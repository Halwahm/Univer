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93" w:rsidRDefault="001D2093" w:rsidP="003F50D3">
      <w:pPr>
        <w:pStyle w:val="Main"/>
        <w:ind w:firstLine="567"/>
        <w:rPr>
          <w:lang w:val="ru-RU"/>
        </w:rPr>
      </w:pPr>
    </w:p>
    <w:p w:rsidR="00144484" w:rsidRDefault="00DD1A0C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fldChar w:fldCharType="begin"/>
      </w:r>
      <w:r w:rsidR="00C85205">
        <w:instrText xml:space="preserve"> TOC \o "1-5" \n \h \z \u </w:instrText>
      </w:r>
      <w:r>
        <w:fldChar w:fldCharType="separate"/>
      </w:r>
      <w:hyperlink w:anchor="_Toc515771112" w:history="1">
        <w:r w:rsidR="00144484" w:rsidRPr="000A2407">
          <w:rPr>
            <w:rStyle w:val="a8"/>
            <w:noProof/>
          </w:rPr>
          <w:t>1. Структуры данных: двоичная куча (binary heap)</w:t>
        </w:r>
      </w:hyperlink>
    </w:p>
    <w:p w:rsidR="00144484" w:rsidRDefault="003E3326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13" w:history="1">
        <w:r w:rsidR="00144484" w:rsidRPr="000A2407">
          <w:rPr>
            <w:rStyle w:val="a8"/>
            <w:noProof/>
          </w:rPr>
          <w:t>1.1. Введение</w:t>
        </w:r>
      </w:hyperlink>
    </w:p>
    <w:p w:rsidR="00144484" w:rsidRDefault="003E3326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14" w:history="1">
        <w:r w:rsidR="00144484" w:rsidRPr="000A2407">
          <w:rPr>
            <w:rStyle w:val="a8"/>
            <w:noProof/>
          </w:rPr>
          <w:t>1.2. Реализация двоичной кучи (binary heap)</w:t>
        </w:r>
      </w:hyperlink>
    </w:p>
    <w:p w:rsidR="00144484" w:rsidRDefault="003E3326">
      <w:pPr>
        <w:pStyle w:val="3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15" w:history="1">
        <w:r w:rsidR="00144484" w:rsidRPr="000A2407">
          <w:rPr>
            <w:rStyle w:val="a8"/>
            <w:noProof/>
          </w:rPr>
          <w:t>1.2.1. Реализация класса кучи</w:t>
        </w:r>
      </w:hyperlink>
    </w:p>
    <w:p w:rsidR="00144484" w:rsidRDefault="003E3326">
      <w:pPr>
        <w:pStyle w:val="3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16" w:history="1">
        <w:r w:rsidR="00144484" w:rsidRPr="000A2407">
          <w:rPr>
            <w:rStyle w:val="a8"/>
            <w:noProof/>
          </w:rPr>
          <w:t>1.2.2. Конструктор кучи</w:t>
        </w:r>
      </w:hyperlink>
    </w:p>
    <w:p w:rsidR="00144484" w:rsidRDefault="003E3326">
      <w:pPr>
        <w:pStyle w:val="3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17" w:history="1">
        <w:r w:rsidR="00144484" w:rsidRPr="000A2407">
          <w:rPr>
            <w:rStyle w:val="a8"/>
            <w:noProof/>
          </w:rPr>
          <w:t>1.2.3. Добавление элемента кучи</w:t>
        </w:r>
      </w:hyperlink>
    </w:p>
    <w:p w:rsidR="00144484" w:rsidRDefault="003E3326">
      <w:pPr>
        <w:pStyle w:val="3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18" w:history="1">
        <w:r w:rsidR="00144484" w:rsidRPr="000A2407">
          <w:rPr>
            <w:rStyle w:val="a8"/>
            <w:noProof/>
          </w:rPr>
          <w:t>1.2.4. Вывод элементов кучи</w:t>
        </w:r>
      </w:hyperlink>
    </w:p>
    <w:p w:rsidR="00144484" w:rsidRDefault="003E3326">
      <w:pPr>
        <w:pStyle w:val="3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19" w:history="1">
        <w:r w:rsidR="00144484" w:rsidRPr="000A2407">
          <w:rPr>
            <w:rStyle w:val="a8"/>
            <w:noProof/>
          </w:rPr>
          <w:t>1.2.5. Упорядочение кучи</w:t>
        </w:r>
      </w:hyperlink>
    </w:p>
    <w:p w:rsidR="00144484" w:rsidRDefault="003E3326">
      <w:pPr>
        <w:pStyle w:val="3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20" w:history="1">
        <w:r w:rsidR="00144484" w:rsidRPr="000A2407">
          <w:rPr>
            <w:rStyle w:val="a8"/>
            <w:noProof/>
          </w:rPr>
          <w:t>1.2.6. Удаление вершины кучи (максимального элемента)</w:t>
        </w:r>
      </w:hyperlink>
    </w:p>
    <w:p w:rsidR="00144484" w:rsidRDefault="003E3326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21" w:history="1">
        <w:r w:rsidR="00144484" w:rsidRPr="000A2407">
          <w:rPr>
            <w:rStyle w:val="a8"/>
            <w:noProof/>
            <w:lang w:val="en-US"/>
          </w:rPr>
          <w:t>1.3.</w:t>
        </w:r>
        <w:r w:rsidR="00144484" w:rsidRPr="000A2407">
          <w:rPr>
            <w:rStyle w:val="a8"/>
            <w:noProof/>
          </w:rPr>
          <w:t xml:space="preserve"> Примеры бинарной кучи</w:t>
        </w:r>
      </w:hyperlink>
    </w:p>
    <w:p w:rsidR="00144484" w:rsidRDefault="003E3326">
      <w:pPr>
        <w:pStyle w:val="3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22" w:history="1">
        <w:r w:rsidR="00144484" w:rsidRPr="000A2407">
          <w:rPr>
            <w:rStyle w:val="a8"/>
            <w:noProof/>
          </w:rPr>
          <w:t>1.3.1. Бинарная куча #01. Реализация на C (</w:t>
        </w:r>
        <w:r w:rsidR="00144484" w:rsidRPr="000A2407">
          <w:rPr>
            <w:rStyle w:val="a8"/>
            <w:noProof/>
            <w:lang w:val="en-US"/>
          </w:rPr>
          <w:t>arry</w:t>
        </w:r>
        <w:r w:rsidR="00144484" w:rsidRPr="000A2407">
          <w:rPr>
            <w:rStyle w:val="a8"/>
            <w:noProof/>
          </w:rPr>
          <w:t>)</w:t>
        </w:r>
      </w:hyperlink>
    </w:p>
    <w:p w:rsidR="00144484" w:rsidRDefault="003E3326">
      <w:pPr>
        <w:pStyle w:val="3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23" w:history="1">
        <w:r w:rsidR="00144484" w:rsidRPr="000A2407">
          <w:rPr>
            <w:rStyle w:val="a8"/>
            <w:noProof/>
          </w:rPr>
          <w:t>1.3.2. Бинарная куча #02. Реализация на C++ (class)</w:t>
        </w:r>
      </w:hyperlink>
    </w:p>
    <w:p w:rsidR="00144484" w:rsidRDefault="003E3326">
      <w:pPr>
        <w:pStyle w:val="3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24" w:history="1">
        <w:r w:rsidR="00144484" w:rsidRPr="000A2407">
          <w:rPr>
            <w:rStyle w:val="a8"/>
            <w:noProof/>
          </w:rPr>
          <w:t>1.3.3. Бинарная куча #03. Реализация на C++ (class)</w:t>
        </w:r>
      </w:hyperlink>
    </w:p>
    <w:p w:rsidR="00144484" w:rsidRDefault="003E3326">
      <w:pPr>
        <w:pStyle w:val="3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25" w:history="1">
        <w:r w:rsidR="00144484" w:rsidRPr="000A2407">
          <w:rPr>
            <w:rStyle w:val="a8"/>
            <w:noProof/>
          </w:rPr>
          <w:t>1.3.4. Бинарная куча #04. Реализация на C (struct)</w:t>
        </w:r>
      </w:hyperlink>
    </w:p>
    <w:p w:rsidR="00144484" w:rsidRDefault="003E3326">
      <w:pPr>
        <w:pStyle w:val="3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26" w:history="1">
        <w:r w:rsidR="00144484" w:rsidRPr="000A2407">
          <w:rPr>
            <w:rStyle w:val="a8"/>
            <w:noProof/>
          </w:rPr>
          <w:t>1.3.5. Бинарная куча #05. Реализация на C (struct) (#04=#05)</w:t>
        </w:r>
      </w:hyperlink>
    </w:p>
    <w:p w:rsidR="00144484" w:rsidRDefault="003E3326">
      <w:pPr>
        <w:pStyle w:val="3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27" w:history="1">
        <w:r w:rsidR="00144484" w:rsidRPr="000A2407">
          <w:rPr>
            <w:rStyle w:val="a8"/>
            <w:noProof/>
          </w:rPr>
          <w:t>1.3.6. Бинарная куча #06. Реализация на C++ (class) (#03=#06)</w:t>
        </w:r>
      </w:hyperlink>
    </w:p>
    <w:p w:rsidR="00144484" w:rsidRDefault="003E3326">
      <w:pPr>
        <w:pStyle w:val="3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15771128" w:history="1">
        <w:r w:rsidR="00144484" w:rsidRPr="000A2407">
          <w:rPr>
            <w:rStyle w:val="a8"/>
            <w:noProof/>
          </w:rPr>
          <w:t>1.3.7. Бинарная куча #07. Лабораторная работа № 12</w:t>
        </w:r>
      </w:hyperlink>
    </w:p>
    <w:p w:rsidR="001D2093" w:rsidRDefault="00DD1A0C" w:rsidP="003F50D3">
      <w:pPr>
        <w:pStyle w:val="Main"/>
        <w:ind w:firstLine="567"/>
        <w:rPr>
          <w:lang w:val="ru-RU"/>
        </w:rPr>
      </w:pPr>
      <w:r>
        <w:rPr>
          <w:lang w:val="ru-RU"/>
        </w:rPr>
        <w:fldChar w:fldCharType="end"/>
      </w:r>
    </w:p>
    <w:p w:rsidR="00313EF4" w:rsidRDefault="00313EF4" w:rsidP="003F50D3">
      <w:pPr>
        <w:pStyle w:val="Main"/>
        <w:ind w:firstLine="567"/>
        <w:rPr>
          <w:lang w:val="ru-RU"/>
        </w:rPr>
      </w:pPr>
    </w:p>
    <w:p w:rsidR="00313EF4" w:rsidRDefault="00313EF4" w:rsidP="003F50D3">
      <w:pPr>
        <w:pStyle w:val="Main"/>
        <w:ind w:firstLine="567"/>
        <w:rPr>
          <w:lang w:val="ru-RU"/>
        </w:rPr>
      </w:pPr>
    </w:p>
    <w:p w:rsidR="00313EF4" w:rsidRPr="00D46C20" w:rsidRDefault="00251F39" w:rsidP="003F50D3">
      <w:pPr>
        <w:pStyle w:val="Main"/>
        <w:ind w:firstLine="567"/>
        <w:rPr>
          <w:b/>
          <w:color w:val="8DB3E2" w:themeColor="text2" w:themeTint="66"/>
          <w:sz w:val="16"/>
          <w:szCs w:val="16"/>
          <w:lang w:val="ru-RU"/>
        </w:rPr>
      </w:pPr>
      <w:r w:rsidRPr="00D46C20">
        <w:rPr>
          <w:b/>
          <w:color w:val="8DB3E2" w:themeColor="text2" w:themeTint="66"/>
          <w:sz w:val="16"/>
          <w:szCs w:val="16"/>
          <w:lang w:val="ru-RU"/>
        </w:rPr>
        <w:t>https://prog-cpp.ru/data-heap/</w:t>
      </w:r>
    </w:p>
    <w:p w:rsidR="004A62C3" w:rsidRPr="004A62C3" w:rsidRDefault="004A62C3" w:rsidP="004A62C3">
      <w:pPr>
        <w:pStyle w:val="11"/>
        <w:numPr>
          <w:ilvl w:val="0"/>
          <w:numId w:val="5"/>
        </w:numPr>
        <w:spacing w:before="0" w:after="0"/>
        <w:ind w:left="284" w:firstLine="0"/>
      </w:pPr>
      <w:bookmarkStart w:id="0" w:name="_Toc515771112"/>
      <w:r w:rsidRPr="004A62C3">
        <w:t>Структуры данных: двоичная куча (</w:t>
      </w:r>
      <w:proofErr w:type="spellStart"/>
      <w:r w:rsidRPr="004A62C3">
        <w:t>binary</w:t>
      </w:r>
      <w:proofErr w:type="spellEnd"/>
      <w:r w:rsidRPr="004A62C3">
        <w:t xml:space="preserve"> </w:t>
      </w:r>
      <w:proofErr w:type="spellStart"/>
      <w:r w:rsidRPr="004A62C3">
        <w:t>heap</w:t>
      </w:r>
      <w:proofErr w:type="spellEnd"/>
      <w:r w:rsidRPr="004A62C3">
        <w:t>)</w:t>
      </w:r>
      <w:bookmarkEnd w:id="0"/>
    </w:p>
    <w:p w:rsidR="00313EF4" w:rsidRDefault="00313EF4" w:rsidP="004A62C3">
      <w:pPr>
        <w:pStyle w:val="Main"/>
        <w:ind w:firstLine="567"/>
        <w:rPr>
          <w:lang w:val="ru-RU"/>
        </w:rPr>
      </w:pPr>
    </w:p>
    <w:p w:rsidR="00927A22" w:rsidRPr="00D46C20" w:rsidRDefault="00927A22" w:rsidP="004A62C3">
      <w:pPr>
        <w:pStyle w:val="Main"/>
        <w:ind w:firstLine="567"/>
        <w:rPr>
          <w:lang w:val="ru-RU"/>
        </w:rPr>
      </w:pPr>
      <w:bookmarkStart w:id="1" w:name="AP19122"/>
      <w:r w:rsidRPr="00297D16">
        <w:rPr>
          <w:b/>
          <w:highlight w:val="yellow"/>
          <w:lang w:val="ru-RU"/>
        </w:rPr>
        <w:t xml:space="preserve">Двоичная </w:t>
      </w:r>
      <w:bookmarkEnd w:id="1"/>
      <w:r w:rsidRPr="00297D16">
        <w:rPr>
          <w:b/>
          <w:highlight w:val="yellow"/>
          <w:lang w:val="ru-RU"/>
        </w:rPr>
        <w:t>куча (</w:t>
      </w:r>
      <w:proofErr w:type="spellStart"/>
      <w:r w:rsidRPr="00297D16">
        <w:rPr>
          <w:b/>
          <w:highlight w:val="yellow"/>
          <w:lang w:val="ru-RU"/>
        </w:rPr>
        <w:t>binary</w:t>
      </w:r>
      <w:proofErr w:type="spellEnd"/>
      <w:r w:rsidRPr="00297D16">
        <w:rPr>
          <w:b/>
          <w:highlight w:val="yellow"/>
          <w:lang w:val="ru-RU"/>
        </w:rPr>
        <w:t xml:space="preserve"> </w:t>
      </w:r>
      <w:proofErr w:type="spellStart"/>
      <w:r w:rsidRPr="00297D16">
        <w:rPr>
          <w:b/>
          <w:highlight w:val="yellow"/>
          <w:lang w:val="ru-RU"/>
        </w:rPr>
        <w:t>heap</w:t>
      </w:r>
      <w:proofErr w:type="spellEnd"/>
      <w:r w:rsidRPr="00297D16">
        <w:rPr>
          <w:b/>
          <w:highlight w:val="yellow"/>
          <w:lang w:val="ru-RU"/>
        </w:rPr>
        <w:t>)</w:t>
      </w:r>
      <w:r w:rsidRPr="00EC11BB">
        <w:rPr>
          <w:highlight w:val="yellow"/>
          <w:lang w:val="ru-RU"/>
        </w:rPr>
        <w:t xml:space="preserve"> –структура данных, позволяющая быстро (за логарифмическое время) добавлять элементы и извлекать элемент с максимальным приоритетом (напри</w:t>
      </w:r>
      <w:r w:rsidR="00D46C20" w:rsidRPr="00EC11BB">
        <w:rPr>
          <w:highlight w:val="yellow"/>
          <w:lang w:val="ru-RU"/>
        </w:rPr>
        <w:t>мер, максимальный по значению).</w:t>
      </w:r>
    </w:p>
    <w:p w:rsidR="00927A22" w:rsidRDefault="00927A22" w:rsidP="004A62C3">
      <w:pPr>
        <w:pStyle w:val="Main"/>
        <w:ind w:firstLine="567"/>
        <w:rPr>
          <w:lang w:val="ru-RU"/>
        </w:rPr>
      </w:pPr>
    </w:p>
    <w:p w:rsidR="00927A22" w:rsidRPr="00927A22" w:rsidRDefault="00927A22" w:rsidP="00927A22">
      <w:pPr>
        <w:pStyle w:val="2"/>
        <w:keepNext w:val="0"/>
        <w:numPr>
          <w:ilvl w:val="1"/>
          <w:numId w:val="7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bookmarkStart w:id="2" w:name="_Toc515771113"/>
      <w:r w:rsidRPr="00927A22">
        <w:rPr>
          <w:i w:val="0"/>
          <w:sz w:val="20"/>
          <w:szCs w:val="20"/>
        </w:rPr>
        <w:t>Введение</w:t>
      </w:r>
      <w:bookmarkEnd w:id="2"/>
    </w:p>
    <w:p w:rsidR="006669C3" w:rsidRPr="006669C3" w:rsidRDefault="006669C3" w:rsidP="00927A22">
      <w:pPr>
        <w:pStyle w:val="Main"/>
        <w:ind w:firstLine="567"/>
        <w:rPr>
          <w:lang w:val="ru-RU"/>
        </w:rPr>
      </w:pPr>
      <w:bookmarkStart w:id="3" w:name="AP19123"/>
      <w:r w:rsidRPr="00EC11BB">
        <w:rPr>
          <w:highlight w:val="yellow"/>
          <w:lang w:val="ru-RU"/>
        </w:rPr>
        <w:t xml:space="preserve">Бинарная </w:t>
      </w:r>
      <w:bookmarkEnd w:id="3"/>
      <w:r w:rsidRPr="00EC11BB">
        <w:rPr>
          <w:highlight w:val="yellow"/>
          <w:lang w:val="ru-RU"/>
        </w:rPr>
        <w:t xml:space="preserve">куча (пирамида, сортирующее дерево, </w:t>
      </w:r>
      <w:r w:rsidRPr="00EC11BB">
        <w:rPr>
          <w:highlight w:val="yellow"/>
        </w:rPr>
        <w:t>binary</w:t>
      </w:r>
      <w:r w:rsidRPr="00EC11BB">
        <w:rPr>
          <w:highlight w:val="yellow"/>
          <w:lang w:val="ru-RU"/>
        </w:rPr>
        <w:t xml:space="preserve"> </w:t>
      </w:r>
      <w:r w:rsidRPr="00EC11BB">
        <w:rPr>
          <w:highlight w:val="yellow"/>
        </w:rPr>
        <w:t>heap</w:t>
      </w:r>
      <w:r w:rsidRPr="00EC11BB">
        <w:rPr>
          <w:highlight w:val="yellow"/>
          <w:lang w:val="ru-RU"/>
        </w:rPr>
        <w:t>) – это двоичное дерево, удовлетворяющее следующим условиям:</w:t>
      </w:r>
    </w:p>
    <w:p w:rsidR="006669C3" w:rsidRPr="006669C3" w:rsidRDefault="006669C3" w:rsidP="006669C3">
      <w:pPr>
        <w:pStyle w:val="Main"/>
        <w:numPr>
          <w:ilvl w:val="0"/>
          <w:numId w:val="27"/>
        </w:numPr>
        <w:ind w:left="426"/>
        <w:rPr>
          <w:lang w:val="ru-RU"/>
        </w:rPr>
      </w:pPr>
      <w:r w:rsidRPr="006669C3">
        <w:rPr>
          <w:lang w:val="ru-RU"/>
        </w:rPr>
        <w:t>Приоритет любой вершины не меньш</w:t>
      </w:r>
      <w:r>
        <w:rPr>
          <w:lang w:val="ru-RU"/>
        </w:rPr>
        <w:t xml:space="preserve">е </w:t>
      </w:r>
      <w:proofErr w:type="gramStart"/>
      <w:r>
        <w:rPr>
          <w:lang w:val="ru-RU"/>
        </w:rPr>
        <w:t>( ≥</w:t>
      </w:r>
      <w:proofErr w:type="gramEnd"/>
      <w:r>
        <w:rPr>
          <w:lang w:val="ru-RU"/>
        </w:rPr>
        <w:t xml:space="preserve"> ), приоритета ее потомков</w:t>
      </w:r>
    </w:p>
    <w:p w:rsidR="006669C3" w:rsidRPr="006669C3" w:rsidRDefault="006669C3" w:rsidP="006669C3">
      <w:pPr>
        <w:pStyle w:val="Main"/>
        <w:numPr>
          <w:ilvl w:val="0"/>
          <w:numId w:val="27"/>
        </w:numPr>
        <w:ind w:left="426"/>
        <w:rPr>
          <w:lang w:val="ru-RU"/>
        </w:rPr>
      </w:pPr>
      <w:r w:rsidRPr="006669C3">
        <w:rPr>
          <w:lang w:val="ru-RU"/>
        </w:rPr>
        <w:t>Дерево является полным двоичным деревом (</w:t>
      </w:r>
      <w:r>
        <w:t>complete</w:t>
      </w:r>
      <w:r w:rsidRPr="006669C3">
        <w:rPr>
          <w:lang w:val="ru-RU"/>
        </w:rPr>
        <w:t xml:space="preserve"> </w:t>
      </w:r>
      <w:r>
        <w:t>binary</w:t>
      </w:r>
      <w:r w:rsidRPr="006669C3">
        <w:rPr>
          <w:lang w:val="ru-RU"/>
        </w:rPr>
        <w:t xml:space="preserve"> </w:t>
      </w:r>
      <w:r>
        <w:t>tree</w:t>
      </w:r>
      <w:r w:rsidRPr="006669C3">
        <w:rPr>
          <w:lang w:val="ru-RU"/>
        </w:rPr>
        <w:t>) – все уровни заполнены слева направо (возможно за исключением последнего)</w:t>
      </w:r>
    </w:p>
    <w:p w:rsidR="006669C3" w:rsidRPr="00C85205" w:rsidRDefault="006669C3" w:rsidP="006669C3">
      <w:pPr>
        <w:pStyle w:val="Main"/>
        <w:ind w:firstLine="0"/>
        <w:jc w:val="center"/>
        <w:rPr>
          <w:lang w:val="ru-RU"/>
        </w:rPr>
      </w:pPr>
    </w:p>
    <w:p w:rsidR="006669C3" w:rsidRDefault="006669C3" w:rsidP="006669C3">
      <w:pPr>
        <w:pStyle w:val="Main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543425" cy="2798004"/>
            <wp:effectExtent l="19050" t="0" r="9525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9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C3" w:rsidRPr="006669C3" w:rsidRDefault="006669C3" w:rsidP="006669C3">
      <w:pPr>
        <w:pStyle w:val="Main"/>
        <w:ind w:firstLine="0"/>
        <w:jc w:val="center"/>
      </w:pPr>
    </w:p>
    <w:p w:rsidR="00927A22" w:rsidRPr="00297D16" w:rsidRDefault="00927A22" w:rsidP="00927A22">
      <w:pPr>
        <w:pStyle w:val="Main"/>
        <w:ind w:firstLine="567"/>
        <w:rPr>
          <w:color w:val="C00000"/>
          <w:lang w:val="ru-RU"/>
        </w:rPr>
      </w:pPr>
      <w:r w:rsidRPr="00297D16">
        <w:rPr>
          <w:color w:val="C00000"/>
          <w:highlight w:val="yellow"/>
          <w:lang w:val="ru-RU"/>
        </w:rPr>
        <w:t>Двоичная куча представляет собой полное бинарное дерево, для которого выполняется</w:t>
      </w:r>
      <w:r w:rsidR="008B75B0" w:rsidRPr="00297D16">
        <w:rPr>
          <w:color w:val="C00000"/>
          <w:highlight w:val="yellow"/>
          <w:lang w:val="ru-RU"/>
        </w:rPr>
        <w:t xml:space="preserve"> </w:t>
      </w:r>
      <w:r w:rsidRPr="00297D16">
        <w:rPr>
          <w:color w:val="C00000"/>
          <w:highlight w:val="yellow"/>
          <w:lang w:val="ru-RU"/>
        </w:rPr>
        <w:t xml:space="preserve">основное свойство кучи: </w:t>
      </w:r>
      <w:r w:rsidRPr="00297D16">
        <w:rPr>
          <w:b/>
          <w:color w:val="C00000"/>
          <w:highlight w:val="yellow"/>
          <w:lang w:val="ru-RU"/>
        </w:rPr>
        <w:t>приоритет каждой вершины больше приоритетов её потомков</w:t>
      </w:r>
      <w:r w:rsidRPr="00297D16">
        <w:rPr>
          <w:color w:val="C00000"/>
          <w:highlight w:val="yellow"/>
          <w:lang w:val="ru-RU"/>
        </w:rPr>
        <w:t>. В простейшем случае приоритет каждой вершины можно считать равным её значению. В таком случае структура называется</w:t>
      </w:r>
      <w:r w:rsidR="008B75B0" w:rsidRPr="00297D16">
        <w:rPr>
          <w:color w:val="C00000"/>
          <w:highlight w:val="yellow"/>
          <w:lang w:val="ru-RU"/>
        </w:rPr>
        <w:t xml:space="preserve"> </w:t>
      </w:r>
      <w:proofErr w:type="spellStart"/>
      <w:r w:rsidRPr="00297D16">
        <w:rPr>
          <w:color w:val="C00000"/>
          <w:highlight w:val="yellow"/>
          <w:lang w:val="ru-RU"/>
        </w:rPr>
        <w:t>max-heap</w:t>
      </w:r>
      <w:proofErr w:type="spellEnd"/>
      <w:r w:rsidRPr="00297D16">
        <w:rPr>
          <w:color w:val="C00000"/>
          <w:highlight w:val="yellow"/>
          <w:lang w:val="ru-RU"/>
        </w:rPr>
        <w:t>, поскольку корень поддерева является максимумом из значений элементов поддерева. Здесь для простоты используется именно такое представление. Напомн</w:t>
      </w:r>
      <w:r w:rsidR="008B75B0" w:rsidRPr="00297D16">
        <w:rPr>
          <w:color w:val="C00000"/>
          <w:highlight w:val="yellow"/>
          <w:lang w:val="ru-RU"/>
        </w:rPr>
        <w:t>им</w:t>
      </w:r>
      <w:r w:rsidRPr="00297D16">
        <w:rPr>
          <w:color w:val="C00000"/>
          <w:highlight w:val="yellow"/>
          <w:lang w:val="ru-RU"/>
        </w:rPr>
        <w:t xml:space="preserve"> также, что </w:t>
      </w:r>
      <w:r w:rsidRPr="00297D16">
        <w:rPr>
          <w:b/>
          <w:color w:val="C00000"/>
          <w:highlight w:val="yellow"/>
          <w:lang w:val="ru-RU"/>
        </w:rPr>
        <w:t>дерево называется</w:t>
      </w:r>
      <w:r w:rsidR="008B75B0" w:rsidRPr="00297D16">
        <w:rPr>
          <w:b/>
          <w:color w:val="C00000"/>
          <w:highlight w:val="yellow"/>
          <w:lang w:val="ru-RU"/>
        </w:rPr>
        <w:t xml:space="preserve"> </w:t>
      </w:r>
      <w:r w:rsidRPr="00297D16">
        <w:rPr>
          <w:b/>
          <w:color w:val="C00000"/>
          <w:highlight w:val="yellow"/>
          <w:lang w:val="ru-RU"/>
        </w:rPr>
        <w:t>полным бинарным, если у каждой вершины есть не более двух потомков, а заполнение уровней вершин идет сверху вниз (в пределах одного уровня – слева направо).</w:t>
      </w:r>
    </w:p>
    <w:p w:rsidR="00927A22" w:rsidRDefault="00927A22" w:rsidP="00927A22">
      <w:pPr>
        <w:pStyle w:val="Main"/>
        <w:ind w:firstLine="0"/>
        <w:jc w:val="center"/>
        <w:rPr>
          <w:lang w:val="ru-RU"/>
        </w:rPr>
      </w:pPr>
    </w:p>
    <w:p w:rsidR="00927A22" w:rsidRDefault="00927A22" w:rsidP="00927A22">
      <w:pPr>
        <w:pStyle w:val="Main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16450" cy="194437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A22" w:rsidRDefault="00927A22" w:rsidP="00927A22">
      <w:pPr>
        <w:pStyle w:val="Main"/>
        <w:ind w:firstLine="0"/>
        <w:jc w:val="center"/>
        <w:rPr>
          <w:lang w:val="ru-RU"/>
        </w:rPr>
      </w:pPr>
    </w:p>
    <w:p w:rsidR="00927A22" w:rsidRPr="00297D16" w:rsidRDefault="00927A22" w:rsidP="004A62C3">
      <w:pPr>
        <w:pStyle w:val="Main"/>
        <w:ind w:firstLine="567"/>
        <w:rPr>
          <w:color w:val="C00000"/>
          <w:lang w:val="ru-RU"/>
        </w:rPr>
      </w:pPr>
      <w:r w:rsidRPr="00297D16">
        <w:rPr>
          <w:b/>
          <w:color w:val="C00000"/>
          <w:highlight w:val="yellow"/>
          <w:lang w:val="ru-RU"/>
        </w:rPr>
        <w:t>Двоичную кучу удобно хранить в виде одномерного массива, причем левый потомок вершины с индексом</w:t>
      </w:r>
      <w:r w:rsidR="008B75B0" w:rsidRPr="00297D16">
        <w:rPr>
          <w:b/>
          <w:color w:val="C00000"/>
          <w:highlight w:val="yellow"/>
          <w:lang w:val="ru-RU"/>
        </w:rPr>
        <w:t xml:space="preserve"> </w:t>
      </w:r>
      <w:r w:rsidRPr="00297D16">
        <w:rPr>
          <w:b/>
          <w:color w:val="C00000"/>
          <w:highlight w:val="yellow"/>
          <w:lang w:val="ru-RU"/>
        </w:rPr>
        <w:t>i</w:t>
      </w:r>
      <w:r w:rsidR="008B75B0" w:rsidRPr="00297D16">
        <w:rPr>
          <w:b/>
          <w:color w:val="C00000"/>
          <w:highlight w:val="yellow"/>
          <w:lang w:val="ru-RU"/>
        </w:rPr>
        <w:t xml:space="preserve"> </w:t>
      </w:r>
      <w:r w:rsidRPr="00297D16">
        <w:rPr>
          <w:b/>
          <w:color w:val="C00000"/>
          <w:highlight w:val="yellow"/>
          <w:lang w:val="ru-RU"/>
        </w:rPr>
        <w:t>имеет индекс</w:t>
      </w:r>
      <w:r w:rsidR="008B75B0" w:rsidRPr="00297D16">
        <w:rPr>
          <w:b/>
          <w:color w:val="C00000"/>
          <w:highlight w:val="yellow"/>
          <w:lang w:val="ru-RU"/>
        </w:rPr>
        <w:t xml:space="preserve"> </w:t>
      </w:r>
      <w:r w:rsidRPr="00297D16">
        <w:rPr>
          <w:b/>
          <w:color w:val="C00000"/>
          <w:highlight w:val="yellow"/>
          <w:lang w:val="ru-RU"/>
        </w:rPr>
        <w:t>2*i+1, а правый</w:t>
      </w:r>
      <w:r w:rsidR="008B75B0" w:rsidRPr="00297D16">
        <w:rPr>
          <w:b/>
          <w:color w:val="C00000"/>
          <w:highlight w:val="yellow"/>
          <w:lang w:val="ru-RU"/>
        </w:rPr>
        <w:t xml:space="preserve"> </w:t>
      </w:r>
      <w:r w:rsidRPr="00297D16">
        <w:rPr>
          <w:b/>
          <w:color w:val="C00000"/>
          <w:highlight w:val="yellow"/>
          <w:lang w:val="ru-RU"/>
        </w:rPr>
        <w:t>2*i+2. Корень дерева – элемент с индексом 0.</w:t>
      </w:r>
      <w:r w:rsidRPr="00297D16">
        <w:rPr>
          <w:color w:val="C00000"/>
          <w:lang w:val="ru-RU"/>
        </w:rPr>
        <w:t xml:space="preserve"> Высота двоичной кучи равна высоте дерева, то есть log</w:t>
      </w:r>
      <w:r w:rsidRPr="00297D16">
        <w:rPr>
          <w:color w:val="C00000"/>
          <w:vertAlign w:val="subscript"/>
          <w:lang w:val="ru-RU"/>
        </w:rPr>
        <w:t>2</w:t>
      </w:r>
      <w:r w:rsidR="008B75B0" w:rsidRPr="00297D16">
        <w:rPr>
          <w:color w:val="C00000"/>
          <w:lang w:val="ru-RU"/>
        </w:rPr>
        <w:t xml:space="preserve"> </w:t>
      </w:r>
      <w:r w:rsidRPr="00297D16">
        <w:rPr>
          <w:color w:val="C00000"/>
          <w:lang w:val="ru-RU"/>
        </w:rPr>
        <w:t>N, где</w:t>
      </w:r>
      <w:r w:rsidR="008B75B0" w:rsidRPr="00297D16">
        <w:rPr>
          <w:color w:val="C00000"/>
          <w:lang w:val="ru-RU"/>
        </w:rPr>
        <w:t xml:space="preserve"> </w:t>
      </w:r>
      <w:r w:rsidRPr="00297D16">
        <w:rPr>
          <w:color w:val="C00000"/>
          <w:lang w:val="ru-RU"/>
        </w:rPr>
        <w:t>N</w:t>
      </w:r>
      <w:r w:rsidR="008B75B0" w:rsidRPr="00297D16">
        <w:rPr>
          <w:color w:val="C00000"/>
          <w:lang w:val="ru-RU"/>
        </w:rPr>
        <w:t xml:space="preserve"> </w:t>
      </w:r>
      <w:r w:rsidRPr="00297D16">
        <w:rPr>
          <w:color w:val="C00000"/>
          <w:lang w:val="ru-RU"/>
        </w:rPr>
        <w:t>– количество элементов массива.</w:t>
      </w:r>
    </w:p>
    <w:p w:rsidR="00927A22" w:rsidRDefault="00927A22" w:rsidP="004A62C3">
      <w:pPr>
        <w:pStyle w:val="Main"/>
        <w:ind w:firstLine="567"/>
        <w:rPr>
          <w:lang w:val="ru-RU"/>
        </w:rPr>
      </w:pPr>
    </w:p>
    <w:p w:rsidR="00927A22" w:rsidRDefault="00F06E1A" w:rsidP="00927A22">
      <w:pPr>
        <w:pStyle w:val="2"/>
        <w:keepNext w:val="0"/>
        <w:numPr>
          <w:ilvl w:val="1"/>
          <w:numId w:val="7"/>
        </w:numPr>
        <w:spacing w:before="0" w:after="0"/>
        <w:ind w:left="426" w:firstLine="0"/>
        <w:contextualSpacing/>
        <w:rPr>
          <w:i w:val="0"/>
          <w:sz w:val="20"/>
          <w:szCs w:val="20"/>
        </w:rPr>
      </w:pPr>
      <w:bookmarkStart w:id="4" w:name="_Toc515771114"/>
      <w:r>
        <w:rPr>
          <w:i w:val="0"/>
          <w:sz w:val="20"/>
          <w:szCs w:val="20"/>
        </w:rPr>
        <w:t>Р</w:t>
      </w:r>
      <w:r w:rsidR="00927A22" w:rsidRPr="00927A22">
        <w:rPr>
          <w:i w:val="0"/>
          <w:sz w:val="20"/>
          <w:szCs w:val="20"/>
        </w:rPr>
        <w:t>еализаци</w:t>
      </w:r>
      <w:r>
        <w:rPr>
          <w:i w:val="0"/>
          <w:sz w:val="20"/>
          <w:szCs w:val="20"/>
        </w:rPr>
        <w:t>я</w:t>
      </w:r>
      <w:r w:rsidR="00927A22" w:rsidRPr="00927A22">
        <w:rPr>
          <w:i w:val="0"/>
          <w:sz w:val="20"/>
          <w:szCs w:val="20"/>
        </w:rPr>
        <w:t xml:space="preserve"> двоичной кучи (</w:t>
      </w:r>
      <w:proofErr w:type="spellStart"/>
      <w:r w:rsidR="00927A22" w:rsidRPr="00927A22">
        <w:rPr>
          <w:i w:val="0"/>
          <w:sz w:val="20"/>
          <w:szCs w:val="20"/>
        </w:rPr>
        <w:t>binary</w:t>
      </w:r>
      <w:proofErr w:type="spellEnd"/>
      <w:r w:rsidR="00927A22" w:rsidRPr="00927A22">
        <w:rPr>
          <w:i w:val="0"/>
          <w:sz w:val="20"/>
          <w:szCs w:val="20"/>
        </w:rPr>
        <w:t xml:space="preserve"> </w:t>
      </w:r>
      <w:proofErr w:type="spellStart"/>
      <w:r w:rsidR="00927A22" w:rsidRPr="00927A22">
        <w:rPr>
          <w:i w:val="0"/>
          <w:sz w:val="20"/>
          <w:szCs w:val="20"/>
        </w:rPr>
        <w:t>heap</w:t>
      </w:r>
      <w:proofErr w:type="spellEnd"/>
      <w:r w:rsidR="00927A22" w:rsidRPr="00927A22">
        <w:rPr>
          <w:i w:val="0"/>
          <w:sz w:val="20"/>
          <w:szCs w:val="20"/>
        </w:rPr>
        <w:t>)</w:t>
      </w:r>
      <w:bookmarkEnd w:id="4"/>
    </w:p>
    <w:p w:rsidR="00981A7C" w:rsidRPr="00981A7C" w:rsidRDefault="00981A7C" w:rsidP="00981A7C">
      <w:pPr>
        <w:pStyle w:val="Main"/>
        <w:ind w:firstLine="567"/>
        <w:jc w:val="left"/>
        <w:rPr>
          <w:lang w:val="ru-RU"/>
        </w:rPr>
      </w:pPr>
    </w:p>
    <w:p w:rsidR="00981A7C" w:rsidRPr="00981A7C" w:rsidRDefault="00981A7C" w:rsidP="00981A7C">
      <w:pPr>
        <w:pStyle w:val="Main"/>
        <w:ind w:firstLine="567"/>
        <w:jc w:val="left"/>
        <w:rPr>
          <w:b/>
          <w:lang w:val="ru-RU"/>
        </w:rPr>
      </w:pPr>
      <w:r w:rsidRPr="00981A7C">
        <w:rPr>
          <w:b/>
          <w:lang w:val="ru-RU"/>
        </w:rPr>
        <w:t xml:space="preserve">Полный </w:t>
      </w:r>
      <w:r>
        <w:rPr>
          <w:b/>
          <w:lang w:val="ru-RU"/>
        </w:rPr>
        <w:t xml:space="preserve">код </w:t>
      </w:r>
      <w:r w:rsidRPr="00981A7C">
        <w:rPr>
          <w:b/>
          <w:lang w:val="ru-RU"/>
        </w:rPr>
        <w:t>пример</w:t>
      </w:r>
      <w:r>
        <w:rPr>
          <w:b/>
          <w:lang w:val="ru-RU"/>
        </w:rPr>
        <w:t>а</w:t>
      </w:r>
      <w:r w:rsidRPr="00981A7C">
        <w:rPr>
          <w:b/>
          <w:lang w:val="ru-RU"/>
        </w:rPr>
        <w:t xml:space="preserve"> приведен в разделе «Бинарная куча #02. Реализация на </w:t>
      </w:r>
      <w:r w:rsidRPr="00981A7C">
        <w:rPr>
          <w:b/>
        </w:rPr>
        <w:t>C</w:t>
      </w:r>
      <w:r w:rsidRPr="00981A7C">
        <w:rPr>
          <w:b/>
          <w:lang w:val="ru-RU"/>
        </w:rPr>
        <w:t>++ (</w:t>
      </w:r>
      <w:r w:rsidRPr="00981A7C">
        <w:rPr>
          <w:b/>
        </w:rPr>
        <w:t>class</w:t>
      </w:r>
      <w:r w:rsidRPr="00981A7C">
        <w:rPr>
          <w:b/>
          <w:lang w:val="ru-RU"/>
        </w:rPr>
        <w:t>)»</w:t>
      </w:r>
    </w:p>
    <w:p w:rsidR="00981A7C" w:rsidRPr="00981A7C" w:rsidRDefault="00981A7C" w:rsidP="00981A7C">
      <w:pPr>
        <w:pStyle w:val="Main"/>
        <w:ind w:firstLine="567"/>
        <w:jc w:val="left"/>
        <w:rPr>
          <w:lang w:val="ru-RU"/>
        </w:rPr>
      </w:pPr>
    </w:p>
    <w:p w:rsidR="00313EF4" w:rsidRPr="00297D16" w:rsidRDefault="00313EF4" w:rsidP="00313EF4">
      <w:pPr>
        <w:pStyle w:val="Main"/>
        <w:ind w:firstLine="567"/>
        <w:rPr>
          <w:color w:val="C00000"/>
          <w:lang w:val="ru-RU"/>
        </w:rPr>
      </w:pPr>
      <w:r w:rsidRPr="00297D16">
        <w:rPr>
          <w:color w:val="C00000"/>
          <w:highlight w:val="cyan"/>
          <w:lang w:val="ru-RU"/>
        </w:rPr>
        <w:t>Двоичная куча</w:t>
      </w:r>
      <w:r w:rsidR="008B75B0" w:rsidRPr="00297D16">
        <w:rPr>
          <w:color w:val="C00000"/>
          <w:highlight w:val="cyan"/>
          <w:lang w:val="ru-RU"/>
        </w:rPr>
        <w:t xml:space="preserve"> </w:t>
      </w:r>
      <w:r w:rsidRPr="00297D16">
        <w:rPr>
          <w:color w:val="C00000"/>
          <w:highlight w:val="cyan"/>
          <w:lang w:val="ru-RU"/>
        </w:rPr>
        <w:t>представляет собой полное бинарное дерево, для которого выполняется основное свойство кучи:</w:t>
      </w:r>
      <w:r w:rsidR="008B75B0" w:rsidRPr="00297D16">
        <w:rPr>
          <w:color w:val="C00000"/>
          <w:highlight w:val="cyan"/>
          <w:lang w:val="ru-RU"/>
        </w:rPr>
        <w:t xml:space="preserve"> </w:t>
      </w:r>
      <w:r w:rsidRPr="00297D16">
        <w:rPr>
          <w:b/>
          <w:bCs/>
          <w:color w:val="C00000"/>
          <w:highlight w:val="cyan"/>
          <w:lang w:val="ru-RU"/>
        </w:rPr>
        <w:t>приоритет каждой вершины больше приоритетов её потомков</w:t>
      </w:r>
      <w:r w:rsidRPr="00297D16">
        <w:rPr>
          <w:color w:val="C00000"/>
          <w:highlight w:val="cyan"/>
          <w:lang w:val="ru-RU"/>
        </w:rPr>
        <w:t>.</w:t>
      </w:r>
    </w:p>
    <w:p w:rsidR="00313EF4" w:rsidRPr="00297D16" w:rsidRDefault="00313EF4" w:rsidP="00313EF4">
      <w:pPr>
        <w:pStyle w:val="Main"/>
        <w:ind w:firstLine="567"/>
        <w:rPr>
          <w:color w:val="C00000"/>
          <w:highlight w:val="yellow"/>
          <w:lang w:val="ru-RU"/>
        </w:rPr>
      </w:pPr>
      <w:bookmarkStart w:id="5" w:name="AP19124"/>
      <w:r w:rsidRPr="00297D16">
        <w:rPr>
          <w:color w:val="C00000"/>
          <w:highlight w:val="yellow"/>
          <w:lang w:val="ru-RU"/>
        </w:rPr>
        <w:t xml:space="preserve">В </w:t>
      </w:r>
      <w:bookmarkEnd w:id="5"/>
      <w:r w:rsidRPr="00297D16">
        <w:rPr>
          <w:color w:val="C00000"/>
          <w:highlight w:val="yellow"/>
          <w:lang w:val="ru-RU"/>
        </w:rPr>
        <w:t>простейшем случае приоритет каждой вершины можно считать равным её значению. В таком случае структура называется</w:t>
      </w:r>
      <w:r w:rsidR="008B75B0" w:rsidRPr="00297D16">
        <w:rPr>
          <w:color w:val="C00000"/>
          <w:highlight w:val="yellow"/>
          <w:lang w:val="ru-RU"/>
        </w:rPr>
        <w:t xml:space="preserve"> </w:t>
      </w:r>
      <w:r w:rsidRPr="00297D16">
        <w:rPr>
          <w:b/>
          <w:color w:val="C00000"/>
          <w:highlight w:val="yellow"/>
          <w:lang w:val="ru-RU"/>
        </w:rPr>
        <w:t>max-куча</w:t>
      </w:r>
      <w:r w:rsidRPr="00297D16">
        <w:rPr>
          <w:color w:val="C00000"/>
          <w:highlight w:val="yellow"/>
          <w:lang w:val="ru-RU"/>
        </w:rPr>
        <w:t>, поскольку корень поддерева является максимумом из значений элементов поддерева.</w:t>
      </w:r>
    </w:p>
    <w:p w:rsidR="00313EF4" w:rsidRPr="00297D16" w:rsidRDefault="00313EF4" w:rsidP="00313EF4">
      <w:pPr>
        <w:pStyle w:val="Main"/>
        <w:ind w:firstLine="567"/>
        <w:rPr>
          <w:color w:val="C00000"/>
          <w:lang w:val="ru-RU"/>
        </w:rPr>
      </w:pPr>
      <w:r w:rsidRPr="00297D16">
        <w:rPr>
          <w:color w:val="C00000"/>
          <w:highlight w:val="yellow"/>
          <w:lang w:val="ru-RU"/>
        </w:rPr>
        <w:t>В качестве альтернативы, если сравнение перевернуть, то наименьший элемент будет всегда корневым узлом, такие кучи называют</w:t>
      </w:r>
      <w:r w:rsidR="008B75B0" w:rsidRPr="00297D16">
        <w:rPr>
          <w:color w:val="C00000"/>
          <w:highlight w:val="yellow"/>
          <w:lang w:val="ru-RU"/>
        </w:rPr>
        <w:t xml:space="preserve"> </w:t>
      </w:r>
      <w:r w:rsidRPr="00297D16">
        <w:rPr>
          <w:b/>
          <w:color w:val="C00000"/>
          <w:highlight w:val="yellow"/>
          <w:lang w:val="ru-RU"/>
        </w:rPr>
        <w:t>min-кучами</w:t>
      </w:r>
      <w:r w:rsidRPr="00297D16">
        <w:rPr>
          <w:color w:val="C00000"/>
          <w:highlight w:val="yellow"/>
          <w:lang w:val="ru-RU"/>
        </w:rPr>
        <w:t>.</w:t>
      </w:r>
    </w:p>
    <w:p w:rsidR="00313EF4" w:rsidRPr="00313EF4" w:rsidRDefault="00313EF4" w:rsidP="00313EF4">
      <w:pPr>
        <w:pStyle w:val="Main"/>
        <w:ind w:firstLine="567"/>
        <w:rPr>
          <w:lang w:val="ru-RU"/>
        </w:rPr>
      </w:pPr>
      <w:bookmarkStart w:id="6" w:name="AP19125"/>
      <w:r w:rsidRPr="00981A7C">
        <w:rPr>
          <w:highlight w:val="cyan"/>
          <w:lang w:val="ru-RU"/>
        </w:rPr>
        <w:t xml:space="preserve">Двоичную </w:t>
      </w:r>
      <w:bookmarkEnd w:id="6"/>
      <w:r w:rsidRPr="00981A7C">
        <w:rPr>
          <w:highlight w:val="cyan"/>
          <w:lang w:val="ru-RU"/>
        </w:rPr>
        <w:t>кучу удобно хранить в виде одномерного массива, причем</w:t>
      </w:r>
    </w:p>
    <w:p w:rsidR="00313EF4" w:rsidRPr="00313EF4" w:rsidRDefault="00313EF4" w:rsidP="00313EF4">
      <w:pPr>
        <w:pStyle w:val="Main"/>
        <w:numPr>
          <w:ilvl w:val="0"/>
          <w:numId w:val="15"/>
        </w:numPr>
        <w:ind w:left="426"/>
        <w:rPr>
          <w:lang w:val="ru-RU"/>
        </w:rPr>
      </w:pPr>
      <w:r w:rsidRPr="00313EF4">
        <w:rPr>
          <w:lang w:val="ru-RU"/>
        </w:rPr>
        <w:t>левый потомок вершины с индексом i имеет индекс 2*i+1,</w:t>
      </w:r>
    </w:p>
    <w:p w:rsidR="00313EF4" w:rsidRDefault="00313EF4" w:rsidP="00313EF4">
      <w:pPr>
        <w:pStyle w:val="Main"/>
        <w:numPr>
          <w:ilvl w:val="0"/>
          <w:numId w:val="15"/>
        </w:numPr>
        <w:ind w:left="426"/>
        <w:rPr>
          <w:lang w:val="ru-RU"/>
        </w:rPr>
      </w:pPr>
      <w:r w:rsidRPr="00313EF4">
        <w:rPr>
          <w:lang w:val="ru-RU"/>
        </w:rPr>
        <w:t>правый потомок вершины с индексом i имеет индекс</w:t>
      </w:r>
      <w:r w:rsidR="008B75B0">
        <w:rPr>
          <w:lang w:val="ru-RU"/>
        </w:rPr>
        <w:t xml:space="preserve"> </w:t>
      </w:r>
      <w:r w:rsidRPr="00313EF4">
        <w:rPr>
          <w:lang w:val="ru-RU"/>
        </w:rPr>
        <w:t>2*i+2</w:t>
      </w:r>
      <w:r w:rsidR="00297D16">
        <w:rPr>
          <w:lang w:val="ru-RU"/>
        </w:rPr>
        <w:t>,</w:t>
      </w:r>
    </w:p>
    <w:p w:rsidR="00297D16" w:rsidRDefault="00297D16" w:rsidP="00313EF4">
      <w:pPr>
        <w:pStyle w:val="Main"/>
        <w:numPr>
          <w:ilvl w:val="0"/>
          <w:numId w:val="15"/>
        </w:numPr>
        <w:ind w:left="426"/>
        <w:rPr>
          <w:lang w:val="ru-RU"/>
        </w:rPr>
      </w:pPr>
      <w:r w:rsidRPr="00297D16">
        <w:rPr>
          <w:lang w:val="ru-RU"/>
        </w:rPr>
        <w:t>корень дерева – элемент с индексом 0</w:t>
      </w:r>
      <w:r>
        <w:rPr>
          <w:lang w:val="ru-RU"/>
        </w:rPr>
        <w:t>,</w:t>
      </w:r>
    </w:p>
    <w:p w:rsidR="00297D16" w:rsidRPr="00313EF4" w:rsidRDefault="00297D16" w:rsidP="00313EF4">
      <w:pPr>
        <w:pStyle w:val="Main"/>
        <w:numPr>
          <w:ilvl w:val="0"/>
          <w:numId w:val="15"/>
        </w:numPr>
        <w:ind w:left="426"/>
        <w:rPr>
          <w:lang w:val="ru-RU"/>
        </w:rPr>
      </w:pPr>
      <w:r>
        <w:rPr>
          <w:lang w:val="ru-RU"/>
        </w:rPr>
        <w:t>в</w:t>
      </w:r>
      <w:r w:rsidRPr="00927A22">
        <w:rPr>
          <w:lang w:val="ru-RU"/>
        </w:rPr>
        <w:t>ысота двоичной кучи равна высоте дерева, то есть log</w:t>
      </w:r>
      <w:r w:rsidRPr="00927A22">
        <w:rPr>
          <w:vertAlign w:val="subscript"/>
          <w:lang w:val="ru-RU"/>
        </w:rPr>
        <w:t>2</w:t>
      </w:r>
      <w:r>
        <w:rPr>
          <w:lang w:val="ru-RU"/>
        </w:rPr>
        <w:t xml:space="preserve"> </w:t>
      </w:r>
      <w:r w:rsidRPr="00927A22">
        <w:rPr>
          <w:lang w:val="ru-RU"/>
        </w:rPr>
        <w:t>N, где</w:t>
      </w:r>
      <w:r>
        <w:rPr>
          <w:lang w:val="ru-RU"/>
        </w:rPr>
        <w:t xml:space="preserve"> </w:t>
      </w:r>
      <w:r w:rsidRPr="00927A22">
        <w:rPr>
          <w:lang w:val="ru-RU"/>
        </w:rPr>
        <w:t>N</w:t>
      </w:r>
      <w:r>
        <w:rPr>
          <w:lang w:val="ru-RU"/>
        </w:rPr>
        <w:t xml:space="preserve"> </w:t>
      </w:r>
      <w:r w:rsidRPr="00927A22">
        <w:rPr>
          <w:lang w:val="ru-RU"/>
        </w:rPr>
        <w:t>– количество элементов массива</w:t>
      </w:r>
    </w:p>
    <w:p w:rsidR="00313EF4" w:rsidRDefault="00313EF4" w:rsidP="00634665">
      <w:pPr>
        <w:pStyle w:val="Main"/>
        <w:ind w:firstLine="0"/>
        <w:jc w:val="center"/>
        <w:rPr>
          <w:lang w:val="ru-RU"/>
        </w:rPr>
      </w:pPr>
    </w:p>
    <w:p w:rsidR="00313EF4" w:rsidRDefault="00634665" w:rsidP="00634665">
      <w:pPr>
        <w:pStyle w:val="Main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968115" cy="17576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093" w:rsidRDefault="001D2093" w:rsidP="00634665">
      <w:pPr>
        <w:pStyle w:val="Main"/>
        <w:ind w:firstLine="0"/>
        <w:jc w:val="center"/>
        <w:rPr>
          <w:lang w:val="ru-RU"/>
        </w:rPr>
      </w:pPr>
    </w:p>
    <w:p w:rsidR="00634665" w:rsidRPr="00EC7877" w:rsidRDefault="00634665" w:rsidP="00634665">
      <w:pPr>
        <w:pStyle w:val="Main"/>
        <w:ind w:firstLine="567"/>
        <w:rPr>
          <w:color w:val="C00000"/>
          <w:lang w:val="ru-RU"/>
        </w:rPr>
      </w:pPr>
      <w:r w:rsidRPr="00EC7877">
        <w:rPr>
          <w:color w:val="C00000"/>
          <w:lang w:val="ru-RU"/>
        </w:rPr>
        <w:t>Корень дерева (кучи) – элемент с индексом 0.</w:t>
      </w:r>
    </w:p>
    <w:p w:rsidR="00634665" w:rsidRDefault="00634665" w:rsidP="00634665">
      <w:pPr>
        <w:pStyle w:val="Main"/>
        <w:ind w:firstLine="567"/>
        <w:rPr>
          <w:lang w:val="ru-RU"/>
        </w:rPr>
      </w:pPr>
      <w:r w:rsidRPr="00634665">
        <w:rPr>
          <w:lang w:val="ru-RU"/>
        </w:rPr>
        <w:t>Высота двоичной кучи равна высоте дерева, то есть</w:t>
      </w:r>
    </w:p>
    <w:p w:rsidR="00634665" w:rsidRPr="00634665" w:rsidRDefault="00634665" w:rsidP="00634665">
      <w:pPr>
        <w:pStyle w:val="Main"/>
        <w:ind w:firstLine="567"/>
        <w:jc w:val="left"/>
        <w:rPr>
          <w:lang w:val="ru-RU"/>
        </w:rPr>
      </w:pPr>
    </w:p>
    <w:p w:rsidR="00634665" w:rsidRPr="00634665" w:rsidRDefault="00634665" w:rsidP="00634665">
      <w:pPr>
        <w:pStyle w:val="Main"/>
        <w:ind w:firstLine="567"/>
        <w:jc w:val="left"/>
        <w:rPr>
          <w:lang w:val="ru-RU"/>
        </w:rPr>
      </w:pPr>
      <w:r w:rsidRPr="00634665">
        <w:rPr>
          <w:b/>
          <w:bCs/>
          <w:lang w:val="ru-RU"/>
        </w:rPr>
        <w:t>log</w:t>
      </w:r>
      <w:r w:rsidRPr="00634665">
        <w:rPr>
          <w:b/>
          <w:bCs/>
          <w:vertAlign w:val="subscript"/>
          <w:lang w:val="ru-RU"/>
        </w:rPr>
        <w:t>2</w:t>
      </w:r>
      <w:r w:rsidR="008B75B0">
        <w:rPr>
          <w:b/>
          <w:bCs/>
          <w:lang w:val="ru-RU"/>
        </w:rPr>
        <w:t xml:space="preserve"> </w:t>
      </w:r>
      <w:r w:rsidRPr="00634665">
        <w:rPr>
          <w:b/>
          <w:bCs/>
          <w:lang w:val="ru-RU"/>
        </w:rPr>
        <w:t>(N+1)↑</w:t>
      </w:r>
      <w:r w:rsidRPr="00634665">
        <w:rPr>
          <w:lang w:val="ru-RU"/>
        </w:rPr>
        <w:t>,</w:t>
      </w:r>
    </w:p>
    <w:p w:rsidR="00634665" w:rsidRPr="00634665" w:rsidRDefault="00634665" w:rsidP="00634665">
      <w:pPr>
        <w:pStyle w:val="Main"/>
        <w:ind w:firstLine="567"/>
        <w:jc w:val="left"/>
        <w:rPr>
          <w:lang w:val="ru-RU"/>
        </w:rPr>
      </w:pPr>
    </w:p>
    <w:p w:rsidR="00634665" w:rsidRPr="00634665" w:rsidRDefault="00634665" w:rsidP="00634665">
      <w:pPr>
        <w:pStyle w:val="Main"/>
        <w:ind w:firstLine="567"/>
        <w:rPr>
          <w:lang w:val="ru-RU"/>
        </w:rPr>
      </w:pPr>
      <w:r w:rsidRPr="00634665">
        <w:rPr>
          <w:lang w:val="ru-RU"/>
        </w:rPr>
        <w:t>где</w:t>
      </w:r>
      <w:r w:rsidR="008B75B0">
        <w:rPr>
          <w:lang w:val="ru-RU"/>
        </w:rPr>
        <w:t xml:space="preserve"> </w:t>
      </w:r>
      <w:r w:rsidRPr="00634665">
        <w:rPr>
          <w:b/>
          <w:bCs/>
          <w:lang w:val="ru-RU"/>
        </w:rPr>
        <w:t>N</w:t>
      </w:r>
      <w:r w:rsidR="008B75B0">
        <w:rPr>
          <w:lang w:val="ru-RU"/>
        </w:rPr>
        <w:t xml:space="preserve"> </w:t>
      </w:r>
      <w:r w:rsidRPr="00634665">
        <w:rPr>
          <w:lang w:val="ru-RU"/>
        </w:rPr>
        <w:t>– количество элементов массива,</w:t>
      </w:r>
      <w:r w:rsidR="008B75B0">
        <w:rPr>
          <w:lang w:val="ru-RU"/>
        </w:rPr>
        <w:t xml:space="preserve"> </w:t>
      </w:r>
      <w:r w:rsidRPr="00634665">
        <w:rPr>
          <w:b/>
          <w:bCs/>
          <w:lang w:val="ru-RU"/>
        </w:rPr>
        <w:t>↑</w:t>
      </w:r>
      <w:r w:rsidR="008B75B0">
        <w:rPr>
          <w:lang w:val="ru-RU"/>
        </w:rPr>
        <w:t xml:space="preserve"> </w:t>
      </w:r>
      <w:r w:rsidRPr="00634665">
        <w:rPr>
          <w:lang w:val="ru-RU"/>
        </w:rPr>
        <w:t>– округление в большую сторону до ближайшего целого.</w:t>
      </w:r>
    </w:p>
    <w:p w:rsidR="00634665" w:rsidRDefault="00634665" w:rsidP="00634665">
      <w:pPr>
        <w:pStyle w:val="Main"/>
        <w:ind w:firstLine="567"/>
        <w:rPr>
          <w:lang w:val="ru-RU"/>
        </w:rPr>
      </w:pPr>
      <w:r w:rsidRPr="00634665">
        <w:rPr>
          <w:lang w:val="ru-RU"/>
        </w:rPr>
        <w:t>Для представленной кучи</w:t>
      </w:r>
    </w:p>
    <w:p w:rsidR="00634665" w:rsidRPr="00634665" w:rsidRDefault="00634665" w:rsidP="00634665">
      <w:pPr>
        <w:pStyle w:val="Main"/>
        <w:ind w:firstLine="567"/>
        <w:jc w:val="left"/>
        <w:rPr>
          <w:lang w:val="ru-RU"/>
        </w:rPr>
      </w:pPr>
    </w:p>
    <w:p w:rsidR="00634665" w:rsidRPr="004A62C3" w:rsidRDefault="00634665" w:rsidP="00634665">
      <w:pPr>
        <w:pStyle w:val="Main"/>
        <w:ind w:firstLine="567"/>
        <w:jc w:val="left"/>
        <w:rPr>
          <w:b/>
          <w:bCs/>
          <w:lang w:val="ru-RU"/>
        </w:rPr>
      </w:pPr>
      <w:r w:rsidRPr="00634665">
        <w:rPr>
          <w:b/>
          <w:bCs/>
          <w:lang w:val="ru-RU"/>
        </w:rPr>
        <w:t>log</w:t>
      </w:r>
      <w:r w:rsidRPr="00634665">
        <w:rPr>
          <w:b/>
          <w:bCs/>
          <w:vertAlign w:val="subscript"/>
          <w:lang w:val="ru-RU"/>
        </w:rPr>
        <w:t>2</w:t>
      </w:r>
      <w:r w:rsidR="008B75B0">
        <w:rPr>
          <w:b/>
          <w:bCs/>
          <w:lang w:val="ru-RU"/>
        </w:rPr>
        <w:t xml:space="preserve"> </w:t>
      </w:r>
      <w:r w:rsidRPr="00634665">
        <w:rPr>
          <w:b/>
          <w:bCs/>
          <w:lang w:val="ru-RU"/>
        </w:rPr>
        <w:t>(10+1)↑ = 3,46↑ = 4</w:t>
      </w:r>
    </w:p>
    <w:p w:rsidR="00634665" w:rsidRPr="00634665" w:rsidRDefault="00634665" w:rsidP="00634665">
      <w:pPr>
        <w:pStyle w:val="Main"/>
        <w:ind w:firstLine="567"/>
        <w:jc w:val="left"/>
        <w:rPr>
          <w:lang w:val="ru-RU"/>
        </w:rPr>
      </w:pPr>
    </w:p>
    <w:p w:rsidR="00634665" w:rsidRPr="00634665" w:rsidRDefault="00634665" w:rsidP="00634665">
      <w:pPr>
        <w:pStyle w:val="Main"/>
        <w:ind w:firstLine="567"/>
        <w:jc w:val="left"/>
        <w:rPr>
          <w:lang w:val="ru-RU"/>
        </w:rPr>
      </w:pPr>
      <w:r w:rsidRPr="00EC11BB">
        <w:rPr>
          <w:highlight w:val="yellow"/>
          <w:lang w:val="ru-RU"/>
        </w:rPr>
        <w:t>Способ построить кучу из неупорядоченного массива – это по очереди добавить все его элементы.</w:t>
      </w:r>
      <w:r w:rsidRPr="00634665">
        <w:rPr>
          <w:lang w:val="ru-RU"/>
        </w:rPr>
        <w:t xml:space="preserve"> Временная оценка такого алгоритма оценивается как</w:t>
      </w:r>
    </w:p>
    <w:p w:rsidR="00634665" w:rsidRPr="00634665" w:rsidRDefault="00634665" w:rsidP="00634665">
      <w:pPr>
        <w:pStyle w:val="Main"/>
        <w:ind w:firstLine="567"/>
        <w:jc w:val="left"/>
        <w:rPr>
          <w:lang w:val="ru-RU"/>
        </w:rPr>
      </w:pPr>
    </w:p>
    <w:p w:rsidR="00634665" w:rsidRPr="00634665" w:rsidRDefault="00634665" w:rsidP="00634665">
      <w:pPr>
        <w:pStyle w:val="Main"/>
        <w:ind w:firstLine="567"/>
        <w:jc w:val="left"/>
        <w:rPr>
          <w:lang w:val="ru-RU"/>
        </w:rPr>
      </w:pPr>
      <w:r w:rsidRPr="00634665">
        <w:rPr>
          <w:b/>
          <w:bCs/>
          <w:lang w:val="ru-RU"/>
        </w:rPr>
        <w:t>N·log</w:t>
      </w:r>
      <w:r w:rsidRPr="00634665">
        <w:rPr>
          <w:b/>
          <w:bCs/>
          <w:vertAlign w:val="subscript"/>
          <w:lang w:val="ru-RU"/>
        </w:rPr>
        <w:t>2</w:t>
      </w:r>
      <w:r w:rsidRPr="00634665">
        <w:rPr>
          <w:b/>
          <w:bCs/>
          <w:lang w:val="ru-RU"/>
        </w:rPr>
        <w:t>N</w:t>
      </w:r>
      <w:r w:rsidRPr="00634665">
        <w:rPr>
          <w:lang w:val="ru-RU"/>
        </w:rPr>
        <w:t>.</w:t>
      </w:r>
    </w:p>
    <w:p w:rsidR="00634665" w:rsidRPr="00634665" w:rsidRDefault="00634665" w:rsidP="00634665">
      <w:pPr>
        <w:pStyle w:val="Main"/>
        <w:ind w:firstLine="567"/>
        <w:jc w:val="left"/>
        <w:rPr>
          <w:lang w:val="ru-RU"/>
        </w:rPr>
      </w:pPr>
    </w:p>
    <w:p w:rsidR="00634665" w:rsidRPr="00EC11BB" w:rsidRDefault="00634665" w:rsidP="00634665">
      <w:pPr>
        <w:pStyle w:val="Main"/>
        <w:ind w:firstLine="567"/>
        <w:jc w:val="left"/>
        <w:rPr>
          <w:highlight w:val="yellow"/>
          <w:lang w:val="ru-RU"/>
        </w:rPr>
      </w:pPr>
      <w:bookmarkStart w:id="7" w:name="AP19126"/>
      <w:r w:rsidRPr="008B75B0">
        <w:rPr>
          <w:b/>
          <w:highlight w:val="yellow"/>
          <w:lang w:val="ru-RU"/>
        </w:rPr>
        <w:t xml:space="preserve">Можно </w:t>
      </w:r>
      <w:bookmarkEnd w:id="7"/>
      <w:r w:rsidRPr="008B75B0">
        <w:rPr>
          <w:b/>
          <w:highlight w:val="yellow"/>
          <w:lang w:val="ru-RU"/>
        </w:rPr>
        <w:t>построить кучу за N шагов.</w:t>
      </w:r>
      <w:r w:rsidRPr="00EC11BB">
        <w:rPr>
          <w:highlight w:val="yellow"/>
          <w:lang w:val="ru-RU"/>
        </w:rPr>
        <w:t xml:space="preserve"> Для этого сначала следует построить дерево из всех элементов массива, не заботясь о соблюдении основного свойства кучи, а потом вызвать метод упорядочения для </w:t>
      </w:r>
      <w:r w:rsidRPr="00EC11BB">
        <w:rPr>
          <w:highlight w:val="yellow"/>
          <w:lang w:val="ru-RU"/>
        </w:rPr>
        <w:lastRenderedPageBreak/>
        <w:t>всех вершин, у которых есть хотя бы один потомок (так как поддеревья, состоящие из одной вершины без потомков, уже упорядочены).</w:t>
      </w:r>
    </w:p>
    <w:p w:rsidR="00634665" w:rsidRPr="00634665" w:rsidRDefault="00634665" w:rsidP="00634665">
      <w:pPr>
        <w:pStyle w:val="Main"/>
        <w:ind w:firstLine="567"/>
        <w:jc w:val="left"/>
        <w:rPr>
          <w:lang w:val="ru-RU"/>
        </w:rPr>
      </w:pPr>
      <w:r w:rsidRPr="00EC11BB">
        <w:rPr>
          <w:highlight w:val="yellow"/>
          <w:lang w:val="ru-RU"/>
        </w:rPr>
        <w:t>Потомки гарантированно есть у первых</w:t>
      </w:r>
      <w:r w:rsidR="008B75B0">
        <w:rPr>
          <w:highlight w:val="yellow"/>
          <w:lang w:val="ru-RU"/>
        </w:rPr>
        <w:t xml:space="preserve"> </w:t>
      </w:r>
      <w:proofErr w:type="spellStart"/>
      <w:r w:rsidRPr="00EC11BB">
        <w:rPr>
          <w:b/>
          <w:bCs/>
          <w:highlight w:val="yellow"/>
          <w:lang w:val="ru-RU"/>
        </w:rPr>
        <w:t>heapSize</w:t>
      </w:r>
      <w:proofErr w:type="spellEnd"/>
      <w:r w:rsidRPr="00EC11BB">
        <w:rPr>
          <w:b/>
          <w:bCs/>
          <w:highlight w:val="yellow"/>
          <w:lang w:val="ru-RU"/>
        </w:rPr>
        <w:t>/2</w:t>
      </w:r>
      <w:r w:rsidR="008B75B0">
        <w:rPr>
          <w:highlight w:val="yellow"/>
          <w:lang w:val="ru-RU"/>
        </w:rPr>
        <w:t xml:space="preserve"> </w:t>
      </w:r>
      <w:r w:rsidRPr="00EC11BB">
        <w:rPr>
          <w:highlight w:val="yellow"/>
          <w:lang w:val="ru-RU"/>
        </w:rPr>
        <w:t>вершин, где</w:t>
      </w:r>
      <w:r w:rsidR="008B75B0">
        <w:rPr>
          <w:highlight w:val="yellow"/>
          <w:lang w:val="ru-RU"/>
        </w:rPr>
        <w:t xml:space="preserve"> </w:t>
      </w:r>
      <w:proofErr w:type="spellStart"/>
      <w:r w:rsidRPr="00EC11BB">
        <w:rPr>
          <w:highlight w:val="yellow"/>
          <w:lang w:val="ru-RU"/>
        </w:rPr>
        <w:t>heapSize</w:t>
      </w:r>
      <w:proofErr w:type="spellEnd"/>
      <w:r w:rsidR="008B75B0">
        <w:rPr>
          <w:highlight w:val="yellow"/>
          <w:lang w:val="ru-RU"/>
        </w:rPr>
        <w:t xml:space="preserve"> </w:t>
      </w:r>
      <w:r w:rsidRPr="00EC11BB">
        <w:rPr>
          <w:highlight w:val="yellow"/>
          <w:lang w:val="ru-RU"/>
        </w:rPr>
        <w:t>– размер кучи.</w:t>
      </w:r>
    </w:p>
    <w:p w:rsidR="001D2093" w:rsidRPr="00C85205" w:rsidRDefault="001D2093" w:rsidP="003F50D3">
      <w:pPr>
        <w:pStyle w:val="Main"/>
        <w:ind w:firstLine="567"/>
        <w:rPr>
          <w:lang w:val="ru-RU"/>
        </w:rPr>
      </w:pPr>
    </w:p>
    <w:p w:rsidR="006669C3" w:rsidRPr="006669C3" w:rsidRDefault="006669C3" w:rsidP="003F50D3">
      <w:pPr>
        <w:pStyle w:val="Main"/>
        <w:ind w:firstLine="567"/>
        <w:rPr>
          <w:b/>
          <w:lang w:val="ru-RU"/>
        </w:rPr>
      </w:pPr>
      <w:r w:rsidRPr="006669C3">
        <w:rPr>
          <w:b/>
          <w:lang w:val="ru-RU"/>
        </w:rPr>
        <w:t>Реализация бинарной кучи на основе массива</w:t>
      </w:r>
    </w:p>
    <w:p w:rsidR="006669C3" w:rsidRPr="00C85205" w:rsidRDefault="006669C3" w:rsidP="006669C3">
      <w:pPr>
        <w:pStyle w:val="Main"/>
        <w:ind w:firstLine="0"/>
        <w:jc w:val="center"/>
        <w:rPr>
          <w:noProof/>
          <w:lang w:val="ru-RU" w:eastAsia="en-US"/>
        </w:rPr>
      </w:pPr>
    </w:p>
    <w:p w:rsidR="006669C3" w:rsidRDefault="006669C3" w:rsidP="006669C3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4577055" cy="3152775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5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C3" w:rsidRDefault="006669C3" w:rsidP="006669C3">
      <w:pPr>
        <w:pStyle w:val="Main"/>
        <w:ind w:firstLine="0"/>
        <w:jc w:val="center"/>
        <w:rPr>
          <w:noProof/>
          <w:lang w:eastAsia="en-US"/>
        </w:rPr>
      </w:pPr>
    </w:p>
    <w:p w:rsidR="00634665" w:rsidRPr="00F06E1A" w:rsidRDefault="00634665" w:rsidP="00F06E1A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bookmarkStart w:id="8" w:name="_Toc515771115"/>
      <w:r w:rsidRPr="00F06E1A">
        <w:rPr>
          <w:sz w:val="20"/>
          <w:szCs w:val="20"/>
        </w:rPr>
        <w:t>Реализация класса кучи</w:t>
      </w:r>
      <w:bookmarkEnd w:id="8"/>
    </w:p>
    <w:p w:rsidR="001D2093" w:rsidRPr="00313EF4" w:rsidRDefault="001D2093" w:rsidP="003F50D3">
      <w:pPr>
        <w:pStyle w:val="Main"/>
        <w:ind w:firstLine="567"/>
        <w:rPr>
          <w:lang w:val="ru-RU"/>
        </w:rPr>
      </w:pPr>
    </w:p>
    <w:p w:rsidR="00634665" w:rsidRP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634665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//Реализация класса кучи</w:t>
      </w:r>
    </w:p>
    <w:p w:rsidR="00634665" w:rsidRPr="004A62C3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{</w:t>
      </w:r>
    </w:p>
    <w:p w:rsidR="00634665" w:rsidRPr="004A62C3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static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SIZE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= 100; </w:t>
      </w:r>
      <w:r w:rsidRPr="004A62C3"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 w:rsidRPr="00634665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максимальный</w:t>
      </w:r>
      <w:r w:rsidRPr="004A62C3"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634665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размер</w:t>
      </w:r>
      <w:r w:rsidRPr="004A62C3"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634665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кучи</w:t>
      </w:r>
    </w:p>
    <w:p w:rsidR="00634665" w:rsidRP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6669C3">
        <w:rPr>
          <w:rFonts w:ascii="Courier New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 *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; </w:t>
      </w:r>
      <w:r w:rsidRPr="00634665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указатель на массив кучи</w:t>
      </w:r>
    </w:p>
    <w:p w:rsid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HeapSize;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размер кучи</w:t>
      </w:r>
    </w:p>
    <w:p w:rsid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634665" w:rsidRP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EB5188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(); </w:t>
      </w:r>
      <w:r w:rsidRPr="00634665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конструктор кучи</w:t>
      </w:r>
    </w:p>
    <w:p w:rsidR="00634665" w:rsidRP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addelem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); </w:t>
      </w:r>
      <w:r w:rsidRPr="00634665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добавление элемента кучи</w:t>
      </w:r>
    </w:p>
    <w:p w:rsidR="00634665" w:rsidRP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outHeap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(); </w:t>
      </w:r>
      <w:r w:rsidRPr="00634665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вывод элементов кучи в форме кучи</w:t>
      </w:r>
    </w:p>
    <w:p w:rsidR="00634665" w:rsidRP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out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(); </w:t>
      </w:r>
      <w:r w:rsidRPr="00634665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вывод элементов кучи в форме массива</w:t>
      </w:r>
    </w:p>
    <w:p w:rsidR="00634665" w:rsidRP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getmax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(); </w:t>
      </w:r>
      <w:r w:rsidRPr="00634665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удаление вершины (максимального элемента)</w:t>
      </w:r>
    </w:p>
    <w:p w:rsidR="00634665" w:rsidRP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heapify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); </w:t>
      </w:r>
      <w:r w:rsidRPr="00634665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упорядочение кучи</w:t>
      </w:r>
    </w:p>
    <w:p w:rsidR="00634665" w:rsidRP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>};</w:t>
      </w:r>
    </w:p>
    <w:p w:rsidR="00DE113E" w:rsidRDefault="00DE113E" w:rsidP="003F50D3">
      <w:pPr>
        <w:pStyle w:val="Main"/>
        <w:ind w:firstLine="567"/>
        <w:rPr>
          <w:lang w:val="ru-RU"/>
        </w:rPr>
      </w:pPr>
    </w:p>
    <w:p w:rsidR="00634665" w:rsidRPr="00F06E1A" w:rsidRDefault="00634665" w:rsidP="00F06E1A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bookmarkStart w:id="9" w:name="_Toc515771116"/>
      <w:r w:rsidRPr="00F06E1A">
        <w:rPr>
          <w:sz w:val="20"/>
          <w:szCs w:val="20"/>
        </w:rPr>
        <w:t>Конструктор кучи</w:t>
      </w:r>
      <w:bookmarkEnd w:id="9"/>
    </w:p>
    <w:p w:rsidR="00634665" w:rsidRDefault="00634665" w:rsidP="003F50D3">
      <w:pPr>
        <w:pStyle w:val="Main"/>
        <w:ind w:firstLine="567"/>
        <w:rPr>
          <w:lang w:val="ru-RU"/>
        </w:rPr>
      </w:pPr>
    </w:p>
    <w:p w:rsidR="00634665" w:rsidRP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634665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//Конструктор кучи</w:t>
      </w:r>
    </w:p>
    <w:p w:rsidR="00634665" w:rsidRP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 ::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</w:t>
      </w: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>() {</w:t>
      </w:r>
    </w:p>
    <w:p w:rsid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634665">
        <w:rPr>
          <w:rFonts w:ascii="Courier New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[SIZE];</w:t>
      </w:r>
    </w:p>
    <w:p w:rsidR="00634665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HeapSize = 0;</w:t>
      </w:r>
    </w:p>
    <w:p w:rsidR="00634665" w:rsidRPr="004A62C3" w:rsidRDefault="00634665" w:rsidP="0063466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4A62C3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634665" w:rsidRDefault="00634665" w:rsidP="003F50D3">
      <w:pPr>
        <w:pStyle w:val="Main"/>
        <w:ind w:firstLine="567"/>
        <w:rPr>
          <w:lang w:val="ru-RU"/>
        </w:rPr>
      </w:pPr>
    </w:p>
    <w:p w:rsidR="00634665" w:rsidRPr="00F06E1A" w:rsidRDefault="00634665" w:rsidP="00F06E1A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bookmarkStart w:id="10" w:name="_Toc515771117"/>
      <w:r w:rsidRPr="00F06E1A">
        <w:rPr>
          <w:sz w:val="20"/>
          <w:szCs w:val="20"/>
        </w:rPr>
        <w:t>Добавление элемента кучи</w:t>
      </w:r>
      <w:bookmarkEnd w:id="10"/>
    </w:p>
    <w:p w:rsidR="00634665" w:rsidRPr="00634665" w:rsidRDefault="00634665" w:rsidP="00634665">
      <w:pPr>
        <w:pStyle w:val="Main"/>
        <w:ind w:firstLine="567"/>
        <w:rPr>
          <w:lang w:val="ru-RU"/>
        </w:rPr>
      </w:pPr>
      <w:bookmarkStart w:id="11" w:name="AP19127"/>
      <w:r w:rsidRPr="00EC11BB">
        <w:rPr>
          <w:highlight w:val="yellow"/>
          <w:lang w:val="ru-RU"/>
        </w:rPr>
        <w:t xml:space="preserve">Новый </w:t>
      </w:r>
      <w:bookmarkEnd w:id="11"/>
      <w:r w:rsidRPr="00EC11BB">
        <w:rPr>
          <w:highlight w:val="yellow"/>
          <w:lang w:val="ru-RU"/>
        </w:rPr>
        <w:t>элемент добавляется на последнее место в массиве, то есть позицию с максимальным индексом.</w:t>
      </w:r>
    </w:p>
    <w:p w:rsidR="00634665" w:rsidRDefault="00634665" w:rsidP="00634665">
      <w:pPr>
        <w:pStyle w:val="Main"/>
        <w:ind w:firstLine="0"/>
        <w:jc w:val="center"/>
        <w:rPr>
          <w:lang w:val="ru-RU"/>
        </w:rPr>
      </w:pPr>
    </w:p>
    <w:p w:rsidR="00634665" w:rsidRDefault="00634665" w:rsidP="00634665">
      <w:pPr>
        <w:pStyle w:val="Main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826510" cy="1598295"/>
            <wp:effectExtent l="1905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665" w:rsidRDefault="00634665" w:rsidP="00634665">
      <w:pPr>
        <w:pStyle w:val="Main"/>
        <w:ind w:firstLine="0"/>
        <w:jc w:val="center"/>
        <w:rPr>
          <w:lang w:val="ru-RU"/>
        </w:rPr>
      </w:pPr>
    </w:p>
    <w:p w:rsidR="00634665" w:rsidRPr="00166CEF" w:rsidRDefault="00166CEF" w:rsidP="003F50D3">
      <w:pPr>
        <w:pStyle w:val="Main"/>
        <w:ind w:firstLine="567"/>
        <w:rPr>
          <w:lang w:val="ru-RU"/>
        </w:rPr>
      </w:pPr>
      <w:r w:rsidRPr="00EC11BB">
        <w:rPr>
          <w:highlight w:val="yellow"/>
          <w:lang w:val="ru-RU"/>
        </w:rPr>
        <w:t>Возможно, что при этом будет нарушено основное свойство кучи, так как новый элемент может быть больше родителя. В таком случае новый элемент «поднимается» на один уровень (менять с вершиной-родителем) до тех пор, пока не будет соблюдено основное свойство кучи.</w:t>
      </w:r>
    </w:p>
    <w:p w:rsidR="00634665" w:rsidRPr="004A62C3" w:rsidRDefault="00634665" w:rsidP="00166CEF">
      <w:pPr>
        <w:pStyle w:val="Main"/>
        <w:ind w:firstLine="0"/>
        <w:jc w:val="center"/>
        <w:rPr>
          <w:noProof/>
          <w:lang w:val="ru-RU" w:eastAsia="en-US"/>
        </w:rPr>
      </w:pPr>
    </w:p>
    <w:p w:rsidR="00634665" w:rsidRPr="00166CEF" w:rsidRDefault="00166CEF" w:rsidP="00166CEF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3879850" cy="3364865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665" w:rsidRPr="00166CEF" w:rsidRDefault="00634665" w:rsidP="00166CEF">
      <w:pPr>
        <w:pStyle w:val="Main"/>
        <w:ind w:firstLine="0"/>
        <w:jc w:val="center"/>
        <w:rPr>
          <w:noProof/>
          <w:lang w:eastAsia="en-US"/>
        </w:rPr>
      </w:pPr>
    </w:p>
    <w:p w:rsidR="00F06E1A" w:rsidRPr="00F06E1A" w:rsidRDefault="00F06E1A" w:rsidP="003F50D3">
      <w:pPr>
        <w:pStyle w:val="Main"/>
        <w:ind w:firstLine="567"/>
        <w:rPr>
          <w:lang w:val="ru-RU"/>
        </w:rPr>
      </w:pPr>
      <w:r w:rsidRPr="00EC11BB">
        <w:rPr>
          <w:highlight w:val="yellow"/>
          <w:lang w:val="ru-RU"/>
        </w:rPr>
        <w:t>Иначе говоря, новый элемент «всплывает», «проталкивается» вверх, пока не займет свое место.</w:t>
      </w:r>
      <w:r w:rsidRPr="00F06E1A">
        <w:rPr>
          <w:lang w:val="ru-RU"/>
        </w:rPr>
        <w:t xml:space="preserve"> Сложность алгоритма не превышает высоты двоичной кучи (так как количество «подъемов» не больше высоты дерева), то есть равна O(log</w:t>
      </w:r>
      <w:r w:rsidRPr="00F06E1A">
        <w:rPr>
          <w:vertAlign w:val="subscript"/>
          <w:lang w:val="ru-RU"/>
        </w:rPr>
        <w:t>2</w:t>
      </w:r>
      <w:r w:rsidR="008B75B0">
        <w:rPr>
          <w:lang w:val="ru-RU"/>
        </w:rPr>
        <w:t xml:space="preserve"> </w:t>
      </w:r>
      <w:r w:rsidRPr="00F06E1A">
        <w:rPr>
          <w:lang w:val="ru-RU"/>
        </w:rPr>
        <w:t>N).</w:t>
      </w:r>
    </w:p>
    <w:p w:rsidR="00166CEF" w:rsidRDefault="00166CEF" w:rsidP="003F50D3">
      <w:pPr>
        <w:pStyle w:val="Main"/>
        <w:ind w:firstLine="567"/>
        <w:rPr>
          <w:lang w:val="ru-RU"/>
        </w:rPr>
      </w:pP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Heap :: addelem(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n) {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i, parent;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i = HeapSize;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h[i] = n;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parent = (i-1)/2;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(parent &gt;= 0 &amp;&amp; i &gt; 0) {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(h[i] &gt; h[parent]) {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temp = h[i];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h[i] = h[parent];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h[parent] = temp;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i = parent;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parent = (i-1)/2;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}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HeapSize++;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6CEF" w:rsidRPr="004A62C3" w:rsidRDefault="00166CEF" w:rsidP="003F50D3">
      <w:pPr>
        <w:pStyle w:val="Main"/>
        <w:ind w:firstLine="567"/>
      </w:pPr>
    </w:p>
    <w:p w:rsidR="00166CEF" w:rsidRPr="00F06E1A" w:rsidRDefault="00166CEF" w:rsidP="00F06E1A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bookmarkStart w:id="12" w:name="_Toc515771118"/>
      <w:r w:rsidRPr="00F06E1A">
        <w:rPr>
          <w:sz w:val="20"/>
          <w:szCs w:val="20"/>
        </w:rPr>
        <w:t>Вывод элементов кучи</w:t>
      </w:r>
      <w:bookmarkEnd w:id="12"/>
    </w:p>
    <w:p w:rsidR="00166CEF" w:rsidRPr="004A62C3" w:rsidRDefault="00166CEF" w:rsidP="003F50D3">
      <w:pPr>
        <w:pStyle w:val="Main"/>
        <w:ind w:firstLine="567"/>
      </w:pPr>
    </w:p>
    <w:p w:rsidR="00166CEF" w:rsidRP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6CE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//Вывод элементов кучи</w:t>
      </w:r>
    </w:p>
    <w:p w:rsidR="00166CEF" w:rsidRP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6CE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//Вывод элементов в форме кучи</w:t>
      </w:r>
    </w:p>
    <w:p w:rsidR="00166CEF" w:rsidRPr="004A62C3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::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outHeap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>) {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i = 0;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k = 1;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(i &lt; HeapSize) {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((i &lt; k) &amp;&amp; (i &lt; HeapSize)) {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cout &lt;&lt; h[i]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i++;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cout &lt;&lt; endl;</w:t>
      </w:r>
    </w:p>
    <w:p w:rsidR="00166CEF" w:rsidRP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k</w:t>
      </w:r>
      <w:r w:rsidRPr="00166CEF">
        <w:rPr>
          <w:rFonts w:ascii="Courier New" w:hAnsi="Courier New" w:cs="Courier New"/>
          <w:noProof/>
          <w:sz w:val="20"/>
          <w:szCs w:val="20"/>
          <w:lang w:eastAsia="en-US"/>
        </w:rPr>
        <w:t xml:space="preserve"> =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k</w:t>
      </w:r>
      <w:r w:rsidRPr="00166CEF">
        <w:rPr>
          <w:rFonts w:ascii="Courier New" w:hAnsi="Courier New" w:cs="Courier New"/>
          <w:noProof/>
          <w:sz w:val="20"/>
          <w:szCs w:val="20"/>
          <w:lang w:eastAsia="en-US"/>
        </w:rPr>
        <w:t xml:space="preserve"> * 2 + 1;</w:t>
      </w:r>
    </w:p>
    <w:p w:rsidR="00166CEF" w:rsidRP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166CEF">
        <w:rPr>
          <w:rFonts w:ascii="Courier New" w:hAnsi="Courier New" w:cs="Courier New"/>
          <w:noProof/>
          <w:sz w:val="20"/>
          <w:szCs w:val="20"/>
          <w:lang w:eastAsia="en-US"/>
        </w:rPr>
        <w:t xml:space="preserve">  }</w:t>
      </w:r>
    </w:p>
    <w:p w:rsidR="00166CEF" w:rsidRP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166CEF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166CEF" w:rsidRP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166CEF" w:rsidRP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6CE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//Вывод элементов кучи в форме массива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Heap:: out(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 {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i=0; i&lt; HeapSize; i++) {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cout &lt;&lt; h[i]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 }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cout &lt;&lt; endl;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6CEF" w:rsidRPr="004A62C3" w:rsidRDefault="00166CEF" w:rsidP="003F50D3">
      <w:pPr>
        <w:pStyle w:val="Main"/>
        <w:ind w:firstLine="567"/>
      </w:pPr>
    </w:p>
    <w:p w:rsidR="00166CEF" w:rsidRPr="00F06E1A" w:rsidRDefault="00166CEF" w:rsidP="00F06E1A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bookmarkStart w:id="13" w:name="_Toc515771119"/>
      <w:r w:rsidRPr="00F06E1A">
        <w:rPr>
          <w:sz w:val="20"/>
          <w:szCs w:val="20"/>
        </w:rPr>
        <w:t>Упорядочение кучи</w:t>
      </w:r>
      <w:bookmarkEnd w:id="13"/>
    </w:p>
    <w:p w:rsidR="00F06E1A" w:rsidRPr="00F06E1A" w:rsidRDefault="00F06E1A" w:rsidP="003F50D3">
      <w:pPr>
        <w:pStyle w:val="Main"/>
        <w:ind w:firstLine="567"/>
        <w:rPr>
          <w:lang w:val="ru-RU"/>
        </w:rPr>
      </w:pPr>
      <w:r w:rsidRPr="00EC11BB">
        <w:rPr>
          <w:highlight w:val="yellow"/>
          <w:lang w:val="ru-RU"/>
        </w:rPr>
        <w:t>В ходе других операций с уже построенной двоичной кучей также может нарушиться основное свойство кучи: вершина может стать меньше своего потомка.</w:t>
      </w:r>
    </w:p>
    <w:p w:rsidR="00F06E1A" w:rsidRDefault="00F06E1A" w:rsidP="00F06E1A">
      <w:pPr>
        <w:pStyle w:val="Main"/>
        <w:ind w:firstLine="0"/>
        <w:jc w:val="center"/>
        <w:rPr>
          <w:lang w:val="ru-RU"/>
        </w:rPr>
      </w:pPr>
    </w:p>
    <w:p w:rsidR="00F06E1A" w:rsidRDefault="00F06E1A" w:rsidP="00F06E1A">
      <w:pPr>
        <w:pStyle w:val="Main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600575" cy="1962150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1A" w:rsidRDefault="00F06E1A" w:rsidP="00F06E1A">
      <w:pPr>
        <w:pStyle w:val="Main"/>
        <w:ind w:firstLine="0"/>
        <w:jc w:val="center"/>
        <w:rPr>
          <w:lang w:val="ru-RU"/>
        </w:rPr>
      </w:pPr>
    </w:p>
    <w:p w:rsidR="00F06E1A" w:rsidRPr="00F06E1A" w:rsidRDefault="00F06E1A" w:rsidP="003F50D3">
      <w:pPr>
        <w:pStyle w:val="Main"/>
        <w:ind w:firstLine="567"/>
        <w:rPr>
          <w:lang w:val="ru-RU"/>
        </w:rPr>
      </w:pPr>
      <w:bookmarkStart w:id="14" w:name="AP19128"/>
      <w:r w:rsidRPr="00EC11BB">
        <w:rPr>
          <w:highlight w:val="yellow"/>
          <w:lang w:val="ru-RU"/>
        </w:rPr>
        <w:t>Метод</w:t>
      </w:r>
      <w:r w:rsidR="008B75B0">
        <w:rPr>
          <w:highlight w:val="yellow"/>
          <w:lang w:val="ru-RU"/>
        </w:rPr>
        <w:t xml:space="preserve"> </w:t>
      </w:r>
      <w:bookmarkEnd w:id="14"/>
      <w:proofErr w:type="spellStart"/>
      <w:r w:rsidRPr="00EC11BB">
        <w:rPr>
          <w:highlight w:val="yellow"/>
          <w:lang w:val="ru-RU"/>
        </w:rPr>
        <w:t>heapify</w:t>
      </w:r>
      <w:proofErr w:type="spellEnd"/>
      <w:r w:rsidR="008B75B0">
        <w:rPr>
          <w:highlight w:val="yellow"/>
          <w:lang w:val="ru-RU"/>
        </w:rPr>
        <w:t xml:space="preserve"> </w:t>
      </w:r>
      <w:r w:rsidRPr="00EC11BB">
        <w:rPr>
          <w:highlight w:val="yellow"/>
          <w:lang w:val="ru-RU"/>
        </w:rPr>
        <w:t>восстанавливает основное свойство кучи для дерева с корнем в i-ой вершине при условии, что оба поддерева ему удовлетворяют. Для этого необходимо «опускать» i-</w:t>
      </w:r>
      <w:proofErr w:type="spellStart"/>
      <w:r w:rsidRPr="00EC11BB">
        <w:rPr>
          <w:highlight w:val="yellow"/>
          <w:lang w:val="ru-RU"/>
        </w:rPr>
        <w:t>ую</w:t>
      </w:r>
      <w:proofErr w:type="spellEnd"/>
      <w:r w:rsidRPr="00EC11BB">
        <w:rPr>
          <w:highlight w:val="yellow"/>
          <w:lang w:val="ru-RU"/>
        </w:rPr>
        <w:t xml:space="preserve"> вершину (менять местами с наибольшим из потомков), пока основное свойство не будет восстановлено (процесс завершится, когда не найдется потомка, большего своего родителя).</w:t>
      </w:r>
      <w:r w:rsidRPr="00F06E1A">
        <w:rPr>
          <w:lang w:val="ru-RU"/>
        </w:rPr>
        <w:t xml:space="preserve"> Нетрудно понять, что сложность этого алгоритма также равна O(log</w:t>
      </w:r>
      <w:r w:rsidRPr="00F06E1A">
        <w:rPr>
          <w:vertAlign w:val="subscript"/>
          <w:lang w:val="ru-RU"/>
        </w:rPr>
        <w:t>2</w:t>
      </w:r>
      <w:r w:rsidR="008B75B0">
        <w:rPr>
          <w:lang w:val="ru-RU"/>
        </w:rPr>
        <w:t xml:space="preserve"> </w:t>
      </w:r>
      <w:r w:rsidRPr="00F06E1A">
        <w:rPr>
          <w:lang w:val="ru-RU"/>
        </w:rPr>
        <w:t>N).</w:t>
      </w:r>
    </w:p>
    <w:p w:rsidR="00F06E1A" w:rsidRDefault="00F06E1A" w:rsidP="00F06E1A">
      <w:pPr>
        <w:pStyle w:val="Main"/>
        <w:ind w:firstLine="0"/>
        <w:jc w:val="center"/>
        <w:rPr>
          <w:lang w:val="ru-RU"/>
        </w:rPr>
      </w:pPr>
    </w:p>
    <w:p w:rsidR="00F06E1A" w:rsidRDefault="00F06E1A" w:rsidP="00F06E1A">
      <w:pPr>
        <w:pStyle w:val="Main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07560" cy="3959225"/>
            <wp:effectExtent l="19050" t="0" r="254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1A" w:rsidRDefault="00F06E1A" w:rsidP="00F06E1A">
      <w:pPr>
        <w:pStyle w:val="Main"/>
        <w:ind w:firstLine="0"/>
        <w:jc w:val="center"/>
        <w:rPr>
          <w:lang w:val="ru-RU"/>
        </w:rPr>
      </w:pPr>
    </w:p>
    <w:p w:rsidR="00166CEF" w:rsidRPr="004A62C3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 w:rsidRPr="004A62C3"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166CE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Упорядочение</w:t>
      </w:r>
      <w:r w:rsidRPr="004A62C3"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166CE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кучи</w:t>
      </w:r>
    </w:p>
    <w:p w:rsidR="00166CEF" w:rsidRPr="004A62C3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::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heapify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i</w:t>
      </w: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>) {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4A62C3"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left, right;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temp;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left = 2*i+1;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right = 2*i+2;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(left &lt; HeapSize) {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(h[i] &lt; h[left]) {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temp = h[i];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h[i] = h[left];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h[left] = temp;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heapify(left);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}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(right &lt; HeapSize) {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(h[i] &lt; h[right]) {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temp = h[i];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h[i] = h[right];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h[right] = temp;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  heapify(right);</w:t>
      </w:r>
    </w:p>
    <w:p w:rsidR="00166CEF" w:rsidRPr="00EB5188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EB5188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166CEF" w:rsidRPr="00EB5188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EB5188">
        <w:rPr>
          <w:rFonts w:ascii="Courier New" w:hAnsi="Courier New" w:cs="Courier New"/>
          <w:noProof/>
          <w:sz w:val="20"/>
          <w:szCs w:val="20"/>
          <w:lang w:eastAsia="en-US"/>
        </w:rPr>
        <w:t xml:space="preserve">  }</w:t>
      </w:r>
    </w:p>
    <w:p w:rsidR="00166CEF" w:rsidRPr="00EB5188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EB5188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166CEF" w:rsidRDefault="00166CEF" w:rsidP="003F50D3">
      <w:pPr>
        <w:pStyle w:val="Main"/>
        <w:ind w:firstLine="567"/>
        <w:rPr>
          <w:lang w:val="ru-RU"/>
        </w:rPr>
      </w:pPr>
    </w:p>
    <w:p w:rsidR="00166CEF" w:rsidRDefault="00166CEF" w:rsidP="00166CEF">
      <w:pPr>
        <w:pStyle w:val="Main"/>
        <w:ind w:firstLine="567"/>
        <w:rPr>
          <w:lang w:val="ru-RU"/>
        </w:rPr>
      </w:pPr>
      <w:bookmarkStart w:id="15" w:name="AP19129"/>
      <w:bookmarkStart w:id="16" w:name="_GoBack"/>
      <w:r w:rsidRPr="00EC11BB">
        <w:rPr>
          <w:highlight w:val="yellow"/>
          <w:lang w:val="ru-RU"/>
        </w:rPr>
        <w:t xml:space="preserve">В </w:t>
      </w:r>
      <w:bookmarkEnd w:id="15"/>
      <w:bookmarkEnd w:id="16"/>
      <w:r w:rsidRPr="00EC11BB">
        <w:rPr>
          <w:highlight w:val="yellow"/>
          <w:lang w:val="ru-RU"/>
        </w:rPr>
        <w:t xml:space="preserve">упорядоченном </w:t>
      </w:r>
      <w:proofErr w:type="spellStart"/>
      <w:r w:rsidRPr="00EC11BB">
        <w:rPr>
          <w:highlight w:val="yellow"/>
          <w:lang w:val="ru-RU"/>
        </w:rPr>
        <w:t>max-heap</w:t>
      </w:r>
      <w:proofErr w:type="spellEnd"/>
      <w:r w:rsidRPr="00EC11BB">
        <w:rPr>
          <w:highlight w:val="yellow"/>
          <w:lang w:val="ru-RU"/>
        </w:rPr>
        <w:t xml:space="preserve"> максимальный элемент всегда хранится в корне. Восстановить упорядоченность двоичной кучи после удаления максимального элемента можно, поставив на его место последний элемент и вызвав метод упорядочения для корня, то есть упорядочив все дерево.</w:t>
      </w:r>
    </w:p>
    <w:p w:rsidR="00166CEF" w:rsidRPr="00166CEF" w:rsidRDefault="00166CEF" w:rsidP="00166CEF">
      <w:pPr>
        <w:pStyle w:val="Main"/>
        <w:ind w:firstLine="567"/>
        <w:rPr>
          <w:lang w:val="ru-RU"/>
        </w:rPr>
      </w:pPr>
    </w:p>
    <w:p w:rsidR="00166CEF" w:rsidRPr="00F06E1A" w:rsidRDefault="00166CEF" w:rsidP="00F06E1A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bookmarkStart w:id="17" w:name="_Toc515771120"/>
      <w:r w:rsidRPr="00F06E1A">
        <w:rPr>
          <w:sz w:val="20"/>
          <w:szCs w:val="20"/>
        </w:rPr>
        <w:t>Удаление вершины кучи (максимального элемента)</w:t>
      </w:r>
      <w:bookmarkEnd w:id="17"/>
    </w:p>
    <w:p w:rsidR="00166CEF" w:rsidRDefault="00166CEF" w:rsidP="003F50D3">
      <w:pPr>
        <w:pStyle w:val="Main"/>
        <w:ind w:firstLine="567"/>
        <w:rPr>
          <w:lang w:val="ru-RU"/>
        </w:rPr>
      </w:pPr>
    </w:p>
    <w:p w:rsidR="00166CEF" w:rsidRP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6CE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//Удаление вершины кучи (максимального элемента)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Heap:: getmax(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 {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x;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x = h[0];</w:t>
      </w:r>
    </w:p>
    <w:p w:rsidR="00166CEF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h[0] = h[HeapSize-1];</w:t>
      </w:r>
    </w:p>
    <w:p w:rsidR="00166CEF" w:rsidRPr="004A62C3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 HeapSize</w:t>
      </w:r>
      <w:r w:rsidRPr="004A62C3">
        <w:rPr>
          <w:rFonts w:ascii="Courier New" w:hAnsi="Courier New" w:cs="Courier New"/>
          <w:noProof/>
          <w:sz w:val="20"/>
          <w:szCs w:val="20"/>
          <w:lang w:eastAsia="en-US"/>
        </w:rPr>
        <w:t>--;</w:t>
      </w:r>
    </w:p>
    <w:p w:rsidR="00166CEF" w:rsidRPr="004A62C3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4A62C3">
        <w:rPr>
          <w:rFonts w:ascii="Courier New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heapify</w:t>
      </w:r>
      <w:r w:rsidRPr="004A62C3">
        <w:rPr>
          <w:rFonts w:ascii="Courier New" w:hAnsi="Courier New" w:cs="Courier New"/>
          <w:noProof/>
          <w:sz w:val="20"/>
          <w:szCs w:val="20"/>
          <w:lang w:eastAsia="en-US"/>
        </w:rPr>
        <w:t>(0);</w:t>
      </w:r>
    </w:p>
    <w:p w:rsidR="00166CEF" w:rsidRPr="004A62C3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4A62C3">
        <w:rPr>
          <w:rFonts w:ascii="Courier New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4A62C3"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x</w:t>
      </w:r>
      <w:r w:rsidRPr="004A62C3">
        <w:rPr>
          <w:rFonts w:ascii="Courier New" w:hAnsi="Courier New" w:cs="Courier New"/>
          <w:noProof/>
          <w:sz w:val="20"/>
          <w:szCs w:val="20"/>
          <w:lang w:eastAsia="en-US"/>
        </w:rPr>
        <w:t>);</w:t>
      </w:r>
    </w:p>
    <w:p w:rsidR="00166CEF" w:rsidRPr="004A62C3" w:rsidRDefault="00166CEF" w:rsidP="00166CE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4A62C3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166CEF" w:rsidRDefault="00166CEF" w:rsidP="003F50D3">
      <w:pPr>
        <w:pStyle w:val="Main"/>
        <w:ind w:firstLine="567"/>
        <w:rPr>
          <w:lang w:val="ru-RU"/>
        </w:rPr>
      </w:pPr>
    </w:p>
    <w:p w:rsidR="00166CEF" w:rsidRDefault="00166CEF" w:rsidP="0016697F">
      <w:pPr>
        <w:pStyle w:val="2"/>
        <w:keepNext w:val="0"/>
        <w:numPr>
          <w:ilvl w:val="1"/>
          <w:numId w:val="7"/>
        </w:numPr>
        <w:spacing w:before="0" w:after="0"/>
        <w:ind w:left="426" w:firstLine="0"/>
        <w:contextualSpacing/>
        <w:rPr>
          <w:i w:val="0"/>
          <w:sz w:val="20"/>
          <w:szCs w:val="20"/>
          <w:lang w:val="en-US"/>
        </w:rPr>
      </w:pPr>
      <w:bookmarkStart w:id="18" w:name="_Toc515771121"/>
      <w:r w:rsidRPr="0016697F">
        <w:rPr>
          <w:i w:val="0"/>
          <w:sz w:val="20"/>
          <w:szCs w:val="20"/>
        </w:rPr>
        <w:t>Пример</w:t>
      </w:r>
      <w:r w:rsidR="0016697F">
        <w:rPr>
          <w:i w:val="0"/>
          <w:sz w:val="20"/>
          <w:szCs w:val="20"/>
        </w:rPr>
        <w:t>ы б</w:t>
      </w:r>
      <w:r w:rsidR="0016697F" w:rsidRPr="0016697F">
        <w:rPr>
          <w:i w:val="0"/>
          <w:sz w:val="20"/>
          <w:szCs w:val="20"/>
        </w:rPr>
        <w:t>инарной кучи</w:t>
      </w:r>
      <w:bookmarkEnd w:id="18"/>
    </w:p>
    <w:p w:rsidR="00D2120B" w:rsidRPr="00D2120B" w:rsidRDefault="00D2120B" w:rsidP="00D2120B">
      <w:pPr>
        <w:pStyle w:val="Main"/>
        <w:ind w:firstLine="567"/>
        <w:rPr>
          <w:lang w:val="ru-RU"/>
        </w:rPr>
      </w:pPr>
    </w:p>
    <w:p w:rsidR="00D2120B" w:rsidRPr="0016697F" w:rsidRDefault="00D2120B" w:rsidP="00D2120B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bookmarkStart w:id="19" w:name="_Toc515771122"/>
      <w:r w:rsidRPr="0016697F">
        <w:rPr>
          <w:sz w:val="20"/>
          <w:szCs w:val="20"/>
        </w:rPr>
        <w:t>Бинарная куча #0</w:t>
      </w:r>
      <w:r w:rsidRPr="001407FE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="00EE3E8C" w:rsidRPr="001407FE">
        <w:rPr>
          <w:sz w:val="20"/>
          <w:szCs w:val="20"/>
        </w:rPr>
        <w:t xml:space="preserve"> </w:t>
      </w:r>
      <w:r w:rsidR="00EE3E8C" w:rsidRPr="0016697F">
        <w:rPr>
          <w:sz w:val="20"/>
          <w:szCs w:val="20"/>
        </w:rPr>
        <w:t>Реализация на C</w:t>
      </w:r>
      <w:r w:rsidR="001407FE">
        <w:rPr>
          <w:sz w:val="20"/>
          <w:szCs w:val="20"/>
        </w:rPr>
        <w:t xml:space="preserve"> (</w:t>
      </w:r>
      <w:r w:rsidR="001407FE">
        <w:rPr>
          <w:sz w:val="20"/>
          <w:szCs w:val="20"/>
          <w:lang w:val="en-US"/>
        </w:rPr>
        <w:t>arry</w:t>
      </w:r>
      <w:r w:rsidR="001407FE">
        <w:rPr>
          <w:sz w:val="20"/>
          <w:szCs w:val="20"/>
        </w:rPr>
        <w:t>)</w:t>
      </w:r>
      <w:bookmarkEnd w:id="19"/>
    </w:p>
    <w:p w:rsidR="00981A7C" w:rsidRDefault="00981A7C" w:rsidP="00D2120B">
      <w:pPr>
        <w:pStyle w:val="Main"/>
        <w:ind w:firstLine="567"/>
        <w:rPr>
          <w:lang w:val="ru-RU"/>
        </w:rPr>
      </w:pPr>
    </w:p>
    <w:p w:rsidR="00981A7C" w:rsidRPr="00981A7C" w:rsidRDefault="00981A7C" w:rsidP="00D2120B">
      <w:pPr>
        <w:pStyle w:val="Main"/>
        <w:ind w:firstLine="567"/>
        <w:rPr>
          <w:b/>
          <w:lang w:val="ru-RU"/>
        </w:rPr>
      </w:pPr>
      <w:r w:rsidRPr="00981A7C">
        <w:rPr>
          <w:b/>
          <w:lang w:val="ru-RU"/>
        </w:rPr>
        <w:t>Этот пример и в разделе «Бинарная куча #07. Лабораторная работа № 12»</w:t>
      </w:r>
    </w:p>
    <w:p w:rsidR="00981A7C" w:rsidRDefault="00981A7C" w:rsidP="00D2120B">
      <w:pPr>
        <w:pStyle w:val="Main"/>
        <w:ind w:firstLine="567"/>
        <w:rPr>
          <w:lang w:val="ru-RU"/>
        </w:rPr>
      </w:pPr>
    </w:p>
    <w:p w:rsidR="00D2120B" w:rsidRDefault="00D2120B" w:rsidP="00D2120B">
      <w:pPr>
        <w:pStyle w:val="Main"/>
        <w:ind w:firstLine="567"/>
        <w:rPr>
          <w:lang w:val="ru-RU"/>
        </w:rPr>
      </w:pPr>
      <w:r w:rsidRPr="00AC124A">
        <w:rPr>
          <w:lang w:val="ru-RU"/>
        </w:rPr>
        <w:t>Для начала разберёмся, что же такое бинарная куча. Рассмотрим на примере:</w:t>
      </w:r>
    </w:p>
    <w:p w:rsidR="00D2120B" w:rsidRPr="00A15962" w:rsidRDefault="00D2120B" w:rsidP="00D2120B">
      <w:pPr>
        <w:pStyle w:val="Main"/>
        <w:ind w:firstLine="0"/>
        <w:jc w:val="center"/>
        <w:rPr>
          <w:noProof/>
          <w:lang w:val="ru-RU" w:eastAsia="en-US"/>
        </w:rPr>
      </w:pPr>
    </w:p>
    <w:p w:rsidR="00D2120B" w:rsidRPr="00AC124A" w:rsidRDefault="00D2120B" w:rsidP="00D212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971550" cy="923925"/>
            <wp:effectExtent l="19050" t="0" r="0" b="0"/>
            <wp:docPr id="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0B" w:rsidRPr="00AC124A" w:rsidRDefault="00D2120B" w:rsidP="00D2120B">
      <w:pPr>
        <w:pStyle w:val="Main"/>
        <w:ind w:firstLine="0"/>
        <w:jc w:val="center"/>
        <w:rPr>
          <w:noProof/>
          <w:lang w:val="ru-RU" w:eastAsia="en-US"/>
        </w:rPr>
      </w:pPr>
    </w:p>
    <w:p w:rsidR="00D2120B" w:rsidRPr="00AC124A" w:rsidRDefault="00D2120B" w:rsidP="00D2120B">
      <w:pPr>
        <w:pStyle w:val="Main"/>
        <w:ind w:firstLine="567"/>
        <w:rPr>
          <w:lang w:val="ru-RU"/>
        </w:rPr>
      </w:pPr>
      <w:r w:rsidRPr="008319D9">
        <w:rPr>
          <w:highlight w:val="yellow"/>
          <w:lang w:val="ru-RU"/>
        </w:rPr>
        <w:t xml:space="preserve">Нам дано дерево с корнем в вершине с номером 1. У вершины 1 два ребёнка: 2 и 3. У вершины 2 и у вершины 3 тоже по два ребёнка (4;5 и 6;7 соответственно). Каждый элемент кучи состоит из двух составляющих: номер элемента и его значение. Пускай для простоты в нашей куче номера и будут являться значениями. Итак, </w:t>
      </w:r>
      <w:r w:rsidRPr="008319D9">
        <w:rPr>
          <w:highlight w:val="cyan"/>
          <w:lang w:val="ru-RU"/>
        </w:rPr>
        <w:t>основные правила кучи:</w:t>
      </w:r>
    </w:p>
    <w:p w:rsidR="00D2120B" w:rsidRPr="00AC124A" w:rsidRDefault="00D2120B" w:rsidP="00D2120B">
      <w:pPr>
        <w:pStyle w:val="Main"/>
        <w:numPr>
          <w:ilvl w:val="0"/>
          <w:numId w:val="38"/>
        </w:numPr>
        <w:ind w:left="426"/>
        <w:rPr>
          <w:lang w:val="ru-RU"/>
        </w:rPr>
      </w:pPr>
      <w:r w:rsidRPr="00AC124A">
        <w:rPr>
          <w:lang w:val="ru-RU"/>
        </w:rPr>
        <w:t>У каждой вершины должно быть ровно по 2 ребёнка</w:t>
      </w:r>
    </w:p>
    <w:p w:rsidR="00D2120B" w:rsidRPr="00AC124A" w:rsidRDefault="00D2120B" w:rsidP="00D2120B">
      <w:pPr>
        <w:pStyle w:val="Main"/>
        <w:numPr>
          <w:ilvl w:val="0"/>
          <w:numId w:val="38"/>
        </w:numPr>
        <w:ind w:left="426"/>
        <w:rPr>
          <w:lang w:val="ru-RU"/>
        </w:rPr>
      </w:pPr>
      <w:r w:rsidRPr="00AC124A">
        <w:rPr>
          <w:lang w:val="ru-RU"/>
        </w:rPr>
        <w:t>Каждый ребёнок “хуже” своего отца.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D2120B" w:rsidRPr="00AC124A" w:rsidRDefault="00D2120B" w:rsidP="00D2120B">
      <w:pPr>
        <w:pStyle w:val="Main"/>
        <w:ind w:firstLine="567"/>
        <w:rPr>
          <w:lang w:val="ru-RU"/>
        </w:rPr>
      </w:pPr>
      <w:r w:rsidRPr="008319D9">
        <w:rPr>
          <w:highlight w:val="yellow"/>
          <w:lang w:val="ru-RU"/>
        </w:rPr>
        <w:t>Исключением является нижний ряд кучи - у этих вершин нет детей. В тоже время, нижний ряд не обязательно будет полностью заполнен - элементов может просто не хватить. В таком случае может случиться так, что у одной вершины предпоследнего ряда не будет хватать одного ребёнка.</w:t>
      </w:r>
      <w:r w:rsidRPr="00AC124A">
        <w:rPr>
          <w:lang w:val="ru-RU"/>
        </w:rPr>
        <w:t xml:space="preserve"> Вот пример:</w:t>
      </w:r>
    </w:p>
    <w:p w:rsidR="00D2120B" w:rsidRPr="00AC124A" w:rsidRDefault="00D2120B" w:rsidP="00D2120B">
      <w:pPr>
        <w:pStyle w:val="Main"/>
        <w:ind w:firstLine="0"/>
        <w:jc w:val="center"/>
        <w:rPr>
          <w:noProof/>
          <w:lang w:eastAsia="en-US"/>
        </w:rPr>
      </w:pPr>
    </w:p>
    <w:p w:rsidR="00D2120B" w:rsidRPr="00AC124A" w:rsidRDefault="00D2120B" w:rsidP="00D212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085850" cy="1238250"/>
            <wp:effectExtent l="19050" t="0" r="0" b="0"/>
            <wp:docPr id="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0B" w:rsidRPr="00AC124A" w:rsidRDefault="00D2120B" w:rsidP="00D2120B">
      <w:pPr>
        <w:pStyle w:val="Main"/>
        <w:ind w:firstLine="0"/>
        <w:jc w:val="center"/>
        <w:rPr>
          <w:noProof/>
          <w:lang w:val="ru-RU" w:eastAsia="en-US"/>
        </w:rPr>
      </w:pPr>
    </w:p>
    <w:p w:rsidR="00D2120B" w:rsidRPr="008319D9" w:rsidRDefault="00D2120B" w:rsidP="00D2120B">
      <w:pPr>
        <w:pStyle w:val="Main"/>
        <w:ind w:firstLine="567"/>
        <w:rPr>
          <w:highlight w:val="yellow"/>
          <w:lang w:val="ru-RU"/>
        </w:rPr>
      </w:pPr>
      <w:r w:rsidRPr="008319D9">
        <w:rPr>
          <w:highlight w:val="yellow"/>
          <w:lang w:val="ru-RU"/>
        </w:rPr>
        <w:t>Как видите, у вершины 5 всего один ребёнок (10) , но, тем не менее, данная куча правильна.</w:t>
      </w:r>
    </w:p>
    <w:p w:rsidR="00D2120B" w:rsidRPr="00AC124A" w:rsidRDefault="00D2120B" w:rsidP="00D2120B">
      <w:pPr>
        <w:pStyle w:val="Main"/>
        <w:ind w:firstLine="567"/>
        <w:rPr>
          <w:lang w:val="ru-RU"/>
        </w:rPr>
      </w:pPr>
      <w:r w:rsidRPr="008319D9">
        <w:rPr>
          <w:highlight w:val="yellow"/>
          <w:lang w:val="ru-RU"/>
        </w:rPr>
        <w:t>Теперь разберёмся, что же значит “хуже”. В нашем случае, “хуже” означает больше. Т.е. дети по значению больше отца, а отец в нашей куче всегда меньше своих детей. И действительно, 1&lt;2 и 1&lt;3 (вершина 1 - отец</w:t>
      </w:r>
      <w:proofErr w:type="gramStart"/>
      <w:r w:rsidRPr="008319D9">
        <w:rPr>
          <w:highlight w:val="yellow"/>
          <w:lang w:val="ru-RU"/>
        </w:rPr>
        <w:t>) ;</w:t>
      </w:r>
      <w:proofErr w:type="gramEnd"/>
      <w:r w:rsidRPr="008319D9">
        <w:rPr>
          <w:highlight w:val="yellow"/>
          <w:lang w:val="ru-RU"/>
        </w:rPr>
        <w:t xml:space="preserve"> 2&lt;4 и 2&lt;5 ; 3&lt;6 и 3&lt;7 и т.д. Параметр “хуже” в различных задачах может быть различным, это зависит от того, что мы хотим получить. Дети по значению могут быть больше или меньше своих родителей. Т.е. “хуже” будет либо меньше, либо больше. В других задачах параметр “хуже” может быть и другим…</w:t>
      </w:r>
    </w:p>
    <w:p w:rsidR="00D2120B" w:rsidRPr="00AC124A" w:rsidRDefault="00D2120B" w:rsidP="00D2120B">
      <w:pPr>
        <w:pStyle w:val="Main"/>
        <w:ind w:firstLine="567"/>
        <w:rPr>
          <w:lang w:val="ru-RU"/>
        </w:rPr>
      </w:pPr>
      <w:r w:rsidRPr="00AC124A">
        <w:rPr>
          <w:lang w:val="ru-RU"/>
        </w:rPr>
        <w:t>Итак, посмотрите на следующую кучу и скажите, правильная ли она:</w:t>
      </w:r>
    </w:p>
    <w:p w:rsidR="00D2120B" w:rsidRPr="0016697F" w:rsidRDefault="00D2120B" w:rsidP="00D2120B">
      <w:pPr>
        <w:pStyle w:val="Main"/>
        <w:ind w:firstLine="0"/>
        <w:jc w:val="center"/>
        <w:rPr>
          <w:noProof/>
          <w:lang w:val="ru-RU" w:eastAsia="en-US"/>
        </w:rPr>
      </w:pPr>
    </w:p>
    <w:p w:rsidR="00D2120B" w:rsidRPr="00AC124A" w:rsidRDefault="00D2120B" w:rsidP="00D212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228725" cy="1247775"/>
            <wp:effectExtent l="19050" t="0" r="9525" b="0"/>
            <wp:docPr id="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0B" w:rsidRPr="00AC124A" w:rsidRDefault="00D2120B" w:rsidP="00D2120B">
      <w:pPr>
        <w:pStyle w:val="Main"/>
        <w:ind w:firstLine="0"/>
        <w:jc w:val="center"/>
        <w:rPr>
          <w:noProof/>
          <w:lang w:eastAsia="en-US"/>
        </w:rPr>
      </w:pPr>
    </w:p>
    <w:p w:rsidR="00D2120B" w:rsidRPr="00AC124A" w:rsidRDefault="00D2120B" w:rsidP="00D2120B">
      <w:pPr>
        <w:pStyle w:val="Main"/>
        <w:ind w:firstLine="567"/>
        <w:rPr>
          <w:lang w:val="ru-RU"/>
        </w:rPr>
      </w:pPr>
      <w:r w:rsidRPr="008319D9">
        <w:rPr>
          <w:highlight w:val="yellow"/>
          <w:lang w:val="ru-RU"/>
        </w:rPr>
        <w:t>В любом случае, ответ давать нельзя, пока не известен параметр сравнивая детей с родителями. Пускай в данной куче ребёнок должен быть больше либо равен своему отцу. А вот теперь ответ однозначный - данная куча правильная. Почему же? Ведь левый ребёнок вершины со значением 2 - 5 и он меньше правого ребёнка (3)! Это, конечно, так, но в правилах кучи нет никаких правил сравнивания детей! Главное, чтобы оба ребёнка были “хуже” своего родителя, а как они относятся между собой и на каких позициях стоят - всё равно</w:t>
      </w:r>
      <w:r w:rsidRPr="00AC124A">
        <w:rPr>
          <w:lang w:val="ru-RU"/>
        </w:rPr>
        <w:t>…</w:t>
      </w:r>
    </w:p>
    <w:p w:rsidR="00D2120B" w:rsidRPr="00AC124A" w:rsidRDefault="00D2120B" w:rsidP="00D2120B">
      <w:pPr>
        <w:pStyle w:val="Main"/>
        <w:ind w:firstLine="567"/>
        <w:rPr>
          <w:lang w:val="ru-RU"/>
        </w:rPr>
      </w:pPr>
      <w:r w:rsidRPr="00AC124A">
        <w:rPr>
          <w:lang w:val="ru-RU"/>
        </w:rPr>
        <w:t>С этой кучей разобрались, для закрепления знаний давайте рассмотрим ещё одну кучу:</w:t>
      </w:r>
    </w:p>
    <w:p w:rsidR="00D2120B" w:rsidRPr="0016697F" w:rsidRDefault="00D2120B" w:rsidP="00D2120B">
      <w:pPr>
        <w:pStyle w:val="Main"/>
        <w:ind w:firstLine="0"/>
        <w:jc w:val="center"/>
        <w:rPr>
          <w:noProof/>
          <w:lang w:val="ru-RU" w:eastAsia="en-US"/>
        </w:rPr>
      </w:pP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390650" cy="1228725"/>
            <wp:effectExtent l="19050" t="0" r="0" b="0"/>
            <wp:docPr id="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</w:p>
    <w:p w:rsidR="00D2120B" w:rsidRDefault="00D2120B" w:rsidP="00D2120B">
      <w:pPr>
        <w:pStyle w:val="Main"/>
        <w:ind w:firstLine="567"/>
        <w:rPr>
          <w:lang w:val="ru-RU"/>
        </w:rPr>
      </w:pPr>
      <w:r w:rsidRPr="008319D9">
        <w:rPr>
          <w:highlight w:val="yellow"/>
          <w:lang w:val="ru-RU"/>
        </w:rPr>
        <w:t>Параметр “хуже” у этой кучи такой же, как и у предыдущей кучи. Но эта куча неправильна, т.к. у вершины со значением 4 всего один ребёнок. Исправим эту кучу так, чтобы она стала правильной:</w:t>
      </w: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438275" cy="1238250"/>
            <wp:effectExtent l="19050" t="0" r="9525" b="0"/>
            <wp:docPr id="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440FFA">
        <w:rPr>
          <w:lang w:val="ru-RU"/>
        </w:rPr>
        <w:t>Вот теперь эта куча правильная…</w:t>
      </w: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8319D9">
        <w:rPr>
          <w:highlight w:val="yellow"/>
          <w:lang w:val="ru-RU"/>
        </w:rPr>
        <w:t>Теперь разберёмся с нумерацией вершин. Вернёмся к первым двум пирамидам - у них значения совпадают с номерами вершин. На них можно увидеть, что нумерация вершин идёт слева направо. Это как будто мы выписываем все номера от 1 до количества вершин в линейку и в определённый момент строчка кончается - мы переходим на новую. Причём, как вы уже заметили, на каждом новом уровне (на строке) будет ровно 2 в степени (i-1) вершин, где i - номер уровня.</w:t>
      </w: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440FFA">
        <w:rPr>
          <w:lang w:val="ru-RU"/>
        </w:rPr>
        <w:t xml:space="preserve">Теперь мы знаем основные правила кучи, знаем, как нумеруются вершины. </w:t>
      </w:r>
      <w:r w:rsidRPr="008319D9">
        <w:rPr>
          <w:highlight w:val="yellow"/>
          <w:lang w:val="ru-RU"/>
        </w:rPr>
        <w:t>Но как же хранить кучу в памяти компьютера? А вот для этого мы и учились правильно расстанавливать номера. При правильной расстановке у каждого элемента будет свой уникальный номер - почему бы нам ни хранить кучу линейным массивом? Запишем в линейный массив нашу последнюю кучу:</w:t>
      </w: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4000500" cy="523875"/>
            <wp:effectExtent l="19050" t="0" r="0" b="0"/>
            <wp:docPr id="4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0B" w:rsidRPr="00440FFA" w:rsidRDefault="00D2120B" w:rsidP="00D2120B">
      <w:pPr>
        <w:pStyle w:val="Main"/>
        <w:ind w:firstLine="0"/>
        <w:jc w:val="center"/>
        <w:rPr>
          <w:noProof/>
          <w:lang w:val="ru-RU" w:eastAsia="en-US"/>
        </w:rPr>
      </w:pP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8319D9">
        <w:rPr>
          <w:highlight w:val="yellow"/>
          <w:lang w:val="ru-RU"/>
        </w:rPr>
        <w:t>Вот и прекрасно. Советую вам самостоятельно попробовать восстановить бинарную кучу из этого массива. Ну как, получилось? Если не получилось, желательно всё-таки разобраться с этим моментом (попробовать самому записать кучу в линейный массив и восстановить из него).</w:t>
      </w:r>
      <w:r w:rsidRPr="00440FFA">
        <w:rPr>
          <w:lang w:val="ru-RU"/>
        </w:rPr>
        <w:t xml:space="preserve"> А мы идём дальше.</w:t>
      </w: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8319D9">
        <w:rPr>
          <w:highlight w:val="yellow"/>
          <w:lang w:val="ru-RU"/>
        </w:rPr>
        <w:t xml:space="preserve">При работе с бинарной кучей очень часто нужно узнать ребёнка/отца данной вершины. На рисунке всё это хорошо видно, но как же быть, если куча записана в линейный массив? Конечно, можно восстановить рисунок, и по нему посмотреть нужные данные. Но от этого легче не станет - компьютер сам не сможет посмотреть на картинку и сказать, кто отец, а кто ребёнок, а каждый раз спрашивать человека не получится… В этом случае нам помогает одно интересное </w:t>
      </w:r>
      <w:r w:rsidRPr="008319D9">
        <w:rPr>
          <w:highlight w:val="cyan"/>
          <w:lang w:val="ru-RU"/>
        </w:rPr>
        <w:t xml:space="preserve">свойство кучи: </w:t>
      </w:r>
      <w:r w:rsidRPr="008319D9">
        <w:rPr>
          <w:b/>
          <w:highlight w:val="cyan"/>
          <w:lang w:val="ru-RU"/>
        </w:rPr>
        <w:t>k1=2</w:t>
      </w:r>
      <w:r w:rsidRPr="008319D9">
        <w:rPr>
          <w:b/>
          <w:i/>
          <w:iCs/>
          <w:highlight w:val="cyan"/>
          <w:lang w:val="ru-RU"/>
        </w:rPr>
        <w:t>i</w:t>
      </w:r>
      <w:r w:rsidRPr="008319D9">
        <w:rPr>
          <w:i/>
          <w:iCs/>
          <w:highlight w:val="cyan"/>
          <w:lang w:val="ru-RU"/>
        </w:rPr>
        <w:t xml:space="preserve"> и </w:t>
      </w:r>
      <w:r w:rsidRPr="008319D9">
        <w:rPr>
          <w:b/>
          <w:i/>
          <w:iCs/>
          <w:highlight w:val="cyan"/>
          <w:lang w:val="ru-RU"/>
        </w:rPr>
        <w:t>k2=2</w:t>
      </w:r>
      <w:r w:rsidRPr="008319D9">
        <w:rPr>
          <w:b/>
          <w:highlight w:val="cyan"/>
          <w:lang w:val="ru-RU"/>
        </w:rPr>
        <w:t>i+1</w:t>
      </w:r>
      <w:r w:rsidRPr="008319D9">
        <w:rPr>
          <w:highlight w:val="cyan"/>
          <w:lang w:val="ru-RU"/>
        </w:rPr>
        <w:t xml:space="preserve"> (где i - номер вершины отца, k1 и k2 - номера вершин детей). </w:t>
      </w:r>
      <w:r w:rsidRPr="008319D9">
        <w:rPr>
          <w:highlight w:val="yellow"/>
          <w:lang w:val="ru-RU"/>
        </w:rPr>
        <w:t>По построению это свойство выполняется всегда. Можно посмотреть на примере кучи номеров:</w:t>
      </w:r>
    </w:p>
    <w:p w:rsidR="00D2120B" w:rsidRPr="00440FFA" w:rsidRDefault="00D2120B" w:rsidP="00D2120B">
      <w:pPr>
        <w:pStyle w:val="Main"/>
        <w:ind w:firstLine="0"/>
        <w:jc w:val="center"/>
        <w:rPr>
          <w:noProof/>
          <w:lang w:val="ru-RU" w:eastAsia="en-US"/>
        </w:rPr>
      </w:pP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866900" cy="1400175"/>
            <wp:effectExtent l="19050" t="0" r="0" b="0"/>
            <wp:docPr id="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8319D9">
        <w:rPr>
          <w:highlight w:val="cyan"/>
          <w:lang w:val="ru-RU"/>
        </w:rPr>
        <w:t>Свойство проверить на любой вершине куче. Например, найдём детей вершины 6 =&gt; i = 6 =&gt; k1 = 2 * i = 2 * 6 = 12, k2 = 2 * i + 1 = 2 * 6 + 1 = 13 =&gt; дети вершины с номером 6 имеют номера 12 и 13.</w:t>
      </w:r>
      <w:r w:rsidRPr="00440FFA">
        <w:rPr>
          <w:lang w:val="ru-RU"/>
        </w:rPr>
        <w:t xml:space="preserve"> Это действительно так! :) Можете проверить на любой вершине - свойство выполнится. Однако за существованием вершины с таким номером должны следить мы сами - если номер вершины превысил количество вершин в куче, то такая вершина не существует.</w:t>
      </w: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440FFA">
        <w:rPr>
          <w:lang w:val="ru-RU"/>
        </w:rPr>
        <w:lastRenderedPageBreak/>
        <w:t xml:space="preserve">Мы умеем находить детей вершины. А </w:t>
      </w:r>
      <w:r w:rsidRPr="008319D9">
        <w:rPr>
          <w:highlight w:val="cyan"/>
          <w:lang w:val="ru-RU"/>
        </w:rPr>
        <w:t xml:space="preserve">как же найти родителя? Очень просто! </w:t>
      </w:r>
      <w:proofErr w:type="spellStart"/>
      <w:r w:rsidRPr="008319D9">
        <w:rPr>
          <w:b/>
          <w:highlight w:val="cyan"/>
          <w:lang w:val="ru-RU"/>
        </w:rPr>
        <w:t>pr</w:t>
      </w:r>
      <w:proofErr w:type="spellEnd"/>
      <w:r w:rsidRPr="008319D9">
        <w:rPr>
          <w:b/>
          <w:highlight w:val="cyan"/>
          <w:lang w:val="ru-RU"/>
        </w:rPr>
        <w:t xml:space="preserve"> = i </w:t>
      </w:r>
      <w:proofErr w:type="spellStart"/>
      <w:r w:rsidRPr="008319D9">
        <w:rPr>
          <w:b/>
          <w:highlight w:val="cyan"/>
          <w:lang w:val="ru-RU"/>
        </w:rPr>
        <w:t>div</w:t>
      </w:r>
      <w:proofErr w:type="spellEnd"/>
      <w:r w:rsidRPr="008319D9">
        <w:rPr>
          <w:b/>
          <w:highlight w:val="cyan"/>
          <w:lang w:val="ru-RU"/>
        </w:rPr>
        <w:t xml:space="preserve"> 2</w:t>
      </w:r>
      <w:r w:rsidRPr="008319D9">
        <w:rPr>
          <w:highlight w:val="cyan"/>
          <w:lang w:val="ru-RU"/>
        </w:rPr>
        <w:t xml:space="preserve"> (номер отца вершины равен номеру ребёнка, </w:t>
      </w:r>
      <w:proofErr w:type="spellStart"/>
      <w:r w:rsidRPr="008319D9">
        <w:rPr>
          <w:highlight w:val="cyan"/>
          <w:lang w:val="ru-RU"/>
        </w:rPr>
        <w:t>целочисленно</w:t>
      </w:r>
      <w:proofErr w:type="spellEnd"/>
      <w:r w:rsidRPr="008319D9">
        <w:rPr>
          <w:highlight w:val="cyan"/>
          <w:lang w:val="ru-RU"/>
        </w:rPr>
        <w:t xml:space="preserve"> делённому на 2).</w:t>
      </w:r>
      <w:r w:rsidRPr="00440FFA">
        <w:rPr>
          <w:lang w:val="ru-RU"/>
        </w:rPr>
        <w:t xml:space="preserve"> Это свойство обратно предыдущему, проверьте его самостоятельно.</w:t>
      </w: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440FFA">
        <w:rPr>
          <w:lang w:val="ru-RU"/>
        </w:rPr>
        <w:t>Ну вот, на этом теория закончена. Теперь осталось научиться правильно реализовывать это всё на практике…</w:t>
      </w: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440FFA">
        <w:rPr>
          <w:lang w:val="ru-RU"/>
        </w:rPr>
        <w:t>Сразу прейдём к коду и постепенно будут даваться объяснения.</w:t>
      </w: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440FFA">
        <w:rPr>
          <w:lang w:val="ru-RU"/>
        </w:rPr>
        <w:t>Для начала объявим глобальные переменные: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&lt;malloc.h&gt;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MaxV = 5000;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006166" w:rsidRPr="00006166" w:rsidRDefault="00006166" w:rsidP="0000616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a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MaxV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];</w:t>
      </w:r>
      <w:r w:rsidRPr="00006166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//массив для временного хранения элементов</w:t>
      </w:r>
    </w:p>
    <w:p w:rsidR="00006166" w:rsidRPr="00006166" w:rsidRDefault="00006166" w:rsidP="0000616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n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,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  <w:r w:rsidRPr="00006166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n</w:t>
      </w:r>
      <w:r w:rsidRPr="00006166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-количество элементов;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i</w:t>
      </w:r>
      <w:r w:rsidRPr="00006166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-счётчик цикла</w:t>
      </w:r>
    </w:p>
    <w:p w:rsidR="00006166" w:rsidRPr="00006166" w:rsidRDefault="00006166" w:rsidP="0000616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</w:p>
    <w:p w:rsidR="00006166" w:rsidRDefault="00006166" w:rsidP="0000616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//Our heap variables</w:t>
      </w:r>
    </w:p>
    <w:p w:rsidR="00006166" w:rsidRDefault="00006166" w:rsidP="0000616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heap[MaxV];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//основной массив кучи</w:t>
      </w:r>
    </w:p>
    <w:p w:rsidR="00006166" w:rsidRPr="00006166" w:rsidRDefault="00006166" w:rsidP="0000616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nheap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,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tmp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; </w:t>
      </w:r>
      <w:r w:rsidRPr="00006166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nheap</w:t>
      </w:r>
      <w:r w:rsidRPr="00006166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-размер нашей кучи;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tmp</w:t>
      </w:r>
      <w:r w:rsidRPr="00006166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-временное хранение данных</w:t>
      </w:r>
    </w:p>
    <w:p w:rsidR="00D2120B" w:rsidRPr="00440FFA" w:rsidRDefault="00D2120B" w:rsidP="00D2120B">
      <w:pPr>
        <w:pStyle w:val="Main"/>
        <w:ind w:firstLine="567"/>
        <w:rPr>
          <w:lang w:val="ru-RU"/>
        </w:rPr>
      </w:pP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proofErr w:type="spellStart"/>
      <w:r w:rsidRPr="008319D9">
        <w:rPr>
          <w:b/>
          <w:lang w:val="ru-RU"/>
        </w:rPr>
        <w:t>heap</w:t>
      </w:r>
      <w:proofErr w:type="spellEnd"/>
      <w:r w:rsidRPr="00440FFA">
        <w:rPr>
          <w:lang w:val="ru-RU"/>
        </w:rPr>
        <w:t xml:space="preserve"> - основной массив нашей кучи; </w:t>
      </w:r>
      <w:proofErr w:type="spellStart"/>
      <w:r w:rsidRPr="00006166">
        <w:rPr>
          <w:b/>
          <w:lang w:val="ru-RU"/>
        </w:rPr>
        <w:t>nheap</w:t>
      </w:r>
      <w:proofErr w:type="spellEnd"/>
      <w:r w:rsidRPr="00440FFA">
        <w:rPr>
          <w:lang w:val="ru-RU"/>
        </w:rPr>
        <w:t xml:space="preserve"> - размер нашей кучи (количество элементов, находящихся на данный момент в куче); </w:t>
      </w:r>
      <w:r w:rsidRPr="00006166">
        <w:rPr>
          <w:b/>
          <w:lang w:val="ru-RU"/>
        </w:rPr>
        <w:t>a</w:t>
      </w:r>
      <w:r w:rsidRPr="00440FFA">
        <w:rPr>
          <w:lang w:val="ru-RU"/>
        </w:rPr>
        <w:t xml:space="preserve"> - массив для временного хранения элементов (он нужен лишь для примера работ с кучей); </w:t>
      </w:r>
      <w:r w:rsidRPr="00006166">
        <w:rPr>
          <w:b/>
          <w:lang w:val="ru-RU"/>
        </w:rPr>
        <w:t>n</w:t>
      </w:r>
      <w:r w:rsidRPr="00440FFA">
        <w:rPr>
          <w:lang w:val="ru-RU"/>
        </w:rPr>
        <w:t xml:space="preserve"> - количество элементов, которые нужно считать (также нужно для примера); i - счётчик цикла; </w:t>
      </w:r>
      <w:proofErr w:type="spellStart"/>
      <w:r w:rsidRPr="00006166">
        <w:rPr>
          <w:b/>
          <w:lang w:val="ru-RU"/>
        </w:rPr>
        <w:t>tmp</w:t>
      </w:r>
      <w:proofErr w:type="spellEnd"/>
      <w:r w:rsidRPr="00440FFA">
        <w:rPr>
          <w:lang w:val="ru-RU"/>
        </w:rPr>
        <w:t xml:space="preserve"> - переменная, для временного хранения каких-либо данных.</w:t>
      </w: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440FFA">
        <w:rPr>
          <w:lang w:val="ru-RU"/>
        </w:rPr>
        <w:t xml:space="preserve">Вот и прекрасно, </w:t>
      </w:r>
      <w:proofErr w:type="spellStart"/>
      <w:r w:rsidRPr="00440FFA">
        <w:rPr>
          <w:lang w:val="ru-RU"/>
        </w:rPr>
        <w:t>ху</w:t>
      </w:r>
      <w:proofErr w:type="spellEnd"/>
      <w:r w:rsidRPr="00440FFA">
        <w:rPr>
          <w:lang w:val="ru-RU"/>
        </w:rPr>
        <w:t xml:space="preserve"> и</w:t>
      </w:r>
      <w:r w:rsidR="00006166">
        <w:rPr>
          <w:lang w:val="ru-RU"/>
        </w:rPr>
        <w:t>з</w:t>
      </w:r>
      <w:r w:rsidRPr="00440FFA">
        <w:rPr>
          <w:lang w:val="ru-RU"/>
        </w:rPr>
        <w:t xml:space="preserve"> </w:t>
      </w:r>
      <w:proofErr w:type="spellStart"/>
      <w:r w:rsidRPr="00440FFA">
        <w:rPr>
          <w:lang w:val="ru-RU"/>
        </w:rPr>
        <w:t>ху</w:t>
      </w:r>
      <w:proofErr w:type="spellEnd"/>
      <w:r w:rsidRPr="00440FFA">
        <w:rPr>
          <w:lang w:val="ru-RU"/>
        </w:rPr>
        <w:t xml:space="preserve"> разобрались, теперь научимся инициализировать кучу: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006166" w:rsidRDefault="00006166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</w:pPr>
      <w:r w:rsidRPr="002248CC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//инициализация кучи</w:t>
      </w:r>
    </w:p>
    <w:p w:rsidR="00D2120B" w:rsidRPr="00440FFA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440FFA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InitHeap</w:t>
      </w:r>
      <w:r w:rsidRPr="00440FFA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440FFA">
        <w:rPr>
          <w:rFonts w:ascii="Courier New" w:hAnsi="Courier New" w:cs="Courier New"/>
          <w:noProof/>
          <w:sz w:val="20"/>
          <w:szCs w:val="20"/>
          <w:lang w:eastAsia="en-US"/>
        </w:rPr>
        <w:t>){</w:t>
      </w:r>
    </w:p>
    <w:p w:rsidR="00D2120B" w:rsidRPr="00440FFA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440FFA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nheap</w:t>
      </w:r>
      <w:r w:rsidRPr="00440FFA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0;</w:t>
      </w:r>
    </w:p>
    <w:p w:rsidR="00D2120B" w:rsidRPr="00440FFA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440FFA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440FFA">
        <w:rPr>
          <w:lang w:val="ru-RU"/>
        </w:rPr>
        <w:t>Здесь ничего сложного нет - просто обнуляем текущее количество элементов. Если хотите - можно также сделать и обнуление всего массива кучи, но это не обязательно.</w:t>
      </w: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440FFA">
        <w:rPr>
          <w:lang w:val="ru-RU"/>
        </w:rPr>
        <w:t>Теперь научимся добавлять элементы в кучу: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HeapAdd(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x){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nheap++;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heap[nheap] = x;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MoveUp(nheap);</w:t>
      </w:r>
    </w:p>
    <w:p w:rsidR="00D2120B" w:rsidRPr="00440FFA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440FFA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440FFA">
        <w:rPr>
          <w:lang w:val="ru-RU"/>
        </w:rPr>
        <w:t xml:space="preserve">Сначала мы увеличиваем на 1 текущее количество элементов. Потом </w:t>
      </w:r>
      <w:proofErr w:type="spellStart"/>
      <w:r w:rsidR="006477A9">
        <w:rPr>
          <w:lang w:val="ru-RU"/>
        </w:rPr>
        <w:t>ложи</w:t>
      </w:r>
      <w:r w:rsidR="006477A9" w:rsidRPr="00440FFA">
        <w:rPr>
          <w:lang w:val="ru-RU"/>
        </w:rPr>
        <w:t>м</w:t>
      </w:r>
      <w:proofErr w:type="spellEnd"/>
      <w:r w:rsidRPr="00440FFA">
        <w:rPr>
          <w:lang w:val="ru-RU"/>
        </w:rPr>
        <w:t xml:space="preserve"> на последнюю позицию элемент x.</w:t>
      </w: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006166">
        <w:rPr>
          <w:highlight w:val="yellow"/>
          <w:lang w:val="ru-RU"/>
        </w:rPr>
        <w:t xml:space="preserve">Но ведь после того, как мы положили элемент куча может испортиться, т.е. вновь положенный элемент может быть “лучше” своего предка. В таком случае нам нужно исправить кучу. Для этого мы используем процедуру </w:t>
      </w:r>
      <w:proofErr w:type="spellStart"/>
      <w:r w:rsidRPr="00006166">
        <w:rPr>
          <w:highlight w:val="yellow"/>
          <w:lang w:val="ru-RU"/>
        </w:rPr>
        <w:t>MoveUp</w:t>
      </w:r>
      <w:proofErr w:type="spellEnd"/>
      <w:r w:rsidRPr="00006166">
        <w:rPr>
          <w:highlight w:val="yellow"/>
          <w:lang w:val="ru-RU"/>
        </w:rPr>
        <w:t>. В неё передаётся номер добавленного элемента.</w:t>
      </w: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006166">
        <w:rPr>
          <w:highlight w:val="yellow"/>
          <w:lang w:val="ru-RU"/>
        </w:rPr>
        <w:t xml:space="preserve">Как же должна работать </w:t>
      </w:r>
      <w:proofErr w:type="spellStart"/>
      <w:r w:rsidRPr="00006166">
        <w:rPr>
          <w:highlight w:val="yellow"/>
          <w:lang w:val="ru-RU"/>
        </w:rPr>
        <w:t>MoveUp</w:t>
      </w:r>
      <w:proofErr w:type="spellEnd"/>
      <w:r w:rsidRPr="00006166">
        <w:rPr>
          <w:highlight w:val="yellow"/>
          <w:lang w:val="ru-RU"/>
        </w:rPr>
        <w:t>?</w:t>
      </w:r>
      <w:r w:rsidRPr="00440FFA">
        <w:rPr>
          <w:lang w:val="ru-RU"/>
        </w:rPr>
        <w:t xml:space="preserve"> Давайте рассуждать вместе! </w:t>
      </w:r>
      <w:r w:rsidRPr="00006166">
        <w:rPr>
          <w:highlight w:val="yellow"/>
          <w:lang w:val="ru-RU"/>
        </w:rPr>
        <w:t>Для этого воспользуемся примером кучи:</w:t>
      </w:r>
    </w:p>
    <w:p w:rsidR="00D2120B" w:rsidRPr="0016697F" w:rsidRDefault="00D2120B" w:rsidP="00D2120B">
      <w:pPr>
        <w:pStyle w:val="Main"/>
        <w:ind w:firstLine="0"/>
        <w:jc w:val="center"/>
        <w:rPr>
          <w:noProof/>
          <w:lang w:val="ru-RU" w:eastAsia="en-US"/>
        </w:rPr>
      </w:pP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457325" cy="1247775"/>
            <wp:effectExtent l="19050" t="0" r="9525" b="0"/>
            <wp:docPr id="4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</w:p>
    <w:p w:rsidR="00D2120B" w:rsidRDefault="00D2120B" w:rsidP="00D2120B">
      <w:pPr>
        <w:pStyle w:val="Main"/>
        <w:ind w:firstLine="567"/>
        <w:rPr>
          <w:lang w:val="ru-RU"/>
        </w:rPr>
      </w:pPr>
      <w:r w:rsidRPr="00006166">
        <w:rPr>
          <w:highlight w:val="yellow"/>
          <w:lang w:val="ru-RU"/>
        </w:rPr>
        <w:t>Давайте попробуем добавить в эту кучу элемент 4. Для этого находим первую свободную позицию и присваиваем этой позиции значение 4. В данном случае номер этой позиции будет ранен 15 (у вершины 7 всего один ребёнок - 9. Свободная позиция - позиция второго ребёнка):</w:t>
      </w: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619250" cy="1247775"/>
            <wp:effectExtent l="19050" t="0" r="0" b="0"/>
            <wp:docPr id="4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</w:p>
    <w:p w:rsidR="00D2120B" w:rsidRPr="00440FFA" w:rsidRDefault="00D2120B" w:rsidP="00D2120B">
      <w:pPr>
        <w:pStyle w:val="Main"/>
        <w:ind w:firstLine="567"/>
        <w:rPr>
          <w:lang w:val="ru-RU"/>
        </w:rPr>
      </w:pPr>
      <w:r w:rsidRPr="00006166">
        <w:rPr>
          <w:rFonts w:ascii="Helvetica" w:hAnsi="Helvetica" w:cs="Helvetica"/>
          <w:color w:val="111111"/>
          <w:highlight w:val="yellow"/>
          <w:shd w:val="clear" w:color="auto" w:fill="FDFDFD"/>
          <w:lang w:val="ru-RU"/>
        </w:rPr>
        <w:t xml:space="preserve">Что мы делаем дальше? Правильно, сравниваем с отцом. В данном случае 4 лучше своего отца 7 (т.е. 4 </w:t>
      </w:r>
      <w:proofErr w:type="gramStart"/>
      <w:r w:rsidRPr="00006166">
        <w:rPr>
          <w:rFonts w:ascii="Helvetica" w:hAnsi="Helvetica" w:cs="Helvetica"/>
          <w:color w:val="111111"/>
          <w:highlight w:val="yellow"/>
          <w:shd w:val="clear" w:color="auto" w:fill="FDFDFD"/>
          <w:lang w:val="ru-RU"/>
        </w:rPr>
        <w:t>&lt; 7</w:t>
      </w:r>
      <w:proofErr w:type="gramEnd"/>
      <w:r w:rsidRPr="00006166">
        <w:rPr>
          <w:rFonts w:ascii="Helvetica" w:hAnsi="Helvetica" w:cs="Helvetica"/>
          <w:color w:val="111111"/>
          <w:highlight w:val="yellow"/>
          <w:shd w:val="clear" w:color="auto" w:fill="FDFDFD"/>
          <w:lang w:val="ru-RU"/>
        </w:rPr>
        <w:t xml:space="preserve"> ). В этом случае мы “поднимаем 4 выше”, т.е. меняем с отцом:</w:t>
      </w:r>
    </w:p>
    <w:p w:rsidR="00D2120B" w:rsidRPr="00440FFA" w:rsidRDefault="00D2120B" w:rsidP="00D2120B">
      <w:pPr>
        <w:pStyle w:val="Main"/>
        <w:ind w:firstLine="0"/>
        <w:jc w:val="center"/>
        <w:rPr>
          <w:noProof/>
          <w:lang w:val="ru-RU" w:eastAsia="en-US"/>
        </w:rPr>
      </w:pP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628775" cy="1238250"/>
            <wp:effectExtent l="19050" t="0" r="9525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</w:p>
    <w:p w:rsidR="00D2120B" w:rsidRDefault="00D2120B" w:rsidP="00D2120B">
      <w:pPr>
        <w:pStyle w:val="Main"/>
        <w:ind w:firstLine="567"/>
        <w:rPr>
          <w:rFonts w:ascii="Helvetica" w:hAnsi="Helvetica" w:cs="Helvetica"/>
          <w:color w:val="111111"/>
          <w:shd w:val="clear" w:color="auto" w:fill="FDFDFD"/>
          <w:lang w:val="ru-RU"/>
        </w:rPr>
      </w:pPr>
      <w:r w:rsidRPr="00006166">
        <w:rPr>
          <w:rFonts w:ascii="Helvetica" w:hAnsi="Helvetica" w:cs="Helvetica"/>
          <w:color w:val="111111"/>
          <w:highlight w:val="yellow"/>
          <w:shd w:val="clear" w:color="auto" w:fill="FDFDFD"/>
          <w:lang w:val="ru-RU"/>
        </w:rPr>
        <w:t>Дальше повторяем то же самое до тех пор, пока 4 не станет “хуже” своего отца:</w:t>
      </w:r>
    </w:p>
    <w:p w:rsidR="00D2120B" w:rsidRPr="0016697F" w:rsidRDefault="00D2120B" w:rsidP="00D2120B">
      <w:pPr>
        <w:pStyle w:val="Main"/>
        <w:ind w:firstLine="0"/>
        <w:jc w:val="center"/>
        <w:rPr>
          <w:noProof/>
          <w:lang w:val="ru-RU" w:eastAsia="en-US"/>
        </w:rPr>
      </w:pP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1581150" cy="1228725"/>
            <wp:effectExtent l="19050" t="0" r="0" b="0"/>
            <wp:docPr id="4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0B" w:rsidRPr="00440FFA" w:rsidRDefault="00D2120B" w:rsidP="00D2120B">
      <w:pPr>
        <w:pStyle w:val="Main"/>
        <w:ind w:firstLine="0"/>
        <w:jc w:val="center"/>
        <w:rPr>
          <w:noProof/>
          <w:lang w:eastAsia="en-US"/>
        </w:rPr>
      </w:pPr>
    </w:p>
    <w:p w:rsidR="00D2120B" w:rsidRDefault="00D2120B" w:rsidP="00D2120B">
      <w:pPr>
        <w:pStyle w:val="Main"/>
        <w:ind w:firstLine="567"/>
        <w:rPr>
          <w:lang w:val="ru-RU"/>
        </w:rPr>
      </w:pPr>
      <w:r w:rsidRPr="00006166">
        <w:rPr>
          <w:rFonts w:ascii="Helvetica" w:hAnsi="Helvetica" w:cs="Helvetica"/>
          <w:color w:val="111111"/>
          <w:highlight w:val="yellow"/>
          <w:shd w:val="clear" w:color="auto" w:fill="FDFDFD"/>
          <w:lang w:val="ru-RU"/>
        </w:rPr>
        <w:t>Т.е. меняем местами вершины со значениями 4 и 5. Опять сравниваем с отцом: 4 &gt; 3, т.е. ребёнок (4) “хуже” своего предка (3). Останавливаемся. Вот как выглядит этот код: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160D4F" w:rsidRPr="002248CC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MoveUp</w:t>
      </w: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ind</w:t>
      </w: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){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ind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/ 2;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//номер вершины предка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(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ind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&gt; 1 ){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//Если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ind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 &lt; 2 то мы находимся в корне</w:t>
      </w:r>
    </w:p>
    <w:p w:rsid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heap[ind] &lt; heap[k] ){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2248CC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//Если предок "хуже" ребёнка - меняем их местами и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 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//рекурсивно пытаемся пропихнуть вершину выше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tmp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ind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];</w:t>
      </w:r>
    </w:p>
    <w:p w:rsid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heap[ind] = heap[k];</w:t>
      </w:r>
    </w:p>
    <w:p w:rsid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heap[k] = tmp;</w:t>
      </w:r>
    </w:p>
    <w:p w:rsidR="00160D4F" w:rsidRPr="002248CC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MoveUp</w:t>
      </w: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k</w:t>
      </w: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);</w:t>
      </w:r>
    </w:p>
    <w:p w:rsidR="00160D4F" w:rsidRPr="002248CC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}</w:t>
      </w:r>
    </w:p>
    <w:p w:rsidR="00160D4F" w:rsidRPr="002248CC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}</w:t>
      </w:r>
    </w:p>
    <w:p w:rsidR="00160D4F" w:rsidRPr="002248CC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2248CC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D2120B" w:rsidRPr="002B172E" w:rsidRDefault="00D2120B" w:rsidP="00D2120B">
      <w:pPr>
        <w:pStyle w:val="Main"/>
        <w:ind w:firstLine="567"/>
        <w:rPr>
          <w:lang w:val="ru-RU"/>
        </w:rPr>
      </w:pPr>
      <w:r w:rsidRPr="00160D4F">
        <w:rPr>
          <w:highlight w:val="yellow"/>
          <w:lang w:val="ru-RU"/>
        </w:rPr>
        <w:t xml:space="preserve">Сначала узнаём номер вершины предка. Если </w:t>
      </w:r>
      <w:proofErr w:type="spellStart"/>
      <w:r w:rsidRPr="00160D4F">
        <w:rPr>
          <w:highlight w:val="yellow"/>
          <w:lang w:val="ru-RU"/>
        </w:rPr>
        <w:t>ind</w:t>
      </w:r>
      <w:proofErr w:type="spellEnd"/>
      <w:r w:rsidRPr="00160D4F">
        <w:rPr>
          <w:highlight w:val="yellow"/>
          <w:lang w:val="ru-RU"/>
        </w:rPr>
        <w:t xml:space="preserve"> &lt; 2 то мы находимся в корне - т.е. нужно выходить, т.к. у него нет предка. Если номера ребёнка и предка корректны - сравниваем их. Если предок “хуже” ребёнка - меняем их местами и рекурсивно пытаемся пропихнуть вершину выше. Для обмена элементов местами использовалась глобальная переменная </w:t>
      </w:r>
      <w:proofErr w:type="spellStart"/>
      <w:r w:rsidRPr="00160D4F">
        <w:rPr>
          <w:highlight w:val="yellow"/>
          <w:lang w:val="ru-RU"/>
        </w:rPr>
        <w:t>tmp</w:t>
      </w:r>
      <w:proofErr w:type="spellEnd"/>
      <w:r w:rsidRPr="00160D4F">
        <w:rPr>
          <w:highlight w:val="yellow"/>
          <w:lang w:val="ru-RU"/>
        </w:rPr>
        <w:t>. Её можно было сделать и локальной.</w:t>
      </w:r>
    </w:p>
    <w:p w:rsidR="00D2120B" w:rsidRPr="002B172E" w:rsidRDefault="00D2120B" w:rsidP="00D2120B">
      <w:pPr>
        <w:pStyle w:val="Main"/>
        <w:ind w:firstLine="567"/>
        <w:rPr>
          <w:lang w:val="ru-RU"/>
        </w:rPr>
      </w:pPr>
      <w:r w:rsidRPr="00160D4F">
        <w:rPr>
          <w:highlight w:val="yellow"/>
          <w:lang w:val="ru-RU"/>
        </w:rPr>
        <w:t>Часто нужно достать самый “лучший” элемент из кучи и работать дальше с ним. При этом чаще всего элемент назад не возвращается, а продолжать работать с кучей приходится. Для этого также нужно исправлять кучу. Вот код получения самого “лучшего” элемента и удаления его из кучи</w:t>
      </w:r>
      <w:r w:rsidRPr="002B172E">
        <w:rPr>
          <w:lang w:val="ru-RU"/>
        </w:rPr>
        <w:t>: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ExtractMin(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){</w:t>
      </w:r>
    </w:p>
    <w:p w:rsid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value;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value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[1];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//Самый "лучший" элемент лежит на самой верхушке кучи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[1] =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nheap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];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//последний элемент ложим на 1 место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//опускаем 1 элемент на нужное место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nheap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] = 0;</w:t>
      </w:r>
    </w:p>
    <w:p w:rsidR="00160D4F" w:rsidRPr="00EB5188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nheap</w:t>
      </w:r>
      <w:r w:rsidRPr="00EB5188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--;</w:t>
      </w:r>
    </w:p>
    <w:p w:rsidR="00160D4F" w:rsidRPr="00EB5188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EB5188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lastRenderedPageBreak/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MoveDown</w:t>
      </w:r>
      <w:r w:rsidRPr="00EB5188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(1);</w:t>
      </w:r>
    </w:p>
    <w:p w:rsidR="00160D4F" w:rsidRPr="00EB5188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EB5188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EB5188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value</w:t>
      </w:r>
      <w:r w:rsidRPr="00EB5188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</w:p>
    <w:p w:rsidR="00160D4F" w:rsidRPr="00EB5188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EB5188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D2120B" w:rsidRDefault="00D2120B" w:rsidP="00D2120B">
      <w:pPr>
        <w:pStyle w:val="Main"/>
        <w:ind w:firstLine="567"/>
        <w:rPr>
          <w:lang w:val="ru-RU"/>
        </w:rPr>
      </w:pPr>
      <w:r w:rsidRPr="00160D4F">
        <w:rPr>
          <w:rFonts w:ascii="Helvetica" w:hAnsi="Helvetica" w:cs="Helvetica"/>
          <w:color w:val="111111"/>
          <w:highlight w:val="cyan"/>
          <w:shd w:val="clear" w:color="auto" w:fill="FDFDFD"/>
          <w:lang w:val="ru-RU"/>
        </w:rPr>
        <w:t>Самый “лучший” элемент лежит на самой верхушке куче, т.е. является первым.</w:t>
      </w:r>
      <w:r w:rsidRPr="002B172E">
        <w:rPr>
          <w:rFonts w:ascii="Helvetica" w:hAnsi="Helvetica" w:cs="Helvetica"/>
          <w:color w:val="111111"/>
          <w:shd w:val="clear" w:color="auto" w:fill="FDFDFD"/>
          <w:lang w:val="ru-RU"/>
        </w:rPr>
        <w:t xml:space="preserve"> </w:t>
      </w:r>
      <w:r w:rsidRPr="00160D4F">
        <w:rPr>
          <w:rFonts w:ascii="Helvetica" w:hAnsi="Helvetica" w:cs="Helvetica"/>
          <w:color w:val="111111"/>
          <w:highlight w:val="yellow"/>
          <w:shd w:val="clear" w:color="auto" w:fill="FDFDFD"/>
          <w:lang w:val="ru-RU"/>
        </w:rPr>
        <w:t xml:space="preserve">Запоминаем его. Для того, чтобы кучу можно было восстановить, берём последний элемент и </w:t>
      </w:r>
      <w:proofErr w:type="spellStart"/>
      <w:r w:rsidRPr="00160D4F">
        <w:rPr>
          <w:rFonts w:ascii="Helvetica" w:hAnsi="Helvetica" w:cs="Helvetica"/>
          <w:color w:val="111111"/>
          <w:highlight w:val="yellow"/>
          <w:shd w:val="clear" w:color="auto" w:fill="FDFDFD"/>
          <w:lang w:val="ru-RU"/>
        </w:rPr>
        <w:t>ложим</w:t>
      </w:r>
      <w:proofErr w:type="spellEnd"/>
      <w:r w:rsidRPr="00160D4F">
        <w:rPr>
          <w:rFonts w:ascii="Helvetica" w:hAnsi="Helvetica" w:cs="Helvetica"/>
          <w:color w:val="111111"/>
          <w:highlight w:val="yellow"/>
          <w:shd w:val="clear" w:color="auto" w:fill="FDFDFD"/>
          <w:lang w:val="ru-RU"/>
        </w:rPr>
        <w:t xml:space="preserve"> его на 1 место. Теперь, чтобы исправить нашу кучу, нам нужно всего лишь опустить 1 элемент на нужное место. К сожалению, метод исправить кучу быстрее ещё не придуман, так что будем использовать этот. Процедура </w:t>
      </w:r>
      <w:proofErr w:type="spellStart"/>
      <w:r w:rsidRPr="00160D4F">
        <w:rPr>
          <w:rFonts w:ascii="Helvetica" w:hAnsi="Helvetica" w:cs="Helvetica"/>
          <w:color w:val="111111"/>
          <w:highlight w:val="yellow"/>
          <w:shd w:val="clear" w:color="auto" w:fill="FDFDFD"/>
        </w:rPr>
        <w:t>MoveDown</w:t>
      </w:r>
      <w:proofErr w:type="spellEnd"/>
      <w:r w:rsidRPr="00160D4F">
        <w:rPr>
          <w:rFonts w:ascii="Helvetica" w:hAnsi="Helvetica" w:cs="Helvetica"/>
          <w:color w:val="111111"/>
          <w:highlight w:val="yellow"/>
          <w:shd w:val="clear" w:color="auto" w:fill="FDFDFD"/>
          <w:lang w:val="ru-RU"/>
        </w:rPr>
        <w:t xml:space="preserve"> очень похожа на </w:t>
      </w:r>
      <w:proofErr w:type="spellStart"/>
      <w:r w:rsidRPr="00160D4F">
        <w:rPr>
          <w:rFonts w:ascii="Helvetica" w:hAnsi="Helvetica" w:cs="Helvetica"/>
          <w:color w:val="111111"/>
          <w:highlight w:val="yellow"/>
          <w:shd w:val="clear" w:color="auto" w:fill="FDFDFD"/>
        </w:rPr>
        <w:t>MoveUp</w:t>
      </w:r>
      <w:proofErr w:type="spellEnd"/>
      <w:r w:rsidRPr="00160D4F">
        <w:rPr>
          <w:rFonts w:ascii="Helvetica" w:hAnsi="Helvetica" w:cs="Helvetica"/>
          <w:color w:val="111111"/>
          <w:highlight w:val="yellow"/>
          <w:shd w:val="clear" w:color="auto" w:fill="FDFDFD"/>
          <w:lang w:val="ru-RU"/>
        </w:rPr>
        <w:t>.</w:t>
      </w:r>
      <w:r w:rsidRPr="002B172E">
        <w:rPr>
          <w:rFonts w:ascii="Helvetica" w:hAnsi="Helvetica" w:cs="Helvetica"/>
          <w:color w:val="111111"/>
          <w:shd w:val="clear" w:color="auto" w:fill="FDFDFD"/>
          <w:lang w:val="ru-RU"/>
        </w:rPr>
        <w:t xml:space="preserve"> Вот её код: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160D4F" w:rsidRPr="002248CC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MoveDown</w:t>
      </w: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ind</w:t>
      </w: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){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2248CC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ind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* 2;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//номер первого ребёнка данной вершины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&lt;=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nheap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){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//Если номер перевалил за количество элементов - выходим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>( (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+1 &lt;=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nheap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>) &amp;&amp; (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] &gt;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+1]) )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++;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//Из двух детей выбираем лучшего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(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ind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] &gt;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] ){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//Если предок "хуже" ребёнка - меняем их местами</w:t>
      </w:r>
    </w:p>
    <w:p w:rsidR="00160D4F" w:rsidRP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 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//рекурсивно пытаемся опустить отца ещё ниже</w:t>
      </w:r>
    </w:p>
    <w:p w:rsid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  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tmp = heap[ind];</w:t>
      </w:r>
    </w:p>
    <w:p w:rsid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heap[ind] = heap[k];</w:t>
      </w:r>
    </w:p>
    <w:p w:rsid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heap[k] = tmp;</w:t>
      </w:r>
    </w:p>
    <w:p w:rsidR="00160D4F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MoveDown(k);</w:t>
      </w:r>
    </w:p>
    <w:p w:rsidR="00160D4F" w:rsidRPr="00EB5188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 w:rsidRPr="00EB5188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}</w:t>
      </w:r>
    </w:p>
    <w:p w:rsidR="00160D4F" w:rsidRPr="00EB5188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EB5188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}</w:t>
      </w:r>
    </w:p>
    <w:p w:rsidR="00160D4F" w:rsidRPr="00EB5188" w:rsidRDefault="00160D4F" w:rsidP="00160D4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EB5188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D2120B" w:rsidRPr="002B172E" w:rsidRDefault="00D2120B" w:rsidP="00D2120B">
      <w:pPr>
        <w:pStyle w:val="Main"/>
        <w:ind w:firstLine="567"/>
        <w:rPr>
          <w:lang w:val="ru-RU"/>
        </w:rPr>
      </w:pPr>
      <w:r w:rsidRPr="00160D4F">
        <w:rPr>
          <w:highlight w:val="yellow"/>
          <w:lang w:val="ru-RU"/>
        </w:rPr>
        <w:t xml:space="preserve">Рассмотрим её пошагово. </w:t>
      </w:r>
      <w:r w:rsidRPr="00160D4F">
        <w:rPr>
          <w:b/>
          <w:highlight w:val="yellow"/>
          <w:lang w:val="ru-RU"/>
        </w:rPr>
        <w:t>k</w:t>
      </w:r>
      <w:r w:rsidRPr="00160D4F">
        <w:rPr>
          <w:highlight w:val="yellow"/>
          <w:lang w:val="ru-RU"/>
        </w:rPr>
        <w:t xml:space="preserve"> - номер первого ребёнка данной вершины. Если номер перевалил за количество элементов - выходим, иначе k - первый кандидат на всплывание. Из двух детей должен всплыть “лучший”, иначе свойство кучи после всплывания не будет выполнятся. Из двух детей выбираем лучшего (по умолчанию - 1 ребёнок; если 2 его лучше - запоминаем его, увеличив k на 1). Теперь сравниваем кандидата на всплывание с предком. Если предок “хуже” ребёнка - меняем их местами и рекурсивно пытаемся опустить отца ещё ниже.</w:t>
      </w:r>
    </w:p>
    <w:p w:rsidR="00D2120B" w:rsidRPr="002B172E" w:rsidRDefault="00D2120B" w:rsidP="00D2120B">
      <w:pPr>
        <w:pStyle w:val="Main"/>
        <w:ind w:firstLine="567"/>
        <w:rPr>
          <w:lang w:val="ru-RU"/>
        </w:rPr>
      </w:pPr>
      <w:r w:rsidRPr="002B172E">
        <w:rPr>
          <w:lang w:val="ru-RU"/>
        </w:rPr>
        <w:t xml:space="preserve">Ну вот и всё. Теперь вы умеете реализовывать все процедуры кучи. </w:t>
      </w:r>
      <w:r w:rsidRPr="00160D4F">
        <w:rPr>
          <w:highlight w:val="cyan"/>
          <w:lang w:val="ru-RU"/>
        </w:rPr>
        <w:t>Сразу отмечу, что опускание/поднимание можно было сделать и не рекурсивно, а циклом.</w:t>
      </w:r>
      <w:r w:rsidRPr="002B172E">
        <w:rPr>
          <w:lang w:val="ru-RU"/>
        </w:rPr>
        <w:t xml:space="preserve"> Но рекурсивное написание проще. Если Вы хотите писать бинарную как-то иначе, советую посмотреть вам и другие пособия.</w:t>
      </w:r>
    </w:p>
    <w:p w:rsidR="00D2120B" w:rsidRPr="002B172E" w:rsidRDefault="00D2120B" w:rsidP="00D2120B">
      <w:pPr>
        <w:pStyle w:val="Main"/>
        <w:ind w:firstLine="567"/>
        <w:rPr>
          <w:lang w:val="ru-RU"/>
        </w:rPr>
      </w:pPr>
      <w:r w:rsidRPr="002B172E">
        <w:rPr>
          <w:lang w:val="ru-RU"/>
        </w:rPr>
        <w:t>А мы сейчас напишем программку-пример работы с кучей.</w:t>
      </w:r>
    </w:p>
    <w:p w:rsidR="00D2120B" w:rsidRPr="002B172E" w:rsidRDefault="00D2120B" w:rsidP="00D2120B">
      <w:pPr>
        <w:pStyle w:val="Main"/>
        <w:ind w:firstLine="567"/>
      </w:pPr>
      <w:r w:rsidRPr="00160D4F">
        <w:rPr>
          <w:highlight w:val="yellow"/>
          <w:lang w:val="ru-RU"/>
        </w:rPr>
        <w:t>Как вы уже заметили, массив кучи нельзя назвать отсортированным. Многие примеры куч были таковыми, так что не думаю, что у кого-то останутся сомнения ;) (если не верите, попробуйте записать наши кучи в виде массивов и увидите, что они не отсортированы). Давайте отсортируем массив при помощи бинарной кучи. Известно, что в корне дерева кучи лежит самый “лучший” элемент, следовательно, последовательно забирая лучшие элементы мы получим отсортированный массив.</w:t>
      </w:r>
      <w:r w:rsidRPr="002B172E">
        <w:rPr>
          <w:lang w:val="ru-RU"/>
        </w:rPr>
        <w:t xml:space="preserve"> А</w:t>
      </w:r>
      <w:r w:rsidRPr="002B172E">
        <w:t xml:space="preserve"> </w:t>
      </w:r>
      <w:r w:rsidRPr="002B172E">
        <w:rPr>
          <w:lang w:val="ru-RU"/>
        </w:rPr>
        <w:t>вот</w:t>
      </w:r>
      <w:r w:rsidRPr="002B172E">
        <w:t xml:space="preserve"> </w:t>
      </w:r>
      <w:r w:rsidRPr="002B172E">
        <w:rPr>
          <w:lang w:val="ru-RU"/>
        </w:rPr>
        <w:t>и</w:t>
      </w:r>
      <w:r w:rsidRPr="002B172E">
        <w:t xml:space="preserve"> </w:t>
      </w:r>
      <w:r w:rsidRPr="002B172E">
        <w:rPr>
          <w:lang w:val="ru-RU"/>
        </w:rPr>
        <w:t>код</w:t>
      </w:r>
      <w:r w:rsidRPr="002B172E">
        <w:t>:</w:t>
      </w:r>
    </w:p>
    <w:p w:rsidR="00D2120B" w:rsidRPr="002B172E" w:rsidRDefault="00D2120B" w:rsidP="00D2120B">
      <w:pPr>
        <w:pStyle w:val="Main"/>
        <w:ind w:firstLine="567"/>
      </w:pP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){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setlocale(LC_ALL,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InitHeap();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"Insert (N)umber of elements: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scanf(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,&amp;n);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"Insert array, please:\n"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(i=0; i&lt;n; i++){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"Element %2d &gt;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i);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scanf(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,&amp;tmp);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HeapAdd(tmp);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}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(i=0; i&lt;n; i++){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a[i] = ExtractMin();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}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"Sorted array is:\n"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(i=0; i&lt;n; i++)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,a[i]);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fflush(stdin);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//getchar();</w:t>
      </w:r>
    </w:p>
    <w:p w:rsidR="00D2120B" w:rsidRPr="002B172E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printf</w:t>
      </w:r>
      <w:r w:rsidRPr="002B172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 w:rsidRPr="002B172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"\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n</w:t>
      </w:r>
      <w:r w:rsidRPr="002B172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</w:t>
      </w:r>
      <w:r w:rsidRPr="002B172E">
        <w:rPr>
          <w:rFonts w:ascii="Courier New" w:hAnsi="Courier New" w:cs="Courier New"/>
          <w:noProof/>
          <w:sz w:val="20"/>
          <w:szCs w:val="20"/>
          <w:lang w:eastAsia="en-US"/>
        </w:rPr>
        <w:t>);</w:t>
      </w:r>
    </w:p>
    <w:p w:rsidR="00D2120B" w:rsidRPr="002B172E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2B172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system</w:t>
      </w:r>
      <w:r w:rsidRPr="002B172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 w:rsidRPr="002B172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PAUSE</w:t>
      </w:r>
      <w:r w:rsidRPr="002B172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</w:t>
      </w:r>
      <w:r w:rsidRPr="002B172E">
        <w:rPr>
          <w:rFonts w:ascii="Courier New" w:hAnsi="Courier New" w:cs="Courier New"/>
          <w:noProof/>
          <w:sz w:val="20"/>
          <w:szCs w:val="20"/>
          <w:lang w:eastAsia="en-US"/>
        </w:rPr>
        <w:t>);</w:t>
      </w:r>
    </w:p>
    <w:p w:rsidR="00D2120B" w:rsidRPr="002B172E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2B172E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D2120B" w:rsidRDefault="00D2120B" w:rsidP="00D2120B">
      <w:pPr>
        <w:pStyle w:val="Main"/>
        <w:ind w:firstLine="567"/>
        <w:rPr>
          <w:lang w:val="ru-RU"/>
        </w:rPr>
      </w:pPr>
      <w:r w:rsidRPr="002B172E">
        <w:rPr>
          <w:rFonts w:ascii="Helvetica" w:hAnsi="Helvetica" w:cs="Helvetica"/>
          <w:color w:val="111111"/>
          <w:shd w:val="clear" w:color="auto" w:fill="FDFDFD"/>
          <w:lang w:val="ru-RU"/>
        </w:rPr>
        <w:t xml:space="preserve">С самого начала мы инициализируем кучу. Потом считываем количество элементов массива, которые нужно будет считать. Дальше считываем массив и поэлементно заносим его в кучу. На самом деле массив </w:t>
      </w:r>
      <w:r w:rsidRPr="002B172E">
        <w:rPr>
          <w:rFonts w:ascii="Helvetica" w:hAnsi="Helvetica" w:cs="Helvetica"/>
          <w:color w:val="111111"/>
          <w:shd w:val="clear" w:color="auto" w:fill="FDFDFD"/>
          <w:lang w:val="ru-RU"/>
        </w:rPr>
        <w:lastRenderedPageBreak/>
        <w:t>нам здесь считывать не обязательно - можно просто считывать временную переменную и добавлять её значение в кучу. Т.е. данный момент кода можно заменить на: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D2120B" w:rsidRPr="002B172E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2B172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2B172E"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i</w:t>
      </w:r>
      <w:r w:rsidRPr="002B172E">
        <w:rPr>
          <w:rFonts w:ascii="Courier New" w:hAnsi="Courier New" w:cs="Courier New"/>
          <w:noProof/>
          <w:sz w:val="20"/>
          <w:szCs w:val="20"/>
          <w:lang w:eastAsia="en-US"/>
        </w:rPr>
        <w:t xml:space="preserve">=0;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i</w:t>
      </w:r>
      <w:r w:rsidRPr="002B172E">
        <w:rPr>
          <w:rFonts w:ascii="Courier New" w:hAnsi="Courier New" w:cs="Courier New"/>
          <w:noProof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n</w:t>
      </w:r>
      <w:r w:rsidRPr="002B172E">
        <w:rPr>
          <w:rFonts w:ascii="Courier New" w:hAnsi="Courier New" w:cs="Courier New"/>
          <w:noProof/>
          <w:sz w:val="20"/>
          <w:szCs w:val="20"/>
          <w:lang w:eastAsia="en-US"/>
        </w:rPr>
        <w:t xml:space="preserve">;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i</w:t>
      </w:r>
      <w:r w:rsidRPr="002B172E">
        <w:rPr>
          <w:rFonts w:ascii="Courier New" w:hAnsi="Courier New" w:cs="Courier New"/>
          <w:noProof/>
          <w:sz w:val="20"/>
          <w:szCs w:val="20"/>
          <w:lang w:eastAsia="en-US"/>
        </w:rPr>
        <w:t>++){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2B172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"Element %2d &gt;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i);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scanf(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,&amp;tmp);</w:t>
      </w:r>
    </w:p>
    <w:p w:rsidR="00D2120B" w:rsidRPr="002B172E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HeapAdd</w:t>
      </w:r>
      <w:r w:rsidRPr="002B172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tmp</w:t>
      </w:r>
      <w:r w:rsidRPr="002B172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);</w:t>
      </w:r>
    </w:p>
    <w:p w:rsidR="00D2120B" w:rsidRPr="002B172E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2B172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}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D2120B" w:rsidRPr="002B172E" w:rsidRDefault="00D2120B" w:rsidP="00D2120B">
      <w:pPr>
        <w:pStyle w:val="Main"/>
        <w:ind w:firstLine="567"/>
        <w:rPr>
          <w:lang w:val="ru-RU"/>
        </w:rPr>
      </w:pPr>
      <w:r w:rsidRPr="002B172E">
        <w:rPr>
          <w:lang w:val="ru-RU"/>
        </w:rPr>
        <w:t>Дальше мы поэлементно достаём элементы из кучи в массив a и выводим уже отсортированный массив.</w:t>
      </w:r>
    </w:p>
    <w:p w:rsidR="00D2120B" w:rsidRPr="002B172E" w:rsidRDefault="00D2120B" w:rsidP="00D2120B">
      <w:pPr>
        <w:pStyle w:val="Main"/>
        <w:ind w:firstLine="567"/>
        <w:rPr>
          <w:lang w:val="ru-RU"/>
        </w:rPr>
      </w:pPr>
      <w:r w:rsidRPr="002B172E">
        <w:rPr>
          <w:lang w:val="ru-RU"/>
        </w:rPr>
        <w:t>Как видите, ничего сложного нет. Теперь поговорим о скорости работы наших процедур:</w:t>
      </w:r>
    </w:p>
    <w:p w:rsidR="00D2120B" w:rsidRPr="002B172E" w:rsidRDefault="00D2120B" w:rsidP="00D2120B">
      <w:pPr>
        <w:pStyle w:val="Main"/>
        <w:ind w:firstLine="567"/>
        <w:rPr>
          <w:lang w:val="ru-RU"/>
        </w:rPr>
      </w:pPr>
      <w:proofErr w:type="spellStart"/>
      <w:r w:rsidRPr="002B172E">
        <w:rPr>
          <w:b/>
          <w:bCs/>
          <w:lang w:val="ru-RU"/>
        </w:rPr>
        <w:t>InitHeap</w:t>
      </w:r>
      <w:proofErr w:type="spellEnd"/>
      <w:r w:rsidR="008B75B0">
        <w:rPr>
          <w:lang w:val="ru-RU"/>
        </w:rPr>
        <w:t xml:space="preserve"> </w:t>
      </w:r>
      <w:r w:rsidRPr="002B172E">
        <w:rPr>
          <w:lang w:val="ru-RU"/>
        </w:rPr>
        <w:t>- O(1), т.к. мы делаем всего одно действие - обнуляем текущее количество вершин.</w:t>
      </w:r>
    </w:p>
    <w:p w:rsidR="00D2120B" w:rsidRPr="002B172E" w:rsidRDefault="00D2120B" w:rsidP="00D2120B">
      <w:pPr>
        <w:pStyle w:val="Main"/>
        <w:ind w:firstLine="567"/>
        <w:rPr>
          <w:lang w:val="ru-RU"/>
        </w:rPr>
      </w:pPr>
      <w:proofErr w:type="spellStart"/>
      <w:r w:rsidRPr="002B172E">
        <w:rPr>
          <w:b/>
          <w:bCs/>
          <w:lang w:val="ru-RU"/>
        </w:rPr>
        <w:t>MoveUp</w:t>
      </w:r>
      <w:proofErr w:type="spellEnd"/>
      <w:r w:rsidR="008B75B0">
        <w:rPr>
          <w:lang w:val="ru-RU"/>
        </w:rPr>
        <w:t xml:space="preserve"> </w:t>
      </w:r>
      <w:r w:rsidRPr="002B172E">
        <w:rPr>
          <w:lang w:val="ru-RU"/>
        </w:rPr>
        <w:t xml:space="preserve">- </w:t>
      </w:r>
      <w:proofErr w:type="gramStart"/>
      <w:r w:rsidRPr="002B172E">
        <w:rPr>
          <w:lang w:val="ru-RU"/>
        </w:rPr>
        <w:t>O(</w:t>
      </w:r>
      <w:proofErr w:type="spellStart"/>
      <w:proofErr w:type="gramEnd"/>
      <w:r w:rsidRPr="002B172E">
        <w:rPr>
          <w:lang w:val="ru-RU"/>
        </w:rPr>
        <w:t>log</w:t>
      </w:r>
      <w:proofErr w:type="spellEnd"/>
      <w:r w:rsidRPr="002B172E">
        <w:rPr>
          <w:lang w:val="ru-RU"/>
        </w:rPr>
        <w:t xml:space="preserve"> N) - в самом худшем случае в куче уже будут лежать N элементов, и все они будут “хуже” нашего элемента - тогда нам нужно будет поднять элемент с самого низа до самого верха, т.е. совершить “количество уровней в данной куче” операций - это как раз и будет O(</w:t>
      </w:r>
      <w:proofErr w:type="spellStart"/>
      <w:r w:rsidRPr="002B172E">
        <w:rPr>
          <w:lang w:val="ru-RU"/>
        </w:rPr>
        <w:t>log</w:t>
      </w:r>
      <w:proofErr w:type="spellEnd"/>
      <w:r w:rsidRPr="002B172E">
        <w:rPr>
          <w:lang w:val="ru-RU"/>
        </w:rPr>
        <w:t xml:space="preserve"> N)…</w:t>
      </w:r>
    </w:p>
    <w:p w:rsidR="00D2120B" w:rsidRPr="002B172E" w:rsidRDefault="00D2120B" w:rsidP="00D2120B">
      <w:pPr>
        <w:pStyle w:val="Main"/>
        <w:ind w:firstLine="567"/>
        <w:rPr>
          <w:lang w:val="ru-RU"/>
        </w:rPr>
      </w:pPr>
      <w:proofErr w:type="spellStart"/>
      <w:r w:rsidRPr="002B172E">
        <w:rPr>
          <w:b/>
          <w:bCs/>
          <w:lang w:val="ru-RU"/>
        </w:rPr>
        <w:t>MoveDown</w:t>
      </w:r>
      <w:proofErr w:type="spellEnd"/>
      <w:r w:rsidR="008B75B0">
        <w:rPr>
          <w:lang w:val="ru-RU"/>
        </w:rPr>
        <w:t xml:space="preserve"> </w:t>
      </w:r>
      <w:r w:rsidRPr="002B172E">
        <w:rPr>
          <w:lang w:val="ru-RU"/>
        </w:rPr>
        <w:t>- O(</w:t>
      </w:r>
      <w:proofErr w:type="spellStart"/>
      <w:r w:rsidRPr="002B172E">
        <w:rPr>
          <w:lang w:val="ru-RU"/>
        </w:rPr>
        <w:t>log</w:t>
      </w:r>
      <w:proofErr w:type="spellEnd"/>
      <w:r w:rsidRPr="002B172E">
        <w:rPr>
          <w:lang w:val="ru-RU"/>
        </w:rPr>
        <w:t xml:space="preserve"> N) - аналогично </w:t>
      </w:r>
      <w:proofErr w:type="spellStart"/>
      <w:r w:rsidRPr="002B172E">
        <w:rPr>
          <w:lang w:val="ru-RU"/>
        </w:rPr>
        <w:t>MoveUp</w:t>
      </w:r>
      <w:proofErr w:type="spellEnd"/>
      <w:r w:rsidRPr="002B172E">
        <w:rPr>
          <w:lang w:val="ru-RU"/>
        </w:rPr>
        <w:t>, только элемент опускается.</w:t>
      </w:r>
    </w:p>
    <w:p w:rsidR="00D2120B" w:rsidRPr="002B172E" w:rsidRDefault="00D2120B" w:rsidP="00D2120B">
      <w:pPr>
        <w:pStyle w:val="Main"/>
        <w:ind w:firstLine="567"/>
        <w:rPr>
          <w:lang w:val="ru-RU"/>
        </w:rPr>
      </w:pPr>
      <w:proofErr w:type="spellStart"/>
      <w:r w:rsidRPr="002B172E">
        <w:rPr>
          <w:b/>
          <w:bCs/>
          <w:lang w:val="ru-RU"/>
        </w:rPr>
        <w:t>HeapAdd</w:t>
      </w:r>
      <w:proofErr w:type="spellEnd"/>
      <w:r w:rsidR="008B75B0">
        <w:rPr>
          <w:lang w:val="ru-RU"/>
        </w:rPr>
        <w:t xml:space="preserve"> </w:t>
      </w:r>
      <w:r w:rsidRPr="002B172E">
        <w:rPr>
          <w:lang w:val="ru-RU"/>
        </w:rPr>
        <w:t xml:space="preserve">- </w:t>
      </w:r>
      <w:proofErr w:type="gramStart"/>
      <w:r w:rsidRPr="002B172E">
        <w:rPr>
          <w:lang w:val="ru-RU"/>
        </w:rPr>
        <w:t>O(</w:t>
      </w:r>
      <w:proofErr w:type="spellStart"/>
      <w:proofErr w:type="gramEnd"/>
      <w:r w:rsidRPr="002B172E">
        <w:rPr>
          <w:lang w:val="ru-RU"/>
        </w:rPr>
        <w:t>log</w:t>
      </w:r>
      <w:proofErr w:type="spellEnd"/>
      <w:r w:rsidRPr="002B172E">
        <w:rPr>
          <w:lang w:val="ru-RU"/>
        </w:rPr>
        <w:t xml:space="preserve"> N) - добавление мы делаем за О(1), но поднятие элемента “стоит” O(</w:t>
      </w:r>
      <w:proofErr w:type="spellStart"/>
      <w:r w:rsidRPr="002B172E">
        <w:rPr>
          <w:lang w:val="ru-RU"/>
        </w:rPr>
        <w:t>log</w:t>
      </w:r>
      <w:proofErr w:type="spellEnd"/>
      <w:r w:rsidRPr="002B172E">
        <w:rPr>
          <w:lang w:val="ru-RU"/>
        </w:rPr>
        <w:t xml:space="preserve"> N) операций.</w:t>
      </w:r>
    </w:p>
    <w:p w:rsidR="00D2120B" w:rsidRPr="002B172E" w:rsidRDefault="00D2120B" w:rsidP="00D2120B">
      <w:pPr>
        <w:pStyle w:val="Main"/>
        <w:ind w:firstLine="567"/>
        <w:rPr>
          <w:lang w:val="ru-RU"/>
        </w:rPr>
      </w:pPr>
      <w:proofErr w:type="spellStart"/>
      <w:r w:rsidRPr="002B172E">
        <w:rPr>
          <w:b/>
          <w:bCs/>
          <w:lang w:val="ru-RU"/>
        </w:rPr>
        <w:t>ExtractMin</w:t>
      </w:r>
      <w:proofErr w:type="spellEnd"/>
      <w:r w:rsidR="008B75B0">
        <w:rPr>
          <w:lang w:val="ru-RU"/>
        </w:rPr>
        <w:t xml:space="preserve"> </w:t>
      </w:r>
      <w:r w:rsidRPr="002B172E">
        <w:rPr>
          <w:lang w:val="ru-RU"/>
        </w:rPr>
        <w:t xml:space="preserve">- </w:t>
      </w:r>
      <w:proofErr w:type="gramStart"/>
      <w:r w:rsidRPr="002B172E">
        <w:rPr>
          <w:lang w:val="ru-RU"/>
        </w:rPr>
        <w:t>O(</w:t>
      </w:r>
      <w:proofErr w:type="spellStart"/>
      <w:proofErr w:type="gramEnd"/>
      <w:r w:rsidRPr="002B172E">
        <w:rPr>
          <w:lang w:val="ru-RU"/>
        </w:rPr>
        <w:t>log</w:t>
      </w:r>
      <w:proofErr w:type="spellEnd"/>
      <w:r w:rsidRPr="002B172E">
        <w:rPr>
          <w:lang w:val="ru-RU"/>
        </w:rPr>
        <w:t xml:space="preserve"> N) - узнаём и удаляем элемент за О(1), но восстановление кучи требует O(</w:t>
      </w:r>
      <w:proofErr w:type="spellStart"/>
      <w:r w:rsidRPr="002B172E">
        <w:rPr>
          <w:lang w:val="ru-RU"/>
        </w:rPr>
        <w:t>log</w:t>
      </w:r>
      <w:proofErr w:type="spellEnd"/>
      <w:r w:rsidRPr="002B172E">
        <w:rPr>
          <w:lang w:val="ru-RU"/>
        </w:rPr>
        <w:t xml:space="preserve"> N) операций.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D2120B" w:rsidRPr="002B172E" w:rsidRDefault="00D2120B" w:rsidP="00D2120B">
      <w:pPr>
        <w:pStyle w:val="Main"/>
        <w:ind w:firstLine="567"/>
        <w:rPr>
          <w:lang w:val="ru-RU"/>
        </w:rPr>
      </w:pPr>
      <w:r w:rsidRPr="002B172E">
        <w:rPr>
          <w:lang w:val="ru-RU"/>
        </w:rPr>
        <w:t xml:space="preserve">Теперь поговорим о полезности данного алгоритма. </w:t>
      </w:r>
      <w:r w:rsidRPr="003D0C27">
        <w:rPr>
          <w:b/>
          <w:highlight w:val="cyan"/>
          <w:lang w:val="ru-RU"/>
        </w:rPr>
        <w:t xml:space="preserve">Задач типа “напишите структуру данных бинарная куча” почти не бывает. Однако есть огромное множество алгоритмов, к которым можно “прикрутить” бинарную кучу - мы с вами уже отсортировали массив с помощью бинарной кучи, хотя кучи по началу там даже видно не было. Вот ещё примеры алгоритмов, которые с бинарной кучей работают во много раз быстрее, чем без неё: алгоритм </w:t>
      </w:r>
      <w:proofErr w:type="spellStart"/>
      <w:r w:rsidRPr="003D0C27">
        <w:rPr>
          <w:b/>
          <w:highlight w:val="cyan"/>
          <w:lang w:val="ru-RU"/>
        </w:rPr>
        <w:t>Дейкстры</w:t>
      </w:r>
      <w:proofErr w:type="spellEnd"/>
      <w:r w:rsidRPr="003D0C27">
        <w:rPr>
          <w:b/>
          <w:highlight w:val="cyan"/>
          <w:lang w:val="ru-RU"/>
        </w:rPr>
        <w:t xml:space="preserve">, </w:t>
      </w:r>
      <w:proofErr w:type="spellStart"/>
      <w:r w:rsidRPr="003D0C27">
        <w:rPr>
          <w:b/>
          <w:highlight w:val="cyan"/>
          <w:lang w:val="ru-RU"/>
        </w:rPr>
        <w:t>Крускала</w:t>
      </w:r>
      <w:proofErr w:type="spellEnd"/>
      <w:r w:rsidRPr="003D0C27">
        <w:rPr>
          <w:b/>
          <w:highlight w:val="cyan"/>
          <w:lang w:val="ru-RU"/>
        </w:rPr>
        <w:t xml:space="preserve">, упорядоченное хранения </w:t>
      </w:r>
      <w:proofErr w:type="gramStart"/>
      <w:r w:rsidRPr="003D0C27">
        <w:rPr>
          <w:b/>
          <w:highlight w:val="cyan"/>
          <w:lang w:val="ru-RU"/>
        </w:rPr>
        <w:t>данных</w:t>
      </w:r>
      <w:proofErr w:type="gramEnd"/>
      <w:r w:rsidRPr="003D0C27">
        <w:rPr>
          <w:b/>
          <w:highlight w:val="cyan"/>
          <w:lang w:val="ru-RU"/>
        </w:rPr>
        <w:t xml:space="preserve"> и работа с ними, некоторые алгоритмы сжатия и т.д. На самом деле, бинарную кучу можно использовать почти везде, главное увидеть, как правильно в данной задаче использовать кучу и что в ней хранить.</w:t>
      </w:r>
    </w:p>
    <w:p w:rsidR="00D2120B" w:rsidRPr="002B172E" w:rsidRDefault="00D2120B" w:rsidP="00D2120B">
      <w:pPr>
        <w:pStyle w:val="Main"/>
        <w:ind w:firstLine="567"/>
        <w:rPr>
          <w:lang w:val="ru-RU"/>
        </w:rPr>
      </w:pPr>
      <w:r w:rsidRPr="002B172E">
        <w:rPr>
          <w:lang w:val="ru-RU"/>
        </w:rPr>
        <w:t>Ну вот мы и разобрались, что же такое бинарная куча. Теперь если вас попросят “выйти к доске и сделат</w:t>
      </w:r>
      <w:r>
        <w:rPr>
          <w:lang w:val="ru-RU"/>
        </w:rPr>
        <w:t>ь кучу” вы смело её сделаете!</w:t>
      </w:r>
    </w:p>
    <w:p w:rsidR="00D2120B" w:rsidRDefault="00D2120B" w:rsidP="00D2120B">
      <w:pPr>
        <w:pStyle w:val="Main"/>
        <w:ind w:firstLine="567"/>
        <w:rPr>
          <w:lang w:val="ru-RU"/>
        </w:rPr>
      </w:pPr>
    </w:p>
    <w:p w:rsidR="00D2120B" w:rsidRPr="002B172E" w:rsidRDefault="00D2120B" w:rsidP="00D2120B">
      <w:pPr>
        <w:pStyle w:val="Main"/>
        <w:ind w:firstLine="567"/>
      </w:pPr>
      <w:r>
        <w:rPr>
          <w:lang w:val="ru-RU"/>
        </w:rPr>
        <w:t>Полный</w:t>
      </w:r>
      <w:r w:rsidRPr="002B172E">
        <w:t xml:space="preserve"> </w:t>
      </w:r>
      <w:r>
        <w:rPr>
          <w:lang w:val="ru-RU"/>
        </w:rPr>
        <w:t>код</w:t>
      </w:r>
      <w:r w:rsidRPr="002B172E">
        <w:t>:</w:t>
      </w:r>
    </w:p>
    <w:p w:rsidR="00D2120B" w:rsidRPr="002B172E" w:rsidRDefault="00D2120B" w:rsidP="00D2120B">
      <w:pPr>
        <w:pStyle w:val="Main"/>
        <w:ind w:firstLine="567"/>
      </w:pP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&lt;malloc.h&gt;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</w:p>
    <w:p w:rsidR="00652952" w:rsidRP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65295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 w:rsidRPr="0065295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65295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MaxV</w:t>
      </w:r>
      <w:r w:rsidRPr="0065295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5000;</w:t>
      </w:r>
    </w:p>
    <w:p w:rsidR="00652952" w:rsidRP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652952" w:rsidRPr="00006166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a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MaxV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];</w:t>
      </w:r>
      <w:r w:rsidRPr="00006166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//массив для временного хранения элементов</w:t>
      </w:r>
    </w:p>
    <w:p w:rsidR="00652952" w:rsidRPr="00006166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n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,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  <w:r w:rsidRPr="00006166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n</w:t>
      </w:r>
      <w:r w:rsidRPr="00006166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-количество элементов;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i</w:t>
      </w:r>
      <w:r w:rsidRPr="00006166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-счётчик цикла</w:t>
      </w:r>
    </w:p>
    <w:p w:rsidR="00652952" w:rsidRPr="00006166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//Our heap variables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heap[MaxV];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//основной массив кучи</w:t>
      </w:r>
    </w:p>
    <w:p w:rsidR="00652952" w:rsidRPr="00006166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nheap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,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tmp</w:t>
      </w:r>
      <w:r w:rsidRPr="00006166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; </w:t>
      </w:r>
      <w:r w:rsidRPr="00006166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nheap</w:t>
      </w:r>
      <w:r w:rsidRPr="00006166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-размер нашей кучи;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tmp</w:t>
      </w:r>
      <w:r w:rsidRPr="00006166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-временное хранение данных</w:t>
      </w:r>
    </w:p>
    <w:p w:rsidR="00D2120B" w:rsidRPr="00652952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MoveUp(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ind){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ind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/ 2;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//номер вершины предка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(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ind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&gt; 1 ){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//Если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ind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 &lt; 2 то мы находимся в корне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heap[ind] &lt; heap[k] ){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652952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//Если предок "хуже" ребёнка - меняем их местами и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 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//рекурсивно пытаемся пропихнуть вершину выше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tmp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ind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];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heap[ind] = heap[k];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heap[k] = tmp;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MoveUp(k);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}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MoveDown(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ind){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ind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* 2;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//номер первого ребёнка данной вершины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&lt;=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nheap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){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//Если номер перевалил за количество элементов - выходим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>( (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+1 &lt;=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nheap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>) &amp;&amp; (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] &gt;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+1]) )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++;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//Из двух детей выбираем лучшего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(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ind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] &gt;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k</w:t>
      </w:r>
      <w:r w:rsidRPr="00160D4F">
        <w:rPr>
          <w:rFonts w:ascii="Courier New" w:hAnsi="Courier New" w:cs="Courier New"/>
          <w:noProof/>
          <w:sz w:val="20"/>
          <w:szCs w:val="20"/>
          <w:lang w:eastAsia="en-US"/>
        </w:rPr>
        <w:t xml:space="preserve">] ){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//Если предок "хуже" ребёнка - меняем их местами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 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//рекурсивно пытаемся опустить отца ещё ниже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  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tmp = heap[ind];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heap[ind] = heap[k];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heap[k] = tmp;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MoveDown(k);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}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ExtractMin(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){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value;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value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[1];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//Самый "лучший" элемент лежит на самой верхушке кучи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[1] =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nheap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];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//последний элемент ложим на 1 место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 w:rsidRPr="00160D4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//опускаем 1 элемент на нужное место</w:t>
      </w:r>
    </w:p>
    <w:p w:rsidR="00652952" w:rsidRPr="00160D4F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[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nheap</w:t>
      </w: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] = 0;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160D4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nheap--;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MoveDown(1);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value;</w:t>
      </w:r>
    </w:p>
    <w:p w:rsidR="00652952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D2120B" w:rsidRPr="002248CC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652952" w:rsidRPr="002248CC" w:rsidRDefault="00652952" w:rsidP="0065295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 w:rsidRPr="002248CC"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Pr="00652952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инициализация</w:t>
      </w:r>
      <w:r w:rsidRPr="002248CC"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652952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кучи</w:t>
      </w:r>
    </w:p>
    <w:p w:rsidR="00D2120B" w:rsidRPr="002248CC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2248CC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InitHeap</w:t>
      </w:r>
      <w:r w:rsidRPr="002248CC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2248CC">
        <w:rPr>
          <w:rFonts w:ascii="Courier New" w:hAnsi="Courier New" w:cs="Courier New"/>
          <w:noProof/>
          <w:sz w:val="20"/>
          <w:szCs w:val="20"/>
          <w:lang w:val="en-US" w:eastAsia="en-US"/>
        </w:rPr>
        <w:t>){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2248CC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nheap = 0;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HeapAdd(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long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x){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nheap++;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heap[nheap] = x;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MoveUp(nheap);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){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setlocale(LC_ALL,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InitHeap();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"Insert (N)umber of elements: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scanf(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,&amp;n);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"Insert array, please:\n"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(i=0; i&lt;n; i++){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"Element %2d &gt;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i);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scanf(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,&amp;tmp);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HeapAdd(tmp);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}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(i=0; i&lt;n; i++){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a[i] = ExtractMin();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}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"Sorted array is:\n"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(i=0; i&lt;n; i++)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,a[i]);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fflush(stdin);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//getchar();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D2120B" w:rsidRDefault="00D2120B" w:rsidP="00D2120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D2120B" w:rsidRPr="00AC124A" w:rsidRDefault="00D2120B" w:rsidP="00D2120B">
      <w:pPr>
        <w:pStyle w:val="Main"/>
        <w:ind w:firstLine="0"/>
        <w:jc w:val="center"/>
        <w:rPr>
          <w:noProof/>
          <w:lang w:eastAsia="en-US"/>
        </w:rPr>
      </w:pPr>
    </w:p>
    <w:p w:rsidR="00D2120B" w:rsidRPr="00AC124A" w:rsidRDefault="00D2120B" w:rsidP="00D2120B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581275" cy="2457450"/>
            <wp:effectExtent l="19050" t="0" r="9525" b="0"/>
            <wp:docPr id="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0B" w:rsidRPr="00AC124A" w:rsidRDefault="00D2120B" w:rsidP="00D2120B">
      <w:pPr>
        <w:pStyle w:val="Main"/>
        <w:ind w:firstLine="0"/>
        <w:jc w:val="center"/>
        <w:rPr>
          <w:noProof/>
          <w:lang w:eastAsia="en-US"/>
        </w:rPr>
      </w:pPr>
    </w:p>
    <w:p w:rsidR="00D2120B" w:rsidRDefault="00D2120B" w:rsidP="00D2120B">
      <w:pPr>
        <w:pStyle w:val="Main"/>
        <w:ind w:firstLine="567"/>
      </w:pPr>
    </w:p>
    <w:p w:rsidR="0016697F" w:rsidRPr="0016697F" w:rsidRDefault="0016697F" w:rsidP="0016697F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bookmarkStart w:id="20" w:name="_Toc515771123"/>
      <w:r w:rsidRPr="0016697F">
        <w:rPr>
          <w:sz w:val="20"/>
          <w:szCs w:val="20"/>
        </w:rPr>
        <w:t xml:space="preserve">Бинарная куча </w:t>
      </w:r>
      <w:r w:rsidRPr="00A15962">
        <w:rPr>
          <w:sz w:val="20"/>
          <w:szCs w:val="20"/>
        </w:rPr>
        <w:t>#</w:t>
      </w:r>
      <w:r w:rsidRPr="0016697F">
        <w:rPr>
          <w:sz w:val="20"/>
          <w:szCs w:val="20"/>
        </w:rPr>
        <w:t>0</w:t>
      </w:r>
      <w:r w:rsidR="00D2120B" w:rsidRPr="008319D9">
        <w:rPr>
          <w:sz w:val="20"/>
          <w:szCs w:val="20"/>
        </w:rPr>
        <w:t>2</w:t>
      </w:r>
      <w:r w:rsidR="00A15962">
        <w:rPr>
          <w:sz w:val="20"/>
          <w:szCs w:val="20"/>
        </w:rPr>
        <w:t xml:space="preserve">. </w:t>
      </w:r>
      <w:r w:rsidR="00A15962" w:rsidRPr="0016697F">
        <w:rPr>
          <w:sz w:val="20"/>
          <w:szCs w:val="20"/>
        </w:rPr>
        <w:t xml:space="preserve">Реализация на </w:t>
      </w:r>
      <w:r w:rsidR="00A15962" w:rsidRPr="00EC36F5">
        <w:rPr>
          <w:sz w:val="20"/>
          <w:szCs w:val="20"/>
        </w:rPr>
        <w:t>C</w:t>
      </w:r>
      <w:r w:rsidR="00A15962" w:rsidRPr="0016697F">
        <w:rPr>
          <w:sz w:val="20"/>
          <w:szCs w:val="20"/>
        </w:rPr>
        <w:t>++</w:t>
      </w:r>
      <w:r w:rsidR="00A15962">
        <w:rPr>
          <w:sz w:val="20"/>
          <w:szCs w:val="20"/>
        </w:rPr>
        <w:t xml:space="preserve"> (</w:t>
      </w:r>
      <w:proofErr w:type="spellStart"/>
      <w:r w:rsidR="00A15962">
        <w:rPr>
          <w:sz w:val="20"/>
          <w:szCs w:val="20"/>
        </w:rPr>
        <w:t>class</w:t>
      </w:r>
      <w:proofErr w:type="spellEnd"/>
      <w:r w:rsidR="00A15962">
        <w:rPr>
          <w:sz w:val="20"/>
          <w:szCs w:val="20"/>
        </w:rPr>
        <w:t>)</w:t>
      </w:r>
      <w:bookmarkEnd w:id="20"/>
    </w:p>
    <w:p w:rsidR="00A15962" w:rsidRPr="00722BA6" w:rsidRDefault="00A15962" w:rsidP="00A15962">
      <w:pPr>
        <w:pStyle w:val="Main"/>
        <w:ind w:firstLine="567"/>
        <w:rPr>
          <w:lang w:val="ru-RU"/>
        </w:rPr>
      </w:pPr>
      <w:r w:rsidRPr="00652952">
        <w:rPr>
          <w:b/>
          <w:highlight w:val="cyan"/>
          <w:lang w:val="ru-RU"/>
        </w:rPr>
        <w:t>Двоичная куча</w:t>
      </w:r>
      <w:r w:rsidR="008B75B0">
        <w:rPr>
          <w:highlight w:val="cyan"/>
          <w:lang w:val="ru-RU"/>
        </w:rPr>
        <w:t xml:space="preserve"> </w:t>
      </w:r>
      <w:r w:rsidRPr="00652952">
        <w:rPr>
          <w:highlight w:val="cyan"/>
          <w:lang w:val="ru-RU"/>
        </w:rPr>
        <w:t>представляет собой полное бинарное дерево, для которого выполняется основное свойство кучи:</w:t>
      </w:r>
      <w:r w:rsidR="008B75B0">
        <w:rPr>
          <w:highlight w:val="cyan"/>
          <w:lang w:val="ru-RU"/>
        </w:rPr>
        <w:t xml:space="preserve"> </w:t>
      </w:r>
      <w:r w:rsidRPr="00652952">
        <w:rPr>
          <w:b/>
          <w:bCs/>
          <w:highlight w:val="cyan"/>
          <w:lang w:val="ru-RU"/>
        </w:rPr>
        <w:t>приоритет каждой вершины больше приоритетов её потомков</w:t>
      </w:r>
      <w:r w:rsidRPr="00652952">
        <w:rPr>
          <w:highlight w:val="cyan"/>
          <w:lang w:val="ru-RU"/>
        </w:rPr>
        <w:t>.</w:t>
      </w:r>
    </w:p>
    <w:p w:rsidR="00A15962" w:rsidRPr="00722BA6" w:rsidRDefault="00A15962" w:rsidP="00A15962">
      <w:pPr>
        <w:pStyle w:val="Main"/>
        <w:ind w:firstLine="567"/>
        <w:rPr>
          <w:lang w:val="ru-RU"/>
        </w:rPr>
      </w:pPr>
      <w:r w:rsidRPr="00652952">
        <w:rPr>
          <w:highlight w:val="yellow"/>
          <w:lang w:val="ru-RU"/>
        </w:rPr>
        <w:t>В простейшем случае приоритет каждой вершины можно считать равным её значению. В таком случае структура называется</w:t>
      </w:r>
      <w:r w:rsidR="008B75B0">
        <w:rPr>
          <w:highlight w:val="yellow"/>
          <w:lang w:val="ru-RU"/>
        </w:rPr>
        <w:t xml:space="preserve"> </w:t>
      </w:r>
      <w:r w:rsidRPr="00652952">
        <w:rPr>
          <w:b/>
          <w:highlight w:val="yellow"/>
          <w:lang w:val="ru-RU"/>
        </w:rPr>
        <w:t>max-куча</w:t>
      </w:r>
      <w:r w:rsidRPr="00652952">
        <w:rPr>
          <w:highlight w:val="yellow"/>
          <w:lang w:val="ru-RU"/>
        </w:rPr>
        <w:t>, поскольку корень поддерева является максимумом из значений элементов поддерева.</w:t>
      </w:r>
    </w:p>
    <w:p w:rsidR="00A15962" w:rsidRPr="00722BA6" w:rsidRDefault="00A15962" w:rsidP="00A15962">
      <w:pPr>
        <w:pStyle w:val="Main"/>
        <w:ind w:firstLine="567"/>
        <w:rPr>
          <w:lang w:val="ru-RU"/>
        </w:rPr>
      </w:pPr>
      <w:r w:rsidRPr="00652952">
        <w:rPr>
          <w:highlight w:val="yellow"/>
          <w:lang w:val="ru-RU"/>
        </w:rPr>
        <w:t>В качестве альтернативы, если сравнение перевернуть, то наименьший элемент будет всегда корневым узлом, такие кучи называют</w:t>
      </w:r>
      <w:r w:rsidR="008B75B0">
        <w:rPr>
          <w:highlight w:val="yellow"/>
          <w:lang w:val="ru-RU"/>
        </w:rPr>
        <w:t xml:space="preserve"> </w:t>
      </w:r>
      <w:r w:rsidRPr="00652952">
        <w:rPr>
          <w:b/>
          <w:highlight w:val="yellow"/>
          <w:lang w:val="ru-RU"/>
        </w:rPr>
        <w:t>min-кучами</w:t>
      </w:r>
      <w:r w:rsidRPr="00652952">
        <w:rPr>
          <w:highlight w:val="yellow"/>
          <w:lang w:val="ru-RU"/>
        </w:rPr>
        <w:t>.</w:t>
      </w:r>
    </w:p>
    <w:p w:rsidR="00A15962" w:rsidRPr="00722BA6" w:rsidRDefault="00A15962" w:rsidP="00A15962">
      <w:pPr>
        <w:pStyle w:val="Main"/>
        <w:ind w:firstLine="567"/>
        <w:rPr>
          <w:lang w:val="ru-RU"/>
        </w:rPr>
      </w:pPr>
      <w:r w:rsidRPr="00652952">
        <w:rPr>
          <w:highlight w:val="cyan"/>
          <w:lang w:val="ru-RU"/>
        </w:rPr>
        <w:t>Двоичную кучу удобно хранить в виде одномерного массива, причем</w:t>
      </w:r>
    </w:p>
    <w:p w:rsidR="00A15962" w:rsidRPr="00722BA6" w:rsidRDefault="00A15962" w:rsidP="00A15962">
      <w:pPr>
        <w:pStyle w:val="Main"/>
        <w:numPr>
          <w:ilvl w:val="0"/>
          <w:numId w:val="40"/>
        </w:numPr>
        <w:ind w:left="426"/>
        <w:rPr>
          <w:lang w:val="ru-RU"/>
        </w:rPr>
      </w:pPr>
      <w:r w:rsidRPr="00722BA6">
        <w:rPr>
          <w:lang w:val="ru-RU"/>
        </w:rPr>
        <w:t>левый потомок вершины с индексом i имеет индекс 2*i+1,</w:t>
      </w:r>
    </w:p>
    <w:p w:rsidR="00A15962" w:rsidRPr="00722BA6" w:rsidRDefault="00A15962" w:rsidP="00A15962">
      <w:pPr>
        <w:pStyle w:val="Main"/>
        <w:numPr>
          <w:ilvl w:val="0"/>
          <w:numId w:val="40"/>
        </w:numPr>
        <w:ind w:left="426"/>
        <w:rPr>
          <w:lang w:val="ru-RU"/>
        </w:rPr>
      </w:pPr>
      <w:r w:rsidRPr="00722BA6">
        <w:rPr>
          <w:lang w:val="ru-RU"/>
        </w:rPr>
        <w:t>правый потомок вершины с индексом i имеет индекс</w:t>
      </w:r>
      <w:r w:rsidR="008B75B0">
        <w:rPr>
          <w:lang w:val="ru-RU"/>
        </w:rPr>
        <w:t xml:space="preserve"> </w:t>
      </w:r>
      <w:r w:rsidRPr="00722BA6">
        <w:rPr>
          <w:lang w:val="ru-RU"/>
        </w:rPr>
        <w:t>2*i+2.</w:t>
      </w:r>
    </w:p>
    <w:p w:rsidR="00A15962" w:rsidRDefault="00A15962" w:rsidP="00A15962">
      <w:pPr>
        <w:pStyle w:val="Main"/>
        <w:ind w:firstLine="0"/>
        <w:jc w:val="center"/>
        <w:rPr>
          <w:lang w:val="ru-RU"/>
        </w:rPr>
      </w:pPr>
    </w:p>
    <w:p w:rsidR="00A15962" w:rsidRDefault="00A15962" w:rsidP="00A15962">
      <w:pPr>
        <w:pStyle w:val="Main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962400" cy="1714500"/>
            <wp:effectExtent l="1905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62" w:rsidRDefault="00A15962" w:rsidP="00A15962">
      <w:pPr>
        <w:pStyle w:val="Main"/>
        <w:ind w:firstLine="0"/>
        <w:jc w:val="center"/>
        <w:rPr>
          <w:lang w:val="ru-RU"/>
        </w:rPr>
      </w:pPr>
    </w:p>
    <w:p w:rsidR="00A15962" w:rsidRPr="00261D5F" w:rsidRDefault="00A15962" w:rsidP="00A15962">
      <w:pPr>
        <w:pStyle w:val="Main"/>
        <w:ind w:firstLine="567"/>
        <w:rPr>
          <w:lang w:val="ru-RU"/>
        </w:rPr>
      </w:pPr>
      <w:r w:rsidRPr="00261D5F">
        <w:rPr>
          <w:lang w:val="ru-RU"/>
        </w:rPr>
        <w:t>Корень дерева (кучи) – элемент с индексом 0.</w:t>
      </w:r>
    </w:p>
    <w:p w:rsidR="00A15962" w:rsidRPr="00A15962" w:rsidRDefault="00A15962" w:rsidP="00A15962">
      <w:pPr>
        <w:pStyle w:val="Main"/>
        <w:ind w:firstLine="567"/>
        <w:rPr>
          <w:lang w:val="ru-RU"/>
        </w:rPr>
      </w:pPr>
      <w:r w:rsidRPr="00261D5F">
        <w:rPr>
          <w:lang w:val="ru-RU"/>
        </w:rPr>
        <w:t>Высота двоичной кучи равна высоте дерева, то есть</w:t>
      </w:r>
    </w:p>
    <w:p w:rsidR="00A15962" w:rsidRPr="00A15962" w:rsidRDefault="00A15962" w:rsidP="00A15962">
      <w:pPr>
        <w:pStyle w:val="Main"/>
        <w:ind w:firstLine="567"/>
        <w:rPr>
          <w:lang w:val="ru-RU"/>
        </w:rPr>
      </w:pPr>
    </w:p>
    <w:p w:rsidR="00A15962" w:rsidRPr="00261D5F" w:rsidRDefault="00A15962" w:rsidP="00A15962">
      <w:pPr>
        <w:pStyle w:val="Main"/>
        <w:ind w:firstLine="567"/>
        <w:rPr>
          <w:lang w:val="ru-RU"/>
        </w:rPr>
      </w:pPr>
      <w:r w:rsidRPr="00261D5F">
        <w:rPr>
          <w:b/>
          <w:bCs/>
          <w:lang w:val="ru-RU"/>
        </w:rPr>
        <w:t>log2</w:t>
      </w:r>
      <w:r w:rsidR="008B75B0">
        <w:rPr>
          <w:b/>
          <w:bCs/>
          <w:lang w:val="ru-RU"/>
        </w:rPr>
        <w:t xml:space="preserve"> </w:t>
      </w:r>
      <w:r w:rsidRPr="00261D5F">
        <w:rPr>
          <w:b/>
          <w:bCs/>
          <w:lang w:val="ru-RU"/>
        </w:rPr>
        <w:t>(N+1)↑</w:t>
      </w:r>
      <w:r w:rsidRPr="00261D5F">
        <w:rPr>
          <w:lang w:val="ru-RU"/>
        </w:rPr>
        <w:t>,</w:t>
      </w:r>
    </w:p>
    <w:p w:rsidR="00A15962" w:rsidRPr="00A15962" w:rsidRDefault="00A15962" w:rsidP="00A15962">
      <w:pPr>
        <w:pStyle w:val="Main"/>
        <w:ind w:firstLine="567"/>
        <w:rPr>
          <w:lang w:val="ru-RU"/>
        </w:rPr>
      </w:pPr>
    </w:p>
    <w:p w:rsidR="00A15962" w:rsidRPr="00261D5F" w:rsidRDefault="00A15962" w:rsidP="00A15962">
      <w:pPr>
        <w:pStyle w:val="Main"/>
        <w:ind w:firstLine="567"/>
        <w:rPr>
          <w:lang w:val="ru-RU"/>
        </w:rPr>
      </w:pPr>
      <w:r w:rsidRPr="00261D5F">
        <w:rPr>
          <w:lang w:val="ru-RU"/>
        </w:rPr>
        <w:t>где</w:t>
      </w:r>
      <w:r w:rsidR="008B75B0">
        <w:rPr>
          <w:lang w:val="ru-RU"/>
        </w:rPr>
        <w:t xml:space="preserve"> </w:t>
      </w:r>
      <w:r w:rsidRPr="00261D5F">
        <w:rPr>
          <w:b/>
          <w:bCs/>
          <w:lang w:val="ru-RU"/>
        </w:rPr>
        <w:t>N</w:t>
      </w:r>
      <w:r w:rsidR="008B75B0">
        <w:rPr>
          <w:lang w:val="ru-RU"/>
        </w:rPr>
        <w:t xml:space="preserve"> </w:t>
      </w:r>
      <w:r w:rsidRPr="00261D5F">
        <w:rPr>
          <w:lang w:val="ru-RU"/>
        </w:rPr>
        <w:t>– количество элементов массива,</w:t>
      </w:r>
      <w:r w:rsidR="008B75B0">
        <w:rPr>
          <w:lang w:val="ru-RU"/>
        </w:rPr>
        <w:t xml:space="preserve"> </w:t>
      </w:r>
      <w:r w:rsidRPr="00261D5F">
        <w:rPr>
          <w:b/>
          <w:bCs/>
          <w:lang w:val="ru-RU"/>
        </w:rPr>
        <w:t>↑</w:t>
      </w:r>
      <w:r w:rsidR="008B75B0">
        <w:rPr>
          <w:lang w:val="ru-RU"/>
        </w:rPr>
        <w:t xml:space="preserve"> </w:t>
      </w:r>
      <w:r w:rsidRPr="00261D5F">
        <w:rPr>
          <w:lang w:val="ru-RU"/>
        </w:rPr>
        <w:t>– округление в большую сторону до ближайшего целого.</w:t>
      </w:r>
    </w:p>
    <w:p w:rsidR="00A15962" w:rsidRPr="00A15962" w:rsidRDefault="00A15962" w:rsidP="00A15962">
      <w:pPr>
        <w:pStyle w:val="Main"/>
        <w:ind w:firstLine="567"/>
        <w:rPr>
          <w:lang w:val="ru-RU"/>
        </w:rPr>
      </w:pPr>
      <w:r w:rsidRPr="00261D5F">
        <w:rPr>
          <w:lang w:val="ru-RU"/>
        </w:rPr>
        <w:t>Для представленной кучи</w:t>
      </w:r>
    </w:p>
    <w:p w:rsidR="00A15962" w:rsidRPr="00A15962" w:rsidRDefault="00A15962" w:rsidP="00A15962">
      <w:pPr>
        <w:pStyle w:val="Main"/>
        <w:ind w:firstLine="567"/>
        <w:rPr>
          <w:lang w:val="ru-RU"/>
        </w:rPr>
      </w:pPr>
    </w:p>
    <w:p w:rsidR="00A15962" w:rsidRPr="00261D5F" w:rsidRDefault="00A15962" w:rsidP="00A15962">
      <w:pPr>
        <w:pStyle w:val="Main"/>
        <w:ind w:firstLine="567"/>
        <w:rPr>
          <w:lang w:val="ru-RU"/>
        </w:rPr>
      </w:pPr>
      <w:r w:rsidRPr="00261D5F">
        <w:rPr>
          <w:b/>
          <w:bCs/>
          <w:lang w:val="ru-RU"/>
        </w:rPr>
        <w:t>log2</w:t>
      </w:r>
      <w:r w:rsidR="008B75B0">
        <w:rPr>
          <w:b/>
          <w:bCs/>
          <w:lang w:val="ru-RU"/>
        </w:rPr>
        <w:t xml:space="preserve"> </w:t>
      </w:r>
      <w:r w:rsidRPr="00261D5F">
        <w:rPr>
          <w:b/>
          <w:bCs/>
          <w:lang w:val="ru-RU"/>
        </w:rPr>
        <w:t>(10+1)↑ = 3,46↑ = 4</w:t>
      </w:r>
    </w:p>
    <w:p w:rsidR="00A15962" w:rsidRPr="00A15962" w:rsidRDefault="00A15962" w:rsidP="00A15962">
      <w:pPr>
        <w:pStyle w:val="Main"/>
        <w:ind w:firstLine="567"/>
        <w:rPr>
          <w:lang w:val="ru-RU"/>
        </w:rPr>
      </w:pPr>
    </w:p>
    <w:p w:rsidR="00A15962" w:rsidRPr="00A15962" w:rsidRDefault="00A15962" w:rsidP="00A15962">
      <w:pPr>
        <w:pStyle w:val="Main"/>
        <w:ind w:firstLine="567"/>
        <w:rPr>
          <w:lang w:val="ru-RU"/>
        </w:rPr>
      </w:pPr>
      <w:r w:rsidRPr="00652952">
        <w:rPr>
          <w:highlight w:val="yellow"/>
          <w:lang w:val="ru-RU"/>
        </w:rPr>
        <w:t>Способ построить кучу из неупорядоченного массива – это по очереди добавить все его элементы.</w:t>
      </w:r>
      <w:r w:rsidRPr="00261D5F">
        <w:rPr>
          <w:lang w:val="ru-RU"/>
        </w:rPr>
        <w:t xml:space="preserve"> Временная оценка такого алгоритма оценивается как</w:t>
      </w:r>
    </w:p>
    <w:p w:rsidR="00A15962" w:rsidRPr="00A15962" w:rsidRDefault="00A15962" w:rsidP="00A15962">
      <w:pPr>
        <w:pStyle w:val="Main"/>
        <w:ind w:firstLine="567"/>
        <w:rPr>
          <w:lang w:val="ru-RU"/>
        </w:rPr>
      </w:pPr>
    </w:p>
    <w:p w:rsidR="00A15962" w:rsidRPr="00261D5F" w:rsidRDefault="00A15962" w:rsidP="00A15962">
      <w:pPr>
        <w:pStyle w:val="Main"/>
        <w:ind w:firstLine="567"/>
        <w:rPr>
          <w:lang w:val="ru-RU"/>
        </w:rPr>
      </w:pPr>
      <w:r w:rsidRPr="00261D5F">
        <w:rPr>
          <w:b/>
          <w:bCs/>
          <w:lang w:val="ru-RU"/>
        </w:rPr>
        <w:t>N·log2N</w:t>
      </w:r>
      <w:r w:rsidRPr="00261D5F">
        <w:rPr>
          <w:lang w:val="ru-RU"/>
        </w:rPr>
        <w:t>.</w:t>
      </w:r>
    </w:p>
    <w:p w:rsidR="00A15962" w:rsidRPr="00A15962" w:rsidRDefault="00A15962" w:rsidP="00A15962">
      <w:pPr>
        <w:pStyle w:val="Main"/>
        <w:ind w:firstLine="567"/>
        <w:rPr>
          <w:lang w:val="ru-RU"/>
        </w:rPr>
      </w:pPr>
    </w:p>
    <w:p w:rsidR="00A15962" w:rsidRPr="00652952" w:rsidRDefault="00A15962" w:rsidP="00A15962">
      <w:pPr>
        <w:pStyle w:val="Main"/>
        <w:ind w:firstLine="567"/>
        <w:rPr>
          <w:highlight w:val="yellow"/>
          <w:lang w:val="ru-RU"/>
        </w:rPr>
      </w:pPr>
      <w:r w:rsidRPr="00652952">
        <w:rPr>
          <w:highlight w:val="yellow"/>
          <w:lang w:val="ru-RU"/>
        </w:rPr>
        <w:t>Можно построить кучу за N шагов. Для этого сначала следует построить дерево из всех элементов массива, не заботясь о соблюдении основного свойства кучи, а потом вызвать метод упорядочения для всех вершин, у которых есть хотя бы один потомок (так как поддеревья, состоящие из одной вершины без потомков, уже упорядочены).</w:t>
      </w:r>
    </w:p>
    <w:p w:rsidR="00A15962" w:rsidRPr="00A15962" w:rsidRDefault="00A15962" w:rsidP="00A15962">
      <w:pPr>
        <w:pStyle w:val="Main"/>
        <w:ind w:firstLine="567"/>
        <w:rPr>
          <w:lang w:val="ru-RU"/>
        </w:rPr>
      </w:pPr>
      <w:r w:rsidRPr="00652952">
        <w:rPr>
          <w:highlight w:val="yellow"/>
          <w:lang w:val="ru-RU"/>
        </w:rPr>
        <w:t>Потомки гарантированно есть у первых</w:t>
      </w:r>
      <w:r w:rsidR="008B75B0">
        <w:rPr>
          <w:highlight w:val="yellow"/>
          <w:lang w:val="ru-RU"/>
        </w:rPr>
        <w:t xml:space="preserve"> </w:t>
      </w:r>
      <w:proofErr w:type="spellStart"/>
      <w:r w:rsidRPr="00652952">
        <w:rPr>
          <w:b/>
          <w:bCs/>
          <w:highlight w:val="yellow"/>
          <w:lang w:val="ru-RU"/>
        </w:rPr>
        <w:t>heapSize</w:t>
      </w:r>
      <w:proofErr w:type="spellEnd"/>
      <w:r w:rsidRPr="00652952">
        <w:rPr>
          <w:b/>
          <w:bCs/>
          <w:highlight w:val="yellow"/>
          <w:lang w:val="ru-RU"/>
        </w:rPr>
        <w:t>/2</w:t>
      </w:r>
      <w:r w:rsidR="008B75B0">
        <w:rPr>
          <w:highlight w:val="yellow"/>
          <w:lang w:val="ru-RU"/>
        </w:rPr>
        <w:t xml:space="preserve"> </w:t>
      </w:r>
      <w:r w:rsidRPr="00652952">
        <w:rPr>
          <w:highlight w:val="yellow"/>
          <w:lang w:val="ru-RU"/>
        </w:rPr>
        <w:t>вершин, где</w:t>
      </w:r>
      <w:r w:rsidR="008B75B0">
        <w:rPr>
          <w:highlight w:val="yellow"/>
          <w:lang w:val="ru-RU"/>
        </w:rPr>
        <w:t xml:space="preserve"> </w:t>
      </w:r>
      <w:proofErr w:type="spellStart"/>
      <w:r w:rsidRPr="00652952">
        <w:rPr>
          <w:highlight w:val="yellow"/>
          <w:lang w:val="ru-RU"/>
        </w:rPr>
        <w:t>heapSize</w:t>
      </w:r>
      <w:proofErr w:type="spellEnd"/>
      <w:r w:rsidR="008B75B0">
        <w:rPr>
          <w:highlight w:val="yellow"/>
          <w:lang w:val="ru-RU"/>
        </w:rPr>
        <w:t xml:space="preserve"> </w:t>
      </w:r>
      <w:r w:rsidRPr="00652952">
        <w:rPr>
          <w:highlight w:val="yellow"/>
          <w:lang w:val="ru-RU"/>
        </w:rPr>
        <w:t>– размер кучи.</w:t>
      </w:r>
    </w:p>
    <w:p w:rsidR="00A15962" w:rsidRPr="00A15962" w:rsidRDefault="00A15962" w:rsidP="00A15962">
      <w:pPr>
        <w:pStyle w:val="Main"/>
        <w:ind w:firstLine="567"/>
        <w:rPr>
          <w:lang w:val="ru-RU"/>
        </w:rPr>
      </w:pPr>
    </w:p>
    <w:p w:rsidR="00A15962" w:rsidRPr="00261D5F" w:rsidRDefault="00A15962" w:rsidP="00A15962">
      <w:pPr>
        <w:pStyle w:val="Main"/>
        <w:ind w:firstLine="567"/>
        <w:rPr>
          <w:b/>
          <w:lang w:val="ru-RU"/>
        </w:rPr>
      </w:pPr>
      <w:r w:rsidRPr="00261D5F">
        <w:rPr>
          <w:b/>
          <w:lang w:val="ru-RU"/>
        </w:rPr>
        <w:t>Реализация класса кучи</w:t>
      </w:r>
    </w:p>
    <w:p w:rsidR="00A15962" w:rsidRDefault="00A15962" w:rsidP="00A15962">
      <w:pPr>
        <w:pStyle w:val="Main"/>
        <w:ind w:firstLine="567"/>
        <w:rPr>
          <w:lang w:val="ru-RU"/>
        </w:rPr>
      </w:pPr>
    </w:p>
    <w:p w:rsidR="00A15962" w:rsidRPr="00261D5F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lastRenderedPageBreak/>
        <w:t>class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{</w:t>
      </w:r>
    </w:p>
    <w:p w:rsidR="00A15962" w:rsidRPr="00261D5F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static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SIZE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100; </w:t>
      </w:r>
      <w:r w:rsidRPr="00261D5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максимальный размер кучи</w:t>
      </w:r>
    </w:p>
    <w:p w:rsidR="00A15962" w:rsidRPr="00261D5F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*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;         </w:t>
      </w:r>
      <w:r w:rsidRPr="00261D5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указатель на массив кучи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HeapSize;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размер кучи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A15962" w:rsidRPr="00261D5F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();  </w:t>
      </w:r>
      <w:r w:rsidRPr="00261D5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конструктор кучи</w:t>
      </w:r>
    </w:p>
    <w:p w:rsidR="00A15962" w:rsidRPr="00261D5F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addelem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261D5F">
        <w:rPr>
          <w:rFonts w:ascii="Courier New" w:hAnsi="Courier New" w:cs="Courier New"/>
          <w:noProof/>
          <w:sz w:val="20"/>
          <w:szCs w:val="20"/>
          <w:lang w:eastAsia="en-US"/>
        </w:rPr>
        <w:t xml:space="preserve">);  </w:t>
      </w:r>
      <w:r w:rsidRPr="00261D5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добавление элемента кучи</w:t>
      </w:r>
    </w:p>
    <w:p w:rsidR="00A15962" w:rsidRPr="00261D5F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outHeap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();  </w:t>
      </w:r>
      <w:r w:rsidRPr="00261D5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вывод элементов кучи в форме кучи</w:t>
      </w:r>
    </w:p>
    <w:p w:rsidR="00A15962" w:rsidRPr="00261D5F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out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();  </w:t>
      </w:r>
      <w:r w:rsidRPr="00261D5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вывод элементов кучи в форме массива</w:t>
      </w:r>
    </w:p>
    <w:p w:rsidR="00A15962" w:rsidRPr="00261D5F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getmax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();  </w:t>
      </w:r>
      <w:r w:rsidRPr="00261D5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удаление вершины (максимального элемента)</w:t>
      </w:r>
    </w:p>
    <w:p w:rsidR="00A15962" w:rsidRPr="00261D5F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heapify</w:t>
      </w:r>
      <w:r w:rsidRPr="00261D5F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261D5F">
        <w:rPr>
          <w:rFonts w:ascii="Courier New" w:hAnsi="Courier New" w:cs="Courier New"/>
          <w:noProof/>
          <w:sz w:val="20"/>
          <w:szCs w:val="20"/>
          <w:lang w:eastAsia="en-US"/>
        </w:rPr>
        <w:t xml:space="preserve">);  </w:t>
      </w:r>
      <w:r w:rsidRPr="00261D5F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упорядочение кучи</w:t>
      </w:r>
    </w:p>
    <w:p w:rsidR="00A15962" w:rsidRPr="00261D5F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261D5F">
        <w:rPr>
          <w:rFonts w:ascii="Courier New" w:hAnsi="Courier New" w:cs="Courier New"/>
          <w:noProof/>
          <w:sz w:val="20"/>
          <w:szCs w:val="20"/>
          <w:lang w:eastAsia="en-US"/>
        </w:rPr>
        <w:t>};</w:t>
      </w:r>
    </w:p>
    <w:p w:rsidR="00A15962" w:rsidRDefault="00A15962" w:rsidP="00A15962">
      <w:pPr>
        <w:pStyle w:val="Main"/>
        <w:ind w:firstLine="567"/>
        <w:rPr>
          <w:lang w:val="ru-RU"/>
        </w:rPr>
      </w:pPr>
    </w:p>
    <w:p w:rsidR="00A15962" w:rsidRDefault="00A15962" w:rsidP="00A15962">
      <w:pPr>
        <w:pStyle w:val="Main"/>
        <w:ind w:firstLine="567"/>
        <w:rPr>
          <w:b/>
        </w:rPr>
      </w:pPr>
      <w:r w:rsidRPr="00261D5F">
        <w:rPr>
          <w:b/>
          <w:lang w:val="ru-RU"/>
        </w:rPr>
        <w:t>Конструктор</w:t>
      </w:r>
      <w:r w:rsidRPr="00A15962">
        <w:rPr>
          <w:b/>
        </w:rPr>
        <w:t xml:space="preserve"> </w:t>
      </w:r>
      <w:r w:rsidRPr="00261D5F">
        <w:rPr>
          <w:b/>
          <w:lang w:val="ru-RU"/>
        </w:rPr>
        <w:t>кучи</w:t>
      </w:r>
    </w:p>
    <w:p w:rsidR="00A15962" w:rsidRDefault="00A15962" w:rsidP="00A15962">
      <w:pPr>
        <w:pStyle w:val="Main"/>
        <w:ind w:firstLine="567"/>
        <w:rPr>
          <w:b/>
        </w:rPr>
      </w:pP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 :: Heap()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[SIZE];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HeapSize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0;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A15962" w:rsidRPr="00261D5F" w:rsidRDefault="00A15962" w:rsidP="00A15962">
      <w:pPr>
        <w:pStyle w:val="Main"/>
        <w:ind w:firstLine="567"/>
        <w:rPr>
          <w:lang w:val="ru-RU"/>
        </w:rPr>
      </w:pPr>
    </w:p>
    <w:p w:rsidR="00A15962" w:rsidRPr="00261D5F" w:rsidRDefault="00A15962" w:rsidP="00A15962">
      <w:pPr>
        <w:pStyle w:val="Main"/>
        <w:ind w:firstLine="567"/>
        <w:rPr>
          <w:b/>
          <w:lang w:val="ru-RU"/>
        </w:rPr>
      </w:pPr>
      <w:r w:rsidRPr="00261D5F">
        <w:rPr>
          <w:b/>
          <w:lang w:val="ru-RU"/>
        </w:rPr>
        <w:t>Добавление элемента кучи</w:t>
      </w:r>
    </w:p>
    <w:p w:rsidR="00A15962" w:rsidRPr="00261D5F" w:rsidRDefault="00A15962" w:rsidP="00A15962">
      <w:pPr>
        <w:pStyle w:val="Main"/>
        <w:ind w:firstLine="567"/>
        <w:rPr>
          <w:lang w:val="ru-RU"/>
        </w:rPr>
      </w:pPr>
      <w:r w:rsidRPr="00652952">
        <w:rPr>
          <w:highlight w:val="yellow"/>
          <w:lang w:val="ru-RU"/>
        </w:rPr>
        <w:t>Новый элемент добавляется на последнее место в массиве, то есть позицию с максимальным индексом.</w:t>
      </w:r>
    </w:p>
    <w:p w:rsidR="00A15962" w:rsidRPr="00A15962" w:rsidRDefault="00A15962" w:rsidP="00A15962">
      <w:pPr>
        <w:pStyle w:val="Main"/>
        <w:ind w:firstLine="0"/>
        <w:jc w:val="center"/>
        <w:rPr>
          <w:noProof/>
          <w:lang w:val="ru-RU" w:eastAsia="en-US"/>
        </w:rPr>
      </w:pPr>
    </w:p>
    <w:p w:rsidR="00A15962" w:rsidRPr="00261D5F" w:rsidRDefault="00A15962" w:rsidP="00A15962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3790950" cy="1609725"/>
            <wp:effectExtent l="19050" t="0" r="0" b="0"/>
            <wp:docPr id="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62" w:rsidRPr="00261D5F" w:rsidRDefault="00A15962" w:rsidP="00A15962">
      <w:pPr>
        <w:pStyle w:val="Main"/>
        <w:ind w:firstLine="0"/>
        <w:jc w:val="center"/>
        <w:rPr>
          <w:noProof/>
          <w:lang w:eastAsia="en-US"/>
        </w:rPr>
      </w:pPr>
    </w:p>
    <w:p w:rsidR="00A15962" w:rsidRPr="00A15962" w:rsidRDefault="00A15962" w:rsidP="00A15962">
      <w:pPr>
        <w:pStyle w:val="Main"/>
        <w:ind w:firstLine="567"/>
        <w:rPr>
          <w:lang w:val="ru-RU"/>
        </w:rPr>
      </w:pPr>
      <w:r w:rsidRPr="00652952">
        <w:rPr>
          <w:highlight w:val="yellow"/>
          <w:lang w:val="ru-RU"/>
        </w:rPr>
        <w:t>Возможно, что при этом будет нарушено основное свойство кучи, так как новый элемент может быть больше родителя. В таком случае новый элемент «поднимается» на один уровень (менять с вершиной-родителем) до тех пор, пока не будет соблюдено основное свойство кучи</w:t>
      </w:r>
      <w:r w:rsidRPr="00A15962">
        <w:rPr>
          <w:lang w:val="ru-RU"/>
        </w:rPr>
        <w:t>.</w:t>
      </w:r>
    </w:p>
    <w:p w:rsidR="00A15962" w:rsidRPr="00A15962" w:rsidRDefault="00A15962" w:rsidP="00A15962">
      <w:pPr>
        <w:pStyle w:val="Main"/>
        <w:ind w:firstLine="0"/>
        <w:jc w:val="center"/>
        <w:rPr>
          <w:noProof/>
          <w:lang w:val="ru-RU" w:eastAsia="en-US"/>
        </w:rPr>
      </w:pPr>
    </w:p>
    <w:p w:rsidR="00A15962" w:rsidRPr="00261D5F" w:rsidRDefault="00A15962" w:rsidP="00A15962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3790950" cy="1638300"/>
            <wp:effectExtent l="19050" t="0" r="0" b="0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62" w:rsidRPr="00261D5F" w:rsidRDefault="00A15962" w:rsidP="00A15962">
      <w:pPr>
        <w:pStyle w:val="Main"/>
        <w:ind w:firstLine="0"/>
        <w:jc w:val="center"/>
        <w:rPr>
          <w:noProof/>
          <w:lang w:eastAsia="en-US"/>
        </w:rPr>
      </w:pPr>
    </w:p>
    <w:p w:rsidR="00A15962" w:rsidRPr="00261D5F" w:rsidRDefault="00A15962" w:rsidP="00A15962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3771900" cy="1638300"/>
            <wp:effectExtent l="19050" t="0" r="0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62" w:rsidRPr="00261D5F" w:rsidRDefault="00A15962" w:rsidP="00A15962">
      <w:pPr>
        <w:pStyle w:val="Main"/>
        <w:ind w:firstLine="0"/>
        <w:jc w:val="center"/>
        <w:rPr>
          <w:noProof/>
          <w:lang w:eastAsia="en-US"/>
        </w:rPr>
      </w:pPr>
    </w:p>
    <w:p w:rsidR="00A15962" w:rsidRPr="00A15962" w:rsidRDefault="00A15962" w:rsidP="00A15962">
      <w:pPr>
        <w:pStyle w:val="Main"/>
        <w:ind w:firstLine="567"/>
        <w:rPr>
          <w:noProof/>
          <w:lang w:val="ru-RU" w:eastAsia="en-US"/>
        </w:rPr>
      </w:pPr>
      <w:r w:rsidRPr="00A15962">
        <w:rPr>
          <w:noProof/>
          <w:lang w:val="ru-RU" w:eastAsia="en-US"/>
        </w:rPr>
        <w:t>Сложность алгоритма не превышает высоты двоичной кучи (так как количество «подъемов» не больше высоты дерева), то есть равна log2</w:t>
      </w:r>
      <w:r w:rsidR="008B75B0">
        <w:rPr>
          <w:noProof/>
          <w:lang w:val="ru-RU" w:eastAsia="en-US"/>
        </w:rPr>
        <w:t xml:space="preserve"> </w:t>
      </w:r>
      <w:r w:rsidRPr="00A15962">
        <w:rPr>
          <w:noProof/>
          <w:lang w:val="ru-RU" w:eastAsia="en-US"/>
        </w:rPr>
        <w:t>N.</w:t>
      </w:r>
    </w:p>
    <w:p w:rsidR="00A15962" w:rsidRPr="0016697F" w:rsidRDefault="00A15962" w:rsidP="00A15962">
      <w:pPr>
        <w:pStyle w:val="Main"/>
        <w:ind w:firstLine="567"/>
        <w:rPr>
          <w:noProof/>
          <w:lang w:val="ru-RU" w:eastAsia="en-US"/>
        </w:rPr>
      </w:pPr>
    </w:p>
    <w:p w:rsidR="00A15962" w:rsidRPr="00EC7877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 :: addelem(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n) {</w:t>
      </w:r>
    </w:p>
    <w:p w:rsidR="001407FE" w:rsidRPr="001407FE" w:rsidRDefault="001407FE" w:rsidP="001407F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Добавление</w:t>
      </w:r>
      <w:r w:rsidRPr="001407FE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 элементов в куч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у</w:t>
      </w:r>
    </w:p>
    <w:p w:rsidR="00A15962" w:rsidRPr="001407FE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1407F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407F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</w:t>
      </w:r>
      <w:r w:rsidRPr="001407F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,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parent</w:t>
      </w:r>
      <w:r w:rsidRPr="001407F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1407F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 = HeapSize;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h[i] = n;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parent = (i-1)/2;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(parent &gt;= 0 &amp;&amp; i &gt; 0) 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(h[i] &gt; h[parent])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temp = h[i];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h[i] = h[parent];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h[parent] = temp;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i = parent;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parent = (i-1)/2;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HeapSize++;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A15962" w:rsidRPr="00A15962" w:rsidRDefault="00A15962" w:rsidP="00A15962">
      <w:pPr>
        <w:pStyle w:val="Main"/>
        <w:ind w:firstLine="567"/>
        <w:rPr>
          <w:noProof/>
          <w:lang w:eastAsia="en-US"/>
        </w:rPr>
      </w:pPr>
    </w:p>
    <w:p w:rsidR="00A15962" w:rsidRPr="00A15962" w:rsidRDefault="00A15962" w:rsidP="00A15962">
      <w:pPr>
        <w:pStyle w:val="Main"/>
        <w:ind w:firstLine="567"/>
        <w:rPr>
          <w:b/>
          <w:noProof/>
          <w:lang w:eastAsia="en-US"/>
        </w:rPr>
      </w:pPr>
      <w:r w:rsidRPr="00A15962">
        <w:rPr>
          <w:b/>
          <w:noProof/>
          <w:lang w:val="ru-RU" w:eastAsia="en-US"/>
        </w:rPr>
        <w:t>Вывод</w:t>
      </w:r>
      <w:r w:rsidRPr="00A15962">
        <w:rPr>
          <w:b/>
          <w:noProof/>
          <w:lang w:eastAsia="en-US"/>
        </w:rPr>
        <w:t xml:space="preserve"> </w:t>
      </w:r>
      <w:r w:rsidRPr="00A15962">
        <w:rPr>
          <w:b/>
          <w:noProof/>
          <w:lang w:val="ru-RU" w:eastAsia="en-US"/>
        </w:rPr>
        <w:t>элементов</w:t>
      </w:r>
      <w:r w:rsidRPr="00A15962">
        <w:rPr>
          <w:b/>
          <w:noProof/>
          <w:lang w:eastAsia="en-US"/>
        </w:rPr>
        <w:t xml:space="preserve"> </w:t>
      </w:r>
      <w:r w:rsidRPr="00A15962">
        <w:rPr>
          <w:b/>
          <w:noProof/>
          <w:lang w:val="ru-RU" w:eastAsia="en-US"/>
        </w:rPr>
        <w:t>кучи</w:t>
      </w:r>
    </w:p>
    <w:p w:rsidR="00A15962" w:rsidRPr="00A15962" w:rsidRDefault="00A15962" w:rsidP="00A15962">
      <w:pPr>
        <w:pStyle w:val="Main"/>
        <w:ind w:firstLine="567"/>
        <w:rPr>
          <w:noProof/>
          <w:lang w:eastAsia="en-US"/>
        </w:rPr>
      </w:pPr>
    </w:p>
    <w:p w:rsidR="00A15962" w:rsidRPr="00652952" w:rsidRDefault="00A15962" w:rsidP="00A15962">
      <w:pPr>
        <w:pStyle w:val="Main"/>
        <w:ind w:firstLine="567"/>
        <w:rPr>
          <w:i/>
          <w:noProof/>
          <w:lang w:eastAsia="en-US"/>
        </w:rPr>
      </w:pPr>
      <w:r w:rsidRPr="00652952">
        <w:rPr>
          <w:i/>
          <w:noProof/>
          <w:lang w:eastAsia="en-US"/>
        </w:rPr>
        <w:t>Вывод элементов в форме кучи</w:t>
      </w:r>
    </w:p>
    <w:p w:rsidR="00A15962" w:rsidRPr="00A15962" w:rsidRDefault="00A15962" w:rsidP="00A15962">
      <w:pPr>
        <w:pStyle w:val="Main"/>
        <w:ind w:firstLine="567"/>
        <w:rPr>
          <w:noProof/>
          <w:lang w:eastAsia="en-US"/>
        </w:rPr>
      </w:pPr>
    </w:p>
    <w:p w:rsidR="00A15962" w:rsidRPr="00EC7877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Heap:: outHeap(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 {</w:t>
      </w:r>
    </w:p>
    <w:p w:rsidR="001407FE" w:rsidRPr="001407FE" w:rsidRDefault="001407FE" w:rsidP="001407F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 xml:space="preserve">// </w:t>
      </w:r>
      <w:r w:rsidRPr="001407FE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Вывод элементов в форме кучи</w:t>
      </w:r>
    </w:p>
    <w:p w:rsidR="00A15962" w:rsidRPr="001407FE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1407F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1407F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</w:t>
      </w:r>
      <w:r w:rsidRPr="001407F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0;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1407F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k = 1;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(i &lt; HeapSize)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((i &lt; k) &amp;&amp; (i &lt; HeapSize))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cout &lt;&lt; h[i]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i++;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cout &lt;&lt; endl;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k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k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* 2 + 1;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}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A15962" w:rsidRPr="0016697F" w:rsidRDefault="00A15962" w:rsidP="00A15962">
      <w:pPr>
        <w:pStyle w:val="Main"/>
        <w:ind w:firstLine="567"/>
        <w:rPr>
          <w:noProof/>
          <w:lang w:val="ru-RU" w:eastAsia="en-US"/>
        </w:rPr>
      </w:pPr>
    </w:p>
    <w:p w:rsidR="00A15962" w:rsidRPr="002248CC" w:rsidRDefault="00A15962" w:rsidP="00A15962">
      <w:pPr>
        <w:pStyle w:val="Main"/>
        <w:ind w:firstLine="567"/>
        <w:rPr>
          <w:i/>
          <w:noProof/>
          <w:lang w:val="ru-RU" w:eastAsia="en-US"/>
        </w:rPr>
      </w:pPr>
      <w:r w:rsidRPr="002248CC">
        <w:rPr>
          <w:i/>
          <w:noProof/>
          <w:lang w:val="ru-RU" w:eastAsia="en-US"/>
        </w:rPr>
        <w:t>Вывод элементов кучи в форме массива</w:t>
      </w:r>
    </w:p>
    <w:p w:rsidR="00A15962" w:rsidRPr="0016697F" w:rsidRDefault="00A15962" w:rsidP="00A15962">
      <w:pPr>
        <w:pStyle w:val="Main"/>
        <w:ind w:firstLine="567"/>
        <w:rPr>
          <w:noProof/>
          <w:lang w:val="ru-RU" w:eastAsia="en-US"/>
        </w:rPr>
      </w:pP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EC7877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</w:t>
      </w:r>
      <w:r w:rsidRPr="00EC7877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::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out</w:t>
      </w:r>
      <w:r w:rsidRPr="00EC7877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EC7877">
        <w:rPr>
          <w:rFonts w:ascii="Courier New" w:hAnsi="Courier New" w:cs="Courier New"/>
          <w:noProof/>
          <w:sz w:val="20"/>
          <w:szCs w:val="20"/>
          <w:lang w:eastAsia="en-US"/>
        </w:rPr>
        <w:t>) {</w:t>
      </w:r>
    </w:p>
    <w:p w:rsidR="001407FE" w:rsidRPr="001407FE" w:rsidRDefault="001407FE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407FE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Вывод элементов кучи в форме массива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1407F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i=0; i&lt; HeapSize; i++)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cout &lt;&lt; h[i]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cout &lt;&lt; endl;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A15962" w:rsidRDefault="00A15962" w:rsidP="00A15962">
      <w:pPr>
        <w:pStyle w:val="Main"/>
        <w:ind w:firstLine="567"/>
        <w:rPr>
          <w:noProof/>
          <w:lang w:eastAsia="en-US"/>
        </w:rPr>
      </w:pPr>
    </w:p>
    <w:p w:rsidR="00A15962" w:rsidRPr="00A15962" w:rsidRDefault="00A15962" w:rsidP="00A15962">
      <w:pPr>
        <w:pStyle w:val="Main"/>
        <w:ind w:firstLine="567"/>
        <w:rPr>
          <w:b/>
          <w:noProof/>
          <w:lang w:eastAsia="en-US"/>
        </w:rPr>
      </w:pPr>
      <w:r w:rsidRPr="00A15962">
        <w:rPr>
          <w:b/>
          <w:noProof/>
          <w:lang w:val="ru-RU" w:eastAsia="en-US"/>
        </w:rPr>
        <w:t>Упорядочение</w:t>
      </w:r>
      <w:r w:rsidRPr="00A15962">
        <w:rPr>
          <w:b/>
          <w:noProof/>
          <w:lang w:eastAsia="en-US"/>
        </w:rPr>
        <w:t xml:space="preserve"> </w:t>
      </w:r>
      <w:r w:rsidRPr="00A15962">
        <w:rPr>
          <w:b/>
          <w:noProof/>
          <w:lang w:val="ru-RU" w:eastAsia="en-US"/>
        </w:rPr>
        <w:t>кучи</w:t>
      </w:r>
    </w:p>
    <w:p w:rsidR="00A15962" w:rsidRDefault="00A15962" w:rsidP="00A15962">
      <w:pPr>
        <w:pStyle w:val="Main"/>
        <w:ind w:firstLine="567"/>
        <w:rPr>
          <w:noProof/>
          <w:lang w:eastAsia="en-US"/>
        </w:rPr>
      </w:pPr>
    </w:p>
    <w:p w:rsidR="00A15962" w:rsidRPr="00EC7877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Heap:: heapify(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i) {</w:t>
      </w:r>
    </w:p>
    <w:p w:rsidR="001407FE" w:rsidRPr="00EC7877" w:rsidRDefault="001407FE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 w:rsidRPr="00EC7877"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 xml:space="preserve">// </w:t>
      </w:r>
      <w:r w:rsidRPr="001407FE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Упорядочение</w:t>
      </w:r>
      <w:r w:rsidRPr="00EC7877"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Pr="001407FE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кучи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left, right;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temp;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left = 2*i+1;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right = 2*i+2;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(left &lt; HeapSize)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(h[i] &lt; h[left])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temp = h[i];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h[i] = h[left];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h[left] = temp;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heapify(left);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(right &lt; HeapSize)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(h[i] &lt; h[right])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temp = h[i];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h[i] = h[right];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h[right] = temp;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  heapify(right);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}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}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A15962" w:rsidRPr="00A15962" w:rsidRDefault="00A15962" w:rsidP="00A15962">
      <w:pPr>
        <w:pStyle w:val="Main"/>
        <w:ind w:firstLine="567"/>
        <w:rPr>
          <w:noProof/>
          <w:lang w:val="ru-RU" w:eastAsia="en-US"/>
        </w:rPr>
      </w:pPr>
    </w:p>
    <w:p w:rsidR="00A15962" w:rsidRPr="00A15962" w:rsidRDefault="00A15962" w:rsidP="00A15962">
      <w:pPr>
        <w:pStyle w:val="Main"/>
        <w:ind w:firstLine="567"/>
        <w:rPr>
          <w:noProof/>
          <w:lang w:val="ru-RU" w:eastAsia="en-US"/>
        </w:rPr>
      </w:pPr>
      <w:r w:rsidRPr="00652952">
        <w:rPr>
          <w:noProof/>
          <w:highlight w:val="cyan"/>
          <w:lang w:val="ru-RU" w:eastAsia="en-US"/>
        </w:rPr>
        <w:t>В упорядоченном max-heap максимальный элемент всегда хранится в корне. Восстановить упорядоченность двоичной кучи после удаления максимального элемента можно, поставив на его место последний элемент и вызвав метод упорядочения для корня, то есть упорядочив все дерево.</w:t>
      </w:r>
    </w:p>
    <w:p w:rsidR="00A15962" w:rsidRPr="00A15962" w:rsidRDefault="00A15962" w:rsidP="00A15962">
      <w:pPr>
        <w:pStyle w:val="Main"/>
        <w:ind w:firstLine="567"/>
        <w:rPr>
          <w:noProof/>
          <w:lang w:val="ru-RU" w:eastAsia="en-US"/>
        </w:rPr>
      </w:pPr>
    </w:p>
    <w:p w:rsidR="00A15962" w:rsidRPr="00A15962" w:rsidRDefault="00A15962" w:rsidP="00A15962">
      <w:pPr>
        <w:pStyle w:val="Main"/>
        <w:ind w:firstLine="567"/>
        <w:rPr>
          <w:b/>
          <w:noProof/>
          <w:lang w:val="ru-RU" w:eastAsia="en-US"/>
        </w:rPr>
      </w:pPr>
      <w:r w:rsidRPr="00A15962">
        <w:rPr>
          <w:b/>
          <w:noProof/>
          <w:lang w:val="ru-RU" w:eastAsia="en-US"/>
        </w:rPr>
        <w:t>Удаление вершины кучи (максимального элемента)</w:t>
      </w:r>
    </w:p>
    <w:p w:rsidR="00A15962" w:rsidRPr="00A15962" w:rsidRDefault="00A15962" w:rsidP="00A15962">
      <w:pPr>
        <w:pStyle w:val="Main"/>
        <w:ind w:firstLine="567"/>
        <w:rPr>
          <w:noProof/>
          <w:lang w:val="ru-RU" w:eastAsia="en-US"/>
        </w:rPr>
      </w:pP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C7877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</w:t>
      </w:r>
      <w:r w:rsidRPr="00EC7877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::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getmax</w:t>
      </w:r>
      <w:r w:rsidRPr="00EC7877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EC7877">
        <w:rPr>
          <w:rFonts w:ascii="Courier New" w:hAnsi="Courier New" w:cs="Courier New"/>
          <w:noProof/>
          <w:sz w:val="20"/>
          <w:szCs w:val="20"/>
          <w:lang w:eastAsia="en-US"/>
        </w:rPr>
        <w:t>) {</w:t>
      </w:r>
    </w:p>
    <w:p w:rsidR="001407FE" w:rsidRPr="001407FE" w:rsidRDefault="001407FE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1407FE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Удаление вершины кучи (максимального элемента)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1407FE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x;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x = h[0];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h[0] = h[HeapSize-1];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HeapSize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--;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heapify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(0);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A15962">
        <w:rPr>
          <w:rFonts w:ascii="Courier New" w:hAnsi="Courier New" w:cs="Courier New"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x</w:t>
      </w:r>
      <w:r w:rsidRPr="00A15962">
        <w:rPr>
          <w:rFonts w:ascii="Courier New" w:hAnsi="Courier New" w:cs="Courier New"/>
          <w:noProof/>
          <w:sz w:val="20"/>
          <w:szCs w:val="20"/>
          <w:lang w:eastAsia="en-US"/>
        </w:rPr>
        <w:t>);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noProof/>
          <w:sz w:val="20"/>
          <w:szCs w:val="20"/>
          <w:lang w:eastAsia="en-US"/>
        </w:rPr>
        <w:t>}</w:t>
      </w:r>
    </w:p>
    <w:p w:rsidR="00A15962" w:rsidRPr="00A15962" w:rsidRDefault="00A15962" w:rsidP="00A15962">
      <w:pPr>
        <w:pStyle w:val="Main"/>
        <w:ind w:firstLine="567"/>
        <w:rPr>
          <w:noProof/>
          <w:lang w:val="ru-RU" w:eastAsia="en-US"/>
        </w:rPr>
      </w:pPr>
    </w:p>
    <w:p w:rsidR="00A15962" w:rsidRPr="00A15962" w:rsidRDefault="00A15962" w:rsidP="00A15962">
      <w:pPr>
        <w:pStyle w:val="Main"/>
        <w:ind w:firstLine="567"/>
        <w:rPr>
          <w:b/>
          <w:noProof/>
          <w:lang w:val="ru-RU" w:eastAsia="en-US"/>
        </w:rPr>
      </w:pPr>
      <w:r w:rsidRPr="00A15962">
        <w:rPr>
          <w:b/>
          <w:i/>
          <w:iCs/>
          <w:noProof/>
          <w:lang w:val="ru-RU" w:eastAsia="en-US"/>
        </w:rPr>
        <w:t>Пример</w:t>
      </w:r>
      <w:r w:rsidR="008B75B0">
        <w:rPr>
          <w:b/>
          <w:i/>
          <w:iCs/>
          <w:noProof/>
          <w:lang w:val="ru-RU" w:eastAsia="en-US"/>
        </w:rPr>
        <w:t xml:space="preserve"> </w:t>
      </w:r>
      <w:r w:rsidRPr="00A15962">
        <w:rPr>
          <w:b/>
          <w:noProof/>
          <w:lang w:val="ru-RU" w:eastAsia="en-US"/>
        </w:rPr>
        <w:t>Создать бинарную кучу из 16 элементов. Определить максимальный элемент.</w:t>
      </w:r>
    </w:p>
    <w:p w:rsidR="00A15962" w:rsidRPr="00A15962" w:rsidRDefault="00A15962" w:rsidP="00A15962">
      <w:pPr>
        <w:pStyle w:val="Main"/>
        <w:ind w:firstLine="567"/>
        <w:rPr>
          <w:noProof/>
          <w:lang w:val="ru-RU" w:eastAsia="en-US"/>
        </w:rPr>
      </w:pP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include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 w:rsidRPr="00A15962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stdio</w:t>
      </w:r>
      <w:r w:rsidRPr="00A15962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.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h</w:t>
      </w:r>
      <w:r w:rsidRPr="00A15962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&gt;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&lt;malloc.h&gt;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 {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static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SIZE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= 100; </w:t>
      </w:r>
      <w:r w:rsidRPr="00A15962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максимальный размер кучи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*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;         </w:t>
      </w:r>
      <w:r w:rsidRPr="00A15962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указатель на массив кучи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HeapSize;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размер кучи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();  </w:t>
      </w:r>
      <w:r w:rsidRPr="00A15962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конструктор кучи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addelem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15962">
        <w:rPr>
          <w:rFonts w:ascii="Courier New" w:hAnsi="Courier New" w:cs="Courier New"/>
          <w:noProof/>
          <w:sz w:val="20"/>
          <w:szCs w:val="20"/>
          <w:lang w:eastAsia="en-US"/>
        </w:rPr>
        <w:t xml:space="preserve">);  </w:t>
      </w:r>
      <w:r w:rsidRPr="00A15962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добавление элемента кучи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outHeap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();  </w:t>
      </w:r>
      <w:r w:rsidRPr="00A15962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вывод элементов кучи в форме кучи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out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();  </w:t>
      </w:r>
      <w:r w:rsidRPr="00A15962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вывод элементов кучи в форме массива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getmax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();  </w:t>
      </w:r>
      <w:r w:rsidRPr="00A15962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удаление вершины (максимального элемента)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heapify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A15962">
        <w:rPr>
          <w:rFonts w:ascii="Courier New" w:hAnsi="Courier New" w:cs="Courier New"/>
          <w:noProof/>
          <w:sz w:val="20"/>
          <w:szCs w:val="20"/>
          <w:lang w:eastAsia="en-US"/>
        </w:rPr>
        <w:t xml:space="preserve">);  </w:t>
      </w:r>
      <w:r w:rsidRPr="00A15962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 упорядочение кучи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noProof/>
          <w:sz w:val="20"/>
          <w:szCs w:val="20"/>
          <w:lang w:eastAsia="en-US"/>
        </w:rPr>
        <w:t>};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Heap :: Heap()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[SIZE];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HeapSize = 0;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 :: addelem(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n)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i, parent;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i = HeapSize;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h[i] = n;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parent = (i-1)/2;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(parent &gt;= 0 &amp;&amp; i &gt; 0) 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(h[i] &gt; h[parent])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temp = h[i];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h[i] = h[parent];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h[parent] = temp;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i = parent;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parent = (i-1)/2;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HeapSize++;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Heap:: outHeap(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 = 0;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k = 1;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(i &lt; HeapSize)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((i &lt; k) &amp;&amp; (i &lt; HeapSize))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cout &lt;&lt; h[i]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i++;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cout &lt;&lt; endl;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k = k * 2 + 1;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Heap:: out(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i=0; i&lt; HeapSize; i++)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cout &lt;&lt; h[i]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cout &lt;&lt; endl;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Heap:: heapify(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left, right;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temp;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left = 2*i+1;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right = 2*i+2;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(left &lt; HeapSize)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(h[i] &lt; h[left])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temp = h[i];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h[i] = h[left];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h[left] = temp;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heapify(left);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(right &lt; HeapSize)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(h[i] &lt; h[right])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temp = h[i];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h[i] = h[right];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h[right] = temp;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heapify(right);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Heap:: getmax(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x;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x = h[0];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h[0] = h[HeapSize-1];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HeapSize--;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heapify(0);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(x);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 {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 heap;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k;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//system("chcp 1251");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"cls"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i=0; i&lt;16; i++) {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cout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&lt;&lt; </w:t>
      </w:r>
      <w:r w:rsidRPr="00A15962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"Введите элемент "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&lt;&lt;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i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+1 &lt;&lt; </w:t>
      </w:r>
      <w:r w:rsidRPr="00A15962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": "</w:t>
      </w:r>
      <w:r w:rsidRPr="00A15962"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A15962" w:rsidRP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cin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&gt;&gt;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k</w:t>
      </w: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A1596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heap.addelem(k);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}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heap.outHeap();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cout  &lt;&lt; endl;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heap.out();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cout 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"Максимальный элемент: 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&lt;&lt; heap.getmax();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cout 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"Новая куча:"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&lt;&lt; endl;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heap.outHeap();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cout  &lt;&lt; endl;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heap.out();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cout 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"Максимальный элемент: 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&lt;&lt; heap.getmax();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cout 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"Новая куча:"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&lt;&lt; endl;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heap.outHeap();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cout  &lt;&lt; endl;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heap.out();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cin.get();cin.get();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A15962" w:rsidRDefault="00A15962" w:rsidP="00A159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6CEF" w:rsidRDefault="00166CEF" w:rsidP="003F50D3">
      <w:pPr>
        <w:pStyle w:val="Main"/>
        <w:ind w:firstLine="567"/>
        <w:rPr>
          <w:lang w:val="ru-RU"/>
        </w:rPr>
      </w:pPr>
    </w:p>
    <w:p w:rsidR="00166CEF" w:rsidRDefault="00166CEF" w:rsidP="003F50D3">
      <w:pPr>
        <w:pStyle w:val="Main"/>
        <w:ind w:firstLine="567"/>
        <w:rPr>
          <w:lang w:val="ru-RU"/>
        </w:rPr>
      </w:pPr>
      <w:r w:rsidRPr="00166CEF">
        <w:rPr>
          <w:lang w:val="ru-RU"/>
        </w:rPr>
        <w:t>Результат выполнения</w:t>
      </w:r>
    </w:p>
    <w:p w:rsidR="00634665" w:rsidRDefault="00634665" w:rsidP="00166CEF">
      <w:pPr>
        <w:pStyle w:val="Main"/>
        <w:ind w:firstLine="0"/>
        <w:jc w:val="center"/>
        <w:rPr>
          <w:lang w:val="ru-RU"/>
        </w:rPr>
      </w:pPr>
    </w:p>
    <w:p w:rsidR="00634665" w:rsidRDefault="00166CEF" w:rsidP="00166CEF">
      <w:pPr>
        <w:pStyle w:val="Main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071495" cy="47586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475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CEF" w:rsidRDefault="00166CEF" w:rsidP="00166CEF">
      <w:pPr>
        <w:pStyle w:val="Main"/>
        <w:ind w:firstLine="0"/>
        <w:jc w:val="center"/>
      </w:pPr>
    </w:p>
    <w:p w:rsidR="0016697F" w:rsidRPr="00EC36F5" w:rsidRDefault="0016697F" w:rsidP="0016697F">
      <w:pPr>
        <w:pStyle w:val="3"/>
        <w:keepNext w:val="0"/>
        <w:spacing w:before="0" w:after="0"/>
        <w:ind w:left="709" w:firstLine="0"/>
        <w:contextualSpacing/>
        <w:rPr>
          <w:i/>
          <w:sz w:val="20"/>
          <w:szCs w:val="20"/>
        </w:rPr>
      </w:pPr>
      <w:bookmarkStart w:id="21" w:name="_Toc515771124"/>
      <w:r w:rsidRPr="0016697F">
        <w:rPr>
          <w:sz w:val="20"/>
          <w:szCs w:val="20"/>
        </w:rPr>
        <w:t>Бинарная куча #</w:t>
      </w:r>
      <w:r>
        <w:rPr>
          <w:sz w:val="20"/>
          <w:szCs w:val="20"/>
        </w:rPr>
        <w:t>0</w:t>
      </w:r>
      <w:r w:rsidR="00A15962" w:rsidRPr="008319D9">
        <w:rPr>
          <w:sz w:val="20"/>
          <w:szCs w:val="20"/>
        </w:rPr>
        <w:t>3</w:t>
      </w:r>
      <w:r w:rsidRPr="0016697F">
        <w:rPr>
          <w:sz w:val="20"/>
          <w:szCs w:val="20"/>
        </w:rPr>
        <w:t xml:space="preserve">. </w:t>
      </w:r>
      <w:r w:rsidRPr="00EC36F5">
        <w:rPr>
          <w:sz w:val="20"/>
          <w:szCs w:val="20"/>
        </w:rPr>
        <w:t>Реализация на C++</w:t>
      </w:r>
      <w:r w:rsidR="000B39B9">
        <w:rPr>
          <w:sz w:val="20"/>
          <w:szCs w:val="20"/>
        </w:rPr>
        <w:t xml:space="preserve"> (</w:t>
      </w:r>
      <w:proofErr w:type="spellStart"/>
      <w:r w:rsidR="000B39B9">
        <w:rPr>
          <w:sz w:val="20"/>
          <w:szCs w:val="20"/>
        </w:rPr>
        <w:t>class</w:t>
      </w:r>
      <w:proofErr w:type="spellEnd"/>
      <w:r w:rsidR="000B39B9">
        <w:rPr>
          <w:sz w:val="20"/>
          <w:szCs w:val="20"/>
        </w:rPr>
        <w:t>)</w:t>
      </w:r>
      <w:bookmarkEnd w:id="21"/>
    </w:p>
    <w:p w:rsidR="0016697F" w:rsidRPr="00EC36F5" w:rsidRDefault="0016697F" w:rsidP="0016697F">
      <w:pPr>
        <w:pStyle w:val="Main"/>
        <w:ind w:firstLine="567"/>
        <w:rPr>
          <w:lang w:val="ru-RU"/>
        </w:rPr>
      </w:pPr>
      <w:r w:rsidRPr="00EC36F5">
        <w:rPr>
          <w:lang w:val="ru-RU"/>
        </w:rPr>
        <w:t>Один из алгоритмов, в котором используется бинарная куча — это</w:t>
      </w:r>
      <w:r w:rsidR="008B75B0">
        <w:rPr>
          <w:lang w:val="ru-RU"/>
        </w:rPr>
        <w:t xml:space="preserve"> </w:t>
      </w:r>
      <w:hyperlink r:id="rId33" w:history="1">
        <w:proofErr w:type="spellStart"/>
        <w:r w:rsidRPr="00EC36F5">
          <w:rPr>
            <w:lang w:val="ru-RU"/>
          </w:rPr>
          <w:t>HeapSort</w:t>
        </w:r>
        <w:proofErr w:type="spellEnd"/>
      </w:hyperlink>
      <w:r w:rsidR="008B75B0">
        <w:rPr>
          <w:lang w:val="ru-RU"/>
        </w:rPr>
        <w:t xml:space="preserve"> </w:t>
      </w:r>
      <w:r w:rsidRPr="00EC36F5">
        <w:rPr>
          <w:lang w:val="ru-RU"/>
        </w:rPr>
        <w:t xml:space="preserve">— сортировка методом бинарной кучи, которая в худшем и среднем случае сортирует за время </w:t>
      </w:r>
      <w:proofErr w:type="gramStart"/>
      <w:r w:rsidRPr="00EC36F5">
        <w:rPr>
          <w:lang w:val="ru-RU"/>
        </w:rPr>
        <w:t>O(</w:t>
      </w:r>
      <w:proofErr w:type="gramEnd"/>
      <w:r w:rsidRPr="00EC36F5">
        <w:rPr>
          <w:lang w:val="ru-RU"/>
        </w:rPr>
        <w:t xml:space="preserve">N </w:t>
      </w:r>
      <w:proofErr w:type="spellStart"/>
      <w:r w:rsidRPr="00EC36F5">
        <w:rPr>
          <w:lang w:val="ru-RU"/>
        </w:rPr>
        <w:t>log</w:t>
      </w:r>
      <w:proofErr w:type="spellEnd"/>
      <w:r w:rsidRPr="00EC36F5">
        <w:rPr>
          <w:lang w:val="ru-RU"/>
        </w:rPr>
        <w:t xml:space="preserve"> N) (напомним, что</w:t>
      </w:r>
      <w:r w:rsidR="008B75B0">
        <w:rPr>
          <w:lang w:val="ru-RU"/>
        </w:rPr>
        <w:t xml:space="preserve"> </w:t>
      </w:r>
      <w:hyperlink r:id="rId34" w:history="1">
        <w:proofErr w:type="spellStart"/>
        <w:r w:rsidRPr="00EC36F5">
          <w:rPr>
            <w:lang w:val="ru-RU"/>
          </w:rPr>
          <w:t>QuickSort</w:t>
        </w:r>
        <w:proofErr w:type="spellEnd"/>
      </w:hyperlink>
      <w:r w:rsidR="008B75B0">
        <w:rPr>
          <w:lang w:val="ru-RU"/>
        </w:rPr>
        <w:t xml:space="preserve"> </w:t>
      </w:r>
      <w:r w:rsidRPr="00EC36F5">
        <w:rPr>
          <w:lang w:val="ru-RU"/>
        </w:rPr>
        <w:t>в худ</w:t>
      </w:r>
      <w:r>
        <w:rPr>
          <w:lang w:val="ru-RU"/>
        </w:rPr>
        <w:t>ш</w:t>
      </w:r>
      <w:r w:rsidRPr="00EC36F5">
        <w:rPr>
          <w:lang w:val="ru-RU"/>
        </w:rPr>
        <w:t>ем случае работает N^2).</w:t>
      </w:r>
    </w:p>
    <w:p w:rsidR="0016697F" w:rsidRPr="00C85205" w:rsidRDefault="003E3326" w:rsidP="0016697F">
      <w:pPr>
        <w:pStyle w:val="Main"/>
        <w:ind w:firstLine="567"/>
        <w:rPr>
          <w:lang w:val="ru-RU"/>
        </w:rPr>
      </w:pPr>
      <w:hyperlink r:id="rId35" w:history="1">
        <w:proofErr w:type="spellStart"/>
        <w:r w:rsidR="0016697F" w:rsidRPr="00EC36F5">
          <w:rPr>
            <w:lang w:val="ru-RU"/>
          </w:rPr>
          <w:t>HeapSort</w:t>
        </w:r>
        <w:proofErr w:type="spellEnd"/>
      </w:hyperlink>
      <w:r w:rsidR="008B75B0">
        <w:rPr>
          <w:lang w:val="ru-RU"/>
        </w:rPr>
        <w:t xml:space="preserve"> </w:t>
      </w:r>
      <w:r w:rsidR="0016697F" w:rsidRPr="00EC36F5">
        <w:rPr>
          <w:lang w:val="ru-RU"/>
        </w:rPr>
        <w:t>реализован в функции</w:t>
      </w:r>
      <w:r w:rsidR="008B75B0">
        <w:rPr>
          <w:lang w:val="ru-RU"/>
        </w:rPr>
        <w:t xml:space="preserve"> </w:t>
      </w:r>
      <w:proofErr w:type="spellStart"/>
      <w:r w:rsidR="0016697F" w:rsidRPr="00EC36F5">
        <w:rPr>
          <w:lang w:val="ru-RU"/>
        </w:rPr>
        <w:t>main</w:t>
      </w:r>
      <w:proofErr w:type="spellEnd"/>
      <w:r w:rsidR="0016697F" w:rsidRPr="00EC36F5">
        <w:rPr>
          <w:lang w:val="ru-RU"/>
        </w:rPr>
        <w:t>.</w:t>
      </w:r>
    </w:p>
    <w:p w:rsidR="0016697F" w:rsidRPr="00C85205" w:rsidRDefault="0016697F" w:rsidP="0016697F">
      <w:pPr>
        <w:pStyle w:val="Main"/>
        <w:ind w:firstLine="567"/>
        <w:rPr>
          <w:lang w:val="ru-RU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bookmarkStart w:id="22" w:name="_qf_pc_Cbb"/>
      <w:bookmarkEnd w:id="22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malloc.h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value;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HEAP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*h;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HEAP(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h =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HEAP(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(h) free(h);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++size]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checkup(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size);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extract_min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(size == 0)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1];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1] = h[size--];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checkdown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1);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checkup(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2;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 == 0)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(h[p].key &gt; h[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].key)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h[p]; h[p] = h[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 h[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checkup(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checkdown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 = 2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 &gt; size)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 + 1 &lt;= size &amp;&amp; h[c + 1].key &lt; h[c].key)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(h[c].key &lt; h[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].key)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h[c]; h[c] = h[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 h[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checkdown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HEAP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heap(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1000);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"n=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&amp;n);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"%2d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x.key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x.key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heap.add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heap.extract_min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(&amp;x))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x.key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&amp;n);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6697F" w:rsidRDefault="0016697F" w:rsidP="0016697F">
      <w:pPr>
        <w:pStyle w:val="Main"/>
        <w:ind w:firstLine="0"/>
        <w:jc w:val="center"/>
      </w:pPr>
    </w:p>
    <w:p w:rsidR="0016697F" w:rsidRDefault="0016697F" w:rsidP="0016697F">
      <w:pPr>
        <w:pStyle w:val="Main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047750" cy="108585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7F" w:rsidRDefault="0016697F" w:rsidP="0016697F">
      <w:pPr>
        <w:pStyle w:val="Main"/>
        <w:ind w:firstLine="0"/>
        <w:jc w:val="center"/>
        <w:rPr>
          <w:lang w:val="ru-RU"/>
        </w:rPr>
      </w:pPr>
    </w:p>
    <w:p w:rsidR="0016697F" w:rsidRPr="0016697F" w:rsidRDefault="0016697F" w:rsidP="0016697F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bookmarkStart w:id="23" w:name="_Toc515771125"/>
      <w:r w:rsidRPr="0016697F">
        <w:rPr>
          <w:sz w:val="20"/>
          <w:szCs w:val="20"/>
        </w:rPr>
        <w:t>Бинарная куча #0</w:t>
      </w:r>
      <w:r w:rsidR="00A15962" w:rsidRPr="008319D9">
        <w:rPr>
          <w:sz w:val="20"/>
          <w:szCs w:val="20"/>
        </w:rPr>
        <w:t>4</w:t>
      </w:r>
      <w:r w:rsidRPr="0016697F">
        <w:rPr>
          <w:sz w:val="20"/>
          <w:szCs w:val="20"/>
        </w:rPr>
        <w:t xml:space="preserve">. Реализация на </w:t>
      </w:r>
      <w:r w:rsidRPr="00EC36F5">
        <w:rPr>
          <w:sz w:val="20"/>
          <w:szCs w:val="20"/>
        </w:rPr>
        <w:t>C</w:t>
      </w:r>
      <w:r w:rsidR="000B39B9">
        <w:rPr>
          <w:sz w:val="20"/>
          <w:szCs w:val="20"/>
        </w:rPr>
        <w:t xml:space="preserve"> (</w:t>
      </w:r>
      <w:proofErr w:type="spellStart"/>
      <w:r w:rsidR="000B39B9" w:rsidRPr="000B39B9">
        <w:rPr>
          <w:sz w:val="20"/>
          <w:szCs w:val="20"/>
        </w:rPr>
        <w:t>struct</w:t>
      </w:r>
      <w:proofErr w:type="spellEnd"/>
      <w:r w:rsidR="000B39B9">
        <w:rPr>
          <w:sz w:val="20"/>
          <w:szCs w:val="20"/>
        </w:rPr>
        <w:t>)</w:t>
      </w:r>
      <w:bookmarkEnd w:id="23"/>
    </w:p>
    <w:p w:rsidR="0016697F" w:rsidRPr="001C20DB" w:rsidRDefault="0016697F" w:rsidP="0016697F">
      <w:pPr>
        <w:pStyle w:val="Main"/>
        <w:ind w:firstLine="567"/>
        <w:rPr>
          <w:lang w:val="ru-RU"/>
        </w:rPr>
      </w:pPr>
      <w:r w:rsidRPr="001C20DB">
        <w:rPr>
          <w:lang w:val="ru-RU"/>
        </w:rPr>
        <w:t>Ниже приведен более "индустриальный код", соответствующий стандартам. В нём реализовано динамическое выделением памяти.</w:t>
      </w:r>
    </w:p>
    <w:p w:rsidR="0016697F" w:rsidRPr="001C20DB" w:rsidRDefault="0016697F" w:rsidP="0016697F">
      <w:pPr>
        <w:pStyle w:val="Main"/>
        <w:ind w:firstLine="567"/>
        <w:rPr>
          <w:lang w:val="ru-RU"/>
        </w:rPr>
      </w:pPr>
      <w:r w:rsidRPr="001C20DB">
        <w:rPr>
          <w:lang w:val="ru-RU"/>
        </w:rPr>
        <w:t>Заложена возможность динамического увеличения размера кучи.</w:t>
      </w:r>
    </w:p>
    <w:p w:rsidR="0016697F" w:rsidRPr="001C20DB" w:rsidRDefault="0016697F" w:rsidP="0016697F">
      <w:pPr>
        <w:pStyle w:val="Main"/>
        <w:ind w:firstLine="567"/>
        <w:rPr>
          <w:lang w:val="ru-RU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&lt;malloc.h&gt;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typedef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key_t;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typedef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value_t;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typedef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struct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key_t  key;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value_t value;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 pair_t 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typedef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struct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pair_t *data;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size;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data_size;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 bheap_t;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bheap_t* bheap_new(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initial_data_size 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bheap_t *h = (bheap_t*) malloc(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(bheap_t) 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h-&gt;data = (pair_t*) malloc(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(pair_t) * (1 + initial_data_size) 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h-&gt;data_size = 1 + initial_data_size;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h-&gt;size = 0;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bheap_delete(bheap_t *h)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h 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h-&gt;data 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  free( h-&gt;data 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free(h);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bheap_checkup( bheap_t *h,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 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p;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p = c / 2;  p &gt; 0 ; c = p , p = c / 2 )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h-&gt;data[p].key &gt; h-&gt;data[c].key 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  pair_t tmp = h-&gt;data[p]; h-&gt;data[p] = h-&gt;data[c]; h-&gt;data[c] = tmp;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}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bheap_checkdown( bheap_t *h,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p 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c = 2 * p ;  c &lt;= h-&gt;size  ; p = c, c = 2 *p 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c + 1 &lt;= h-&gt;size &amp;&amp; h-&gt;data[c + 1].key &lt; h-&gt;data[c].key ) c++;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h-&gt;data[c].key &lt; h-&gt;data[p].key 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  pair_t  tmp;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  tmp =  h-&gt;data[c]; h-&gt;data[c] = h-&gt;data[p]; h-&gt;data[p] = tmp;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}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bheap_add( bheap_t *h, pair_t v 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h-&gt;size + 1 &gt;= h-&gt;data_size 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h-&gt;data_size *= 2;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h-&gt;data = (pair_t*) realloc( h-&gt;data, h-&gt;data_size *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(pair_t) 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h-&gt;data[ ++(h-&gt;size) ] = v 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bheap_checkup( h, h-&gt;size 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bheap_extract_min(bheap_t *h, pair_t *v)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( h-&gt;size == 0 )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*v = h-&gt;data[1];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h-&gt;data[1] = h-&gt;data[ (h-&gt;size)--];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bheap_checkdown( h, 1 );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 {</w:t>
      </w:r>
    </w:p>
    <w:p w:rsidR="0016697F" w:rsidRDefault="00652952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 w:rsidR="0016697F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setlocale(LC_ALL,</w:t>
      </w:r>
      <w:r w:rsidR="0016697F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"Rus"</w:t>
      </w:r>
      <w:r w:rsidR="0016697F"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16697F" w:rsidRDefault="00652952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 w:rsidR="0016697F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bheap_t *h = bheap_new(1000);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n, i;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pair_t v = {0, 0};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Pr="001C20DB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</w:t>
      </w:r>
      <w:r w:rsidRPr="001C20DB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 w:rsidRPr="001C20DB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 xml:space="preserve">"Введите количество элементов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n</w:t>
      </w:r>
      <w:r w:rsidRPr="001C20DB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= "</w:t>
      </w:r>
      <w:r w:rsidRPr="001C20DB">
        <w:rPr>
          <w:rFonts w:ascii="Courier New" w:hAnsi="Courier New" w:cs="Courier New"/>
          <w:noProof/>
          <w:sz w:val="20"/>
          <w:szCs w:val="20"/>
          <w:lang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1C20DB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"%u"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&amp;n);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i = 0; i &lt; n; i++ ){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"Элемент %2d &gt;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i);</w:t>
      </w:r>
    </w:p>
    <w:p w:rsidR="0016697F" w:rsidRDefault="00652952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 w:rsidR="0016697F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scanf(</w:t>
      </w:r>
      <w:r w:rsidR="0016697F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"%d"</w:t>
      </w:r>
      <w:r w:rsidR="0016697F">
        <w:rPr>
          <w:rFonts w:ascii="Courier New" w:hAnsi="Courier New" w:cs="Courier New"/>
          <w:noProof/>
          <w:sz w:val="20"/>
          <w:szCs w:val="20"/>
          <w:lang w:val="en-US" w:eastAsia="en-US"/>
        </w:rPr>
        <w:t>, &amp;v.key);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v.value = i;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bheap_add(h, v);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652952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 w:rsidR="0016697F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printf(</w:t>
      </w:r>
      <w:r w:rsidR="0016697F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"\nРезультат:\n"</w:t>
      </w:r>
      <w:r w:rsidR="0016697F">
        <w:rPr>
          <w:rFonts w:ascii="Courier New" w:hAnsi="Courier New" w:cs="Courier New"/>
          <w:noProof/>
          <w:sz w:val="20"/>
          <w:szCs w:val="20"/>
          <w:lang w:val="en-US" w:eastAsia="en-US"/>
        </w:rPr>
        <w:t>, i);</w:t>
      </w:r>
    </w:p>
    <w:p w:rsidR="0016697F" w:rsidRDefault="00652952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 w:rsidR="0016697F"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 w:rsidR="0016697F">
        <w:rPr>
          <w:rFonts w:ascii="Courier New" w:hAnsi="Courier New" w:cs="Courier New"/>
          <w:noProof/>
          <w:sz w:val="20"/>
          <w:szCs w:val="20"/>
          <w:lang w:val="en-US" w:eastAsia="en-US"/>
        </w:rPr>
        <w:t>( bheap_extract_min(h, &amp;v) 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v.key);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bheap_delete( h 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652952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 w:rsidR="0016697F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printf(</w:t>
      </w:r>
      <w:r w:rsidR="0016697F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"\n"</w:t>
      </w:r>
      <w:r w:rsidR="0016697F"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16697F" w:rsidRDefault="00652952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 w:rsidR="0016697F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system(</w:t>
      </w:r>
      <w:r w:rsidR="0016697F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"PAUSE"</w:t>
      </w:r>
      <w:r w:rsidR="0016697F"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697F" w:rsidRPr="00652952" w:rsidRDefault="0016697F" w:rsidP="0016697F">
      <w:pPr>
        <w:pStyle w:val="Main"/>
        <w:ind w:firstLine="567"/>
      </w:pPr>
    </w:p>
    <w:p w:rsidR="0016697F" w:rsidRPr="001C20DB" w:rsidRDefault="0016697F" w:rsidP="0016697F">
      <w:pPr>
        <w:pStyle w:val="Main"/>
        <w:ind w:firstLine="0"/>
        <w:jc w:val="center"/>
        <w:rPr>
          <w:noProof/>
          <w:lang w:eastAsia="en-US"/>
        </w:rPr>
      </w:pPr>
    </w:p>
    <w:p w:rsidR="0016697F" w:rsidRPr="001C20DB" w:rsidRDefault="0016697F" w:rsidP="0016697F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695575" cy="1876425"/>
            <wp:effectExtent l="19050" t="0" r="9525" b="0"/>
            <wp:docPr id="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7F" w:rsidRPr="001C20DB" w:rsidRDefault="0016697F" w:rsidP="0016697F">
      <w:pPr>
        <w:pStyle w:val="Main"/>
        <w:ind w:firstLine="0"/>
        <w:jc w:val="center"/>
        <w:rPr>
          <w:noProof/>
          <w:lang w:eastAsia="en-US"/>
        </w:rPr>
      </w:pPr>
    </w:p>
    <w:p w:rsidR="0016697F" w:rsidRPr="0016697F" w:rsidRDefault="0016697F" w:rsidP="0016697F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bookmarkStart w:id="24" w:name="_Toc515771126"/>
      <w:r w:rsidRPr="0016697F">
        <w:rPr>
          <w:sz w:val="20"/>
          <w:szCs w:val="20"/>
        </w:rPr>
        <w:t>Бинарная куча #0</w:t>
      </w:r>
      <w:r w:rsidR="00A15962" w:rsidRPr="000B39B9">
        <w:rPr>
          <w:sz w:val="20"/>
          <w:szCs w:val="20"/>
        </w:rPr>
        <w:t>5</w:t>
      </w:r>
      <w:r w:rsidRPr="0016697F">
        <w:rPr>
          <w:sz w:val="20"/>
          <w:szCs w:val="20"/>
        </w:rPr>
        <w:t>. Реализация на C</w:t>
      </w:r>
      <w:r w:rsidR="000B39B9" w:rsidRPr="000B39B9">
        <w:rPr>
          <w:sz w:val="20"/>
          <w:szCs w:val="20"/>
        </w:rPr>
        <w:t xml:space="preserve"> </w:t>
      </w:r>
      <w:r w:rsidR="000B39B9">
        <w:rPr>
          <w:sz w:val="20"/>
          <w:szCs w:val="20"/>
        </w:rPr>
        <w:t>(</w:t>
      </w:r>
      <w:proofErr w:type="spellStart"/>
      <w:r w:rsidR="000B39B9" w:rsidRPr="000B39B9">
        <w:rPr>
          <w:sz w:val="20"/>
          <w:szCs w:val="20"/>
        </w:rPr>
        <w:t>struct</w:t>
      </w:r>
      <w:proofErr w:type="spellEnd"/>
      <w:r w:rsidR="000B39B9">
        <w:rPr>
          <w:sz w:val="20"/>
          <w:szCs w:val="20"/>
        </w:rPr>
        <w:t>) (</w:t>
      </w:r>
      <w:r w:rsidR="000B39B9" w:rsidRPr="0016697F">
        <w:rPr>
          <w:sz w:val="20"/>
          <w:szCs w:val="20"/>
        </w:rPr>
        <w:t>#0</w:t>
      </w:r>
      <w:r w:rsidR="000B39B9">
        <w:rPr>
          <w:sz w:val="20"/>
          <w:szCs w:val="20"/>
        </w:rPr>
        <w:t>4=</w:t>
      </w:r>
      <w:r w:rsidR="000B39B9" w:rsidRPr="0016697F">
        <w:rPr>
          <w:sz w:val="20"/>
          <w:szCs w:val="20"/>
        </w:rPr>
        <w:t>#0</w:t>
      </w:r>
      <w:r w:rsidR="000B39B9" w:rsidRPr="000B39B9">
        <w:rPr>
          <w:sz w:val="20"/>
          <w:szCs w:val="20"/>
        </w:rPr>
        <w:t>5</w:t>
      </w:r>
      <w:r w:rsidR="000B39B9">
        <w:rPr>
          <w:sz w:val="20"/>
          <w:szCs w:val="20"/>
        </w:rPr>
        <w:t>)</w:t>
      </w:r>
      <w:bookmarkEnd w:id="24"/>
    </w:p>
    <w:p w:rsidR="0016697F" w:rsidRPr="00B46AA6" w:rsidRDefault="0016697F" w:rsidP="0016697F">
      <w:pPr>
        <w:pStyle w:val="Main"/>
        <w:ind w:firstLine="567"/>
        <w:rPr>
          <w:highlight w:val="yellow"/>
          <w:lang w:val="ru-RU"/>
        </w:rPr>
      </w:pPr>
      <w:r w:rsidRPr="00B46AA6">
        <w:rPr>
          <w:highlight w:val="yellow"/>
          <w:lang w:val="ru-RU"/>
        </w:rPr>
        <w:t>Ниже приведен более "индустриальный код", соответствующий стандартам. В нём реализовано динамическое выделением памяти.</w:t>
      </w:r>
    </w:p>
    <w:p w:rsidR="0016697F" w:rsidRPr="00EC36F5" w:rsidRDefault="0016697F" w:rsidP="0016697F">
      <w:pPr>
        <w:pStyle w:val="Main"/>
        <w:ind w:firstLine="567"/>
        <w:rPr>
          <w:lang w:val="ru-RU"/>
        </w:rPr>
      </w:pPr>
      <w:r w:rsidRPr="00B46AA6">
        <w:rPr>
          <w:highlight w:val="yellow"/>
          <w:lang w:val="ru-RU"/>
        </w:rPr>
        <w:lastRenderedPageBreak/>
        <w:t>Заложена возможность динамического увеличения размера кучи.</w:t>
      </w:r>
    </w:p>
    <w:p w:rsidR="0016697F" w:rsidRDefault="0016697F" w:rsidP="0016697F">
      <w:pPr>
        <w:pStyle w:val="Main"/>
        <w:ind w:firstLine="567"/>
        <w:rPr>
          <w:lang w:val="ru-RU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malloc.h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key_t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value_t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key_t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value_t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pair_t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pair_t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*data;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size;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data_size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bheap_t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bheap_t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bheap_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initial_data_size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bheap_t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*h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bheap_t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bheap_t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-&gt;data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pair_t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pair_t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* (1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initial_data_size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data_size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initial_data_size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-&gt;size = 0;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bheap_delete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bheap_t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-&gt;data)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free(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-&gt;data);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free(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bheap_checkup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bheap_t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2; p &gt; 0;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p, p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2)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-&gt;data[p].key 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-&gt;data[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].key)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pair_t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-&gt;data[p];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-&gt;data[p]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-&gt;data[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-&gt;data[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bheap_checkdown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bheap_t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 = 2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c &lt;=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-&gt;size;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c, c = 2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 + 1 &lt;=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-&gt;size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-&gt;data[c + 1].key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-&gt;data[c].key)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-&gt;data[c].key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-&gt;data[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].key)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pair_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-&gt;data[c];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-&gt;data[c]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-&gt;data[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-&gt;data[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bheap_add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bheap_t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pair_t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-&gt;size + 1 &gt;=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data_size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data_size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*= 2;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-&gt;data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pair_t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-&gt;data,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data_size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pair_t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-&gt;data[++(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-&gt;size)]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bheap_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checkup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-&gt;size);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bheap_extract_min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bheap_t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pair_t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-&gt;size == 0)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1];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-&gt;data[1]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-&gt;data[(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-&gt;size)--];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bheap_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checkdown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1);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bheap_t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bheap_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1000);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pair_t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 = { 0, 0 };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"n=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&amp;n);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"%2d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v.key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bheap_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h, v);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bheap_extract_min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(h, &amp;v)) {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bheap_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&amp;n);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16697F" w:rsidRDefault="0016697F" w:rsidP="001669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6697F" w:rsidRDefault="0016697F" w:rsidP="0016697F">
      <w:pPr>
        <w:pStyle w:val="Main"/>
        <w:ind w:firstLine="0"/>
        <w:jc w:val="center"/>
        <w:rPr>
          <w:lang w:val="ru-RU"/>
        </w:rPr>
      </w:pPr>
    </w:p>
    <w:p w:rsidR="0016697F" w:rsidRPr="00EC36F5" w:rsidRDefault="0016697F" w:rsidP="0016697F">
      <w:pPr>
        <w:pStyle w:val="Main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190625" cy="1085850"/>
            <wp:effectExtent l="19050" t="0" r="9525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7F" w:rsidRPr="00EC36F5" w:rsidRDefault="0016697F" w:rsidP="0016697F">
      <w:pPr>
        <w:pStyle w:val="Main"/>
        <w:ind w:firstLine="0"/>
        <w:jc w:val="center"/>
        <w:rPr>
          <w:lang w:val="ru-RU"/>
        </w:rPr>
      </w:pPr>
    </w:p>
    <w:p w:rsidR="0016697F" w:rsidRPr="0016697F" w:rsidRDefault="0016697F" w:rsidP="0016697F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bookmarkStart w:id="25" w:name="_Toc515771127"/>
      <w:r w:rsidRPr="0016697F">
        <w:rPr>
          <w:sz w:val="20"/>
          <w:szCs w:val="20"/>
        </w:rPr>
        <w:t>Бинарная куча #0</w:t>
      </w:r>
      <w:r w:rsidR="00A15962" w:rsidRPr="001407FE">
        <w:rPr>
          <w:sz w:val="20"/>
          <w:szCs w:val="20"/>
        </w:rPr>
        <w:t>6</w:t>
      </w:r>
      <w:r w:rsidRPr="0016697F">
        <w:rPr>
          <w:sz w:val="20"/>
          <w:szCs w:val="20"/>
        </w:rPr>
        <w:t xml:space="preserve">. Реализация на </w:t>
      </w:r>
      <w:r w:rsidR="001407FE" w:rsidRPr="00EC36F5">
        <w:rPr>
          <w:sz w:val="20"/>
          <w:szCs w:val="20"/>
        </w:rPr>
        <w:t>C++</w:t>
      </w:r>
      <w:r w:rsidR="001407FE">
        <w:rPr>
          <w:sz w:val="20"/>
          <w:szCs w:val="20"/>
        </w:rPr>
        <w:t xml:space="preserve"> (</w:t>
      </w:r>
      <w:proofErr w:type="spellStart"/>
      <w:r w:rsidR="001407FE">
        <w:rPr>
          <w:sz w:val="20"/>
          <w:szCs w:val="20"/>
        </w:rPr>
        <w:t>class</w:t>
      </w:r>
      <w:proofErr w:type="spellEnd"/>
      <w:r w:rsidR="001407FE">
        <w:rPr>
          <w:sz w:val="20"/>
          <w:szCs w:val="20"/>
        </w:rPr>
        <w:t>) (</w:t>
      </w:r>
      <w:r w:rsidR="001407FE" w:rsidRPr="0016697F">
        <w:rPr>
          <w:sz w:val="20"/>
          <w:szCs w:val="20"/>
        </w:rPr>
        <w:t>#0</w:t>
      </w:r>
      <w:r w:rsidR="001407FE">
        <w:rPr>
          <w:sz w:val="20"/>
          <w:szCs w:val="20"/>
        </w:rPr>
        <w:t>3=</w:t>
      </w:r>
      <w:r w:rsidR="001407FE" w:rsidRPr="0016697F">
        <w:rPr>
          <w:sz w:val="20"/>
          <w:szCs w:val="20"/>
        </w:rPr>
        <w:t>#0</w:t>
      </w:r>
      <w:r w:rsidR="001407FE">
        <w:rPr>
          <w:sz w:val="20"/>
          <w:szCs w:val="20"/>
        </w:rPr>
        <w:t>6)</w:t>
      </w:r>
      <w:bookmarkEnd w:id="25"/>
    </w:p>
    <w:p w:rsidR="0016697F" w:rsidRPr="001C20DB" w:rsidRDefault="0016697F" w:rsidP="0016697F">
      <w:pPr>
        <w:pStyle w:val="Main"/>
        <w:ind w:firstLine="567"/>
        <w:rPr>
          <w:lang w:val="ru-RU"/>
        </w:rPr>
      </w:pPr>
      <w:r w:rsidRPr="001C20DB">
        <w:rPr>
          <w:lang w:val="ru-RU"/>
        </w:rPr>
        <w:t>Здесь приведена реализация структуры данных "Бинарная куча" на языках программирования C и C++</w:t>
      </w:r>
      <w:r>
        <w:rPr>
          <w:lang w:val="ru-RU"/>
        </w:rPr>
        <w:t xml:space="preserve"> (см. далее)</w:t>
      </w:r>
      <w:r w:rsidRPr="001C20DB">
        <w:rPr>
          <w:lang w:val="ru-RU"/>
        </w:rPr>
        <w:t>.</w:t>
      </w:r>
    </w:p>
    <w:p w:rsidR="0016697F" w:rsidRPr="001C20DB" w:rsidRDefault="0016697F" w:rsidP="0016697F">
      <w:pPr>
        <w:pStyle w:val="Main"/>
        <w:ind w:firstLine="567"/>
        <w:rPr>
          <w:lang w:val="ru-RU"/>
        </w:rPr>
      </w:pPr>
      <w:r w:rsidRPr="001C20DB">
        <w:rPr>
          <w:lang w:val="ru-RU"/>
        </w:rPr>
        <w:t>Один из алгоритмов, в котором используется бинарная куча — это</w:t>
      </w:r>
      <w:r w:rsidR="008B75B0">
        <w:rPr>
          <w:lang w:val="ru-RU"/>
        </w:rPr>
        <w:t xml:space="preserve"> </w:t>
      </w:r>
      <w:hyperlink r:id="rId39" w:history="1">
        <w:proofErr w:type="spellStart"/>
        <w:r w:rsidRPr="001C20DB">
          <w:rPr>
            <w:lang w:val="ru-RU"/>
          </w:rPr>
          <w:t>HeapSort</w:t>
        </w:r>
        <w:proofErr w:type="spellEnd"/>
      </w:hyperlink>
      <w:r w:rsidR="008B75B0">
        <w:rPr>
          <w:lang w:val="ru-RU"/>
        </w:rPr>
        <w:t xml:space="preserve"> </w:t>
      </w:r>
      <w:r w:rsidRPr="001C20DB">
        <w:rPr>
          <w:lang w:val="ru-RU"/>
        </w:rPr>
        <w:t xml:space="preserve">— сортировка методом бинарной кучи, которая в худшем и среднем случае сортирует за время </w:t>
      </w:r>
      <w:proofErr w:type="gramStart"/>
      <w:r w:rsidRPr="001C20DB">
        <w:rPr>
          <w:lang w:val="ru-RU"/>
        </w:rPr>
        <w:t>O(</w:t>
      </w:r>
      <w:proofErr w:type="gramEnd"/>
      <w:r w:rsidRPr="001C20DB">
        <w:rPr>
          <w:lang w:val="ru-RU"/>
        </w:rPr>
        <w:t xml:space="preserve">N </w:t>
      </w:r>
      <w:proofErr w:type="spellStart"/>
      <w:r w:rsidRPr="001C20DB">
        <w:rPr>
          <w:lang w:val="ru-RU"/>
        </w:rPr>
        <w:t>log</w:t>
      </w:r>
      <w:proofErr w:type="spellEnd"/>
      <w:r w:rsidRPr="001C20DB">
        <w:rPr>
          <w:lang w:val="ru-RU"/>
        </w:rPr>
        <w:t xml:space="preserve"> N) (напомним, что</w:t>
      </w:r>
      <w:r w:rsidR="008B75B0">
        <w:rPr>
          <w:lang w:val="ru-RU"/>
        </w:rPr>
        <w:t xml:space="preserve"> </w:t>
      </w:r>
      <w:hyperlink r:id="rId40" w:history="1">
        <w:proofErr w:type="spellStart"/>
        <w:r w:rsidRPr="001C20DB">
          <w:rPr>
            <w:lang w:val="ru-RU"/>
          </w:rPr>
          <w:t>QuickSort</w:t>
        </w:r>
        <w:proofErr w:type="spellEnd"/>
      </w:hyperlink>
      <w:r w:rsidR="008B75B0">
        <w:rPr>
          <w:lang w:val="ru-RU"/>
        </w:rPr>
        <w:t xml:space="preserve"> </w:t>
      </w:r>
      <w:r w:rsidRPr="001C20DB">
        <w:rPr>
          <w:lang w:val="ru-RU"/>
        </w:rPr>
        <w:t xml:space="preserve">в </w:t>
      </w:r>
      <w:proofErr w:type="spellStart"/>
      <w:r w:rsidRPr="001C20DB">
        <w:rPr>
          <w:lang w:val="ru-RU"/>
        </w:rPr>
        <w:t>хуждем</w:t>
      </w:r>
      <w:proofErr w:type="spellEnd"/>
      <w:r w:rsidRPr="001C20DB">
        <w:rPr>
          <w:lang w:val="ru-RU"/>
        </w:rPr>
        <w:t xml:space="preserve"> случае работает N^2).</w:t>
      </w:r>
    </w:p>
    <w:p w:rsidR="0016697F" w:rsidRPr="001C20DB" w:rsidRDefault="003E3326" w:rsidP="0016697F">
      <w:pPr>
        <w:pStyle w:val="Main"/>
        <w:ind w:firstLine="567"/>
        <w:rPr>
          <w:lang w:val="ru-RU"/>
        </w:rPr>
      </w:pPr>
      <w:hyperlink r:id="rId41" w:history="1">
        <w:proofErr w:type="spellStart"/>
        <w:r w:rsidR="0016697F" w:rsidRPr="001C20DB">
          <w:rPr>
            <w:lang w:val="ru-RU"/>
          </w:rPr>
          <w:t>HeapSort</w:t>
        </w:r>
        <w:proofErr w:type="spellEnd"/>
      </w:hyperlink>
      <w:r w:rsidR="008B75B0">
        <w:rPr>
          <w:lang w:val="ru-RU"/>
        </w:rPr>
        <w:t xml:space="preserve"> </w:t>
      </w:r>
      <w:r w:rsidR="0016697F" w:rsidRPr="001C20DB">
        <w:rPr>
          <w:lang w:val="ru-RU"/>
        </w:rPr>
        <w:t>реализован в функции</w:t>
      </w:r>
      <w:r w:rsidR="008B75B0">
        <w:rPr>
          <w:lang w:val="ru-RU"/>
        </w:rPr>
        <w:t xml:space="preserve"> </w:t>
      </w:r>
      <w:proofErr w:type="spellStart"/>
      <w:r w:rsidR="0016697F" w:rsidRPr="001C20DB">
        <w:rPr>
          <w:lang w:val="ru-RU"/>
        </w:rPr>
        <w:t>main</w:t>
      </w:r>
      <w:proofErr w:type="spellEnd"/>
      <w:r w:rsidR="0016697F" w:rsidRPr="001C20DB">
        <w:rPr>
          <w:lang w:val="ru-RU"/>
        </w:rPr>
        <w:t>.</w:t>
      </w:r>
    </w:p>
    <w:p w:rsidR="0016697F" w:rsidRPr="001C20DB" w:rsidRDefault="0016697F" w:rsidP="0016697F">
      <w:pPr>
        <w:pStyle w:val="Main"/>
        <w:ind w:firstLine="567"/>
        <w:rPr>
          <w:lang w:val="ru-RU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std;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typedef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struct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 int value;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key; 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 ITEM;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HEAP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ITEM *h;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size;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HEAP(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unsigned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n)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size = 0;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h = (ITEM*) malloc(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(ITEM) * n);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~HEAP()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(h) free(h);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add(ITEM x)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h[++size]=x;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checkup(size);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extract_min(ITEM *x)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(size ==0)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*x = h[1];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h[1] = h[size--];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checkdown(1);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1;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Pr="00EC7877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="000B39B9">
        <w:rPr>
          <w:rFonts w:ascii="Courier New" w:hAnsi="Courier New" w:cs="Courier New"/>
          <w:noProof/>
          <w:sz w:val="20"/>
          <w:szCs w:val="20"/>
          <w:lang w:val="en-US" w:eastAsia="en-US"/>
        </w:rPr>
        <w:t>: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checkup(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p;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p = c / 2;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p == 0 )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(h[p].key &gt; h[c].key)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 ITEM tmp;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 tmp = h[p]; h[p] = h[c]; h[c] = tmp;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 checkup(p);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checkdown(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p)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c;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c = 2*p;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( c &gt; size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c+1 &lt;= size &amp;&amp; h[c + 1].key &lt; h[c].key ) c++;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h[c].key &lt; h[p].key 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ITEM tmp;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tmp =  h[c]; h[c] = h[p]; h[p] = tmp;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   checkdown(c);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main() {</w:t>
      </w:r>
    </w:p>
    <w:p w:rsidR="0016697F" w:rsidRDefault="00652952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 w:rsidR="0016697F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setlocale(LC_ALL,</w:t>
      </w:r>
      <w:r w:rsidR="0016697F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"Rus"</w:t>
      </w:r>
      <w:r w:rsidR="0016697F"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HEAP heap(1000);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n, i;</w:t>
      </w:r>
    </w:p>
    <w:p w:rsidR="0016697F" w:rsidRPr="001C20DB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ITEM</w:t>
      </w:r>
      <w:r w:rsidRPr="001C20DB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x</w:t>
      </w:r>
      <w:r w:rsidRPr="001C20DB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;</w:t>
      </w:r>
    </w:p>
    <w:p w:rsidR="0016697F" w:rsidRPr="001C20DB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1C20DB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</w:t>
      </w:r>
    </w:p>
    <w:p w:rsidR="0016697F" w:rsidRPr="001C20DB" w:rsidRDefault="00652952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652952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</w:t>
      </w:r>
      <w:r w:rsidR="0016697F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printf</w:t>
      </w:r>
      <w:r w:rsidR="0016697F" w:rsidRPr="001C20DB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>(</w:t>
      </w:r>
      <w:r w:rsidR="0016697F" w:rsidRPr="001C20DB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 xml:space="preserve">"Введите количество элементов </w:t>
      </w:r>
      <w:r w:rsidR="0016697F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n</w:t>
      </w:r>
      <w:r w:rsidR="0016697F" w:rsidRPr="001C20DB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= "</w:t>
      </w:r>
      <w:r w:rsidR="0016697F" w:rsidRPr="001C20DB">
        <w:rPr>
          <w:rFonts w:ascii="Courier New" w:hAnsi="Courier New" w:cs="Courier New"/>
          <w:noProof/>
          <w:sz w:val="20"/>
          <w:szCs w:val="20"/>
          <w:lang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1C20DB">
        <w:rPr>
          <w:rFonts w:ascii="Courier New" w:hAnsi="Courier New" w:cs="Courier New"/>
          <w:b/>
          <w:bCs/>
          <w:noProof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&amp;n);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(i = 0; i &lt; n; i++){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"Элемент %2d &gt;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i);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scanf(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"%d"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&amp;x.key);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heap.add(x);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</w:p>
    <w:p w:rsidR="0016697F" w:rsidRDefault="00652952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 w:rsidR="0016697F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printf(</w:t>
      </w:r>
      <w:r w:rsidR="0016697F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"\nРезультат:\n"</w:t>
      </w:r>
      <w:r w:rsidR="0016697F">
        <w:rPr>
          <w:rFonts w:ascii="Courier New" w:hAnsi="Courier New" w:cs="Courier New"/>
          <w:noProof/>
          <w:sz w:val="20"/>
          <w:szCs w:val="20"/>
          <w:lang w:val="en-US" w:eastAsia="en-US"/>
        </w:rPr>
        <w:t>, i);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( heap.extract_min(&amp;x) ) {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"%2d 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, x.key);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en-US"/>
        </w:rPr>
        <w:t>//printf("%d ", x.key);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}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</w:p>
    <w:p w:rsidR="0016697F" w:rsidRDefault="00652952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 w:rsidR="0016697F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cout &lt;&lt; </w:t>
      </w:r>
      <w:r w:rsidR="0016697F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"\n"</w:t>
      </w:r>
      <w:r w:rsidR="0016697F">
        <w:rPr>
          <w:rFonts w:ascii="Courier New" w:hAnsi="Courier New" w:cs="Courier New"/>
          <w:noProof/>
          <w:sz w:val="20"/>
          <w:szCs w:val="20"/>
          <w:lang w:val="en-US" w:eastAsia="en-US"/>
        </w:rPr>
        <w:t>;</w:t>
      </w:r>
    </w:p>
    <w:p w:rsidR="0016697F" w:rsidRDefault="00652952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lastRenderedPageBreak/>
        <w:t xml:space="preserve">    </w:t>
      </w:r>
      <w:r w:rsidR="0016697F"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>system(</w:t>
      </w:r>
      <w:r w:rsidR="0016697F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"PAUSE"</w:t>
      </w:r>
      <w:r w:rsidR="0016697F">
        <w:rPr>
          <w:rFonts w:ascii="Courier New" w:hAnsi="Courier New" w:cs="Courier New"/>
          <w:noProof/>
          <w:sz w:val="20"/>
          <w:szCs w:val="20"/>
          <w:lang w:val="en-US" w:eastAsia="en-US"/>
        </w:rPr>
        <w:t>);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b/>
          <w:bCs/>
          <w:noProof/>
          <w:sz w:val="20"/>
          <w:szCs w:val="20"/>
          <w:lang w:val="en-US" w:eastAsia="en-US"/>
        </w:rPr>
        <w:t xml:space="preserve"> 0;</w:t>
      </w:r>
    </w:p>
    <w:p w:rsidR="0016697F" w:rsidRDefault="0016697F" w:rsidP="0016697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}</w:t>
      </w:r>
    </w:p>
    <w:p w:rsidR="0016697F" w:rsidRPr="001C20DB" w:rsidRDefault="0016697F" w:rsidP="0016697F">
      <w:pPr>
        <w:pStyle w:val="Main"/>
        <w:ind w:firstLine="0"/>
        <w:jc w:val="center"/>
        <w:rPr>
          <w:noProof/>
          <w:lang w:val="ru-RU" w:eastAsia="en-US"/>
        </w:rPr>
      </w:pPr>
    </w:p>
    <w:p w:rsidR="0016697F" w:rsidRDefault="0016697F" w:rsidP="0016697F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724150" cy="1762125"/>
            <wp:effectExtent l="19050" t="0" r="0" b="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7F" w:rsidRDefault="0016697F" w:rsidP="0016697F">
      <w:pPr>
        <w:pStyle w:val="Main"/>
        <w:ind w:firstLine="0"/>
        <w:jc w:val="center"/>
        <w:rPr>
          <w:noProof/>
          <w:lang w:eastAsia="en-US"/>
        </w:rPr>
      </w:pPr>
    </w:p>
    <w:p w:rsidR="00166CEF" w:rsidRPr="0016697F" w:rsidRDefault="00981A7C" w:rsidP="0016697F">
      <w:pPr>
        <w:pStyle w:val="3"/>
        <w:keepNext w:val="0"/>
        <w:spacing w:before="0" w:after="0"/>
        <w:ind w:left="709" w:firstLine="0"/>
        <w:contextualSpacing/>
        <w:rPr>
          <w:sz w:val="20"/>
          <w:szCs w:val="20"/>
        </w:rPr>
      </w:pPr>
      <w:bookmarkStart w:id="26" w:name="_Toc515771128"/>
      <w:r w:rsidRPr="00467896">
        <w:rPr>
          <w:sz w:val="20"/>
          <w:szCs w:val="20"/>
        </w:rPr>
        <w:t>Бинарн</w:t>
      </w:r>
      <w:r>
        <w:rPr>
          <w:sz w:val="20"/>
          <w:szCs w:val="20"/>
        </w:rPr>
        <w:t>ая</w:t>
      </w:r>
      <w:r w:rsidRPr="00467896">
        <w:rPr>
          <w:sz w:val="20"/>
          <w:szCs w:val="20"/>
        </w:rPr>
        <w:t xml:space="preserve"> куч</w:t>
      </w:r>
      <w:r>
        <w:rPr>
          <w:sz w:val="20"/>
          <w:szCs w:val="20"/>
        </w:rPr>
        <w:t xml:space="preserve">а </w:t>
      </w:r>
      <w:r w:rsidRPr="0016697F">
        <w:rPr>
          <w:sz w:val="20"/>
          <w:szCs w:val="20"/>
        </w:rPr>
        <w:t>#</w:t>
      </w:r>
      <w:r>
        <w:rPr>
          <w:sz w:val="20"/>
          <w:szCs w:val="20"/>
        </w:rPr>
        <w:t xml:space="preserve">07. </w:t>
      </w:r>
      <w:r w:rsidR="00467896" w:rsidRPr="00467896">
        <w:rPr>
          <w:sz w:val="20"/>
          <w:szCs w:val="20"/>
        </w:rPr>
        <w:t>Лабораторная работа № 12</w:t>
      </w:r>
      <w:bookmarkEnd w:id="26"/>
    </w:p>
    <w:p w:rsidR="00467896" w:rsidRDefault="00467896" w:rsidP="00D46C20">
      <w:pPr>
        <w:pStyle w:val="Main"/>
        <w:ind w:firstLine="567"/>
        <w:rPr>
          <w:noProof/>
          <w:lang w:eastAsia="en-US"/>
        </w:rPr>
      </w:pP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MaxV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5000;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MaxV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heap[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MaxV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//-------------------------------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initHeap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nheap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//-------------------------------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k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2;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1)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(heap[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 &lt; heap[k])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heap[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heap[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 = heap[k];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heap[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k]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k);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//-------------------------------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k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2;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(k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((k + 1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&amp;&amp; (heap[k] &gt; heap[k + 1]))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(heap[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 &gt; heap[k])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heap[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heap[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 = heap[k];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heap[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k]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k);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//-------------------------------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heapAdd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>{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nheap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heap[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//-------------------------------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extractMin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heap[1];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heap[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1] = heap[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heap[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 = 0;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1);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//-------------------------------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46C20" w:rsidRPr="0016697F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initHeap</w:t>
      </w:r>
      <w:proofErr w:type="spellEnd"/>
      <w:r w:rsidRPr="001669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669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46C20" w:rsidRP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 w:rsidRPr="001669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D46C20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 w:rsidRPr="00D46C20"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>"Введите количество элементов "</w:t>
      </w:r>
      <w:r w:rsidRPr="00D46C20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46C20" w:rsidRPr="0016697F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 w:rsidRPr="00D46C20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proofErr w:type="gramEnd"/>
      <w:r w:rsidRPr="0016697F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&gt;&gt;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</w:t>
      </w:r>
      <w:r w:rsidRPr="0016697F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6697F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heapAdd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extractMin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46C20" w:rsidRDefault="00D46C20" w:rsidP="00D46C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46C20" w:rsidRPr="00467896" w:rsidRDefault="00D46C20" w:rsidP="00467896">
      <w:pPr>
        <w:pStyle w:val="Main"/>
        <w:ind w:firstLine="0"/>
        <w:jc w:val="center"/>
        <w:rPr>
          <w:noProof/>
          <w:lang w:eastAsia="en-US"/>
        </w:rPr>
      </w:pPr>
    </w:p>
    <w:p w:rsidR="00467896" w:rsidRPr="00467896" w:rsidRDefault="00D46C20" w:rsidP="00467896">
      <w:pPr>
        <w:pStyle w:val="Main"/>
        <w:ind w:firstLine="0"/>
        <w:jc w:val="center"/>
        <w:rPr>
          <w:noProof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2324100" cy="1314450"/>
            <wp:effectExtent l="1905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896" w:rsidRPr="00467896" w:rsidRDefault="00467896" w:rsidP="00467896">
      <w:pPr>
        <w:pStyle w:val="Main"/>
        <w:ind w:firstLine="0"/>
        <w:jc w:val="center"/>
        <w:rPr>
          <w:noProof/>
          <w:lang w:eastAsia="en-US"/>
        </w:rPr>
      </w:pPr>
    </w:p>
    <w:p w:rsidR="00467896" w:rsidRPr="00EC36F5" w:rsidRDefault="00467896" w:rsidP="003F50D3">
      <w:pPr>
        <w:pStyle w:val="Main"/>
        <w:ind w:firstLine="567"/>
        <w:rPr>
          <w:lang w:val="ru-RU"/>
        </w:rPr>
      </w:pPr>
    </w:p>
    <w:sectPr w:rsidR="00467896" w:rsidRPr="00EC36F5" w:rsidSect="00302DE4">
      <w:headerReference w:type="default" r:id="rId4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326" w:rsidRDefault="003E3326">
      <w:r>
        <w:separator/>
      </w:r>
    </w:p>
  </w:endnote>
  <w:endnote w:type="continuationSeparator" w:id="0">
    <w:p w:rsidR="003E3326" w:rsidRDefault="003E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326" w:rsidRDefault="003E3326">
      <w:r>
        <w:separator/>
      </w:r>
    </w:p>
  </w:footnote>
  <w:footnote w:type="continuationSeparator" w:id="0">
    <w:p w:rsidR="003E3326" w:rsidRDefault="003E33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326" w:rsidRPr="00690D63" w:rsidRDefault="003E3326" w:rsidP="00DA51AB">
    <w:pPr>
      <w:pStyle w:val="a6"/>
      <w:jc w:val="right"/>
      <w:rPr>
        <w:rFonts w:ascii="Arial" w:hAnsi="Arial" w:cs="Arial"/>
      </w:rPr>
    </w:pPr>
    <w:fldSimple w:instr=" FILENAME   \* MERGEFORMAT ">
      <w:r w:rsidRPr="00313EF4">
        <w:rPr>
          <w:rFonts w:ascii="Arial" w:hAnsi="Arial" w:cs="Arial"/>
          <w:noProof/>
          <w:sz w:val="16"/>
          <w:szCs w:val="16"/>
        </w:rPr>
        <w:t>Документ1</w:t>
      </w:r>
    </w:fldSimple>
    <w:r w:rsidRPr="00690D63">
      <w:rPr>
        <w:rFonts w:ascii="Arial" w:hAnsi="Arial" w:cs="Arial"/>
        <w:sz w:val="16"/>
        <w:szCs w:val="16"/>
      </w:rPr>
      <w:t xml:space="preserve"> </w:t>
    </w:r>
    <w:r w:rsidRPr="00690D63">
      <w:rPr>
        <w:rFonts w:ascii="Arial" w:hAnsi="Arial" w:cs="Arial"/>
        <w:b/>
        <w:sz w:val="16"/>
        <w:szCs w:val="16"/>
        <w:lang w:val="en-US"/>
      </w:rPr>
      <w:fldChar w:fldCharType="begin"/>
    </w:r>
    <w:r w:rsidRPr="00690D63">
      <w:rPr>
        <w:rFonts w:ascii="Arial" w:hAnsi="Arial" w:cs="Arial"/>
        <w:b/>
        <w:sz w:val="16"/>
        <w:szCs w:val="16"/>
      </w:rPr>
      <w:instrText xml:space="preserve"> </w:instrText>
    </w:r>
    <w:r w:rsidRPr="00690D63">
      <w:rPr>
        <w:rFonts w:ascii="Arial" w:hAnsi="Arial" w:cs="Arial"/>
        <w:b/>
        <w:sz w:val="16"/>
        <w:szCs w:val="16"/>
        <w:lang w:val="en-US"/>
      </w:rPr>
      <w:instrText>PAGE</w:instrText>
    </w:r>
    <w:r w:rsidRPr="00690D63">
      <w:rPr>
        <w:rFonts w:ascii="Arial" w:hAnsi="Arial" w:cs="Arial"/>
        <w:b/>
        <w:sz w:val="16"/>
        <w:szCs w:val="16"/>
      </w:rPr>
      <w:instrText xml:space="preserve"> </w:instrText>
    </w:r>
    <w:r w:rsidRPr="00690D63">
      <w:rPr>
        <w:rFonts w:ascii="Arial" w:hAnsi="Arial" w:cs="Arial"/>
        <w:b/>
        <w:sz w:val="16"/>
        <w:szCs w:val="16"/>
        <w:lang w:val="en-US"/>
      </w:rPr>
      <w:fldChar w:fldCharType="separate"/>
    </w:r>
    <w:r w:rsidR="000F6FB4">
      <w:rPr>
        <w:rFonts w:ascii="Arial" w:hAnsi="Arial" w:cs="Arial"/>
        <w:b/>
        <w:noProof/>
        <w:sz w:val="16"/>
        <w:szCs w:val="16"/>
        <w:lang w:val="en-US"/>
      </w:rPr>
      <w:t>21</w:t>
    </w:r>
    <w:r w:rsidRPr="00690D63">
      <w:rPr>
        <w:rFonts w:ascii="Arial" w:hAnsi="Arial" w:cs="Arial"/>
        <w:b/>
        <w:sz w:val="16"/>
        <w:szCs w:val="16"/>
        <w:lang w:val="en-US"/>
      </w:rPr>
      <w:fldChar w:fldCharType="end"/>
    </w:r>
    <w:r w:rsidRPr="00690D63">
      <w:rPr>
        <w:rFonts w:ascii="Arial" w:hAnsi="Arial" w:cs="Arial"/>
        <w:sz w:val="16"/>
        <w:szCs w:val="16"/>
      </w:rPr>
      <w:t xml:space="preserve"> / </w:t>
    </w:r>
    <w:r w:rsidRPr="00690D63">
      <w:rPr>
        <w:rFonts w:ascii="Arial" w:hAnsi="Arial" w:cs="Arial"/>
        <w:sz w:val="12"/>
        <w:szCs w:val="12"/>
        <w:lang w:val="en-US"/>
      </w:rPr>
      <w:fldChar w:fldCharType="begin"/>
    </w:r>
    <w:r w:rsidRPr="00690D63">
      <w:rPr>
        <w:rFonts w:ascii="Arial" w:hAnsi="Arial" w:cs="Arial"/>
        <w:sz w:val="12"/>
        <w:szCs w:val="12"/>
      </w:rPr>
      <w:instrText xml:space="preserve"> </w:instrText>
    </w:r>
    <w:r w:rsidRPr="00690D63">
      <w:rPr>
        <w:rFonts w:ascii="Arial" w:hAnsi="Arial" w:cs="Arial"/>
        <w:sz w:val="12"/>
        <w:szCs w:val="12"/>
        <w:lang w:val="en-US"/>
      </w:rPr>
      <w:instrText>NUMPAGES</w:instrText>
    </w:r>
    <w:r w:rsidRPr="00690D63">
      <w:rPr>
        <w:rFonts w:ascii="Arial" w:hAnsi="Arial" w:cs="Arial"/>
        <w:sz w:val="12"/>
        <w:szCs w:val="12"/>
      </w:rPr>
      <w:instrText xml:space="preserve"> </w:instrText>
    </w:r>
    <w:r w:rsidRPr="00690D63">
      <w:rPr>
        <w:rFonts w:ascii="Arial" w:hAnsi="Arial" w:cs="Arial"/>
        <w:sz w:val="12"/>
        <w:szCs w:val="12"/>
        <w:lang w:val="en-US"/>
      </w:rPr>
      <w:fldChar w:fldCharType="separate"/>
    </w:r>
    <w:r w:rsidR="000F6FB4">
      <w:rPr>
        <w:rFonts w:ascii="Arial" w:hAnsi="Arial" w:cs="Arial"/>
        <w:noProof/>
        <w:sz w:val="12"/>
        <w:szCs w:val="12"/>
        <w:lang w:val="en-US"/>
      </w:rPr>
      <w:t>27</w:t>
    </w:r>
    <w:r w:rsidRPr="00690D63">
      <w:rPr>
        <w:rFonts w:ascii="Arial" w:hAnsi="Arial" w:cs="Arial"/>
        <w:sz w:val="12"/>
        <w:szCs w:val="12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E50E8"/>
    <w:multiLevelType w:val="hybridMultilevel"/>
    <w:tmpl w:val="53FA26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AD3821"/>
    <w:multiLevelType w:val="multilevel"/>
    <w:tmpl w:val="96A4A07E"/>
    <w:name w:val="Разбиение"/>
    <w:lvl w:ilvl="0">
      <w:start w:val="1"/>
      <w:numFmt w:val="decimal"/>
      <w:pStyle w:val="1"/>
      <w:suff w:val="space"/>
      <w:lvlText w:val="%1."/>
      <w:lvlJc w:val="right"/>
      <w:pPr>
        <w:ind w:left="432" w:hanging="1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B877148"/>
    <w:multiLevelType w:val="multilevel"/>
    <w:tmpl w:val="5BD8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D4DAD"/>
    <w:multiLevelType w:val="multilevel"/>
    <w:tmpl w:val="930EEAF4"/>
    <w:lvl w:ilvl="0">
      <w:start w:val="1"/>
      <w:numFmt w:val="decimal"/>
      <w:suff w:val="space"/>
      <w:lvlText w:val="%1."/>
      <w:lvlJc w:val="right"/>
      <w:pPr>
        <w:ind w:left="708" w:hanging="420"/>
      </w:pPr>
      <w:rPr>
        <w:rFonts w:ascii="Arial" w:hAnsi="Arial" w:cs="Times New Roman" w:hint="default"/>
        <w:b/>
        <w:i w:val="0"/>
        <w:sz w:val="24"/>
        <w:szCs w:val="24"/>
      </w:rPr>
    </w:lvl>
    <w:lvl w:ilvl="1">
      <w:start w:val="1"/>
      <w:numFmt w:val="decimal"/>
      <w:lvlRestart w:val="0"/>
      <w:pStyle w:val="2"/>
      <w:suff w:val="space"/>
      <w:lvlText w:val="%1.%2."/>
      <w:lvlJc w:val="right"/>
      <w:pPr>
        <w:ind w:left="1416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2">
      <w:start w:val="1"/>
      <w:numFmt w:val="decimal"/>
      <w:pStyle w:val="3"/>
      <w:suff w:val="space"/>
      <w:lvlText w:val="%1.%2.%3."/>
      <w:lvlJc w:val="right"/>
      <w:pPr>
        <w:ind w:left="2124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."/>
      <w:lvlJc w:val="right"/>
      <w:pPr>
        <w:ind w:left="2832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."/>
      <w:lvlJc w:val="right"/>
      <w:pPr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4">
    <w:nsid w:val="2A2F0A26"/>
    <w:multiLevelType w:val="hybridMultilevel"/>
    <w:tmpl w:val="E792863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E38532B"/>
    <w:multiLevelType w:val="multilevel"/>
    <w:tmpl w:val="D6E8FE06"/>
    <w:lvl w:ilvl="0">
      <w:start w:val="1"/>
      <w:numFmt w:val="decimal"/>
      <w:pStyle w:val="10"/>
      <w:suff w:val="space"/>
      <w:lvlText w:val="%1."/>
      <w:lvlJc w:val="right"/>
      <w:pPr>
        <w:ind w:left="325" w:hanging="144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20"/>
      <w:suff w:val="space"/>
      <w:lvlText w:val="%1.%2."/>
      <w:lvlJc w:val="left"/>
      <w:pPr>
        <w:ind w:left="469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pStyle w:val="30"/>
      <w:suff w:val="space"/>
      <w:lvlText w:val="%1.%2.%3."/>
      <w:lvlJc w:val="left"/>
      <w:pPr>
        <w:ind w:left="613" w:hanging="72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757" w:hanging="864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901"/>
        </w:tabs>
        <w:ind w:left="9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5"/>
        </w:tabs>
        <w:ind w:left="10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9"/>
        </w:tabs>
        <w:ind w:left="11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3"/>
        </w:tabs>
        <w:ind w:left="13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77"/>
        </w:tabs>
        <w:ind w:left="1477" w:hanging="1584"/>
      </w:pPr>
      <w:rPr>
        <w:rFonts w:hint="default"/>
      </w:rPr>
    </w:lvl>
  </w:abstractNum>
  <w:abstractNum w:abstractNumId="6">
    <w:nsid w:val="43251824"/>
    <w:multiLevelType w:val="hybridMultilevel"/>
    <w:tmpl w:val="C8DE6F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B5D65C6"/>
    <w:multiLevelType w:val="hybridMultilevel"/>
    <w:tmpl w:val="3AB466F0"/>
    <w:lvl w:ilvl="0" w:tplc="9A482488">
      <w:start w:val="1"/>
      <w:numFmt w:val="bullet"/>
      <w:pStyle w:val="a"/>
      <w:lvlText w:val=""/>
      <w:lvlJc w:val="left"/>
      <w:pPr>
        <w:tabs>
          <w:tab w:val="num" w:pos="1827"/>
        </w:tabs>
        <w:ind w:left="182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53B22B1B"/>
    <w:multiLevelType w:val="hybridMultilevel"/>
    <w:tmpl w:val="F0E2B3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3CB1411"/>
    <w:multiLevelType w:val="multilevel"/>
    <w:tmpl w:val="66E864FE"/>
    <w:lvl w:ilvl="0">
      <w:start w:val="1"/>
      <w:numFmt w:val="decimal"/>
      <w:pStyle w:val="a0"/>
      <w:suff w:val="space"/>
      <w:lvlText w:val="%1."/>
      <w:lvlJc w:val="right"/>
      <w:pPr>
        <w:ind w:left="432" w:hanging="144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1"/>
  </w:num>
  <w:num w:numId="13">
    <w:abstractNumId w:val="1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0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8"/>
  </w:num>
  <w:num w:numId="39">
    <w:abstractNumId w:val="3"/>
  </w:num>
  <w:num w:numId="40">
    <w:abstractNumId w:val="4"/>
  </w:num>
  <w:num w:numId="4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4665"/>
    <w:rsid w:val="00006166"/>
    <w:rsid w:val="00007D80"/>
    <w:rsid w:val="00022F05"/>
    <w:rsid w:val="00044C99"/>
    <w:rsid w:val="0005114A"/>
    <w:rsid w:val="00061A30"/>
    <w:rsid w:val="00070AAD"/>
    <w:rsid w:val="000B376F"/>
    <w:rsid w:val="000B39B9"/>
    <w:rsid w:val="000D0B42"/>
    <w:rsid w:val="000E260F"/>
    <w:rsid w:val="000F6FB4"/>
    <w:rsid w:val="00126E13"/>
    <w:rsid w:val="00127428"/>
    <w:rsid w:val="00132367"/>
    <w:rsid w:val="001407FE"/>
    <w:rsid w:val="00141ABD"/>
    <w:rsid w:val="00144484"/>
    <w:rsid w:val="00160D4F"/>
    <w:rsid w:val="0016697F"/>
    <w:rsid w:val="00166CEF"/>
    <w:rsid w:val="00174857"/>
    <w:rsid w:val="001B26F8"/>
    <w:rsid w:val="001D2093"/>
    <w:rsid w:val="002103E7"/>
    <w:rsid w:val="002248CC"/>
    <w:rsid w:val="00251F39"/>
    <w:rsid w:val="00261D5F"/>
    <w:rsid w:val="002733A6"/>
    <w:rsid w:val="00294546"/>
    <w:rsid w:val="00297D16"/>
    <w:rsid w:val="002A051B"/>
    <w:rsid w:val="002B1E17"/>
    <w:rsid w:val="002B2DAD"/>
    <w:rsid w:val="002C6E7B"/>
    <w:rsid w:val="002E260B"/>
    <w:rsid w:val="002E2B77"/>
    <w:rsid w:val="00302DE4"/>
    <w:rsid w:val="00313EF4"/>
    <w:rsid w:val="00324682"/>
    <w:rsid w:val="003433F8"/>
    <w:rsid w:val="00383028"/>
    <w:rsid w:val="00392529"/>
    <w:rsid w:val="003B5D51"/>
    <w:rsid w:val="003C12B1"/>
    <w:rsid w:val="003D0C27"/>
    <w:rsid w:val="003E3326"/>
    <w:rsid w:val="003F50D3"/>
    <w:rsid w:val="00445DB2"/>
    <w:rsid w:val="00467896"/>
    <w:rsid w:val="0049651B"/>
    <w:rsid w:val="004A62C3"/>
    <w:rsid w:val="004D4EB3"/>
    <w:rsid w:val="004F2D7F"/>
    <w:rsid w:val="0057272A"/>
    <w:rsid w:val="0058137C"/>
    <w:rsid w:val="005956E2"/>
    <w:rsid w:val="0059630E"/>
    <w:rsid w:val="005965F6"/>
    <w:rsid w:val="005A2DEE"/>
    <w:rsid w:val="005B217F"/>
    <w:rsid w:val="005C5B2B"/>
    <w:rsid w:val="005E10D4"/>
    <w:rsid w:val="00601DD4"/>
    <w:rsid w:val="00617AD5"/>
    <w:rsid w:val="006226D5"/>
    <w:rsid w:val="00626A0B"/>
    <w:rsid w:val="00633052"/>
    <w:rsid w:val="00634665"/>
    <w:rsid w:val="00645B74"/>
    <w:rsid w:val="006477A9"/>
    <w:rsid w:val="00652952"/>
    <w:rsid w:val="00655755"/>
    <w:rsid w:val="00664BF6"/>
    <w:rsid w:val="006669C3"/>
    <w:rsid w:val="00680951"/>
    <w:rsid w:val="00682629"/>
    <w:rsid w:val="00684693"/>
    <w:rsid w:val="006A277C"/>
    <w:rsid w:val="006D3F7A"/>
    <w:rsid w:val="006E0CBA"/>
    <w:rsid w:val="006F55FB"/>
    <w:rsid w:val="00740802"/>
    <w:rsid w:val="007771ED"/>
    <w:rsid w:val="007A44C9"/>
    <w:rsid w:val="007E1016"/>
    <w:rsid w:val="007E53B7"/>
    <w:rsid w:val="007E6E11"/>
    <w:rsid w:val="00805AC6"/>
    <w:rsid w:val="008115C6"/>
    <w:rsid w:val="008120AB"/>
    <w:rsid w:val="008150BC"/>
    <w:rsid w:val="008319D9"/>
    <w:rsid w:val="00846CF7"/>
    <w:rsid w:val="00867A0B"/>
    <w:rsid w:val="008B75B0"/>
    <w:rsid w:val="008C337F"/>
    <w:rsid w:val="008D1E7A"/>
    <w:rsid w:val="008E65FD"/>
    <w:rsid w:val="008F3121"/>
    <w:rsid w:val="00902EB6"/>
    <w:rsid w:val="00927A22"/>
    <w:rsid w:val="0093131C"/>
    <w:rsid w:val="0093643E"/>
    <w:rsid w:val="00945007"/>
    <w:rsid w:val="009632AD"/>
    <w:rsid w:val="00981A7C"/>
    <w:rsid w:val="00986386"/>
    <w:rsid w:val="009A2606"/>
    <w:rsid w:val="009C1D21"/>
    <w:rsid w:val="009D66D6"/>
    <w:rsid w:val="009D6CDC"/>
    <w:rsid w:val="00A01491"/>
    <w:rsid w:val="00A112CD"/>
    <w:rsid w:val="00A15962"/>
    <w:rsid w:val="00A65350"/>
    <w:rsid w:val="00AD27F4"/>
    <w:rsid w:val="00B46AA6"/>
    <w:rsid w:val="00BA2734"/>
    <w:rsid w:val="00BB7699"/>
    <w:rsid w:val="00C1231B"/>
    <w:rsid w:val="00C333B5"/>
    <w:rsid w:val="00C47157"/>
    <w:rsid w:val="00C71672"/>
    <w:rsid w:val="00C83136"/>
    <w:rsid w:val="00C85205"/>
    <w:rsid w:val="00C861DE"/>
    <w:rsid w:val="00C92BF7"/>
    <w:rsid w:val="00CC44A1"/>
    <w:rsid w:val="00D03EB0"/>
    <w:rsid w:val="00D1597D"/>
    <w:rsid w:val="00D20DB6"/>
    <w:rsid w:val="00D2120B"/>
    <w:rsid w:val="00D46C20"/>
    <w:rsid w:val="00D55D78"/>
    <w:rsid w:val="00D62E15"/>
    <w:rsid w:val="00D813E2"/>
    <w:rsid w:val="00DA51AB"/>
    <w:rsid w:val="00DB2F0C"/>
    <w:rsid w:val="00DD1A0C"/>
    <w:rsid w:val="00DE113E"/>
    <w:rsid w:val="00E240F4"/>
    <w:rsid w:val="00E350BD"/>
    <w:rsid w:val="00E3671F"/>
    <w:rsid w:val="00E36D42"/>
    <w:rsid w:val="00EB5188"/>
    <w:rsid w:val="00EC11BB"/>
    <w:rsid w:val="00EC36F5"/>
    <w:rsid w:val="00EC65DE"/>
    <w:rsid w:val="00EC6960"/>
    <w:rsid w:val="00EC7877"/>
    <w:rsid w:val="00ED6AEF"/>
    <w:rsid w:val="00EE3E8C"/>
    <w:rsid w:val="00F06E1A"/>
    <w:rsid w:val="00F17479"/>
    <w:rsid w:val="00F227F8"/>
    <w:rsid w:val="00F3066D"/>
    <w:rsid w:val="00F80AB1"/>
    <w:rsid w:val="00FC5EC7"/>
    <w:rsid w:val="00F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1838DC0-FD4D-4147-8B10-836CA608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B5D51"/>
    <w:rPr>
      <w:sz w:val="24"/>
      <w:szCs w:val="24"/>
      <w:lang w:val="ru-RU" w:eastAsia="be-BY"/>
    </w:rPr>
  </w:style>
  <w:style w:type="paragraph" w:styleId="1">
    <w:name w:val="heading 1"/>
    <w:basedOn w:val="a1"/>
    <w:next w:val="a1"/>
    <w:qFormat/>
    <w:rsid w:val="009D6CD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uiPriority w:val="9"/>
    <w:qFormat/>
    <w:rsid w:val="006F55FB"/>
    <w:pPr>
      <w:keepNext/>
      <w:widowControl w:val="0"/>
      <w:numPr>
        <w:ilvl w:val="1"/>
        <w:numId w:val="5"/>
      </w:numPr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uiPriority w:val="9"/>
    <w:qFormat/>
    <w:rsid w:val="006F55FB"/>
    <w:pPr>
      <w:keepNext/>
      <w:widowControl w:val="0"/>
      <w:numPr>
        <w:ilvl w:val="2"/>
        <w:numId w:val="5"/>
      </w:numPr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uiPriority w:val="9"/>
    <w:qFormat/>
    <w:rsid w:val="006F55FB"/>
    <w:pPr>
      <w:keepNext/>
      <w:widowControl w:val="0"/>
      <w:numPr>
        <w:ilvl w:val="3"/>
        <w:numId w:val="5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3466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Вп1"/>
    <w:basedOn w:val="1"/>
    <w:rsid w:val="00061A30"/>
    <w:pPr>
      <w:keepNext w:val="0"/>
      <w:widowControl w:val="0"/>
    </w:pPr>
    <w:rPr>
      <w:sz w:val="24"/>
      <w:szCs w:val="24"/>
    </w:rPr>
  </w:style>
  <w:style w:type="paragraph" w:styleId="a5">
    <w:name w:val="Document Map"/>
    <w:basedOn w:val="a1"/>
    <w:semiHidden/>
    <w:rsid w:val="00C71672"/>
    <w:pPr>
      <w:shd w:val="clear" w:color="auto" w:fill="000080"/>
    </w:pPr>
    <w:rPr>
      <w:rFonts w:ascii="Tahoma" w:hAnsi="Tahoma" w:cs="Tahoma"/>
    </w:rPr>
  </w:style>
  <w:style w:type="paragraph" w:customStyle="1" w:styleId="Center">
    <w:name w:val="Center"/>
    <w:basedOn w:val="a1"/>
    <w:autoRedefine/>
    <w:rsid w:val="009C1D21"/>
    <w:pPr>
      <w:shd w:val="clear" w:color="auto" w:fill="FFFFFF"/>
      <w:autoSpaceDE w:val="0"/>
      <w:autoSpaceDN w:val="0"/>
      <w:adjustRightInd w:val="0"/>
      <w:jc w:val="center"/>
    </w:pPr>
    <w:rPr>
      <w:rFonts w:ascii="Arial" w:hAnsi="Arial" w:cs="Arial"/>
      <w:sz w:val="20"/>
      <w:szCs w:val="20"/>
    </w:rPr>
  </w:style>
  <w:style w:type="paragraph" w:customStyle="1" w:styleId="Main">
    <w:name w:val="Main"/>
    <w:basedOn w:val="a1"/>
    <w:rsid w:val="00D20DB6"/>
    <w:pPr>
      <w:shd w:val="clear" w:color="auto" w:fill="FFFFFF"/>
      <w:autoSpaceDE w:val="0"/>
      <w:autoSpaceDN w:val="0"/>
      <w:adjustRightInd w:val="0"/>
      <w:ind w:firstLine="540"/>
      <w:jc w:val="both"/>
    </w:pPr>
    <w:rPr>
      <w:rFonts w:ascii="Arial" w:hAnsi="Arial" w:cs="Arial"/>
      <w:sz w:val="20"/>
      <w:szCs w:val="20"/>
      <w:lang w:val="en-US"/>
    </w:rPr>
  </w:style>
  <w:style w:type="paragraph" w:styleId="a6">
    <w:name w:val="header"/>
    <w:basedOn w:val="a1"/>
    <w:rsid w:val="00DA51AB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DA51AB"/>
    <w:pPr>
      <w:tabs>
        <w:tab w:val="center" w:pos="4677"/>
        <w:tab w:val="right" w:pos="9355"/>
      </w:tabs>
    </w:pPr>
  </w:style>
  <w:style w:type="paragraph" w:customStyle="1" w:styleId="Arial10pt">
    <w:name w:val="Стиль Arial 10 pt"/>
    <w:basedOn w:val="a1"/>
    <w:rsid w:val="00FE4954"/>
    <w:pPr>
      <w:shd w:val="clear" w:color="auto" w:fill="FFFFFF"/>
    </w:pPr>
    <w:rPr>
      <w:rFonts w:ascii="Arial" w:hAnsi="Arial"/>
      <w:sz w:val="20"/>
      <w:szCs w:val="20"/>
    </w:rPr>
  </w:style>
  <w:style w:type="paragraph" w:customStyle="1" w:styleId="Program">
    <w:name w:val="Program"/>
    <w:basedOn w:val="a1"/>
    <w:rsid w:val="00061A30"/>
    <w:pPr>
      <w:shd w:val="clear" w:color="auto" w:fill="FFFFF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autoSpaceDE w:val="0"/>
      <w:autoSpaceDN w:val="0"/>
      <w:adjustRightInd w:val="0"/>
    </w:pPr>
    <w:rPr>
      <w:rFonts w:ascii="Arial" w:hAnsi="Arial"/>
      <w:sz w:val="20"/>
      <w:szCs w:val="20"/>
      <w:lang w:val="en-US"/>
    </w:rPr>
  </w:style>
  <w:style w:type="paragraph" w:customStyle="1" w:styleId="10">
    <w:name w:val="Перечень1"/>
    <w:basedOn w:val="a1"/>
    <w:rsid w:val="00BB7699"/>
    <w:pPr>
      <w:widowControl w:val="0"/>
      <w:numPr>
        <w:numId w:val="2"/>
      </w:numPr>
      <w:shd w:val="clear" w:color="auto" w:fill="FFFFFF"/>
      <w:autoSpaceDE w:val="0"/>
      <w:autoSpaceDN w:val="0"/>
      <w:adjustRightInd w:val="0"/>
      <w:ind w:left="180" w:firstLine="1"/>
    </w:pPr>
    <w:rPr>
      <w:rFonts w:ascii="Arial" w:hAnsi="Arial" w:cs="Arial"/>
      <w:b/>
      <w:color w:val="000000"/>
    </w:rPr>
  </w:style>
  <w:style w:type="paragraph" w:customStyle="1" w:styleId="20">
    <w:name w:val="Перечень2"/>
    <w:basedOn w:val="a1"/>
    <w:rsid w:val="00BB7699"/>
    <w:pPr>
      <w:widowControl w:val="0"/>
      <w:numPr>
        <w:ilvl w:val="1"/>
        <w:numId w:val="2"/>
      </w:numPr>
      <w:shd w:val="clear" w:color="auto" w:fill="FFFFFF"/>
      <w:autoSpaceDE w:val="0"/>
      <w:autoSpaceDN w:val="0"/>
      <w:adjustRightInd w:val="0"/>
      <w:ind w:left="360" w:hanging="360"/>
    </w:pPr>
    <w:rPr>
      <w:rFonts w:ascii="Arial" w:hAnsi="Arial" w:cs="Arial"/>
      <w:b/>
      <w:color w:val="000000"/>
      <w:sz w:val="20"/>
      <w:szCs w:val="20"/>
    </w:rPr>
  </w:style>
  <w:style w:type="paragraph" w:customStyle="1" w:styleId="30">
    <w:name w:val="Перечень3"/>
    <w:basedOn w:val="a1"/>
    <w:rsid w:val="00BB7699"/>
    <w:pPr>
      <w:widowControl w:val="0"/>
      <w:numPr>
        <w:ilvl w:val="2"/>
        <w:numId w:val="2"/>
      </w:numPr>
      <w:shd w:val="clear" w:color="auto" w:fill="FFFFFF"/>
      <w:autoSpaceDE w:val="0"/>
      <w:autoSpaceDN w:val="0"/>
      <w:adjustRightInd w:val="0"/>
      <w:ind w:left="720" w:hanging="540"/>
    </w:pPr>
    <w:rPr>
      <w:rFonts w:ascii="Arial" w:hAnsi="Arial" w:cs="Arial"/>
      <w:b/>
      <w:color w:val="000000"/>
      <w:sz w:val="20"/>
      <w:szCs w:val="20"/>
    </w:rPr>
  </w:style>
  <w:style w:type="paragraph" w:customStyle="1" w:styleId="40">
    <w:name w:val="Перечень4"/>
    <w:basedOn w:val="a1"/>
    <w:rsid w:val="002B1E17"/>
    <w:pPr>
      <w:widowControl w:val="0"/>
      <w:numPr>
        <w:ilvl w:val="3"/>
        <w:numId w:val="2"/>
      </w:numPr>
      <w:shd w:val="clear" w:color="auto" w:fill="FFFFFF"/>
      <w:autoSpaceDE w:val="0"/>
      <w:autoSpaceDN w:val="0"/>
      <w:adjustRightInd w:val="0"/>
      <w:ind w:left="1260" w:hanging="720"/>
    </w:pPr>
    <w:rPr>
      <w:rFonts w:ascii="Arial" w:hAnsi="Arial" w:cs="Arial"/>
      <w:b/>
      <w:sz w:val="20"/>
      <w:szCs w:val="20"/>
    </w:rPr>
  </w:style>
  <w:style w:type="paragraph" w:customStyle="1" w:styleId="21">
    <w:name w:val="Вп2"/>
    <w:basedOn w:val="2"/>
    <w:rsid w:val="008120AB"/>
    <w:pPr>
      <w:keepNext w:val="0"/>
    </w:pPr>
    <w:rPr>
      <w:i w:val="0"/>
      <w:sz w:val="20"/>
      <w:szCs w:val="20"/>
    </w:rPr>
  </w:style>
  <w:style w:type="paragraph" w:customStyle="1" w:styleId="31">
    <w:name w:val="Вп3"/>
    <w:basedOn w:val="3"/>
    <w:rsid w:val="008120AB"/>
    <w:pPr>
      <w:keepNext w:val="0"/>
      <w:ind w:left="720" w:firstLine="0"/>
    </w:pPr>
    <w:rPr>
      <w:sz w:val="20"/>
      <w:szCs w:val="20"/>
    </w:rPr>
  </w:style>
  <w:style w:type="paragraph" w:customStyle="1" w:styleId="41">
    <w:name w:val="Вп4"/>
    <w:basedOn w:val="4"/>
    <w:rsid w:val="008120AB"/>
    <w:pPr>
      <w:keepNext w:val="0"/>
    </w:pPr>
    <w:rPr>
      <w:rFonts w:ascii="Arial" w:hAnsi="Arial" w:cs="Arial"/>
      <w:sz w:val="20"/>
      <w:szCs w:val="20"/>
    </w:rPr>
  </w:style>
  <w:style w:type="paragraph" w:customStyle="1" w:styleId="a">
    <w:name w:val="СписПункт"/>
    <w:basedOn w:val="a1"/>
    <w:rsid w:val="00FE4954"/>
    <w:pPr>
      <w:numPr>
        <w:numId w:val="3"/>
      </w:numPr>
      <w:shd w:val="clear" w:color="auto" w:fill="FFFFFF"/>
      <w:tabs>
        <w:tab w:val="clear" w:pos="1827"/>
        <w:tab w:val="num" w:pos="360"/>
      </w:tabs>
      <w:autoSpaceDE w:val="0"/>
      <w:autoSpaceDN w:val="0"/>
      <w:adjustRightInd w:val="0"/>
      <w:ind w:left="360" w:hanging="180"/>
    </w:pPr>
    <w:rPr>
      <w:rFonts w:ascii="Arial" w:hAnsi="Arial" w:cs="Arial"/>
      <w:sz w:val="20"/>
      <w:szCs w:val="20"/>
    </w:rPr>
  </w:style>
  <w:style w:type="paragraph" w:customStyle="1" w:styleId="a0">
    <w:name w:val="СписЧисло"/>
    <w:basedOn w:val="a1"/>
    <w:rsid w:val="00FE4954"/>
    <w:pPr>
      <w:numPr>
        <w:numId w:val="4"/>
      </w:numPr>
      <w:shd w:val="clear" w:color="auto" w:fill="FFFFFF"/>
      <w:autoSpaceDE w:val="0"/>
      <w:autoSpaceDN w:val="0"/>
      <w:adjustRightInd w:val="0"/>
      <w:ind w:left="360" w:firstLine="0"/>
    </w:pPr>
    <w:rPr>
      <w:rFonts w:ascii="Arial" w:hAnsi="Arial" w:cs="Arial"/>
      <w:sz w:val="20"/>
      <w:szCs w:val="20"/>
    </w:rPr>
  </w:style>
  <w:style w:type="character" w:styleId="a8">
    <w:name w:val="Hyperlink"/>
    <w:basedOn w:val="a2"/>
    <w:uiPriority w:val="99"/>
    <w:unhideWhenUsed/>
    <w:rsid w:val="00044C99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unhideWhenUsed/>
    <w:rsid w:val="00044C99"/>
    <w:rPr>
      <w:rFonts w:ascii="Arial" w:hAnsi="Arial"/>
      <w:b/>
    </w:rPr>
  </w:style>
  <w:style w:type="paragraph" w:styleId="22">
    <w:name w:val="toc 2"/>
    <w:basedOn w:val="a1"/>
    <w:next w:val="a1"/>
    <w:autoRedefine/>
    <w:uiPriority w:val="39"/>
    <w:unhideWhenUsed/>
    <w:rsid w:val="00044C99"/>
    <w:pPr>
      <w:ind w:left="240"/>
    </w:pPr>
    <w:rPr>
      <w:rFonts w:ascii="Arial" w:hAnsi="Arial"/>
      <w:b/>
      <w:sz w:val="20"/>
    </w:rPr>
  </w:style>
  <w:style w:type="paragraph" w:styleId="32">
    <w:name w:val="toc 3"/>
    <w:basedOn w:val="a1"/>
    <w:next w:val="a1"/>
    <w:autoRedefine/>
    <w:uiPriority w:val="39"/>
    <w:unhideWhenUsed/>
    <w:rsid w:val="00044C99"/>
    <w:pPr>
      <w:ind w:left="480"/>
    </w:pPr>
    <w:rPr>
      <w:rFonts w:ascii="Arial" w:hAnsi="Arial"/>
      <w:b/>
      <w:sz w:val="20"/>
    </w:rPr>
  </w:style>
  <w:style w:type="paragraph" w:styleId="42">
    <w:name w:val="toc 4"/>
    <w:basedOn w:val="a1"/>
    <w:next w:val="a1"/>
    <w:autoRedefine/>
    <w:uiPriority w:val="39"/>
    <w:unhideWhenUsed/>
    <w:rsid w:val="00044C99"/>
    <w:pPr>
      <w:ind w:left="720"/>
    </w:pPr>
    <w:rPr>
      <w:rFonts w:ascii="Arial" w:hAnsi="Arial"/>
      <w:b/>
      <w:sz w:val="20"/>
    </w:rPr>
  </w:style>
  <w:style w:type="paragraph" w:styleId="51">
    <w:name w:val="toc 5"/>
    <w:basedOn w:val="a1"/>
    <w:next w:val="a1"/>
    <w:autoRedefine/>
    <w:uiPriority w:val="39"/>
    <w:semiHidden/>
    <w:unhideWhenUsed/>
    <w:rsid w:val="00044C99"/>
    <w:pPr>
      <w:ind w:left="960"/>
    </w:pPr>
    <w:rPr>
      <w:rFonts w:ascii="Arial" w:hAnsi="Arial"/>
      <w:b/>
      <w:sz w:val="20"/>
    </w:rPr>
  </w:style>
  <w:style w:type="paragraph" w:styleId="a9">
    <w:name w:val="Normal (Web)"/>
    <w:basedOn w:val="a1"/>
    <w:uiPriority w:val="99"/>
    <w:semiHidden/>
    <w:unhideWhenUsed/>
    <w:rsid w:val="00313EF4"/>
    <w:pPr>
      <w:spacing w:before="100" w:beforeAutospacing="1" w:after="100" w:afterAutospacing="1"/>
    </w:pPr>
    <w:rPr>
      <w:lang w:val="en-US" w:eastAsia="en-US"/>
    </w:rPr>
  </w:style>
  <w:style w:type="character" w:customStyle="1" w:styleId="define">
    <w:name w:val="define"/>
    <w:basedOn w:val="a2"/>
    <w:rsid w:val="00313EF4"/>
  </w:style>
  <w:style w:type="character" w:styleId="aa">
    <w:name w:val="Strong"/>
    <w:basedOn w:val="a2"/>
    <w:uiPriority w:val="22"/>
    <w:qFormat/>
    <w:rsid w:val="00313EF4"/>
    <w:rPr>
      <w:b/>
      <w:bCs/>
    </w:rPr>
  </w:style>
  <w:style w:type="paragraph" w:styleId="ab">
    <w:name w:val="Balloon Text"/>
    <w:basedOn w:val="a1"/>
    <w:link w:val="ac"/>
    <w:uiPriority w:val="99"/>
    <w:semiHidden/>
    <w:unhideWhenUsed/>
    <w:rsid w:val="0063466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634665"/>
    <w:rPr>
      <w:rFonts w:ascii="Tahoma" w:hAnsi="Tahoma" w:cs="Tahoma"/>
      <w:sz w:val="16"/>
      <w:szCs w:val="16"/>
      <w:lang w:val="ru-RU" w:eastAsia="be-BY"/>
    </w:rPr>
  </w:style>
  <w:style w:type="character" w:customStyle="1" w:styleId="notermin">
    <w:name w:val="notermin"/>
    <w:basedOn w:val="a2"/>
    <w:rsid w:val="00634665"/>
  </w:style>
  <w:style w:type="character" w:customStyle="1" w:styleId="50">
    <w:name w:val="Заголовок 5 Знак"/>
    <w:basedOn w:val="a2"/>
    <w:link w:val="5"/>
    <w:uiPriority w:val="9"/>
    <w:semiHidden/>
    <w:rsid w:val="0063466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be-BY"/>
    </w:rPr>
  </w:style>
  <w:style w:type="character" w:styleId="ad">
    <w:name w:val="Emphasis"/>
    <w:basedOn w:val="a2"/>
    <w:uiPriority w:val="20"/>
    <w:qFormat/>
    <w:rsid w:val="00166CEF"/>
    <w:rPr>
      <w:i/>
      <w:iCs/>
    </w:rPr>
  </w:style>
  <w:style w:type="character" w:customStyle="1" w:styleId="posttitle-text">
    <w:name w:val="post__title-text"/>
    <w:basedOn w:val="a2"/>
    <w:rsid w:val="004A62C3"/>
  </w:style>
  <w:style w:type="character" w:styleId="HTML">
    <w:name w:val="HTML Code"/>
    <w:basedOn w:val="a2"/>
    <w:uiPriority w:val="99"/>
    <w:semiHidden/>
    <w:unhideWhenUsed/>
    <w:rsid w:val="00927A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acm.mipt.ru/twiki/bin/view/Algorithms/HeapSort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acm.mipt.ru/twiki/bin/view/Algorithms/QuickSort" TargetMode="External"/><Relationship Id="rId42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7.png"/><Relationship Id="rId40" Type="http://schemas.openxmlformats.org/officeDocument/2006/relationships/hyperlink" Target="http://acm.mipt.ru/twiki/bin/view/Algorithms/QuickSort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acm.mipt.ru/twiki/bin/view/Algorithms/HeapSort" TargetMode="External"/><Relationship Id="rId43" Type="http://schemas.openxmlformats.org/officeDocument/2006/relationships/image" Target="media/image3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acm.mipt.ru/twiki/bin/view/Algorithms/HeapSort" TargetMode="External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hyperlink" Target="http://acm.mipt.ru/twiki/bin/view/Algorithms/HeapSor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BJECTS\_Lectur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BFED2-F27B-4F9A-BF54-3880D803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_Lecture</Template>
  <TotalTime>400</TotalTime>
  <Pages>27</Pages>
  <Words>5936</Words>
  <Characters>34432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БГАТУ</Company>
  <LinksUpToDate>false</LinksUpToDate>
  <CharactersWithSpaces>40288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Windows User</dc:creator>
  <cp:lastModifiedBy>Julia Cherny</cp:lastModifiedBy>
  <cp:revision>32</cp:revision>
  <dcterms:created xsi:type="dcterms:W3CDTF">2017-12-26T18:20:00Z</dcterms:created>
  <dcterms:modified xsi:type="dcterms:W3CDTF">2018-10-19T17:01:00Z</dcterms:modified>
</cp:coreProperties>
</file>