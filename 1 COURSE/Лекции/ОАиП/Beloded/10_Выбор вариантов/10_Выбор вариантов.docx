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093" w:rsidRDefault="001D2093" w:rsidP="003F50D3">
      <w:pPr>
        <w:pStyle w:val="Main"/>
        <w:ind w:firstLine="567"/>
        <w:rPr>
          <w:lang w:val="ru-RU"/>
        </w:rPr>
      </w:pPr>
    </w:p>
    <w:p w:rsidR="00515338" w:rsidRDefault="002613EC">
      <w:pPr>
        <w:pStyle w:val="13"/>
        <w:tabs>
          <w:tab w:val="right" w:leader="dot" w:pos="10195"/>
        </w:tabs>
        <w:rPr>
          <w:rFonts w:asciiTheme="minorHAnsi" w:eastAsiaTheme="minorEastAsia" w:hAnsiTheme="minorHAnsi" w:cstheme="minorBidi"/>
          <w:b w:val="0"/>
          <w:noProof/>
          <w:sz w:val="22"/>
          <w:szCs w:val="22"/>
          <w:lang w:val="en-US" w:eastAsia="en-US"/>
        </w:rPr>
      </w:pPr>
      <w:r w:rsidRPr="002613EC">
        <w:fldChar w:fldCharType="begin"/>
      </w:r>
      <w:r w:rsidR="002701F3">
        <w:instrText xml:space="preserve"> TOC \o "1-5" \n \h \z \u </w:instrText>
      </w:r>
      <w:r w:rsidRPr="002613EC">
        <w:fldChar w:fldCharType="separate"/>
      </w:r>
      <w:hyperlink w:anchor="_Toc515770098" w:history="1">
        <w:r w:rsidR="00515338" w:rsidRPr="005C0F38">
          <w:rPr>
            <w:rStyle w:val="ab"/>
            <w:noProof/>
          </w:rPr>
          <w:t>10. Выбор вариантов.</w:t>
        </w:r>
      </w:hyperlink>
    </w:p>
    <w:p w:rsidR="00515338" w:rsidRDefault="00515338">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099" w:history="1">
        <w:r w:rsidRPr="005C0F38">
          <w:rPr>
            <w:rStyle w:val="ab"/>
            <w:noProof/>
          </w:rPr>
          <w:t>10.1. Операции отношения и выражения.</w:t>
        </w:r>
      </w:hyperlink>
    </w:p>
    <w:p w:rsidR="00515338" w:rsidRDefault="00515338">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00" w:history="1">
        <w:r w:rsidRPr="005C0F38">
          <w:rPr>
            <w:rStyle w:val="ab"/>
            <w:noProof/>
          </w:rPr>
          <w:t>10.2. Понятие «истина».</w:t>
        </w:r>
      </w:hyperlink>
    </w:p>
    <w:p w:rsidR="00515338" w:rsidRDefault="00515338">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01" w:history="1">
        <w:r w:rsidRPr="005C0F38">
          <w:rPr>
            <w:rStyle w:val="ab"/>
            <w:noProof/>
          </w:rPr>
          <w:t>10.3. Условные операторы.</w:t>
        </w:r>
      </w:hyperlink>
    </w:p>
    <w:p w:rsidR="00515338" w:rsidRDefault="00515338">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02" w:history="1">
        <w:r w:rsidRPr="005C0F38">
          <w:rPr>
            <w:rStyle w:val="ab"/>
            <w:noProof/>
          </w:rPr>
          <w:t>10.3.1. Оператор if.</w:t>
        </w:r>
      </w:hyperlink>
    </w:p>
    <w:p w:rsidR="00515338" w:rsidRDefault="00515338">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03" w:history="1">
        <w:r w:rsidRPr="005C0F38">
          <w:rPr>
            <w:rStyle w:val="ab"/>
            <w:noProof/>
          </w:rPr>
          <w:t>10.3.2. Оператор if-else.</w:t>
        </w:r>
      </w:hyperlink>
    </w:p>
    <w:p w:rsidR="00515338" w:rsidRDefault="00515338">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04" w:history="1">
        <w:r w:rsidRPr="005C0F38">
          <w:rPr>
            <w:rStyle w:val="ab"/>
            <w:noProof/>
          </w:rPr>
          <w:t>10.3.3. Вложенные операторы if-else.</w:t>
        </w:r>
      </w:hyperlink>
    </w:p>
    <w:p w:rsidR="00515338" w:rsidRDefault="00515338">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05" w:history="1">
        <w:r w:rsidRPr="005C0F38">
          <w:rPr>
            <w:rStyle w:val="ab"/>
            <w:noProof/>
          </w:rPr>
          <w:t>10.3.4. Операторы if-else-if.</w:t>
        </w:r>
      </w:hyperlink>
    </w:p>
    <w:p w:rsidR="00515338" w:rsidRDefault="00515338">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06" w:history="1">
        <w:r w:rsidRPr="005C0F38">
          <w:rPr>
            <w:rStyle w:val="ab"/>
            <w:noProof/>
          </w:rPr>
          <w:t>10.3.5. Условный оператор ?.</w:t>
        </w:r>
      </w:hyperlink>
    </w:p>
    <w:p w:rsidR="00515338" w:rsidRDefault="00515338">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07" w:history="1">
        <w:r w:rsidRPr="005C0F38">
          <w:rPr>
            <w:rStyle w:val="ab"/>
            <w:noProof/>
          </w:rPr>
          <w:t>10.3.6. Оператор switch.</w:t>
        </w:r>
      </w:hyperlink>
    </w:p>
    <w:p w:rsidR="00515338" w:rsidRDefault="00515338">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08" w:history="1">
        <w:r w:rsidRPr="005C0F38">
          <w:rPr>
            <w:rStyle w:val="ab"/>
            <w:noProof/>
          </w:rPr>
          <w:t>10.3.7. Совместное использование операторов if-else-if и switch.</w:t>
        </w:r>
      </w:hyperlink>
    </w:p>
    <w:p w:rsidR="001D2093" w:rsidRDefault="002613EC" w:rsidP="003F50D3">
      <w:pPr>
        <w:pStyle w:val="Main"/>
        <w:ind w:firstLine="567"/>
        <w:rPr>
          <w:lang w:val="ru-RU"/>
        </w:rPr>
      </w:pPr>
      <w:r>
        <w:rPr>
          <w:lang w:val="ru-RU"/>
        </w:rPr>
        <w:fldChar w:fldCharType="end"/>
      </w:r>
    </w:p>
    <w:p w:rsidR="002701F3" w:rsidRPr="00EC2A39" w:rsidRDefault="002701F3" w:rsidP="002701F3">
      <w:pPr>
        <w:pStyle w:val="12"/>
        <w:numPr>
          <w:ilvl w:val="0"/>
          <w:numId w:val="32"/>
        </w:numPr>
        <w:spacing w:before="0" w:after="0"/>
      </w:pPr>
      <w:bookmarkStart w:id="0" w:name="_Toc129890450"/>
      <w:bookmarkStart w:id="1" w:name="_Toc515770098"/>
      <w:r w:rsidRPr="00EC2A39">
        <w:t>Выбор вариантов.</w:t>
      </w:r>
      <w:bookmarkEnd w:id="0"/>
      <w:bookmarkEnd w:id="1"/>
    </w:p>
    <w:p w:rsidR="002701F3" w:rsidRPr="000D773D" w:rsidRDefault="002701F3" w:rsidP="002701F3">
      <w:pPr>
        <w:pStyle w:val="Main"/>
        <w:rPr>
          <w:lang w:val="ru-RU"/>
        </w:rPr>
      </w:pPr>
      <w:r w:rsidRPr="000D773D">
        <w:rPr>
          <w:lang w:val="ru-RU"/>
        </w:rPr>
        <w:t xml:space="preserve">Хотите научиться создавать мощные, «интеллектуальные», универсальные и полезные программы? Тогда вам потребуется язык, обеспечивающий три основные </w:t>
      </w:r>
      <w:bookmarkStart w:id="2" w:name="AP01031"/>
      <w:r w:rsidRPr="000D773D">
        <w:rPr>
          <w:lang w:val="ru-RU"/>
        </w:rPr>
        <w:t>формы управления процессом</w:t>
      </w:r>
      <w:bookmarkEnd w:id="2"/>
      <w:r w:rsidRPr="000D773D">
        <w:rPr>
          <w:lang w:val="ru-RU"/>
        </w:rPr>
        <w:t xml:space="preserve"> выполнения программ. Согласно теории вычислительных систем (которая является наукой о вычислительных машинах, а не наукой, создаваемой такими машинами), </w:t>
      </w:r>
      <w:bookmarkStart w:id="3" w:name="AP01004"/>
      <w:r w:rsidRPr="000D773D">
        <w:rPr>
          <w:highlight w:val="yellow"/>
          <w:lang w:val="ru-RU"/>
        </w:rPr>
        <w:t xml:space="preserve">хороший язык </w:t>
      </w:r>
      <w:bookmarkEnd w:id="3"/>
      <w:r w:rsidRPr="000D773D">
        <w:rPr>
          <w:highlight w:val="yellow"/>
          <w:lang w:val="ru-RU"/>
        </w:rPr>
        <w:t>должен обеспечивать реализацию следующих трех форм управления процессом выполнения программ</w:t>
      </w:r>
      <w:r w:rsidRPr="000D773D">
        <w:rPr>
          <w:lang w:val="ru-RU"/>
        </w:rPr>
        <w:t>:</w:t>
      </w:r>
    </w:p>
    <w:p w:rsidR="002701F3" w:rsidRPr="00EC2A39" w:rsidRDefault="002701F3" w:rsidP="002701F3">
      <w:pPr>
        <w:numPr>
          <w:ilvl w:val="0"/>
          <w:numId w:val="3"/>
        </w:numPr>
        <w:shd w:val="clear" w:color="auto" w:fill="FFFFFF"/>
        <w:tabs>
          <w:tab w:val="clear" w:pos="1827"/>
          <w:tab w:val="num" w:pos="360"/>
        </w:tabs>
        <w:autoSpaceDE w:val="0"/>
        <w:autoSpaceDN w:val="0"/>
        <w:adjustRightInd w:val="0"/>
        <w:ind w:left="360" w:hanging="180"/>
        <w:rPr>
          <w:rFonts w:ascii="Arial" w:hAnsi="Arial" w:cs="Arial"/>
          <w:sz w:val="20"/>
          <w:szCs w:val="20"/>
        </w:rPr>
      </w:pPr>
      <w:r w:rsidRPr="00EC2A39">
        <w:rPr>
          <w:rFonts w:ascii="Arial" w:hAnsi="Arial" w:cs="Arial"/>
          <w:sz w:val="20"/>
          <w:szCs w:val="20"/>
        </w:rPr>
        <w:t>Выполнение последовательности операторов.</w:t>
      </w:r>
    </w:p>
    <w:p w:rsidR="002701F3" w:rsidRPr="00EC2A39" w:rsidRDefault="002701F3" w:rsidP="002701F3">
      <w:pPr>
        <w:numPr>
          <w:ilvl w:val="0"/>
          <w:numId w:val="3"/>
        </w:numPr>
        <w:shd w:val="clear" w:color="auto" w:fill="FFFFFF"/>
        <w:tabs>
          <w:tab w:val="clear" w:pos="1827"/>
          <w:tab w:val="num" w:pos="360"/>
        </w:tabs>
        <w:autoSpaceDE w:val="0"/>
        <w:autoSpaceDN w:val="0"/>
        <w:adjustRightInd w:val="0"/>
        <w:ind w:left="360" w:hanging="180"/>
        <w:rPr>
          <w:rFonts w:ascii="Arial" w:hAnsi="Arial" w:cs="Arial"/>
          <w:sz w:val="20"/>
          <w:szCs w:val="20"/>
        </w:rPr>
      </w:pPr>
      <w:r w:rsidRPr="00EC2A39">
        <w:rPr>
          <w:rFonts w:ascii="Arial" w:hAnsi="Arial" w:cs="Arial"/>
          <w:sz w:val="20"/>
          <w:szCs w:val="20"/>
        </w:rPr>
        <w:t>Выполнение определенной последовательности операторов до тех пор, пока некоторое условие истинно.</w:t>
      </w:r>
    </w:p>
    <w:p w:rsidR="002701F3" w:rsidRPr="00EC2A39" w:rsidRDefault="002701F3" w:rsidP="002701F3">
      <w:pPr>
        <w:numPr>
          <w:ilvl w:val="0"/>
          <w:numId w:val="3"/>
        </w:numPr>
        <w:shd w:val="clear" w:color="auto" w:fill="FFFFFF"/>
        <w:tabs>
          <w:tab w:val="clear" w:pos="1827"/>
          <w:tab w:val="num" w:pos="360"/>
        </w:tabs>
        <w:autoSpaceDE w:val="0"/>
        <w:autoSpaceDN w:val="0"/>
        <w:adjustRightInd w:val="0"/>
        <w:ind w:left="360" w:hanging="180"/>
        <w:rPr>
          <w:rFonts w:ascii="Arial" w:hAnsi="Arial" w:cs="Arial"/>
          <w:sz w:val="20"/>
          <w:szCs w:val="20"/>
        </w:rPr>
      </w:pPr>
      <w:r w:rsidRPr="00EC2A39">
        <w:rPr>
          <w:rFonts w:ascii="Arial" w:hAnsi="Arial" w:cs="Arial"/>
          <w:sz w:val="20"/>
          <w:szCs w:val="20"/>
        </w:rPr>
        <w:t>Использование проверки истинности условия для выбора между различными возможными способами действия.</w:t>
      </w:r>
    </w:p>
    <w:p w:rsidR="002701F3" w:rsidRPr="00EC2A39" w:rsidRDefault="002701F3" w:rsidP="002701F3">
      <w:pPr>
        <w:pStyle w:val="Main"/>
        <w:rPr>
          <w:lang w:val="ru-RU"/>
        </w:rPr>
      </w:pPr>
    </w:p>
    <w:p w:rsidR="002701F3" w:rsidRPr="000D773D" w:rsidRDefault="002701F3" w:rsidP="002701F3">
      <w:pPr>
        <w:pStyle w:val="Main"/>
        <w:rPr>
          <w:lang w:val="ru-RU"/>
        </w:rPr>
      </w:pPr>
      <w:r w:rsidRPr="00A04A6B">
        <w:rPr>
          <w:highlight w:val="yellow"/>
          <w:lang w:val="ru-RU"/>
        </w:rPr>
        <w:t xml:space="preserve">Первая форма хорошо известна; все наши предыдущие программы представляли собой некоторую последовательность операторов. </w:t>
      </w:r>
      <w:r w:rsidRPr="000D773D">
        <w:rPr>
          <w:highlight w:val="yellow"/>
          <w:lang w:val="ru-RU"/>
        </w:rPr>
        <w:t xml:space="preserve">Цикл </w:t>
      </w:r>
      <w:r w:rsidRPr="00A04A6B">
        <w:rPr>
          <w:highlight w:val="yellow"/>
        </w:rPr>
        <w:t>while</w:t>
      </w:r>
      <w:r w:rsidRPr="000D773D">
        <w:rPr>
          <w:highlight w:val="yellow"/>
          <w:lang w:val="ru-RU"/>
        </w:rPr>
        <w:t xml:space="preserve"> служит одним из примеров использования второй формы; другие способы будут рассмотрены позднее. Последняя форма — выбор между различными возможными способами действия — делает программы гораздо более «интеллектуальными» и чрезвычайно увеличивает эффективность работы компьютера</w:t>
      </w:r>
      <w:r w:rsidRPr="000D773D">
        <w:rPr>
          <w:lang w:val="ru-RU"/>
        </w:rPr>
        <w:t>. Здесь мы и займемся этим вопросом.</w:t>
      </w:r>
    </w:p>
    <w:p w:rsidR="002701F3" w:rsidRPr="000D773D" w:rsidRDefault="002701F3" w:rsidP="002701F3">
      <w:pPr>
        <w:pStyle w:val="Main"/>
        <w:rPr>
          <w:lang w:val="ru-RU"/>
        </w:rPr>
      </w:pPr>
    </w:p>
    <w:p w:rsidR="002701F3" w:rsidRPr="002701F3" w:rsidRDefault="002701F3" w:rsidP="002701F3">
      <w:pPr>
        <w:pStyle w:val="2"/>
        <w:keepNext w:val="0"/>
        <w:numPr>
          <w:ilvl w:val="1"/>
          <w:numId w:val="34"/>
        </w:numPr>
        <w:spacing w:before="0" w:after="0"/>
        <w:ind w:left="426" w:firstLine="0"/>
        <w:rPr>
          <w:i w:val="0"/>
          <w:sz w:val="20"/>
          <w:szCs w:val="20"/>
        </w:rPr>
      </w:pPr>
      <w:bookmarkStart w:id="4" w:name="_Toc129890451"/>
      <w:bookmarkStart w:id="5" w:name="AP0791001"/>
      <w:bookmarkStart w:id="6" w:name="_Toc515770099"/>
      <w:r w:rsidRPr="002701F3">
        <w:rPr>
          <w:i w:val="0"/>
          <w:sz w:val="20"/>
          <w:szCs w:val="20"/>
        </w:rPr>
        <w:t>Операции отношения и выражения.</w:t>
      </w:r>
      <w:bookmarkEnd w:id="4"/>
      <w:bookmarkEnd w:id="6"/>
    </w:p>
    <w:bookmarkEnd w:id="5"/>
    <w:p w:rsidR="002701F3" w:rsidRPr="000D773D" w:rsidRDefault="002701F3" w:rsidP="002701F3">
      <w:pPr>
        <w:pStyle w:val="Main"/>
        <w:rPr>
          <w:lang w:val="ru-RU"/>
        </w:rPr>
      </w:pPr>
      <w:r w:rsidRPr="000D773D">
        <w:rPr>
          <w:lang w:val="ru-RU"/>
        </w:rPr>
        <w:t xml:space="preserve">Операции отношения используются для сравнений. Мы уже использовали ранее некоторые из них, а сейчас </w:t>
      </w:r>
      <w:r w:rsidRPr="000D773D">
        <w:rPr>
          <w:highlight w:val="yellow"/>
          <w:lang w:val="ru-RU"/>
        </w:rPr>
        <w:t>приведем полный список операций отношения</w:t>
      </w:r>
      <w:r w:rsidRPr="000D773D">
        <w:rPr>
          <w:lang w:val="ru-RU"/>
        </w:rPr>
        <w:t>, применяемых при программировании на языке Си.</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Операция</w:t>
      </w:r>
      <w:r w:rsidRPr="000D773D">
        <w:rPr>
          <w:lang w:val="ru-RU"/>
        </w:rPr>
        <w:tab/>
        <w:t>Смысл</w:t>
      </w:r>
    </w:p>
    <w:p w:rsidR="002701F3" w:rsidRPr="008558A8" w:rsidRDefault="002701F3" w:rsidP="002701F3">
      <w:pPr>
        <w:pStyle w:val="Main"/>
        <w:rPr>
          <w:lang w:val="ru-RU"/>
        </w:rPr>
      </w:pPr>
      <w:r w:rsidRPr="008558A8">
        <w:rPr>
          <w:lang w:val="ru-RU"/>
        </w:rPr>
        <w:t>&lt;</w:t>
      </w:r>
      <w:r w:rsidRPr="008558A8">
        <w:rPr>
          <w:lang w:val="ru-RU"/>
        </w:rPr>
        <w:tab/>
      </w:r>
      <w:r>
        <w:rPr>
          <w:lang w:val="ru-RU"/>
        </w:rPr>
        <w:tab/>
      </w:r>
      <w:r>
        <w:rPr>
          <w:lang w:val="ru-RU"/>
        </w:rPr>
        <w:tab/>
      </w:r>
      <w:r w:rsidRPr="008558A8">
        <w:rPr>
          <w:lang w:val="ru-RU"/>
        </w:rPr>
        <w:t>меньше</w:t>
      </w:r>
    </w:p>
    <w:p w:rsidR="002701F3" w:rsidRDefault="002701F3" w:rsidP="002701F3">
      <w:pPr>
        <w:pStyle w:val="Main"/>
        <w:rPr>
          <w:lang w:val="ru-RU"/>
        </w:rPr>
      </w:pPr>
      <w:r w:rsidRPr="008558A8">
        <w:rPr>
          <w:lang w:val="ru-RU"/>
        </w:rPr>
        <w:t>&lt; =</w:t>
      </w:r>
      <w:r w:rsidRPr="008558A8">
        <w:rPr>
          <w:lang w:val="ru-RU"/>
        </w:rPr>
        <w:tab/>
      </w:r>
      <w:r>
        <w:rPr>
          <w:lang w:val="ru-RU"/>
        </w:rPr>
        <w:tab/>
      </w:r>
      <w:r w:rsidRPr="008558A8">
        <w:rPr>
          <w:lang w:val="ru-RU"/>
        </w:rPr>
        <w:t xml:space="preserve">меньше или равно </w:t>
      </w:r>
    </w:p>
    <w:p w:rsidR="002701F3" w:rsidRPr="008558A8" w:rsidRDefault="002701F3" w:rsidP="002701F3">
      <w:pPr>
        <w:pStyle w:val="Main"/>
        <w:rPr>
          <w:lang w:val="ru-RU"/>
        </w:rPr>
      </w:pPr>
      <w:r w:rsidRPr="008558A8">
        <w:rPr>
          <w:lang w:val="ru-RU"/>
        </w:rPr>
        <w:t xml:space="preserve">= = </w:t>
      </w:r>
      <w:r>
        <w:rPr>
          <w:lang w:val="ru-RU"/>
        </w:rPr>
        <w:tab/>
      </w:r>
      <w:r>
        <w:rPr>
          <w:lang w:val="ru-RU"/>
        </w:rPr>
        <w:tab/>
      </w:r>
      <w:r w:rsidRPr="008558A8">
        <w:rPr>
          <w:lang w:val="ru-RU"/>
        </w:rPr>
        <w:t>равно</w:t>
      </w:r>
    </w:p>
    <w:p w:rsidR="002701F3" w:rsidRPr="008558A8" w:rsidRDefault="002701F3" w:rsidP="002701F3">
      <w:pPr>
        <w:pStyle w:val="Main"/>
        <w:rPr>
          <w:lang w:val="ru-RU"/>
        </w:rPr>
      </w:pPr>
      <w:r w:rsidRPr="008558A8">
        <w:rPr>
          <w:lang w:val="ru-RU"/>
        </w:rPr>
        <w:t>&gt; =</w:t>
      </w:r>
      <w:r w:rsidRPr="008558A8">
        <w:rPr>
          <w:lang w:val="ru-RU"/>
        </w:rPr>
        <w:tab/>
      </w:r>
      <w:r>
        <w:rPr>
          <w:lang w:val="ru-RU"/>
        </w:rPr>
        <w:tab/>
      </w:r>
      <w:r w:rsidRPr="008558A8">
        <w:rPr>
          <w:lang w:val="ru-RU"/>
        </w:rPr>
        <w:t>больше или равно</w:t>
      </w:r>
    </w:p>
    <w:p w:rsidR="002701F3" w:rsidRPr="008558A8" w:rsidRDefault="002701F3" w:rsidP="002701F3">
      <w:pPr>
        <w:pStyle w:val="Main"/>
        <w:rPr>
          <w:lang w:val="ru-RU"/>
        </w:rPr>
      </w:pPr>
      <w:r w:rsidRPr="008558A8">
        <w:rPr>
          <w:lang w:val="ru-RU"/>
        </w:rPr>
        <w:t>&gt;</w:t>
      </w:r>
      <w:r>
        <w:rPr>
          <w:lang w:val="ru-RU"/>
        </w:rPr>
        <w:tab/>
      </w:r>
      <w:r>
        <w:rPr>
          <w:lang w:val="ru-RU"/>
        </w:rPr>
        <w:tab/>
      </w:r>
      <w:r w:rsidRPr="008558A8">
        <w:rPr>
          <w:lang w:val="ru-RU"/>
        </w:rPr>
        <w:tab/>
        <w:t>больше</w:t>
      </w:r>
    </w:p>
    <w:p w:rsidR="002701F3" w:rsidRPr="008558A8" w:rsidRDefault="002701F3" w:rsidP="002701F3">
      <w:pPr>
        <w:pStyle w:val="Main"/>
        <w:rPr>
          <w:lang w:val="ru-RU"/>
        </w:rPr>
      </w:pPr>
      <w:bookmarkStart w:id="7" w:name="AP01014"/>
      <w:r w:rsidRPr="008558A8">
        <w:rPr>
          <w:lang w:val="ru-RU"/>
        </w:rPr>
        <w:t>!=</w:t>
      </w:r>
      <w:bookmarkEnd w:id="7"/>
      <w:r w:rsidRPr="008558A8">
        <w:rPr>
          <w:lang w:val="ru-RU"/>
        </w:rPr>
        <w:tab/>
      </w:r>
      <w:r>
        <w:rPr>
          <w:lang w:val="ru-RU"/>
        </w:rPr>
        <w:tab/>
      </w:r>
      <w:r w:rsidRPr="008558A8">
        <w:rPr>
          <w:lang w:val="ru-RU"/>
        </w:rPr>
        <w:t>не равно</w:t>
      </w:r>
    </w:p>
    <w:p w:rsidR="002701F3" w:rsidRPr="008558A8" w:rsidRDefault="002701F3" w:rsidP="002701F3">
      <w:pPr>
        <w:pStyle w:val="Main"/>
        <w:rPr>
          <w:lang w:val="ru-RU"/>
        </w:rPr>
      </w:pPr>
    </w:p>
    <w:p w:rsidR="002701F3" w:rsidRPr="000D773D" w:rsidRDefault="002701F3" w:rsidP="002701F3">
      <w:pPr>
        <w:pStyle w:val="Main"/>
        <w:rPr>
          <w:lang w:val="ru-RU"/>
        </w:rPr>
      </w:pPr>
      <w:r w:rsidRPr="008558A8">
        <w:rPr>
          <w:lang w:val="ru-RU"/>
        </w:rPr>
        <w:t>Этот список довольно хорошо соответствует возможным числовым соотношениям. (Вообще говоря, числа, даже к</w:t>
      </w:r>
      <w:r w:rsidRPr="000D773D">
        <w:rPr>
          <w:lang w:val="ru-RU"/>
        </w:rPr>
        <w:t xml:space="preserve">омплексные, менее сложны, чем люди (игра слов: </w:t>
      </w:r>
      <w:r w:rsidRPr="00EC2A39">
        <w:t>complex</w:t>
      </w:r>
      <w:r w:rsidRPr="000D773D">
        <w:rPr>
          <w:lang w:val="ru-RU"/>
        </w:rPr>
        <w:t xml:space="preserve"> — сложный и комплексный). </w:t>
      </w:r>
      <w:r w:rsidRPr="000D773D">
        <w:rPr>
          <w:highlight w:val="cyan"/>
          <w:lang w:val="ru-RU"/>
        </w:rPr>
        <w:t>Главное предостережение, которое мы хотим сделать, состоит в том, чтобы не использовать знак = вместо = =.</w:t>
      </w:r>
      <w:r w:rsidRPr="000D773D">
        <w:rPr>
          <w:lang w:val="ru-RU"/>
        </w:rPr>
        <w:t xml:space="preserve"> </w:t>
      </w:r>
      <w:r w:rsidRPr="00DE1470">
        <w:rPr>
          <w:lang w:val="ru-RU"/>
        </w:rPr>
        <w:t xml:space="preserve">В некоторых языках программирования (например, Бейсике) один и тот же знак используется и для операции присваивания, и для операции отношения «равенство», хотя они совершенно различны. </w:t>
      </w:r>
      <w:r w:rsidRPr="000D773D">
        <w:rPr>
          <w:lang w:val="ru-RU"/>
        </w:rPr>
        <w:t>С помощью операции присваивания некоторое значение присваивается переменной слева от знака равенства. В то же время с помощью операции отношения «равенство» проверяется: равно ли выражение, стоящее слева от знака, выражению справа от него. Эта операция не изменяет значения переменной в левой части, если она там присутствует.</w:t>
      </w:r>
    </w:p>
    <w:p w:rsidR="002701F3" w:rsidRPr="000D773D" w:rsidRDefault="002701F3" w:rsidP="002701F3">
      <w:pPr>
        <w:pStyle w:val="Main"/>
        <w:rPr>
          <w:lang w:val="ru-RU"/>
        </w:rPr>
      </w:pPr>
    </w:p>
    <w:p w:rsidR="002701F3" w:rsidRPr="00B71ECC" w:rsidRDefault="002701F3" w:rsidP="002701F3">
      <w:pPr>
        <w:pStyle w:val="Main"/>
        <w:rPr>
          <w:lang w:val="ru-RU"/>
        </w:rPr>
      </w:pPr>
      <w:r w:rsidRPr="00EC2A39">
        <w:t>canoes</w:t>
      </w:r>
      <w:r w:rsidRPr="00B71ECC">
        <w:rPr>
          <w:lang w:val="ru-RU"/>
        </w:rPr>
        <w:t xml:space="preserve"> = 3</w:t>
      </w:r>
      <w:r w:rsidRPr="000D773D">
        <w:rPr>
          <w:lang w:val="ru-RU"/>
        </w:rPr>
        <w:t>;</w:t>
      </w:r>
      <w:r w:rsidRPr="00B71ECC">
        <w:rPr>
          <w:lang w:val="ru-RU"/>
        </w:rPr>
        <w:t xml:space="preserve"> </w:t>
      </w:r>
      <w:r>
        <w:rPr>
          <w:lang w:val="ru-RU"/>
        </w:rPr>
        <w:tab/>
      </w:r>
      <w:r w:rsidRPr="00B71ECC">
        <w:rPr>
          <w:lang w:val="ru-RU"/>
        </w:rPr>
        <w:t xml:space="preserve">присваивает значение 3 переменной </w:t>
      </w:r>
      <w:r w:rsidRPr="00EC2A39">
        <w:t>canoes</w:t>
      </w:r>
    </w:p>
    <w:p w:rsidR="002701F3" w:rsidRPr="00B71ECC" w:rsidRDefault="002701F3" w:rsidP="002701F3">
      <w:pPr>
        <w:pStyle w:val="Main"/>
        <w:rPr>
          <w:lang w:val="ru-RU"/>
        </w:rPr>
      </w:pPr>
      <w:r w:rsidRPr="00EC2A39">
        <w:t>canoes</w:t>
      </w:r>
      <w:r w:rsidRPr="00B71ECC">
        <w:rPr>
          <w:lang w:val="ru-RU"/>
        </w:rPr>
        <w:t xml:space="preserve"> = = 5 </w:t>
      </w:r>
      <w:r>
        <w:rPr>
          <w:lang w:val="ru-RU"/>
        </w:rPr>
        <w:tab/>
      </w:r>
      <w:r w:rsidRPr="00B71ECC">
        <w:rPr>
          <w:lang w:val="ru-RU"/>
        </w:rPr>
        <w:t xml:space="preserve">проверяет, равняется ли значение переменной </w:t>
      </w:r>
      <w:r w:rsidRPr="00EC2A39">
        <w:t>canoes</w:t>
      </w:r>
      <w:r w:rsidRPr="00B71ECC">
        <w:rPr>
          <w:lang w:val="ru-RU"/>
        </w:rPr>
        <w:t xml:space="preserve"> 5</w:t>
      </w:r>
    </w:p>
    <w:p w:rsidR="002701F3" w:rsidRPr="00B71ECC" w:rsidRDefault="002701F3" w:rsidP="002701F3">
      <w:pPr>
        <w:pStyle w:val="Main"/>
        <w:rPr>
          <w:lang w:val="ru-RU"/>
        </w:rPr>
      </w:pPr>
    </w:p>
    <w:p w:rsidR="002701F3" w:rsidRPr="00EC2A39" w:rsidRDefault="002701F3" w:rsidP="002701F3">
      <w:pPr>
        <w:pStyle w:val="Main"/>
        <w:rPr>
          <w:lang w:val="ru-RU"/>
        </w:rPr>
      </w:pPr>
      <w:r w:rsidRPr="00B71ECC">
        <w:rPr>
          <w:lang w:val="ru-RU"/>
        </w:rPr>
        <w:t>При программировании требуется аккуратность, потому что в ря</w:t>
      </w:r>
      <w:r w:rsidRPr="000D773D">
        <w:rPr>
          <w:lang w:val="ru-RU"/>
        </w:rPr>
        <w:t xml:space="preserve">де случаев компилятор не сможет обнаружить ошибки, связанной с неправильным использованием знаков этих операций, что приведет к результатам, отличным от тех, которые вы должны были получить. </w:t>
      </w:r>
      <w:r w:rsidRPr="00EC2A39">
        <w:t>Ниже мы кратко остановимся на одном примере.</w:t>
      </w:r>
    </w:p>
    <w:p w:rsidR="002701F3" w:rsidRPr="00EC2A39" w:rsidRDefault="002701F3" w:rsidP="002701F3">
      <w:pPr>
        <w:pStyle w:val="Main"/>
        <w:rPr>
          <w:lang w:val="ru-RU"/>
        </w:rPr>
      </w:pPr>
    </w:p>
    <w:tbl>
      <w:tblPr>
        <w:tblW w:w="0" w:type="auto"/>
        <w:tblInd w:w="2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85"/>
        <w:gridCol w:w="1525"/>
        <w:gridCol w:w="2310"/>
      </w:tblGrid>
      <w:tr w:rsidR="002701F3" w:rsidRPr="00EC2A39" w:rsidTr="000F00D4">
        <w:tc>
          <w:tcPr>
            <w:tcW w:w="1385" w:type="dxa"/>
            <w:vAlign w:val="center"/>
          </w:tcPr>
          <w:p w:rsidR="002701F3" w:rsidRPr="00EC2A39" w:rsidRDefault="002701F3" w:rsidP="000F00D4">
            <w:pPr>
              <w:jc w:val="center"/>
              <w:textAlignment w:val="baseline"/>
              <w:rPr>
                <w:rFonts w:ascii="Arial" w:hAnsi="Arial" w:cs="Arial"/>
                <w:b/>
                <w:sz w:val="20"/>
              </w:rPr>
            </w:pPr>
            <w:r w:rsidRPr="00EC2A39">
              <w:rPr>
                <w:rFonts w:ascii="Arial" w:hAnsi="Arial" w:cs="Arial"/>
                <w:b/>
                <w:sz w:val="20"/>
              </w:rPr>
              <w:t>Язык</w:t>
            </w:r>
          </w:p>
        </w:tc>
        <w:tc>
          <w:tcPr>
            <w:tcW w:w="1525" w:type="dxa"/>
            <w:vAlign w:val="center"/>
          </w:tcPr>
          <w:p w:rsidR="002701F3" w:rsidRPr="00EC2A39" w:rsidRDefault="002701F3" w:rsidP="000F00D4">
            <w:pPr>
              <w:jc w:val="center"/>
              <w:textAlignment w:val="baseline"/>
              <w:rPr>
                <w:rFonts w:ascii="Arial" w:hAnsi="Arial" w:cs="Arial"/>
                <w:b/>
                <w:sz w:val="20"/>
              </w:rPr>
            </w:pPr>
            <w:r w:rsidRPr="00EC2A39">
              <w:rPr>
                <w:rFonts w:ascii="Arial" w:hAnsi="Arial" w:cs="Arial"/>
                <w:b/>
                <w:sz w:val="20"/>
              </w:rPr>
              <w:t>Операция</w:t>
            </w:r>
          </w:p>
          <w:p w:rsidR="002701F3" w:rsidRPr="00EC2A39" w:rsidRDefault="002701F3" w:rsidP="000F00D4">
            <w:pPr>
              <w:jc w:val="center"/>
              <w:textAlignment w:val="baseline"/>
              <w:rPr>
                <w:rFonts w:ascii="Arial" w:hAnsi="Arial" w:cs="Arial"/>
                <w:b/>
                <w:sz w:val="20"/>
              </w:rPr>
            </w:pPr>
            <w:r w:rsidRPr="00EC2A39">
              <w:rPr>
                <w:rFonts w:ascii="Arial" w:hAnsi="Arial" w:cs="Arial"/>
                <w:b/>
                <w:sz w:val="20"/>
              </w:rPr>
              <w:t>присваивания</w:t>
            </w:r>
          </w:p>
        </w:tc>
        <w:tc>
          <w:tcPr>
            <w:tcW w:w="2310" w:type="dxa"/>
            <w:vAlign w:val="center"/>
          </w:tcPr>
          <w:p w:rsidR="002701F3" w:rsidRPr="00EC2A39" w:rsidRDefault="002701F3" w:rsidP="000F00D4">
            <w:pPr>
              <w:jc w:val="center"/>
              <w:textAlignment w:val="baseline"/>
              <w:rPr>
                <w:rFonts w:ascii="Arial" w:hAnsi="Arial" w:cs="Arial"/>
                <w:b/>
                <w:sz w:val="20"/>
              </w:rPr>
            </w:pPr>
            <w:r w:rsidRPr="00EC2A39">
              <w:rPr>
                <w:rFonts w:ascii="Arial" w:hAnsi="Arial" w:cs="Arial"/>
                <w:b/>
                <w:sz w:val="20"/>
              </w:rPr>
              <w:t>Операция отношения</w:t>
            </w:r>
          </w:p>
          <w:p w:rsidR="002701F3" w:rsidRPr="00EC2A39" w:rsidRDefault="002701F3" w:rsidP="000F00D4">
            <w:pPr>
              <w:jc w:val="center"/>
              <w:textAlignment w:val="baseline"/>
              <w:rPr>
                <w:rFonts w:ascii="Arial" w:hAnsi="Arial" w:cs="Arial"/>
                <w:b/>
                <w:sz w:val="20"/>
              </w:rPr>
            </w:pPr>
            <w:r w:rsidRPr="00EC2A39">
              <w:rPr>
                <w:rFonts w:ascii="Arial" w:hAnsi="Arial" w:cs="Arial"/>
                <w:b/>
                <w:sz w:val="20"/>
              </w:rPr>
              <w:t>«равенство»</w:t>
            </w:r>
          </w:p>
        </w:tc>
      </w:tr>
      <w:tr w:rsidR="002701F3" w:rsidRPr="00EC2A39" w:rsidTr="000F00D4">
        <w:tc>
          <w:tcPr>
            <w:tcW w:w="1385" w:type="dxa"/>
          </w:tcPr>
          <w:p w:rsidR="002701F3" w:rsidRPr="00EC2A39" w:rsidRDefault="002701F3" w:rsidP="000F00D4">
            <w:pPr>
              <w:jc w:val="both"/>
              <w:textAlignment w:val="baseline"/>
              <w:rPr>
                <w:rFonts w:ascii="Arial" w:hAnsi="Arial" w:cs="Arial"/>
                <w:sz w:val="20"/>
              </w:rPr>
            </w:pPr>
            <w:r w:rsidRPr="00EC2A39">
              <w:rPr>
                <w:rFonts w:ascii="Arial" w:hAnsi="Arial" w:cs="Arial"/>
                <w:sz w:val="20"/>
              </w:rPr>
              <w:t>Бейсик</w:t>
            </w:r>
          </w:p>
        </w:tc>
        <w:tc>
          <w:tcPr>
            <w:tcW w:w="1525" w:type="dxa"/>
          </w:tcPr>
          <w:p w:rsidR="002701F3" w:rsidRPr="00EC2A39" w:rsidRDefault="002701F3" w:rsidP="000F00D4">
            <w:pPr>
              <w:jc w:val="both"/>
              <w:textAlignment w:val="baseline"/>
              <w:rPr>
                <w:rFonts w:ascii="Arial" w:hAnsi="Arial" w:cs="Arial"/>
                <w:sz w:val="20"/>
              </w:rPr>
            </w:pPr>
            <w:r w:rsidRPr="00EC2A39">
              <w:rPr>
                <w:rFonts w:ascii="Arial" w:hAnsi="Arial" w:cs="Arial"/>
                <w:sz w:val="20"/>
              </w:rPr>
              <w:t>=</w:t>
            </w:r>
          </w:p>
        </w:tc>
        <w:tc>
          <w:tcPr>
            <w:tcW w:w="2310" w:type="dxa"/>
          </w:tcPr>
          <w:p w:rsidR="002701F3" w:rsidRPr="00EC2A39" w:rsidRDefault="002701F3" w:rsidP="000F00D4">
            <w:pPr>
              <w:jc w:val="both"/>
              <w:textAlignment w:val="baseline"/>
              <w:rPr>
                <w:rFonts w:ascii="Arial" w:hAnsi="Arial" w:cs="Arial"/>
                <w:sz w:val="20"/>
              </w:rPr>
            </w:pPr>
            <w:r w:rsidRPr="00EC2A39">
              <w:rPr>
                <w:rFonts w:ascii="Arial" w:hAnsi="Arial" w:cs="Arial"/>
                <w:sz w:val="20"/>
              </w:rPr>
              <w:t>=</w:t>
            </w:r>
          </w:p>
        </w:tc>
      </w:tr>
      <w:tr w:rsidR="002701F3" w:rsidRPr="00EC2A39" w:rsidTr="000F00D4">
        <w:tc>
          <w:tcPr>
            <w:tcW w:w="1385" w:type="dxa"/>
          </w:tcPr>
          <w:p w:rsidR="002701F3" w:rsidRPr="00EC2A39" w:rsidRDefault="002701F3" w:rsidP="000F00D4">
            <w:pPr>
              <w:jc w:val="both"/>
              <w:textAlignment w:val="baseline"/>
              <w:rPr>
                <w:rFonts w:ascii="Arial" w:hAnsi="Arial" w:cs="Arial"/>
                <w:sz w:val="20"/>
              </w:rPr>
            </w:pPr>
            <w:r w:rsidRPr="00EC2A39">
              <w:rPr>
                <w:rFonts w:ascii="Arial" w:hAnsi="Arial" w:cs="Arial"/>
                <w:sz w:val="20"/>
              </w:rPr>
              <w:t>Фортран</w:t>
            </w:r>
          </w:p>
        </w:tc>
        <w:tc>
          <w:tcPr>
            <w:tcW w:w="1525" w:type="dxa"/>
          </w:tcPr>
          <w:p w:rsidR="002701F3" w:rsidRPr="00EC2A39" w:rsidRDefault="002701F3" w:rsidP="000F00D4">
            <w:pPr>
              <w:jc w:val="both"/>
              <w:textAlignment w:val="baseline"/>
              <w:rPr>
                <w:rFonts w:ascii="Arial" w:hAnsi="Arial" w:cs="Arial"/>
                <w:sz w:val="20"/>
              </w:rPr>
            </w:pPr>
            <w:r w:rsidRPr="00EC2A39">
              <w:rPr>
                <w:rFonts w:ascii="Arial" w:hAnsi="Arial" w:cs="Arial"/>
                <w:sz w:val="20"/>
              </w:rPr>
              <w:t>=</w:t>
            </w:r>
          </w:p>
        </w:tc>
        <w:tc>
          <w:tcPr>
            <w:tcW w:w="2310" w:type="dxa"/>
          </w:tcPr>
          <w:p w:rsidR="002701F3" w:rsidRPr="00EC2A39" w:rsidRDefault="002701F3" w:rsidP="000F00D4">
            <w:pPr>
              <w:jc w:val="both"/>
              <w:textAlignment w:val="baseline"/>
              <w:rPr>
                <w:rFonts w:ascii="Arial" w:hAnsi="Arial" w:cs="Arial"/>
                <w:sz w:val="20"/>
              </w:rPr>
            </w:pPr>
            <w:r w:rsidRPr="00EC2A39">
              <w:rPr>
                <w:rFonts w:ascii="Arial" w:hAnsi="Arial" w:cs="Arial"/>
                <w:sz w:val="20"/>
              </w:rPr>
              <w:t>.EQ.</w:t>
            </w:r>
          </w:p>
        </w:tc>
      </w:tr>
      <w:tr w:rsidR="002701F3" w:rsidRPr="00EC2A39" w:rsidTr="000F00D4">
        <w:tc>
          <w:tcPr>
            <w:tcW w:w="1385" w:type="dxa"/>
          </w:tcPr>
          <w:p w:rsidR="002701F3" w:rsidRPr="00EC2A39" w:rsidRDefault="002701F3" w:rsidP="000F00D4">
            <w:pPr>
              <w:jc w:val="both"/>
              <w:textAlignment w:val="baseline"/>
              <w:rPr>
                <w:rFonts w:ascii="Arial" w:hAnsi="Arial" w:cs="Arial"/>
                <w:sz w:val="20"/>
              </w:rPr>
            </w:pPr>
            <w:r w:rsidRPr="00EC2A39">
              <w:rPr>
                <w:rFonts w:ascii="Arial" w:hAnsi="Arial" w:cs="Arial"/>
                <w:sz w:val="20"/>
              </w:rPr>
              <w:lastRenderedPageBreak/>
              <w:t>Си</w:t>
            </w:r>
          </w:p>
        </w:tc>
        <w:tc>
          <w:tcPr>
            <w:tcW w:w="1525" w:type="dxa"/>
          </w:tcPr>
          <w:p w:rsidR="002701F3" w:rsidRPr="00EC2A39" w:rsidRDefault="002701F3" w:rsidP="000F00D4">
            <w:pPr>
              <w:jc w:val="both"/>
              <w:textAlignment w:val="baseline"/>
              <w:rPr>
                <w:rFonts w:ascii="Arial" w:hAnsi="Arial" w:cs="Arial"/>
                <w:sz w:val="20"/>
              </w:rPr>
            </w:pPr>
            <w:r w:rsidRPr="00EC2A39">
              <w:rPr>
                <w:rFonts w:ascii="Arial" w:hAnsi="Arial" w:cs="Arial"/>
                <w:sz w:val="20"/>
              </w:rPr>
              <w:t>=</w:t>
            </w:r>
          </w:p>
        </w:tc>
        <w:tc>
          <w:tcPr>
            <w:tcW w:w="2310" w:type="dxa"/>
          </w:tcPr>
          <w:p w:rsidR="002701F3" w:rsidRPr="00EC2A39" w:rsidRDefault="002701F3" w:rsidP="000F00D4">
            <w:pPr>
              <w:jc w:val="both"/>
              <w:textAlignment w:val="baseline"/>
              <w:rPr>
                <w:rFonts w:ascii="Arial" w:hAnsi="Arial" w:cs="Arial"/>
                <w:sz w:val="20"/>
              </w:rPr>
            </w:pPr>
            <w:r w:rsidRPr="00EC2A39">
              <w:rPr>
                <w:rFonts w:ascii="Arial" w:hAnsi="Arial" w:cs="Arial"/>
                <w:sz w:val="20"/>
              </w:rPr>
              <w:t>= =</w:t>
            </w:r>
          </w:p>
        </w:tc>
      </w:tr>
      <w:tr w:rsidR="002701F3" w:rsidRPr="00EC2A39" w:rsidTr="000F00D4">
        <w:tc>
          <w:tcPr>
            <w:tcW w:w="1385" w:type="dxa"/>
          </w:tcPr>
          <w:p w:rsidR="002701F3" w:rsidRPr="00EC2A39" w:rsidRDefault="002701F3" w:rsidP="000F00D4">
            <w:pPr>
              <w:jc w:val="both"/>
              <w:textAlignment w:val="baseline"/>
              <w:rPr>
                <w:rFonts w:ascii="Arial" w:hAnsi="Arial" w:cs="Arial"/>
                <w:sz w:val="20"/>
              </w:rPr>
            </w:pPr>
            <w:r w:rsidRPr="00EC2A39">
              <w:rPr>
                <w:rFonts w:ascii="Arial" w:hAnsi="Arial" w:cs="Arial"/>
                <w:sz w:val="20"/>
              </w:rPr>
              <w:t>Паскаль</w:t>
            </w:r>
          </w:p>
        </w:tc>
        <w:tc>
          <w:tcPr>
            <w:tcW w:w="1525" w:type="dxa"/>
          </w:tcPr>
          <w:p w:rsidR="002701F3" w:rsidRPr="00EC2A39" w:rsidRDefault="002701F3" w:rsidP="000F00D4">
            <w:pPr>
              <w:jc w:val="both"/>
              <w:textAlignment w:val="baseline"/>
              <w:rPr>
                <w:rFonts w:ascii="Arial" w:hAnsi="Arial" w:cs="Arial"/>
                <w:sz w:val="20"/>
              </w:rPr>
            </w:pPr>
            <w:r w:rsidRPr="00EC2A39">
              <w:rPr>
                <w:rFonts w:ascii="Arial" w:hAnsi="Arial" w:cs="Arial"/>
                <w:sz w:val="20"/>
              </w:rPr>
              <w:t>:=</w:t>
            </w:r>
          </w:p>
        </w:tc>
        <w:tc>
          <w:tcPr>
            <w:tcW w:w="2310" w:type="dxa"/>
          </w:tcPr>
          <w:p w:rsidR="002701F3" w:rsidRPr="00EC2A39" w:rsidRDefault="002701F3" w:rsidP="000F00D4">
            <w:pPr>
              <w:jc w:val="both"/>
              <w:textAlignment w:val="baseline"/>
              <w:rPr>
                <w:rFonts w:ascii="Arial" w:hAnsi="Arial" w:cs="Arial"/>
                <w:sz w:val="20"/>
              </w:rPr>
            </w:pPr>
            <w:r w:rsidRPr="00EC2A39">
              <w:rPr>
                <w:rFonts w:ascii="Arial" w:hAnsi="Arial" w:cs="Arial"/>
                <w:sz w:val="20"/>
              </w:rPr>
              <w:t>=</w:t>
            </w:r>
          </w:p>
        </w:tc>
      </w:tr>
      <w:tr w:rsidR="002701F3" w:rsidRPr="00EC2A39" w:rsidTr="000F00D4">
        <w:tc>
          <w:tcPr>
            <w:tcW w:w="1385" w:type="dxa"/>
          </w:tcPr>
          <w:p w:rsidR="002701F3" w:rsidRPr="00EC2A39" w:rsidRDefault="002701F3" w:rsidP="000F00D4">
            <w:pPr>
              <w:jc w:val="both"/>
              <w:textAlignment w:val="baseline"/>
              <w:rPr>
                <w:rFonts w:ascii="Arial" w:hAnsi="Arial" w:cs="Arial"/>
                <w:sz w:val="20"/>
              </w:rPr>
            </w:pPr>
            <w:r w:rsidRPr="00EC2A39">
              <w:rPr>
                <w:rFonts w:ascii="Arial" w:hAnsi="Arial" w:cs="Arial"/>
                <w:sz w:val="20"/>
              </w:rPr>
              <w:t>ПЛ/1</w:t>
            </w:r>
          </w:p>
        </w:tc>
        <w:tc>
          <w:tcPr>
            <w:tcW w:w="1525" w:type="dxa"/>
          </w:tcPr>
          <w:p w:rsidR="002701F3" w:rsidRPr="00EC2A39" w:rsidRDefault="002701F3" w:rsidP="000F00D4">
            <w:pPr>
              <w:jc w:val="both"/>
              <w:textAlignment w:val="baseline"/>
              <w:rPr>
                <w:rFonts w:ascii="Arial" w:hAnsi="Arial" w:cs="Arial"/>
                <w:sz w:val="20"/>
              </w:rPr>
            </w:pPr>
            <w:r w:rsidRPr="00EC2A39">
              <w:rPr>
                <w:rFonts w:ascii="Arial" w:hAnsi="Arial" w:cs="Arial"/>
                <w:sz w:val="20"/>
              </w:rPr>
              <w:t>=</w:t>
            </w:r>
          </w:p>
        </w:tc>
        <w:tc>
          <w:tcPr>
            <w:tcW w:w="2310" w:type="dxa"/>
          </w:tcPr>
          <w:p w:rsidR="002701F3" w:rsidRPr="00EC2A39" w:rsidRDefault="002701F3" w:rsidP="000F00D4">
            <w:pPr>
              <w:jc w:val="both"/>
              <w:textAlignment w:val="baseline"/>
              <w:rPr>
                <w:rFonts w:ascii="Arial" w:hAnsi="Arial" w:cs="Arial"/>
                <w:sz w:val="20"/>
              </w:rPr>
            </w:pPr>
            <w:r w:rsidRPr="00EC2A39">
              <w:rPr>
                <w:rFonts w:ascii="Arial" w:hAnsi="Arial" w:cs="Arial"/>
                <w:sz w:val="20"/>
              </w:rPr>
              <w:t>=</w:t>
            </w:r>
          </w:p>
        </w:tc>
      </w:tr>
      <w:tr w:rsidR="002701F3" w:rsidRPr="00EC2A39" w:rsidTr="000F00D4">
        <w:tc>
          <w:tcPr>
            <w:tcW w:w="1385" w:type="dxa"/>
          </w:tcPr>
          <w:p w:rsidR="002701F3" w:rsidRPr="00EC2A39" w:rsidRDefault="002701F3" w:rsidP="000F00D4">
            <w:pPr>
              <w:jc w:val="both"/>
              <w:textAlignment w:val="baseline"/>
              <w:rPr>
                <w:rFonts w:ascii="Arial" w:hAnsi="Arial" w:cs="Arial"/>
                <w:sz w:val="20"/>
              </w:rPr>
            </w:pPr>
            <w:r w:rsidRPr="00EC2A39">
              <w:rPr>
                <w:rFonts w:ascii="Arial" w:hAnsi="Arial" w:cs="Arial"/>
                <w:sz w:val="20"/>
              </w:rPr>
              <w:t>Лого</w:t>
            </w:r>
          </w:p>
        </w:tc>
        <w:tc>
          <w:tcPr>
            <w:tcW w:w="1525" w:type="dxa"/>
          </w:tcPr>
          <w:p w:rsidR="002701F3" w:rsidRPr="00EC2A39" w:rsidRDefault="002701F3" w:rsidP="000F00D4">
            <w:pPr>
              <w:jc w:val="both"/>
              <w:textAlignment w:val="baseline"/>
              <w:rPr>
                <w:rFonts w:ascii="Arial" w:hAnsi="Arial" w:cs="Arial"/>
                <w:sz w:val="20"/>
              </w:rPr>
            </w:pPr>
            <w:r w:rsidRPr="00EC2A39">
              <w:rPr>
                <w:rFonts w:ascii="Arial" w:hAnsi="Arial" w:cs="Arial"/>
                <w:sz w:val="20"/>
              </w:rPr>
              <w:t>make</w:t>
            </w:r>
          </w:p>
        </w:tc>
        <w:tc>
          <w:tcPr>
            <w:tcW w:w="2310" w:type="dxa"/>
          </w:tcPr>
          <w:p w:rsidR="002701F3" w:rsidRPr="00EC2A39" w:rsidRDefault="002701F3" w:rsidP="000F00D4">
            <w:pPr>
              <w:jc w:val="both"/>
              <w:textAlignment w:val="baseline"/>
              <w:rPr>
                <w:rFonts w:ascii="Arial" w:hAnsi="Arial" w:cs="Arial"/>
                <w:sz w:val="20"/>
              </w:rPr>
            </w:pPr>
            <w:r w:rsidRPr="00EC2A39">
              <w:rPr>
                <w:rFonts w:ascii="Arial" w:hAnsi="Arial" w:cs="Arial"/>
                <w:sz w:val="20"/>
              </w:rPr>
              <w:t>=</w:t>
            </w:r>
          </w:p>
        </w:tc>
      </w:tr>
    </w:tbl>
    <w:p w:rsidR="002701F3" w:rsidRPr="00EC2A39" w:rsidRDefault="002701F3" w:rsidP="002701F3">
      <w:pPr>
        <w:pStyle w:val="Main"/>
      </w:pPr>
    </w:p>
    <w:p w:rsidR="002701F3" w:rsidRPr="000D773D" w:rsidRDefault="002701F3" w:rsidP="002701F3">
      <w:pPr>
        <w:pStyle w:val="Main"/>
        <w:rPr>
          <w:lang w:val="ru-RU"/>
        </w:rPr>
      </w:pPr>
      <w:bookmarkStart w:id="8" w:name="AP01001"/>
      <w:r w:rsidRPr="000D773D">
        <w:rPr>
          <w:lang w:val="ru-RU"/>
        </w:rPr>
        <w:t>Операции</w:t>
      </w:r>
      <w:bookmarkEnd w:id="8"/>
      <w:r w:rsidRPr="000D773D">
        <w:rPr>
          <w:lang w:val="ru-RU"/>
        </w:rPr>
        <w:t xml:space="preserve"> отношения применяются при формировании условных выражений, используемых в операторах </w:t>
      </w:r>
      <w:r w:rsidRPr="00EC2A39">
        <w:t>if</w:t>
      </w:r>
      <w:r w:rsidRPr="000D773D">
        <w:rPr>
          <w:lang w:val="ru-RU"/>
        </w:rPr>
        <w:t xml:space="preserve"> и </w:t>
      </w:r>
      <w:r w:rsidRPr="00EC2A39">
        <w:t>while</w:t>
      </w:r>
      <w:r w:rsidRPr="000D773D">
        <w:rPr>
          <w:lang w:val="ru-RU"/>
        </w:rPr>
        <w:t>. Указанные операторы проверяют, истинно или ложно данное выражение. Ниже приводятся четыре не связанные между собой оператора, содержащие условные выражения; их смысл, мы надеемся, понятен.</w:t>
      </w:r>
    </w:p>
    <w:p w:rsidR="002701F3" w:rsidRPr="000D773D" w:rsidRDefault="002701F3" w:rsidP="002701F3">
      <w:pPr>
        <w:pStyle w:val="Main"/>
        <w:rPr>
          <w:color w:val="0000FF"/>
          <w:lang w:val="ru-RU"/>
        </w:rPr>
      </w:pPr>
    </w:p>
    <w:p w:rsidR="002701F3" w:rsidRPr="00EC2A39" w:rsidRDefault="002701F3" w:rsidP="002701F3">
      <w:pPr>
        <w:pStyle w:val="Program"/>
        <w:rPr>
          <w:lang w:val="ru-RU"/>
        </w:rPr>
      </w:pPr>
      <w:r w:rsidRPr="00C959EF">
        <w:rPr>
          <w:color w:val="0000FF"/>
          <w:lang w:val="ru-RU"/>
        </w:rPr>
        <w:t xml:space="preserve">if </w:t>
      </w:r>
      <w:r w:rsidRPr="00EC2A39">
        <w:rPr>
          <w:lang w:val="ru-RU"/>
        </w:rPr>
        <w:t>(number &lt; 6)</w:t>
      </w:r>
    </w:p>
    <w:p w:rsidR="002701F3" w:rsidRPr="00EC2A39" w:rsidRDefault="002701F3" w:rsidP="002701F3">
      <w:pPr>
        <w:pStyle w:val="Program"/>
        <w:rPr>
          <w:lang w:val="ru-RU"/>
        </w:rPr>
      </w:pPr>
      <w:r w:rsidRPr="00EC2A39">
        <w:rPr>
          <w:lang w:val="ru-RU"/>
        </w:rPr>
        <w:t>printf(" Ваше число слишком мало.\n");</w:t>
      </w:r>
    </w:p>
    <w:p w:rsidR="002701F3" w:rsidRPr="00DE1470" w:rsidRDefault="002701F3" w:rsidP="002701F3">
      <w:pPr>
        <w:pStyle w:val="Program"/>
      </w:pPr>
      <w:r w:rsidRPr="00DE1470">
        <w:rPr>
          <w:color w:val="0000FF"/>
        </w:rPr>
        <w:t>while</w:t>
      </w:r>
      <w:r w:rsidRPr="00DE1470">
        <w:t xml:space="preserve"> (ch != '$')</w:t>
      </w:r>
    </w:p>
    <w:p w:rsidR="002701F3" w:rsidRPr="00DE1470" w:rsidRDefault="002701F3" w:rsidP="002701F3">
      <w:pPr>
        <w:pStyle w:val="Program"/>
      </w:pPr>
      <w:r w:rsidRPr="00DE1470">
        <w:tab/>
        <w:t>count++;</w:t>
      </w:r>
    </w:p>
    <w:p w:rsidR="002701F3" w:rsidRPr="00EC2A39" w:rsidRDefault="002701F3" w:rsidP="002701F3">
      <w:pPr>
        <w:pStyle w:val="Program"/>
        <w:rPr>
          <w:lang w:val="ru-RU"/>
        </w:rPr>
      </w:pPr>
      <w:r w:rsidRPr="00C959EF">
        <w:rPr>
          <w:color w:val="0000FF"/>
          <w:lang w:val="ru-RU"/>
        </w:rPr>
        <w:t xml:space="preserve">if </w:t>
      </w:r>
      <w:r w:rsidRPr="00EC2A39">
        <w:rPr>
          <w:lang w:val="ru-RU"/>
        </w:rPr>
        <w:t>(total = = 100)</w:t>
      </w:r>
    </w:p>
    <w:p w:rsidR="002701F3" w:rsidRPr="00EC2A39" w:rsidRDefault="002701F3" w:rsidP="002701F3">
      <w:pPr>
        <w:pStyle w:val="Program"/>
        <w:rPr>
          <w:lang w:val="ru-RU"/>
        </w:rPr>
      </w:pPr>
      <w:r w:rsidRPr="00EC2A39">
        <w:rPr>
          <w:lang w:val="ru-RU"/>
        </w:rPr>
        <w:tab/>
        <w:t>printf(" Вы набрали максимум очков! \n" );</w:t>
      </w:r>
    </w:p>
    <w:p w:rsidR="002701F3" w:rsidRPr="00EC2A39" w:rsidRDefault="002701F3" w:rsidP="002701F3">
      <w:pPr>
        <w:pStyle w:val="Program"/>
        <w:rPr>
          <w:lang w:val="ru-RU"/>
        </w:rPr>
      </w:pPr>
      <w:r w:rsidRPr="00C959EF">
        <w:rPr>
          <w:color w:val="0000FF"/>
          <w:lang w:val="ru-RU"/>
        </w:rPr>
        <w:t xml:space="preserve">if </w:t>
      </w:r>
      <w:r w:rsidRPr="00EC2A39">
        <w:rPr>
          <w:lang w:val="ru-RU"/>
        </w:rPr>
        <w:t>(ch &gt; ' M')</w:t>
      </w:r>
    </w:p>
    <w:p w:rsidR="002701F3" w:rsidRPr="00EC2A39" w:rsidRDefault="002701F3" w:rsidP="002701F3">
      <w:pPr>
        <w:pStyle w:val="Program"/>
        <w:rPr>
          <w:lang w:val="ru-RU"/>
        </w:rPr>
      </w:pPr>
      <w:r w:rsidRPr="00EC2A39">
        <w:rPr>
          <w:lang w:val="ru-RU"/>
        </w:rPr>
        <w:tab/>
        <w:t>printf(" Отправьте этого человека по другому маршруту.\n" );</w:t>
      </w:r>
    </w:p>
    <w:p w:rsidR="002701F3" w:rsidRPr="000D773D" w:rsidRDefault="002701F3" w:rsidP="002701F3">
      <w:pPr>
        <w:pStyle w:val="Main"/>
        <w:ind w:firstLine="0"/>
        <w:jc w:val="center"/>
        <w:rPr>
          <w:lang w:val="ru-RU"/>
        </w:rPr>
      </w:pPr>
    </w:p>
    <w:p w:rsidR="002701F3" w:rsidRPr="00EC2A39" w:rsidRDefault="002701F3" w:rsidP="002701F3">
      <w:pPr>
        <w:pStyle w:val="Main"/>
        <w:ind w:firstLine="0"/>
        <w:jc w:val="center"/>
      </w:pPr>
      <w:r>
        <w:rPr>
          <w:noProof/>
          <w:lang w:eastAsia="en-US"/>
        </w:rPr>
        <w:drawing>
          <wp:inline distT="0" distB="0" distL="0" distR="0">
            <wp:extent cx="3698875" cy="1870075"/>
            <wp:effectExtent l="19050" t="0" r="0" b="0"/>
            <wp:docPr id="1" name="Рисунок 1" descr="08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8_03"/>
                    <pic:cNvPicPr>
                      <a:picLocks noChangeAspect="1" noChangeArrowheads="1"/>
                    </pic:cNvPicPr>
                  </pic:nvPicPr>
                  <pic:blipFill>
                    <a:blip r:embed="rId8" cstate="print"/>
                    <a:srcRect/>
                    <a:stretch>
                      <a:fillRect/>
                    </a:stretch>
                  </pic:blipFill>
                  <pic:spPr bwMode="auto">
                    <a:xfrm>
                      <a:off x="0" y="0"/>
                      <a:ext cx="3698875" cy="1870075"/>
                    </a:xfrm>
                    <a:prstGeom prst="rect">
                      <a:avLst/>
                    </a:prstGeom>
                    <a:noFill/>
                    <a:ln w="9525">
                      <a:noFill/>
                      <a:miter lim="800000"/>
                      <a:headEnd/>
                      <a:tailEnd/>
                    </a:ln>
                  </pic:spPr>
                </pic:pic>
              </a:graphicData>
            </a:graphic>
          </wp:inline>
        </w:drawing>
      </w:r>
    </w:p>
    <w:p w:rsidR="002701F3" w:rsidRPr="00EC2A39" w:rsidRDefault="002701F3" w:rsidP="002701F3">
      <w:pPr>
        <w:pStyle w:val="Main"/>
        <w:ind w:firstLine="0"/>
        <w:jc w:val="center"/>
      </w:pPr>
    </w:p>
    <w:p w:rsidR="002701F3" w:rsidRPr="000D773D" w:rsidRDefault="002701F3" w:rsidP="002701F3">
      <w:pPr>
        <w:pStyle w:val="Main"/>
        <w:rPr>
          <w:lang w:val="ru-RU"/>
        </w:rPr>
      </w:pPr>
      <w:r w:rsidRPr="000D773D">
        <w:rPr>
          <w:lang w:val="ru-RU"/>
        </w:rPr>
        <w:t xml:space="preserve">Обратите внимание, что в условных выражениях разрешается использовать также и символы, причем при сравнении их берется машинный код (который, как предполагалось вначале, является кодом </w:t>
      </w:r>
      <w:r w:rsidRPr="00EC2A39">
        <w:t>ASCII</w:t>
      </w:r>
      <w:r w:rsidRPr="000D773D">
        <w:rPr>
          <w:lang w:val="ru-RU"/>
        </w:rPr>
        <w:t>). Однако использовать операции отношения для сравнения строк не разрешается: позднее мы представим средства работы со строками.</w:t>
      </w:r>
    </w:p>
    <w:p w:rsidR="002701F3" w:rsidRPr="000D773D" w:rsidRDefault="002701F3" w:rsidP="002701F3">
      <w:pPr>
        <w:pStyle w:val="Main"/>
        <w:rPr>
          <w:lang w:val="ru-RU"/>
        </w:rPr>
      </w:pPr>
      <w:r w:rsidRPr="000D773D">
        <w:rPr>
          <w:highlight w:val="yellow"/>
          <w:lang w:val="ru-RU"/>
        </w:rPr>
        <w:t xml:space="preserve">Операции отношения можно использовать также при работе с числами с плавающей точкой. Однако </w:t>
      </w:r>
      <w:bookmarkStart w:id="9" w:name="AP01032"/>
      <w:r w:rsidRPr="000D773D">
        <w:rPr>
          <w:highlight w:val="yellow"/>
          <w:lang w:val="ru-RU"/>
        </w:rPr>
        <w:t xml:space="preserve">при сравнениях этих чисел </w:t>
      </w:r>
      <w:bookmarkEnd w:id="9"/>
      <w:r w:rsidRPr="000D773D">
        <w:rPr>
          <w:highlight w:val="yellow"/>
          <w:lang w:val="ru-RU"/>
        </w:rPr>
        <w:t>мы рекомендуем вам ограничиться лишь операциями &lt; и &gt;, так как ошибки округления могут привести к тому, что числа окажутся неравными, хотя по логике они должны быть равны.</w:t>
      </w:r>
      <w:r w:rsidRPr="000D773D">
        <w:rPr>
          <w:lang w:val="ru-RU"/>
        </w:rPr>
        <w:t xml:space="preserve"> Рассмотрим подобную ситуацию на примере десятичных чисел. Очевидно, произведение 3 и 1/3 равно 1.0, но если мы представим 1/3 в виде 6-разрядной десятичной дроби, то произведение будет равно 0.999999, что не равняется в точности 1.</w:t>
      </w:r>
    </w:p>
    <w:p w:rsidR="002701F3" w:rsidRPr="00EC2A39" w:rsidRDefault="002701F3" w:rsidP="002701F3">
      <w:pPr>
        <w:pStyle w:val="Main"/>
      </w:pPr>
      <w:r w:rsidRPr="000D773D">
        <w:rPr>
          <w:lang w:val="ru-RU"/>
        </w:rPr>
        <w:t xml:space="preserve">Каждое условное выражение проверяется: «истинно» ли оно или «ложно». </w:t>
      </w:r>
      <w:r w:rsidRPr="00EC2A39">
        <w:t>При этом возникает интересный вопрос.</w:t>
      </w:r>
    </w:p>
    <w:p w:rsidR="002701F3" w:rsidRPr="00EC2A39" w:rsidRDefault="002701F3" w:rsidP="002701F3">
      <w:pPr>
        <w:pStyle w:val="Main"/>
      </w:pPr>
    </w:p>
    <w:p w:rsidR="002701F3" w:rsidRPr="002701F3" w:rsidRDefault="002701F3" w:rsidP="002701F3">
      <w:pPr>
        <w:pStyle w:val="2"/>
        <w:keepNext w:val="0"/>
        <w:numPr>
          <w:ilvl w:val="1"/>
          <w:numId w:val="34"/>
        </w:numPr>
        <w:spacing w:before="0" w:after="0"/>
        <w:ind w:left="426" w:firstLine="0"/>
        <w:rPr>
          <w:i w:val="0"/>
          <w:sz w:val="20"/>
          <w:szCs w:val="20"/>
        </w:rPr>
      </w:pPr>
      <w:bookmarkStart w:id="10" w:name="_Toc129890452"/>
      <w:bookmarkStart w:id="11" w:name="AP0791002"/>
      <w:bookmarkStart w:id="12" w:name="_Toc515770100"/>
      <w:r w:rsidRPr="002701F3">
        <w:rPr>
          <w:i w:val="0"/>
          <w:sz w:val="20"/>
          <w:szCs w:val="20"/>
        </w:rPr>
        <w:t>Понятие «истина».</w:t>
      </w:r>
      <w:bookmarkEnd w:id="10"/>
      <w:bookmarkEnd w:id="12"/>
    </w:p>
    <w:bookmarkEnd w:id="11"/>
    <w:p w:rsidR="002701F3" w:rsidRPr="000D773D" w:rsidRDefault="002701F3" w:rsidP="002701F3">
      <w:pPr>
        <w:pStyle w:val="Main"/>
        <w:rPr>
          <w:lang w:val="ru-RU"/>
        </w:rPr>
      </w:pPr>
      <w:r w:rsidRPr="000D773D">
        <w:rPr>
          <w:lang w:val="ru-RU"/>
        </w:rPr>
        <w:t>Мы можем ответить на этот вечный вопрос, по крайней мере, так, как он решен в языке Си. Напомним, во-первых, что выражение в Си всегда имеет значение. Это утверждение остается верным даже для условных выражений, как показывает пример, приведенный ниже. В нем определяются значения двух условных выражений, одно из которых оказывается истинным, а второе — ложным.</w:t>
      </w:r>
    </w:p>
    <w:p w:rsidR="002701F3" w:rsidRPr="000D773D" w:rsidRDefault="002701F3" w:rsidP="002701F3">
      <w:pPr>
        <w:pStyle w:val="Main"/>
        <w:rPr>
          <w:lang w:val="ru-RU"/>
        </w:rPr>
      </w:pPr>
    </w:p>
    <w:p w:rsidR="002701F3" w:rsidRPr="004C04CA" w:rsidRDefault="002701F3" w:rsidP="002701F3">
      <w:pPr>
        <w:pStyle w:val="Program0"/>
        <w:rPr>
          <w:rFonts w:cs="Arial"/>
          <w:color w:val="008000"/>
          <w:lang w:val="ru-RU"/>
        </w:rPr>
      </w:pPr>
      <w:r w:rsidRPr="004C04CA">
        <w:rPr>
          <w:rFonts w:cs="Arial"/>
          <w:color w:val="008000"/>
          <w:lang w:val="ru-RU"/>
        </w:rPr>
        <w:t>/* истина и ложь */</w:t>
      </w:r>
    </w:p>
    <w:p w:rsidR="002701F3" w:rsidRPr="000D773D" w:rsidRDefault="002701F3" w:rsidP="002701F3">
      <w:pPr>
        <w:pStyle w:val="Program0"/>
        <w:rPr>
          <w:rFonts w:cs="Arial"/>
          <w:lang w:val="ru-RU"/>
        </w:rPr>
      </w:pPr>
      <w:r w:rsidRPr="00EC2A39">
        <w:rPr>
          <w:rFonts w:cs="Arial"/>
        </w:rPr>
        <w:t>main</w:t>
      </w:r>
      <w:r w:rsidRPr="000D773D">
        <w:rPr>
          <w:rFonts w:cs="Arial"/>
          <w:lang w:val="ru-RU"/>
        </w:rPr>
        <w:t>()</w:t>
      </w:r>
    </w:p>
    <w:p w:rsidR="002701F3" w:rsidRPr="000D773D" w:rsidRDefault="002701F3" w:rsidP="002701F3">
      <w:pPr>
        <w:pStyle w:val="Program0"/>
        <w:rPr>
          <w:rFonts w:cs="Arial"/>
          <w:lang w:val="ru-RU"/>
        </w:rPr>
      </w:pPr>
      <w:r w:rsidRPr="000D773D">
        <w:rPr>
          <w:rFonts w:cs="Arial"/>
          <w:lang w:val="ru-RU"/>
        </w:rPr>
        <w:t>{</w:t>
      </w:r>
    </w:p>
    <w:p w:rsidR="002701F3" w:rsidRPr="000D773D" w:rsidRDefault="002701F3" w:rsidP="002701F3">
      <w:pPr>
        <w:pStyle w:val="Program0"/>
        <w:rPr>
          <w:rFonts w:cs="Arial"/>
          <w:lang w:val="ru-RU"/>
        </w:rPr>
      </w:pPr>
      <w:r w:rsidRPr="000D773D">
        <w:rPr>
          <w:rFonts w:cs="Arial"/>
          <w:color w:val="0000FF"/>
          <w:lang w:val="ru-RU"/>
        </w:rPr>
        <w:tab/>
      </w:r>
      <w:r w:rsidRPr="004C04CA">
        <w:rPr>
          <w:rFonts w:cs="Arial"/>
          <w:color w:val="0000FF"/>
        </w:rPr>
        <w:t>int</w:t>
      </w:r>
      <w:r w:rsidRPr="000D773D">
        <w:rPr>
          <w:rFonts w:cs="Arial"/>
          <w:lang w:val="ru-RU"/>
        </w:rPr>
        <w:t xml:space="preserve"> </w:t>
      </w:r>
      <w:r w:rsidRPr="00EC2A39">
        <w:rPr>
          <w:rFonts w:cs="Arial"/>
        </w:rPr>
        <w:t>tr</w:t>
      </w:r>
      <w:r w:rsidRPr="000D773D">
        <w:rPr>
          <w:rFonts w:cs="Arial"/>
          <w:lang w:val="ru-RU"/>
        </w:rPr>
        <w:t xml:space="preserve">, </w:t>
      </w:r>
      <w:r w:rsidRPr="00EC2A39">
        <w:rPr>
          <w:rFonts w:cs="Arial"/>
        </w:rPr>
        <w:t>fa</w:t>
      </w:r>
      <w:r w:rsidRPr="000D773D">
        <w:rPr>
          <w:rFonts w:cs="Arial"/>
          <w:lang w:val="ru-RU"/>
        </w:rPr>
        <w:t>;</w:t>
      </w:r>
    </w:p>
    <w:p w:rsidR="002701F3" w:rsidRPr="004C04CA" w:rsidRDefault="002701F3" w:rsidP="002701F3">
      <w:pPr>
        <w:pStyle w:val="Program0"/>
        <w:rPr>
          <w:rFonts w:cs="Arial"/>
          <w:color w:val="008000"/>
          <w:lang w:val="ru-RU"/>
        </w:rPr>
      </w:pPr>
      <w:r w:rsidRPr="000D773D">
        <w:rPr>
          <w:rFonts w:cs="Arial"/>
          <w:lang w:val="ru-RU"/>
        </w:rPr>
        <w:tab/>
      </w:r>
      <w:r w:rsidRPr="004C04CA">
        <w:rPr>
          <w:rFonts w:cs="Arial"/>
          <w:lang w:val="ru-RU"/>
        </w:rPr>
        <w:t>tr</w:t>
      </w:r>
      <w:r w:rsidRPr="00EC2A39">
        <w:rPr>
          <w:rFonts w:cs="Arial"/>
          <w:lang w:val="ru-RU"/>
        </w:rPr>
        <w:t xml:space="preserve">= (10 &gt; 2); </w:t>
      </w:r>
      <w:r w:rsidRPr="004C04CA">
        <w:rPr>
          <w:rFonts w:cs="Arial"/>
          <w:color w:val="008000"/>
          <w:lang w:val="ru-RU"/>
        </w:rPr>
        <w:t>/* отношение истинно */</w:t>
      </w:r>
    </w:p>
    <w:p w:rsidR="002701F3" w:rsidRPr="00EC2A39" w:rsidRDefault="002701F3" w:rsidP="002701F3">
      <w:pPr>
        <w:pStyle w:val="Program0"/>
        <w:rPr>
          <w:rFonts w:cs="Arial"/>
          <w:lang w:val="ru-RU"/>
        </w:rPr>
      </w:pPr>
      <w:r w:rsidRPr="004C04CA">
        <w:rPr>
          <w:rFonts w:cs="Arial"/>
          <w:lang w:val="ru-RU"/>
        </w:rPr>
        <w:tab/>
        <w:t>fa</w:t>
      </w:r>
      <w:r>
        <w:rPr>
          <w:rFonts w:cs="Arial"/>
          <w:lang w:val="ru-RU"/>
        </w:rPr>
        <w:t>=</w:t>
      </w:r>
      <w:r w:rsidRPr="00EC2A39">
        <w:rPr>
          <w:rFonts w:cs="Arial"/>
          <w:lang w:val="ru-RU"/>
        </w:rPr>
        <w:t xml:space="preserve">(10 == 2); </w:t>
      </w:r>
      <w:r w:rsidRPr="004C04CA">
        <w:rPr>
          <w:rFonts w:cs="Arial"/>
          <w:color w:val="008000"/>
          <w:lang w:val="ru-RU"/>
        </w:rPr>
        <w:t>/* отношение ложно */</w:t>
      </w:r>
    </w:p>
    <w:p w:rsidR="002701F3" w:rsidRPr="00EC2A39" w:rsidRDefault="002701F3" w:rsidP="002701F3">
      <w:pPr>
        <w:pStyle w:val="Program0"/>
        <w:rPr>
          <w:rFonts w:cs="Arial"/>
        </w:rPr>
      </w:pPr>
      <w:r w:rsidRPr="00EC2A39">
        <w:rPr>
          <w:rFonts w:cs="Arial"/>
          <w:lang w:val="ru-RU"/>
        </w:rPr>
        <w:tab/>
      </w:r>
      <w:r w:rsidRPr="00EC2A39">
        <w:rPr>
          <w:rFonts w:cs="Arial"/>
        </w:rPr>
        <w:t>printf("true = %d; false = %d\n", tr, fa);</w:t>
      </w:r>
    </w:p>
    <w:p w:rsidR="002701F3" w:rsidRPr="00EC2A39" w:rsidRDefault="002701F3" w:rsidP="002701F3">
      <w:pPr>
        <w:pStyle w:val="Program0"/>
        <w:rPr>
          <w:rFonts w:cs="Arial"/>
          <w:lang w:val="ru-RU"/>
        </w:rPr>
      </w:pPr>
      <w:r w:rsidRPr="00EC2A39">
        <w:rPr>
          <w:rFonts w:cs="Arial"/>
          <w:lang w:val="ru-RU"/>
        </w:rPr>
        <w:t>}</w:t>
      </w:r>
    </w:p>
    <w:p w:rsidR="002701F3" w:rsidRPr="000D773D" w:rsidRDefault="002701F3" w:rsidP="002701F3">
      <w:pPr>
        <w:pStyle w:val="Main"/>
        <w:rPr>
          <w:lang w:val="ru-RU"/>
        </w:rPr>
      </w:pPr>
    </w:p>
    <w:p w:rsidR="002701F3" w:rsidRPr="00EC2A39" w:rsidRDefault="002701F3" w:rsidP="002701F3">
      <w:pPr>
        <w:pStyle w:val="Main"/>
      </w:pPr>
      <w:r w:rsidRPr="000D773D">
        <w:rPr>
          <w:lang w:val="ru-RU"/>
        </w:rPr>
        <w:t xml:space="preserve">В данном примере значения двух условных выражений присваиваются двум переменным. Чтобы не запутать читателя, мы присвоили переменной </w:t>
      </w:r>
      <w:bookmarkStart w:id="13" w:name="AP01002"/>
      <w:r w:rsidRPr="004C04CA">
        <w:t>true</w:t>
      </w:r>
      <w:bookmarkEnd w:id="13"/>
      <w:r w:rsidRPr="000D773D">
        <w:rPr>
          <w:lang w:val="ru-RU"/>
        </w:rPr>
        <w:t xml:space="preserve"> значение выражения, которое оказывается истинным, а переменной </w:t>
      </w:r>
      <w:r w:rsidRPr="00EC2A39">
        <w:t>false</w:t>
      </w:r>
      <w:r w:rsidRPr="000D773D">
        <w:rPr>
          <w:lang w:val="ru-RU"/>
        </w:rPr>
        <w:t xml:space="preserve"> — значение выражения, которое оказывается ложным. </w:t>
      </w:r>
      <w:r w:rsidRPr="00EC2A39">
        <w:t>При выполнении программы получим следующий простой результат:</w:t>
      </w:r>
    </w:p>
    <w:p w:rsidR="002701F3" w:rsidRDefault="002701F3" w:rsidP="002701F3">
      <w:pPr>
        <w:pStyle w:val="Main"/>
        <w:ind w:firstLine="0"/>
        <w:jc w:val="center"/>
      </w:pPr>
    </w:p>
    <w:p w:rsidR="002701F3" w:rsidRDefault="002701F3" w:rsidP="002701F3">
      <w:pPr>
        <w:pStyle w:val="Main"/>
        <w:ind w:firstLine="0"/>
        <w:jc w:val="center"/>
      </w:pPr>
      <w:r>
        <w:rPr>
          <w:noProof/>
          <w:lang w:eastAsia="en-US"/>
        </w:rPr>
        <w:lastRenderedPageBreak/>
        <w:drawing>
          <wp:inline distT="0" distB="0" distL="0" distR="0">
            <wp:extent cx="2331085" cy="86487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331085" cy="864870"/>
                    </a:xfrm>
                    <a:prstGeom prst="rect">
                      <a:avLst/>
                    </a:prstGeom>
                    <a:noFill/>
                    <a:ln w="9525">
                      <a:noFill/>
                      <a:miter lim="800000"/>
                      <a:headEnd/>
                      <a:tailEnd/>
                    </a:ln>
                  </pic:spPr>
                </pic:pic>
              </a:graphicData>
            </a:graphic>
          </wp:inline>
        </w:drawing>
      </w:r>
    </w:p>
    <w:p w:rsidR="002701F3" w:rsidRPr="00EC2A39" w:rsidRDefault="002701F3" w:rsidP="002701F3">
      <w:pPr>
        <w:pStyle w:val="Main"/>
        <w:ind w:firstLine="0"/>
        <w:jc w:val="center"/>
      </w:pPr>
    </w:p>
    <w:p w:rsidR="002701F3" w:rsidRPr="000D773D" w:rsidRDefault="002701F3" w:rsidP="002701F3">
      <w:pPr>
        <w:pStyle w:val="Main"/>
        <w:rPr>
          <w:lang w:val="ru-RU"/>
        </w:rPr>
      </w:pPr>
      <w:r w:rsidRPr="000D773D">
        <w:rPr>
          <w:lang w:val="ru-RU"/>
        </w:rPr>
        <w:t xml:space="preserve">Вот как! Оказывается, в языке Си значение </w:t>
      </w:r>
      <w:bookmarkStart w:id="14" w:name="AP01033"/>
      <w:r w:rsidRPr="000D773D">
        <w:rPr>
          <w:lang w:val="ru-RU"/>
        </w:rPr>
        <w:t xml:space="preserve">«истина» </w:t>
      </w:r>
      <w:bookmarkEnd w:id="14"/>
      <w:r w:rsidRPr="000D773D">
        <w:rPr>
          <w:lang w:val="ru-RU"/>
        </w:rPr>
        <w:t>— это 1, а «ложь» — 0. Мы можем это легко проверить, выполнив программу, приведенную ниже.</w:t>
      </w:r>
    </w:p>
    <w:p w:rsidR="002701F3" w:rsidRPr="000D773D" w:rsidRDefault="002701F3" w:rsidP="002701F3">
      <w:pPr>
        <w:pStyle w:val="Main"/>
        <w:rPr>
          <w:b/>
          <w:color w:val="000080"/>
          <w:lang w:val="ru-RU"/>
        </w:rPr>
      </w:pPr>
    </w:p>
    <w:p w:rsidR="002701F3" w:rsidRPr="000D773D" w:rsidRDefault="002701F3" w:rsidP="002701F3">
      <w:pPr>
        <w:pStyle w:val="Program"/>
        <w:rPr>
          <w:color w:val="008000"/>
          <w:lang w:val="ru-RU"/>
        </w:rPr>
      </w:pPr>
      <w:r w:rsidRPr="000D773D">
        <w:rPr>
          <w:color w:val="008000"/>
          <w:lang w:val="ru-RU"/>
        </w:rPr>
        <w:t>/* проверка истинности */</w:t>
      </w:r>
    </w:p>
    <w:p w:rsidR="002701F3" w:rsidRPr="000D773D" w:rsidRDefault="002701F3" w:rsidP="002701F3">
      <w:pPr>
        <w:pStyle w:val="Program"/>
        <w:rPr>
          <w:lang w:val="ru-RU"/>
        </w:rPr>
      </w:pPr>
      <w:r w:rsidRPr="00EC2A39">
        <w:t>main</w:t>
      </w:r>
      <w:r w:rsidRPr="000D773D">
        <w:rPr>
          <w:lang w:val="ru-RU"/>
        </w:rPr>
        <w:t>()</w:t>
      </w:r>
    </w:p>
    <w:p w:rsidR="002701F3" w:rsidRPr="000D773D" w:rsidRDefault="002701F3" w:rsidP="002701F3">
      <w:pPr>
        <w:pStyle w:val="Program"/>
        <w:rPr>
          <w:lang w:val="ru-RU"/>
        </w:rPr>
      </w:pPr>
      <w:r w:rsidRPr="000D773D">
        <w:rPr>
          <w:lang w:val="ru-RU"/>
        </w:rPr>
        <w:t>{</w:t>
      </w:r>
    </w:p>
    <w:p w:rsidR="002701F3" w:rsidRPr="000D773D" w:rsidRDefault="002701F3" w:rsidP="002701F3">
      <w:pPr>
        <w:pStyle w:val="Program"/>
        <w:rPr>
          <w:lang w:val="ru-RU"/>
        </w:rPr>
      </w:pPr>
      <w:r w:rsidRPr="000D773D">
        <w:rPr>
          <w:color w:val="0000FF"/>
          <w:lang w:val="ru-RU"/>
        </w:rPr>
        <w:tab/>
      </w:r>
      <w:r w:rsidRPr="003C0CE9">
        <w:rPr>
          <w:color w:val="0000FF"/>
        </w:rPr>
        <w:t>if</w:t>
      </w:r>
      <w:r w:rsidRPr="000D773D">
        <w:rPr>
          <w:lang w:val="ru-RU"/>
        </w:rPr>
        <w:t xml:space="preserve"> (1)</w:t>
      </w:r>
    </w:p>
    <w:p w:rsidR="002701F3" w:rsidRPr="000D773D" w:rsidRDefault="002701F3" w:rsidP="002701F3">
      <w:pPr>
        <w:pStyle w:val="Program"/>
        <w:rPr>
          <w:lang w:val="ru-RU"/>
        </w:rPr>
      </w:pPr>
      <w:r w:rsidRPr="000D773D">
        <w:rPr>
          <w:lang w:val="ru-RU"/>
        </w:rPr>
        <w:tab/>
      </w:r>
      <w:r w:rsidRPr="000D773D">
        <w:rPr>
          <w:lang w:val="ru-RU"/>
        </w:rPr>
        <w:tab/>
      </w:r>
      <w:r>
        <w:t>printf</w:t>
      </w:r>
      <w:r w:rsidRPr="000D773D">
        <w:rPr>
          <w:lang w:val="ru-RU"/>
        </w:rPr>
        <w:t>("1 соответствует истине\</w:t>
      </w:r>
      <w:r w:rsidRPr="00EC2A39">
        <w:t>n</w:t>
      </w:r>
      <w:r w:rsidRPr="000D773D">
        <w:rPr>
          <w:lang w:val="ru-RU"/>
        </w:rPr>
        <w:t>");</w:t>
      </w:r>
    </w:p>
    <w:p w:rsidR="002701F3" w:rsidRPr="000D773D" w:rsidRDefault="002701F3" w:rsidP="002701F3">
      <w:pPr>
        <w:pStyle w:val="Program"/>
        <w:rPr>
          <w:color w:val="0000FF"/>
          <w:lang w:val="ru-RU"/>
        </w:rPr>
      </w:pPr>
      <w:r w:rsidRPr="000D773D">
        <w:rPr>
          <w:color w:val="0000FF"/>
          <w:lang w:val="ru-RU"/>
        </w:rPr>
        <w:tab/>
      </w:r>
      <w:r w:rsidRPr="003C0CE9">
        <w:rPr>
          <w:color w:val="0000FF"/>
        </w:rPr>
        <w:t>else</w:t>
      </w:r>
    </w:p>
    <w:p w:rsidR="002701F3" w:rsidRPr="00026552" w:rsidRDefault="002701F3" w:rsidP="002701F3">
      <w:pPr>
        <w:pStyle w:val="Program"/>
        <w:rPr>
          <w:lang w:val="ru-RU"/>
        </w:rPr>
      </w:pPr>
      <w:r w:rsidRPr="000D773D">
        <w:rPr>
          <w:lang w:val="ru-RU"/>
        </w:rPr>
        <w:tab/>
      </w:r>
      <w:r w:rsidRPr="000D773D">
        <w:rPr>
          <w:lang w:val="ru-RU"/>
        </w:rPr>
        <w:tab/>
      </w:r>
      <w:r>
        <w:t>printf</w:t>
      </w:r>
      <w:r w:rsidRPr="00026552">
        <w:rPr>
          <w:lang w:val="ru-RU"/>
        </w:rPr>
        <w:t>("1 не соответствует истине\</w:t>
      </w:r>
      <w:r w:rsidRPr="00EC2A39">
        <w:t>n</w:t>
      </w:r>
      <w:r w:rsidRPr="00026552">
        <w:rPr>
          <w:lang w:val="ru-RU"/>
        </w:rPr>
        <w:t>");</w:t>
      </w:r>
    </w:p>
    <w:p w:rsidR="002701F3" w:rsidRPr="000D773D" w:rsidRDefault="002701F3" w:rsidP="002701F3">
      <w:pPr>
        <w:pStyle w:val="Program"/>
        <w:rPr>
          <w:lang w:val="ru-RU"/>
        </w:rPr>
      </w:pPr>
      <w:r w:rsidRPr="00026552">
        <w:rPr>
          <w:color w:val="0000FF"/>
          <w:lang w:val="ru-RU"/>
        </w:rPr>
        <w:tab/>
      </w:r>
      <w:r w:rsidRPr="003C0CE9">
        <w:rPr>
          <w:color w:val="0000FF"/>
        </w:rPr>
        <w:t>if</w:t>
      </w:r>
      <w:r w:rsidRPr="000D773D">
        <w:rPr>
          <w:lang w:val="ru-RU"/>
        </w:rPr>
        <w:t>(0)</w:t>
      </w:r>
    </w:p>
    <w:p w:rsidR="002701F3" w:rsidRPr="000D773D" w:rsidRDefault="002701F3" w:rsidP="002701F3">
      <w:pPr>
        <w:pStyle w:val="Program"/>
        <w:rPr>
          <w:lang w:val="ru-RU"/>
        </w:rPr>
      </w:pPr>
      <w:r w:rsidRPr="000D773D">
        <w:rPr>
          <w:lang w:val="ru-RU"/>
        </w:rPr>
        <w:tab/>
      </w:r>
      <w:r w:rsidRPr="000D773D">
        <w:rPr>
          <w:lang w:val="ru-RU"/>
        </w:rPr>
        <w:tab/>
      </w:r>
      <w:r w:rsidRPr="00EC2A39">
        <w:t>printf</w:t>
      </w:r>
      <w:r w:rsidRPr="000D773D">
        <w:rPr>
          <w:lang w:val="ru-RU"/>
        </w:rPr>
        <w:t>("0 не означает ложь\</w:t>
      </w:r>
      <w:r w:rsidRPr="00EC2A39">
        <w:t>n</w:t>
      </w:r>
      <w:r w:rsidRPr="000D773D">
        <w:rPr>
          <w:lang w:val="ru-RU"/>
        </w:rPr>
        <w:t>");</w:t>
      </w:r>
    </w:p>
    <w:p w:rsidR="002701F3" w:rsidRPr="003C0CE9" w:rsidRDefault="002701F3" w:rsidP="002701F3">
      <w:pPr>
        <w:pStyle w:val="Program"/>
        <w:rPr>
          <w:color w:val="0000FF"/>
        </w:rPr>
      </w:pPr>
      <w:r w:rsidRPr="000D773D">
        <w:rPr>
          <w:color w:val="0000FF"/>
          <w:lang w:val="ru-RU"/>
        </w:rPr>
        <w:tab/>
      </w:r>
      <w:r w:rsidRPr="003C0CE9">
        <w:rPr>
          <w:color w:val="0000FF"/>
        </w:rPr>
        <w:t>else</w:t>
      </w:r>
    </w:p>
    <w:p w:rsidR="002701F3" w:rsidRPr="00EC2A39" w:rsidRDefault="002701F3" w:rsidP="002701F3">
      <w:pPr>
        <w:pStyle w:val="Program"/>
      </w:pPr>
      <w:r w:rsidRPr="00EC2A39">
        <w:tab/>
      </w:r>
      <w:r w:rsidRPr="00EC2A39">
        <w:tab/>
        <w:t>printf("0 означает ложь\n");</w:t>
      </w:r>
    </w:p>
    <w:p w:rsidR="002701F3" w:rsidRDefault="002701F3" w:rsidP="002701F3">
      <w:pPr>
        <w:pStyle w:val="Program"/>
      </w:pPr>
      <w:r w:rsidRPr="00EC2A39">
        <w:t>}</w:t>
      </w:r>
    </w:p>
    <w:p w:rsidR="002701F3" w:rsidRDefault="002701F3" w:rsidP="002701F3">
      <w:pPr>
        <w:pStyle w:val="Main"/>
        <w:ind w:firstLine="0"/>
        <w:jc w:val="center"/>
      </w:pPr>
    </w:p>
    <w:p w:rsidR="002701F3" w:rsidRPr="00EC2A39" w:rsidRDefault="002701F3" w:rsidP="002701F3">
      <w:pPr>
        <w:pStyle w:val="Main"/>
        <w:ind w:firstLine="0"/>
        <w:jc w:val="center"/>
      </w:pPr>
      <w:r>
        <w:rPr>
          <w:noProof/>
          <w:lang w:eastAsia="en-US"/>
        </w:rPr>
        <w:drawing>
          <wp:inline distT="0" distB="0" distL="0" distR="0">
            <wp:extent cx="2487930" cy="980440"/>
            <wp:effectExtent l="1905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487930" cy="980440"/>
                    </a:xfrm>
                    <a:prstGeom prst="rect">
                      <a:avLst/>
                    </a:prstGeom>
                    <a:noFill/>
                    <a:ln w="9525">
                      <a:noFill/>
                      <a:miter lim="800000"/>
                      <a:headEnd/>
                      <a:tailEnd/>
                    </a:ln>
                  </pic:spPr>
                </pic:pic>
              </a:graphicData>
            </a:graphic>
          </wp:inline>
        </w:drawing>
      </w:r>
    </w:p>
    <w:p w:rsidR="002701F3" w:rsidRPr="00EC2A39" w:rsidRDefault="002701F3" w:rsidP="002701F3">
      <w:pPr>
        <w:pStyle w:val="Main"/>
        <w:ind w:firstLine="0"/>
        <w:jc w:val="center"/>
      </w:pPr>
    </w:p>
    <w:p w:rsidR="002701F3" w:rsidRPr="000D773D" w:rsidRDefault="002701F3" w:rsidP="002701F3">
      <w:pPr>
        <w:pStyle w:val="Main"/>
        <w:rPr>
          <w:lang w:val="ru-RU"/>
        </w:rPr>
      </w:pPr>
      <w:r w:rsidRPr="000D773D">
        <w:rPr>
          <w:lang w:val="ru-RU"/>
        </w:rPr>
        <w:t xml:space="preserve">Мы скажем, что 1 должна рассматриваться как истинное утверждение, а 0 — как ложное. Если наше мнение верно, то в первом операторе </w:t>
      </w:r>
      <w:r w:rsidRPr="00EC2A39">
        <w:t>if</w:t>
      </w:r>
      <w:r w:rsidRPr="000D773D">
        <w:rPr>
          <w:lang w:val="ru-RU"/>
        </w:rPr>
        <w:t xml:space="preserve"> должна выполниться первая ветвь (ветвь </w:t>
      </w:r>
      <w:r w:rsidRPr="00EC2A39">
        <w:t>if</w:t>
      </w:r>
      <w:r w:rsidRPr="000D773D">
        <w:rPr>
          <w:lang w:val="ru-RU"/>
        </w:rPr>
        <w:t xml:space="preserve">, а во втором операторе </w:t>
      </w:r>
      <w:r w:rsidRPr="00EC2A39">
        <w:t>if</w:t>
      </w:r>
      <w:r w:rsidRPr="000D773D">
        <w:rPr>
          <w:lang w:val="ru-RU"/>
        </w:rPr>
        <w:t xml:space="preserve"> — вторая (ветвь </w:t>
      </w:r>
      <w:r w:rsidRPr="00EC2A39">
        <w:t>else</w:t>
      </w:r>
      <w:r w:rsidRPr="000D773D">
        <w:rPr>
          <w:lang w:val="ru-RU"/>
        </w:rPr>
        <w:t>). Попробуйте запустить эту программу, чтобы узнать, правы ли мы.</w:t>
      </w:r>
    </w:p>
    <w:p w:rsidR="002701F3" w:rsidRPr="000D773D" w:rsidRDefault="002701F3" w:rsidP="002701F3">
      <w:pPr>
        <w:pStyle w:val="Main"/>
        <w:rPr>
          <w:lang w:val="ru-RU"/>
        </w:rPr>
      </w:pPr>
      <w:r w:rsidRPr="000D773D">
        <w:rPr>
          <w:highlight w:val="yellow"/>
          <w:lang w:val="ru-RU"/>
        </w:rPr>
        <w:t xml:space="preserve">Итак, чему же все-таки соответствует истина? Мы можем использовать 1 и 0 в качестве проверочных значений для оператора </w:t>
      </w:r>
      <w:r w:rsidRPr="00A04A6B">
        <w:rPr>
          <w:highlight w:val="yellow"/>
        </w:rPr>
        <w:t>if</w:t>
      </w:r>
      <w:r w:rsidRPr="000D773D">
        <w:rPr>
          <w:highlight w:val="yellow"/>
          <w:lang w:val="ru-RU"/>
        </w:rPr>
        <w:t>. Спрашивается, можем ли мы использовать другие числа.</w:t>
      </w:r>
      <w:r w:rsidRPr="000D773D">
        <w:rPr>
          <w:lang w:val="ru-RU"/>
        </w:rPr>
        <w:t xml:space="preserve"> Если да, то что при этом происходит? Давайте проведем эксперимент.</w:t>
      </w:r>
    </w:p>
    <w:p w:rsidR="002701F3" w:rsidRPr="000D773D" w:rsidRDefault="002701F3" w:rsidP="002701F3">
      <w:pPr>
        <w:pStyle w:val="Main"/>
        <w:rPr>
          <w:color w:val="008000"/>
          <w:lang w:val="ru-RU"/>
        </w:rPr>
      </w:pPr>
    </w:p>
    <w:p w:rsidR="002701F3" w:rsidRPr="000D773D" w:rsidRDefault="002701F3" w:rsidP="002701F3">
      <w:pPr>
        <w:pStyle w:val="Program"/>
        <w:rPr>
          <w:color w:val="008000"/>
          <w:lang w:val="ru-RU"/>
        </w:rPr>
      </w:pPr>
      <w:r w:rsidRPr="000D773D">
        <w:rPr>
          <w:color w:val="008000"/>
          <w:lang w:val="ru-RU"/>
        </w:rPr>
        <w:t xml:space="preserve">/* </w:t>
      </w:r>
      <w:r w:rsidRPr="00026552">
        <w:rPr>
          <w:color w:val="008000"/>
        </w:rPr>
        <w:t>if</w:t>
      </w:r>
      <w:r w:rsidRPr="000D773D">
        <w:rPr>
          <w:color w:val="008000"/>
          <w:lang w:val="ru-RU"/>
        </w:rPr>
        <w:t xml:space="preserve"> — </w:t>
      </w:r>
      <w:r w:rsidRPr="00026552">
        <w:rPr>
          <w:color w:val="008000"/>
          <w:lang w:val="ru-RU"/>
        </w:rPr>
        <w:t>тест</w:t>
      </w:r>
      <w:r w:rsidRPr="000D773D">
        <w:rPr>
          <w:color w:val="008000"/>
          <w:lang w:val="ru-RU"/>
        </w:rPr>
        <w:t xml:space="preserve"> */</w:t>
      </w:r>
    </w:p>
    <w:p w:rsidR="002701F3" w:rsidRPr="000D773D" w:rsidRDefault="002701F3" w:rsidP="002701F3">
      <w:pPr>
        <w:pStyle w:val="Program"/>
        <w:rPr>
          <w:lang w:val="ru-RU"/>
        </w:rPr>
      </w:pPr>
      <w:r w:rsidRPr="00EC2A39">
        <w:t>main</w:t>
      </w:r>
      <w:r w:rsidRPr="000D773D">
        <w:rPr>
          <w:lang w:val="ru-RU"/>
        </w:rPr>
        <w:t>()</w:t>
      </w:r>
    </w:p>
    <w:p w:rsidR="002701F3" w:rsidRPr="00EC2A39" w:rsidRDefault="002701F3" w:rsidP="002701F3">
      <w:pPr>
        <w:pStyle w:val="Program"/>
        <w:rPr>
          <w:lang w:val="ru-RU"/>
        </w:rPr>
      </w:pPr>
      <w:r w:rsidRPr="00EC2A39">
        <w:rPr>
          <w:lang w:val="ru-RU"/>
        </w:rPr>
        <w:t>{</w:t>
      </w:r>
    </w:p>
    <w:p w:rsidR="002701F3" w:rsidRPr="00EC2A39" w:rsidRDefault="002701F3" w:rsidP="002701F3">
      <w:pPr>
        <w:pStyle w:val="Program"/>
        <w:rPr>
          <w:lang w:val="ru-RU"/>
        </w:rPr>
      </w:pPr>
      <w:r w:rsidRPr="00026552">
        <w:rPr>
          <w:color w:val="0000FF"/>
          <w:lang w:val="ru-RU"/>
        </w:rPr>
        <w:tab/>
        <w:t>if</w:t>
      </w:r>
      <w:r w:rsidRPr="00EC2A39">
        <w:rPr>
          <w:lang w:val="ru-RU"/>
        </w:rPr>
        <w:t xml:space="preserve"> (200)</w:t>
      </w:r>
    </w:p>
    <w:p w:rsidR="002701F3" w:rsidRPr="00EC2A39" w:rsidRDefault="002701F3" w:rsidP="002701F3">
      <w:pPr>
        <w:pStyle w:val="Program"/>
        <w:rPr>
          <w:lang w:val="ru-RU"/>
        </w:rPr>
      </w:pPr>
      <w:r w:rsidRPr="00EC2A39">
        <w:rPr>
          <w:lang w:val="ru-RU"/>
        </w:rPr>
        <w:tab/>
      </w:r>
      <w:r w:rsidRPr="00EC2A39">
        <w:rPr>
          <w:lang w:val="ru-RU"/>
        </w:rPr>
        <w:tab/>
        <w:t>printf("200 — это истина.\n");</w:t>
      </w:r>
    </w:p>
    <w:p w:rsidR="002701F3" w:rsidRPr="00EC2A39" w:rsidRDefault="002701F3" w:rsidP="002701F3">
      <w:pPr>
        <w:pStyle w:val="Program"/>
        <w:rPr>
          <w:lang w:val="ru-RU"/>
        </w:rPr>
      </w:pPr>
      <w:r w:rsidRPr="00026552">
        <w:rPr>
          <w:color w:val="0000FF"/>
          <w:lang w:val="ru-RU"/>
        </w:rPr>
        <w:tab/>
        <w:t>if</w:t>
      </w:r>
      <w:r w:rsidRPr="00EC2A39">
        <w:rPr>
          <w:lang w:val="ru-RU"/>
        </w:rPr>
        <w:t xml:space="preserve"> (-33)</w:t>
      </w:r>
    </w:p>
    <w:p w:rsidR="002701F3" w:rsidRPr="00EC2A39" w:rsidRDefault="002701F3" w:rsidP="002701F3">
      <w:pPr>
        <w:pStyle w:val="Program"/>
        <w:rPr>
          <w:lang w:val="ru-RU"/>
        </w:rPr>
      </w:pPr>
      <w:r w:rsidRPr="00EC2A39">
        <w:rPr>
          <w:lang w:val="ru-RU"/>
        </w:rPr>
        <w:tab/>
      </w:r>
      <w:r w:rsidRPr="00EC2A39">
        <w:rPr>
          <w:lang w:val="ru-RU"/>
        </w:rPr>
        <w:tab/>
        <w:t>printf(" - 33 — это истина\n" );</w:t>
      </w:r>
    </w:p>
    <w:p w:rsidR="002701F3" w:rsidRPr="00EC2A39" w:rsidRDefault="002701F3" w:rsidP="002701F3">
      <w:pPr>
        <w:pStyle w:val="Program"/>
        <w:rPr>
          <w:lang w:val="ru-RU"/>
        </w:rPr>
      </w:pPr>
      <w:r w:rsidRPr="00EC2A39">
        <w:rPr>
          <w:lang w:val="ru-RU"/>
        </w:rPr>
        <w:t>}</w:t>
      </w:r>
    </w:p>
    <w:p w:rsidR="002701F3" w:rsidRPr="00DE1470" w:rsidRDefault="002701F3" w:rsidP="002701F3">
      <w:pPr>
        <w:pStyle w:val="Main"/>
        <w:rPr>
          <w:lang w:val="ru-RU"/>
        </w:rPr>
      </w:pPr>
    </w:p>
    <w:p w:rsidR="002701F3" w:rsidRPr="00EC2A39" w:rsidRDefault="002701F3" w:rsidP="002701F3">
      <w:pPr>
        <w:pStyle w:val="Main"/>
      </w:pPr>
      <w:r w:rsidRPr="00EC2A39">
        <w:t>Результаты выглядят так:</w:t>
      </w:r>
    </w:p>
    <w:p w:rsidR="002701F3" w:rsidRPr="00EC2A39" w:rsidRDefault="002701F3" w:rsidP="002701F3">
      <w:pPr>
        <w:pStyle w:val="Main"/>
        <w:ind w:firstLine="0"/>
        <w:jc w:val="center"/>
      </w:pPr>
    </w:p>
    <w:p w:rsidR="002701F3" w:rsidRDefault="002701F3" w:rsidP="002701F3">
      <w:pPr>
        <w:pStyle w:val="Main"/>
        <w:ind w:firstLine="0"/>
        <w:jc w:val="center"/>
      </w:pPr>
      <w:r>
        <w:rPr>
          <w:noProof/>
          <w:lang w:eastAsia="en-US"/>
        </w:rPr>
        <w:drawing>
          <wp:inline distT="0" distB="0" distL="0" distR="0">
            <wp:extent cx="2487930" cy="980440"/>
            <wp:effectExtent l="1905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487930" cy="980440"/>
                    </a:xfrm>
                    <a:prstGeom prst="rect">
                      <a:avLst/>
                    </a:prstGeom>
                    <a:noFill/>
                    <a:ln w="9525">
                      <a:noFill/>
                      <a:miter lim="800000"/>
                      <a:headEnd/>
                      <a:tailEnd/>
                    </a:ln>
                  </pic:spPr>
                </pic:pic>
              </a:graphicData>
            </a:graphic>
          </wp:inline>
        </w:drawing>
      </w:r>
    </w:p>
    <w:p w:rsidR="002701F3" w:rsidRPr="00EC2A39" w:rsidRDefault="002701F3" w:rsidP="002701F3">
      <w:pPr>
        <w:pStyle w:val="Main"/>
        <w:ind w:firstLine="0"/>
        <w:jc w:val="center"/>
      </w:pPr>
    </w:p>
    <w:p w:rsidR="002701F3" w:rsidRPr="000D773D" w:rsidRDefault="002701F3" w:rsidP="002701F3">
      <w:pPr>
        <w:pStyle w:val="Main"/>
        <w:rPr>
          <w:lang w:val="ru-RU"/>
        </w:rPr>
      </w:pPr>
      <w:r w:rsidRPr="000D773D">
        <w:rPr>
          <w:lang w:val="ru-RU"/>
        </w:rPr>
        <w:t>Очевидно, в языке Си числа 200 и-33 тоже рассматриваются как «истина». И действительно, все ненулевые величины принимаются в качестве «истины» и только 0 — как «ложь». В языке Си понятие истины оказывается чрезвычайно растяжимым!</w:t>
      </w:r>
    </w:p>
    <w:p w:rsidR="002701F3" w:rsidRPr="000D773D" w:rsidRDefault="002701F3" w:rsidP="002701F3">
      <w:pPr>
        <w:pStyle w:val="Main"/>
        <w:rPr>
          <w:lang w:val="ru-RU"/>
        </w:rPr>
      </w:pPr>
      <w:r w:rsidRPr="000D773D">
        <w:rPr>
          <w:lang w:val="ru-RU"/>
        </w:rPr>
        <w:t>Многие программисты обычно пользуются этим определением истинности. Например, строку</w:t>
      </w:r>
    </w:p>
    <w:p w:rsidR="002701F3" w:rsidRPr="000D773D" w:rsidRDefault="002701F3" w:rsidP="002701F3">
      <w:pPr>
        <w:pStyle w:val="Main"/>
        <w:rPr>
          <w:lang w:val="ru-RU"/>
        </w:rPr>
      </w:pPr>
    </w:p>
    <w:p w:rsidR="002701F3" w:rsidRPr="000D773D" w:rsidRDefault="002701F3" w:rsidP="002701F3">
      <w:pPr>
        <w:pStyle w:val="Main"/>
        <w:rPr>
          <w:lang w:val="ru-RU"/>
        </w:rPr>
      </w:pPr>
      <w:bookmarkStart w:id="15" w:name="AP01013"/>
      <w:r w:rsidRPr="00C37114">
        <w:rPr>
          <w:color w:val="0000FF"/>
        </w:rPr>
        <w:t>if</w:t>
      </w:r>
      <w:r w:rsidRPr="000D773D">
        <w:rPr>
          <w:lang w:val="ru-RU"/>
        </w:rPr>
        <w:t>(</w:t>
      </w:r>
      <w:r w:rsidRPr="00C37114">
        <w:t>goats</w:t>
      </w:r>
      <w:r w:rsidRPr="000D773D">
        <w:rPr>
          <w:lang w:val="ru-RU"/>
        </w:rPr>
        <w:t xml:space="preserve"> ! = 0)</w:t>
      </w:r>
    </w:p>
    <w:bookmarkEnd w:id="15"/>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можно заменить такой</w:t>
      </w:r>
    </w:p>
    <w:p w:rsidR="002701F3" w:rsidRPr="000D773D" w:rsidRDefault="002701F3" w:rsidP="002701F3">
      <w:pPr>
        <w:pStyle w:val="Main"/>
        <w:rPr>
          <w:lang w:val="ru-RU"/>
        </w:rPr>
      </w:pPr>
    </w:p>
    <w:p w:rsidR="002701F3" w:rsidRPr="000D773D" w:rsidRDefault="002701F3" w:rsidP="002701F3">
      <w:pPr>
        <w:pStyle w:val="Main"/>
        <w:rPr>
          <w:lang w:val="ru-RU"/>
        </w:rPr>
      </w:pPr>
      <w:r w:rsidRPr="00895999">
        <w:rPr>
          <w:color w:val="0000FF"/>
        </w:rPr>
        <w:t>if</w:t>
      </w:r>
      <w:r w:rsidRPr="000D773D">
        <w:rPr>
          <w:lang w:val="ru-RU"/>
        </w:rPr>
        <w:t>(</w:t>
      </w:r>
      <w:r w:rsidRPr="00EC2A39">
        <w:t>goats</w:t>
      </w:r>
      <w:r w:rsidRPr="000D773D">
        <w:rPr>
          <w:lang w:val="ru-RU"/>
        </w:rPr>
        <w:t>)</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highlight w:val="yellow"/>
          <w:lang w:val="ru-RU"/>
        </w:rPr>
        <w:t>поскольку выражение (</w:t>
      </w:r>
      <w:r w:rsidRPr="00A04A6B">
        <w:rPr>
          <w:highlight w:val="yellow"/>
        </w:rPr>
        <w:t>goats</w:t>
      </w:r>
      <w:r w:rsidRPr="000D773D">
        <w:rPr>
          <w:highlight w:val="yellow"/>
          <w:lang w:val="ru-RU"/>
        </w:rPr>
        <w:t xml:space="preserve"> ! </w:t>
      </w:r>
      <w:r w:rsidRPr="00DE1470">
        <w:rPr>
          <w:highlight w:val="yellow"/>
          <w:lang w:val="ru-RU"/>
        </w:rPr>
        <w:t>= 0) и выражение (</w:t>
      </w:r>
      <w:r w:rsidRPr="00A04A6B">
        <w:rPr>
          <w:highlight w:val="yellow"/>
        </w:rPr>
        <w:t>goats</w:t>
      </w:r>
      <w:r w:rsidRPr="00DE1470">
        <w:rPr>
          <w:highlight w:val="yellow"/>
          <w:lang w:val="ru-RU"/>
        </w:rPr>
        <w:t xml:space="preserve">) оба примут значение 0, или «ложь», только в том случае, если значение переменной </w:t>
      </w:r>
      <w:r w:rsidRPr="00A04A6B">
        <w:rPr>
          <w:highlight w:val="yellow"/>
        </w:rPr>
        <w:t>goats</w:t>
      </w:r>
      <w:r w:rsidRPr="00DE1470">
        <w:rPr>
          <w:highlight w:val="yellow"/>
          <w:lang w:val="ru-RU"/>
        </w:rPr>
        <w:t xml:space="preserve"> равно 0.</w:t>
      </w:r>
      <w:r w:rsidRPr="00DE1470">
        <w:rPr>
          <w:lang w:val="ru-RU"/>
        </w:rPr>
        <w:t xml:space="preserve"> </w:t>
      </w:r>
      <w:r w:rsidRPr="000D773D">
        <w:rPr>
          <w:lang w:val="ru-RU"/>
        </w:rPr>
        <w:t>Мы думаем, что смысл второй формы записи менее очевиден, чем первой. Однако в результате компиляции она оказывается более эффективной, так как при реализации программы требует меньшего числа машинных операций.</w:t>
      </w:r>
    </w:p>
    <w:p w:rsidR="002701F3" w:rsidRPr="000D773D" w:rsidRDefault="002701F3" w:rsidP="002701F3">
      <w:pPr>
        <w:pStyle w:val="Main"/>
        <w:rPr>
          <w:lang w:val="ru-RU"/>
        </w:rPr>
      </w:pPr>
      <w:r w:rsidRPr="000D773D">
        <w:rPr>
          <w:lang w:val="ru-RU"/>
        </w:rPr>
        <w:t>Осложнения с понятием «истина». Растяжимость понятия истина в языке Си может привести и к неприятностям. Рассмотрим следующую программу:</w:t>
      </w:r>
    </w:p>
    <w:p w:rsidR="002701F3" w:rsidRPr="000D773D" w:rsidRDefault="002701F3" w:rsidP="002701F3">
      <w:pPr>
        <w:pStyle w:val="Main"/>
        <w:rPr>
          <w:lang w:val="ru-RU"/>
        </w:rPr>
      </w:pPr>
    </w:p>
    <w:p w:rsidR="002701F3" w:rsidRPr="000D773D" w:rsidRDefault="002701F3" w:rsidP="002701F3">
      <w:pPr>
        <w:pStyle w:val="Program"/>
        <w:rPr>
          <w:color w:val="008000"/>
          <w:lang w:val="ru-RU"/>
        </w:rPr>
      </w:pPr>
      <w:r w:rsidRPr="000D773D">
        <w:rPr>
          <w:color w:val="008000"/>
          <w:lang w:val="ru-RU"/>
        </w:rPr>
        <w:t>/* занятость */</w:t>
      </w:r>
    </w:p>
    <w:p w:rsidR="002701F3" w:rsidRPr="000D773D" w:rsidRDefault="002701F3" w:rsidP="002701F3">
      <w:pPr>
        <w:pStyle w:val="Program"/>
        <w:rPr>
          <w:lang w:val="ru-RU"/>
        </w:rPr>
      </w:pPr>
      <w:r w:rsidRPr="00EC2A39">
        <w:t>main</w:t>
      </w:r>
      <w:r w:rsidRPr="000D773D">
        <w:rPr>
          <w:lang w:val="ru-RU"/>
        </w:rPr>
        <w:t>()</w:t>
      </w:r>
    </w:p>
    <w:p w:rsidR="002701F3" w:rsidRPr="000D773D" w:rsidRDefault="002701F3" w:rsidP="002701F3">
      <w:pPr>
        <w:pStyle w:val="Program"/>
        <w:rPr>
          <w:lang w:val="ru-RU"/>
        </w:rPr>
      </w:pPr>
      <w:r w:rsidRPr="000D773D">
        <w:rPr>
          <w:lang w:val="ru-RU"/>
        </w:rPr>
        <w:t>{</w:t>
      </w:r>
    </w:p>
    <w:p w:rsidR="002701F3" w:rsidRPr="000D773D" w:rsidRDefault="002701F3" w:rsidP="002701F3">
      <w:pPr>
        <w:pStyle w:val="Program"/>
        <w:rPr>
          <w:lang w:val="ru-RU"/>
        </w:rPr>
      </w:pPr>
      <w:r w:rsidRPr="000D773D">
        <w:rPr>
          <w:color w:val="0000FF"/>
          <w:lang w:val="ru-RU"/>
        </w:rPr>
        <w:tab/>
      </w:r>
      <w:r w:rsidRPr="00895999">
        <w:rPr>
          <w:color w:val="0000FF"/>
        </w:rPr>
        <w:t>int</w:t>
      </w:r>
      <w:r w:rsidRPr="000D773D">
        <w:rPr>
          <w:lang w:val="ru-RU"/>
        </w:rPr>
        <w:t xml:space="preserve"> </w:t>
      </w:r>
      <w:r w:rsidRPr="00EC2A39">
        <w:t>age</w:t>
      </w:r>
      <w:r w:rsidRPr="000D773D">
        <w:rPr>
          <w:lang w:val="ru-RU"/>
        </w:rPr>
        <w:t xml:space="preserve"> = 20;</w:t>
      </w:r>
    </w:p>
    <w:p w:rsidR="002701F3" w:rsidRPr="000D773D" w:rsidRDefault="002701F3" w:rsidP="002701F3">
      <w:pPr>
        <w:pStyle w:val="Program"/>
        <w:rPr>
          <w:lang w:val="ru-RU"/>
        </w:rPr>
      </w:pPr>
      <w:r w:rsidRPr="000D773D">
        <w:rPr>
          <w:color w:val="0000FF"/>
          <w:lang w:val="ru-RU"/>
        </w:rPr>
        <w:tab/>
      </w:r>
      <w:r w:rsidRPr="00895999">
        <w:rPr>
          <w:color w:val="0000FF"/>
        </w:rPr>
        <w:t>while</w:t>
      </w:r>
      <w:r w:rsidRPr="000D773D">
        <w:rPr>
          <w:lang w:val="ru-RU"/>
        </w:rPr>
        <w:t xml:space="preserve"> (</w:t>
      </w:r>
      <w:r w:rsidRPr="00EC2A39">
        <w:t>age</w:t>
      </w:r>
      <w:r w:rsidRPr="000D773D">
        <w:rPr>
          <w:lang w:val="ru-RU"/>
        </w:rPr>
        <w:t xml:space="preserve"> ++ &lt;= 65)</w:t>
      </w:r>
    </w:p>
    <w:p w:rsidR="002701F3" w:rsidRPr="000D773D" w:rsidRDefault="002701F3" w:rsidP="002701F3">
      <w:pPr>
        <w:pStyle w:val="Program"/>
        <w:rPr>
          <w:lang w:val="ru-RU"/>
        </w:rPr>
      </w:pPr>
      <w:r w:rsidRPr="000D773D">
        <w:rPr>
          <w:lang w:val="ru-RU"/>
        </w:rPr>
        <w:tab/>
      </w:r>
      <w:r w:rsidRPr="000D773D">
        <w:rPr>
          <w:lang w:val="ru-RU"/>
        </w:rPr>
        <w:tab/>
        <w:t>{</w:t>
      </w:r>
    </w:p>
    <w:p w:rsidR="002701F3" w:rsidRPr="000D773D" w:rsidRDefault="002701F3" w:rsidP="002701F3">
      <w:pPr>
        <w:pStyle w:val="Program"/>
        <w:rPr>
          <w:lang w:val="ru-RU"/>
        </w:rPr>
      </w:pPr>
      <w:r w:rsidRPr="000D773D">
        <w:rPr>
          <w:lang w:val="ru-RU"/>
        </w:rPr>
        <w:tab/>
      </w:r>
      <w:r w:rsidRPr="000D773D">
        <w:rPr>
          <w:lang w:val="ru-RU"/>
        </w:rPr>
        <w:tab/>
      </w:r>
      <w:r>
        <w:rPr>
          <w:lang w:val="ru-RU"/>
        </w:rPr>
        <w:tab/>
      </w:r>
      <w:r w:rsidRPr="00895999">
        <w:rPr>
          <w:color w:val="0000FF"/>
        </w:rPr>
        <w:t>if</w:t>
      </w:r>
      <w:r w:rsidRPr="00EE1C6C">
        <w:rPr>
          <w:color w:val="0000FF"/>
          <w:lang w:val="ru-RU"/>
        </w:rPr>
        <w:t xml:space="preserve"> </w:t>
      </w:r>
      <w:r w:rsidRPr="00EE1C6C">
        <w:rPr>
          <w:lang w:val="ru-RU"/>
        </w:rPr>
        <w:t>((</w:t>
      </w:r>
      <w:r>
        <w:t>age</w:t>
      </w:r>
      <w:r w:rsidRPr="00EE1C6C">
        <w:rPr>
          <w:lang w:val="ru-RU"/>
        </w:rPr>
        <w:t xml:space="preserve"> % 20) ==0) </w:t>
      </w:r>
      <w:r w:rsidRPr="00EE1C6C">
        <w:rPr>
          <w:color w:val="008000"/>
          <w:lang w:val="ru-RU"/>
        </w:rPr>
        <w:t xml:space="preserve">/* делится ли возраст на 20? </w:t>
      </w:r>
      <w:r w:rsidRPr="000D773D">
        <w:rPr>
          <w:color w:val="008000"/>
          <w:lang w:val="ru-RU"/>
        </w:rPr>
        <w:t>*/</w:t>
      </w:r>
    </w:p>
    <w:p w:rsidR="002701F3" w:rsidRPr="000D773D" w:rsidRDefault="002701F3" w:rsidP="002701F3">
      <w:pPr>
        <w:pStyle w:val="Program"/>
        <w:rPr>
          <w:lang w:val="ru-RU"/>
        </w:rPr>
      </w:pPr>
      <w:r w:rsidRPr="000D773D">
        <w:rPr>
          <w:lang w:val="ru-RU"/>
        </w:rPr>
        <w:tab/>
      </w:r>
      <w:r w:rsidRPr="000D773D">
        <w:rPr>
          <w:lang w:val="ru-RU"/>
        </w:rPr>
        <w:tab/>
      </w:r>
      <w:r w:rsidRPr="000D773D">
        <w:rPr>
          <w:lang w:val="ru-RU"/>
        </w:rPr>
        <w:tab/>
      </w:r>
      <w:r>
        <w:rPr>
          <w:lang w:val="ru-RU"/>
        </w:rPr>
        <w:tab/>
      </w:r>
      <w:r w:rsidRPr="00EC2A39">
        <w:t>printf</w:t>
      </w:r>
      <w:r w:rsidRPr="000D773D">
        <w:rPr>
          <w:lang w:val="ru-RU"/>
        </w:rPr>
        <w:t>(" Вам %</w:t>
      </w:r>
      <w:r w:rsidRPr="00EC2A39">
        <w:t>d</w:t>
      </w:r>
      <w:r w:rsidRPr="000D773D">
        <w:rPr>
          <w:lang w:val="ru-RU"/>
        </w:rPr>
        <w:t>. Поздравляем с повышением!\</w:t>
      </w:r>
      <w:r w:rsidRPr="00EC2A39">
        <w:t>n</w:t>
      </w:r>
      <w:r w:rsidRPr="000D773D">
        <w:rPr>
          <w:lang w:val="ru-RU"/>
        </w:rPr>
        <w:t xml:space="preserve">" , </w:t>
      </w:r>
      <w:r w:rsidRPr="00EC2A39">
        <w:t>age</w:t>
      </w:r>
      <w:r w:rsidRPr="000D773D">
        <w:rPr>
          <w:lang w:val="ru-RU"/>
        </w:rPr>
        <w:t>);</w:t>
      </w:r>
    </w:p>
    <w:p w:rsidR="002701F3" w:rsidRPr="000D773D" w:rsidRDefault="002701F3" w:rsidP="002701F3">
      <w:pPr>
        <w:pStyle w:val="Program"/>
        <w:rPr>
          <w:lang w:val="ru-RU"/>
        </w:rPr>
      </w:pPr>
      <w:r w:rsidRPr="000D773D">
        <w:rPr>
          <w:lang w:val="ru-RU"/>
        </w:rPr>
        <w:tab/>
      </w:r>
      <w:r w:rsidRPr="000D773D">
        <w:rPr>
          <w:lang w:val="ru-RU"/>
        </w:rPr>
        <w:tab/>
      </w:r>
      <w:r w:rsidRPr="00895999">
        <w:rPr>
          <w:color w:val="0000FF"/>
          <w:lang w:val="ru-RU"/>
        </w:rPr>
        <w:tab/>
      </w:r>
      <w:r w:rsidRPr="00895999">
        <w:rPr>
          <w:color w:val="0000FF"/>
        </w:rPr>
        <w:t>if</w:t>
      </w:r>
      <w:r w:rsidRPr="000D773D">
        <w:rPr>
          <w:lang w:val="ru-RU"/>
        </w:rPr>
        <w:t xml:space="preserve"> (</w:t>
      </w:r>
      <w:r w:rsidRPr="00EC2A39">
        <w:t>age</w:t>
      </w:r>
      <w:r w:rsidRPr="000D773D">
        <w:rPr>
          <w:lang w:val="ru-RU"/>
        </w:rPr>
        <w:t xml:space="preserve"> = 65)</w:t>
      </w:r>
    </w:p>
    <w:p w:rsidR="002701F3" w:rsidRPr="000D773D" w:rsidRDefault="002701F3" w:rsidP="002701F3">
      <w:pPr>
        <w:pStyle w:val="Program"/>
        <w:rPr>
          <w:lang w:val="ru-RU"/>
        </w:rPr>
      </w:pPr>
      <w:r w:rsidRPr="000D773D">
        <w:rPr>
          <w:lang w:val="ru-RU"/>
        </w:rPr>
        <w:tab/>
      </w:r>
      <w:r w:rsidRPr="000D773D">
        <w:rPr>
          <w:lang w:val="ru-RU"/>
        </w:rPr>
        <w:tab/>
      </w:r>
      <w:r w:rsidRPr="000D773D">
        <w:rPr>
          <w:lang w:val="ru-RU"/>
        </w:rPr>
        <w:tab/>
      </w:r>
      <w:r>
        <w:rPr>
          <w:lang w:val="ru-RU"/>
        </w:rPr>
        <w:tab/>
      </w:r>
      <w:r w:rsidRPr="00EC2A39">
        <w:t>printf</w:t>
      </w:r>
      <w:r w:rsidRPr="000D773D">
        <w:rPr>
          <w:lang w:val="ru-RU"/>
        </w:rPr>
        <w:t>(" Вам %</w:t>
      </w:r>
      <w:r w:rsidRPr="00EC2A39">
        <w:t>d</w:t>
      </w:r>
      <w:r w:rsidRPr="000D773D">
        <w:rPr>
          <w:lang w:val="ru-RU"/>
        </w:rPr>
        <w:t>. Преподносим Вам золотые часы.\</w:t>
      </w:r>
      <w:r w:rsidRPr="00EC2A39">
        <w:t>n</w:t>
      </w:r>
      <w:r w:rsidRPr="000D773D">
        <w:rPr>
          <w:lang w:val="ru-RU"/>
        </w:rPr>
        <w:t xml:space="preserve">" , </w:t>
      </w:r>
      <w:r w:rsidRPr="00EC2A39">
        <w:t>age</w:t>
      </w:r>
      <w:r w:rsidRPr="000D773D">
        <w:rPr>
          <w:lang w:val="ru-RU"/>
        </w:rPr>
        <w:t>);</w:t>
      </w:r>
    </w:p>
    <w:p w:rsidR="002701F3" w:rsidRPr="000D773D" w:rsidRDefault="002701F3" w:rsidP="002701F3">
      <w:pPr>
        <w:pStyle w:val="Program"/>
        <w:rPr>
          <w:lang w:val="ru-RU"/>
        </w:rPr>
      </w:pPr>
      <w:r w:rsidRPr="000D773D">
        <w:rPr>
          <w:lang w:val="ru-RU"/>
        </w:rPr>
        <w:tab/>
      </w:r>
      <w:r w:rsidRPr="000D773D">
        <w:rPr>
          <w:lang w:val="ru-RU"/>
        </w:rPr>
        <w:tab/>
        <w:t>}</w:t>
      </w:r>
    </w:p>
    <w:p w:rsidR="002701F3" w:rsidRPr="000D773D" w:rsidRDefault="002701F3" w:rsidP="002701F3">
      <w:pPr>
        <w:pStyle w:val="Program"/>
        <w:rPr>
          <w:lang w:val="ru-RU"/>
        </w:rPr>
      </w:pPr>
      <w:r w:rsidRPr="000D773D">
        <w:rPr>
          <w:lang w:val="ru-RU"/>
        </w:rPr>
        <w:t>}</w:t>
      </w:r>
    </w:p>
    <w:p w:rsidR="002701F3" w:rsidRPr="00EC2A39" w:rsidRDefault="002701F3" w:rsidP="002701F3">
      <w:pPr>
        <w:pStyle w:val="Main"/>
        <w:rPr>
          <w:lang w:val="ru-RU"/>
        </w:rPr>
      </w:pPr>
    </w:p>
    <w:p w:rsidR="002701F3" w:rsidRPr="000D773D" w:rsidRDefault="002701F3" w:rsidP="002701F3">
      <w:pPr>
        <w:pStyle w:val="Main"/>
        <w:rPr>
          <w:lang w:val="ru-RU"/>
        </w:rPr>
      </w:pPr>
      <w:r w:rsidRPr="000D773D">
        <w:rPr>
          <w:lang w:val="ru-RU"/>
        </w:rPr>
        <w:t>С первого взгляда вам может показаться, что результат работы программы будет выглядеть, например, так:</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Вам 40.Поздравляем с повышением!</w:t>
      </w:r>
    </w:p>
    <w:p w:rsidR="002701F3" w:rsidRPr="000D773D" w:rsidRDefault="002701F3" w:rsidP="002701F3">
      <w:pPr>
        <w:pStyle w:val="Main"/>
        <w:rPr>
          <w:lang w:val="ru-RU"/>
        </w:rPr>
      </w:pPr>
      <w:r w:rsidRPr="000D773D">
        <w:rPr>
          <w:lang w:val="ru-RU"/>
        </w:rPr>
        <w:t>Вам 60.Поздравляем с повышением!</w:t>
      </w:r>
    </w:p>
    <w:p w:rsidR="002701F3" w:rsidRPr="000D773D" w:rsidRDefault="002701F3" w:rsidP="002701F3">
      <w:pPr>
        <w:pStyle w:val="Main"/>
        <w:rPr>
          <w:lang w:val="ru-RU"/>
        </w:rPr>
      </w:pPr>
      <w:r w:rsidRPr="000D773D">
        <w:rPr>
          <w:lang w:val="ru-RU"/>
        </w:rPr>
        <w:t>Вам 65.Преподносим Вам золотые часы.</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На самом деле, однако, выход будет таким:</w:t>
      </w:r>
    </w:p>
    <w:p w:rsidR="002701F3" w:rsidRPr="000D773D" w:rsidRDefault="002701F3" w:rsidP="002701F3">
      <w:pPr>
        <w:pStyle w:val="Main"/>
        <w:ind w:firstLine="0"/>
        <w:jc w:val="center"/>
        <w:rPr>
          <w:lang w:val="ru-RU"/>
        </w:rPr>
      </w:pPr>
    </w:p>
    <w:p w:rsidR="002701F3" w:rsidRDefault="002701F3" w:rsidP="002701F3">
      <w:pPr>
        <w:pStyle w:val="Main"/>
        <w:ind w:firstLine="0"/>
        <w:jc w:val="center"/>
      </w:pPr>
      <w:r>
        <w:rPr>
          <w:noProof/>
          <w:lang w:eastAsia="en-US"/>
        </w:rPr>
        <w:drawing>
          <wp:inline distT="0" distB="0" distL="0" distR="0">
            <wp:extent cx="4011930" cy="1779270"/>
            <wp:effectExtent l="1905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011930" cy="1779270"/>
                    </a:xfrm>
                    <a:prstGeom prst="rect">
                      <a:avLst/>
                    </a:prstGeom>
                    <a:noFill/>
                    <a:ln w="9525">
                      <a:noFill/>
                      <a:miter lim="800000"/>
                      <a:headEnd/>
                      <a:tailEnd/>
                    </a:ln>
                  </pic:spPr>
                </pic:pic>
              </a:graphicData>
            </a:graphic>
          </wp:inline>
        </w:drawing>
      </w:r>
    </w:p>
    <w:p w:rsidR="002701F3" w:rsidRDefault="002701F3" w:rsidP="002701F3">
      <w:pPr>
        <w:pStyle w:val="Main"/>
        <w:ind w:firstLine="0"/>
        <w:jc w:val="center"/>
      </w:pPr>
    </w:p>
    <w:p w:rsidR="002701F3" w:rsidRPr="00895999" w:rsidRDefault="002701F3" w:rsidP="002701F3">
      <w:pPr>
        <w:pStyle w:val="Main"/>
        <w:rPr>
          <w:lang w:val="ru-RU"/>
        </w:rPr>
      </w:pPr>
      <w:r w:rsidRPr="00895999">
        <w:rPr>
          <w:lang w:val="ru-RU"/>
        </w:rPr>
        <w:t>и т. д. — до бесконечности.</w:t>
      </w:r>
    </w:p>
    <w:p w:rsidR="002701F3" w:rsidRPr="000D773D" w:rsidRDefault="002701F3" w:rsidP="002701F3">
      <w:pPr>
        <w:pStyle w:val="Main"/>
        <w:rPr>
          <w:lang w:val="ru-RU"/>
        </w:rPr>
      </w:pPr>
      <w:r w:rsidRPr="000D773D">
        <w:rPr>
          <w:lang w:val="ru-RU"/>
        </w:rPr>
        <w:t>В чем дело? Это произошло не только потому, что мы плохо спроектировали программу, но и потому, что мы забыли свои собственные предостережения и использовали выражение</w:t>
      </w:r>
    </w:p>
    <w:p w:rsidR="002701F3" w:rsidRPr="000D773D" w:rsidRDefault="002701F3" w:rsidP="002701F3">
      <w:pPr>
        <w:pStyle w:val="Main"/>
        <w:rPr>
          <w:lang w:val="ru-RU"/>
        </w:rPr>
      </w:pPr>
    </w:p>
    <w:p w:rsidR="002701F3" w:rsidRPr="00EC2A39" w:rsidRDefault="002701F3" w:rsidP="002701F3">
      <w:pPr>
        <w:pStyle w:val="Program"/>
      </w:pPr>
      <w:r w:rsidRPr="00EE1C6C">
        <w:rPr>
          <w:color w:val="0000FF"/>
        </w:rPr>
        <w:t>if</w:t>
      </w:r>
      <w:r w:rsidRPr="00EC2A39">
        <w:t xml:space="preserve"> (age = 65)</w:t>
      </w:r>
    </w:p>
    <w:p w:rsidR="002701F3" w:rsidRPr="00EC2A39" w:rsidRDefault="002701F3" w:rsidP="002701F3">
      <w:pPr>
        <w:pStyle w:val="Program"/>
      </w:pPr>
    </w:p>
    <w:p w:rsidR="002701F3" w:rsidRPr="00EC2A39" w:rsidRDefault="002701F3" w:rsidP="002701F3">
      <w:pPr>
        <w:pStyle w:val="Program"/>
      </w:pPr>
      <w:r w:rsidRPr="00EC2A39">
        <w:t>вместо</w:t>
      </w:r>
    </w:p>
    <w:p w:rsidR="002701F3" w:rsidRPr="00EC2A39" w:rsidRDefault="002701F3" w:rsidP="002701F3">
      <w:pPr>
        <w:pStyle w:val="Program"/>
      </w:pPr>
    </w:p>
    <w:p w:rsidR="002701F3" w:rsidRPr="00EC2A39" w:rsidRDefault="002701F3" w:rsidP="002701F3">
      <w:pPr>
        <w:pStyle w:val="Program"/>
      </w:pPr>
      <w:r w:rsidRPr="00EE1C6C">
        <w:rPr>
          <w:color w:val="0000FF"/>
        </w:rPr>
        <w:t>if</w:t>
      </w:r>
      <w:r w:rsidRPr="00EC2A39">
        <w:t xml:space="preserve"> (age = = 65)</w:t>
      </w:r>
    </w:p>
    <w:p w:rsidR="002701F3" w:rsidRPr="00EC2A39" w:rsidRDefault="002701F3" w:rsidP="002701F3">
      <w:pPr>
        <w:pStyle w:val="Main"/>
      </w:pPr>
    </w:p>
    <w:p w:rsidR="002701F3" w:rsidRPr="000D773D" w:rsidRDefault="002701F3" w:rsidP="002701F3">
      <w:pPr>
        <w:pStyle w:val="Main"/>
        <w:rPr>
          <w:lang w:val="ru-RU"/>
        </w:rPr>
      </w:pPr>
      <w:r w:rsidRPr="000D773D">
        <w:rPr>
          <w:lang w:val="ru-RU"/>
        </w:rPr>
        <w:t>Последствия ошибки оказались катастрофическими. Когда в процессе выполнения программа достигает указанного оператора, она видит выражение (а</w:t>
      </w:r>
      <w:r w:rsidRPr="00EC2A39">
        <w:t>g</w:t>
      </w:r>
      <w:r w:rsidRPr="000D773D">
        <w:rPr>
          <w:lang w:val="ru-RU"/>
        </w:rPr>
        <w:t xml:space="preserve">е = 65). Это выражение, включающее в себя операцию присваивания, имеет значение, которое совпадает со значением переменной, расположенной слева от знака, т. е. с 65 (в данном случае). Поскольку 65 не равно нулю, выражение считается «истинным» и выполняется команда вывода на печать. Затем, когда в программе происходит передача управления на команду проверки условия в цикле </w:t>
      </w:r>
      <w:r w:rsidRPr="00EC2A39">
        <w:t>while</w:t>
      </w:r>
      <w:r w:rsidRPr="000D773D">
        <w:rPr>
          <w:lang w:val="ru-RU"/>
        </w:rPr>
        <w:t>, значение переменной аде по-прежнему равно 65, что меньше или равно 65. Условие оказывается истинным, величина а</w:t>
      </w:r>
      <w:r w:rsidRPr="00EC2A39">
        <w:t>g</w:t>
      </w:r>
      <w:r w:rsidRPr="000D773D">
        <w:rPr>
          <w:lang w:val="ru-RU"/>
        </w:rPr>
        <w:t xml:space="preserve">е увеличивается до 66 (ввиду наличия операции увеличения ++ в постфиксной форме), и тело цикла выполняется еще раз. Прекратится ли его выполнение на следующем шаге? Должно было бы, поскольку величина аде теперь больше, чем 65. Но когда программа опять попадает на наш ошибочный оператор </w:t>
      </w:r>
      <w:r w:rsidRPr="00EC2A39">
        <w:t>if</w:t>
      </w:r>
      <w:r w:rsidRPr="000D773D">
        <w:rPr>
          <w:lang w:val="ru-RU"/>
        </w:rPr>
        <w:t>, переменная аде снова получит значение 65! В результате сообщение будет напечатано еще раз, затем тело цикла выполнится еще раз, и т.д. — до бесконечности. (Конечно, если вы в конце концов не захотите остановить программу.)</w:t>
      </w:r>
    </w:p>
    <w:p w:rsidR="002701F3" w:rsidRPr="000D773D" w:rsidRDefault="002701F3" w:rsidP="002701F3">
      <w:pPr>
        <w:pStyle w:val="Main"/>
        <w:rPr>
          <w:lang w:val="ru-RU"/>
        </w:rPr>
      </w:pPr>
      <w:r w:rsidRPr="000D773D">
        <w:rPr>
          <w:lang w:val="ru-RU"/>
        </w:rPr>
        <w:lastRenderedPageBreak/>
        <w:t xml:space="preserve">Подводя итоги, можно сказать, что операции отношения используются для образования условных выражений. Условное выражение имеет значение «1», когда оно истинно, и «0», если оно ложно. В операторах (таких, как </w:t>
      </w:r>
      <w:r w:rsidRPr="00EC2A39">
        <w:t>while</w:t>
      </w:r>
      <w:r w:rsidRPr="000D773D">
        <w:rPr>
          <w:lang w:val="ru-RU"/>
        </w:rPr>
        <w:t xml:space="preserve"> и </w:t>
      </w:r>
      <w:r w:rsidRPr="00EC2A39">
        <w:t>if</w:t>
      </w:r>
      <w:r w:rsidRPr="000D773D">
        <w:rPr>
          <w:lang w:val="ru-RU"/>
        </w:rPr>
        <w:t>), где обычно используются условные выражения для задания проверяемых условий, могут применяться любые выражения, причем ненулевое значение является «истиной», а нуль — «ложью».</w:t>
      </w:r>
    </w:p>
    <w:p w:rsidR="002701F3" w:rsidRPr="000D773D" w:rsidRDefault="002701F3" w:rsidP="002701F3">
      <w:pPr>
        <w:pStyle w:val="Main"/>
        <w:rPr>
          <w:lang w:val="ru-RU"/>
        </w:rPr>
      </w:pPr>
    </w:p>
    <w:p w:rsidR="002701F3" w:rsidRPr="002701F3" w:rsidRDefault="002701F3" w:rsidP="002701F3">
      <w:pPr>
        <w:pStyle w:val="2"/>
        <w:keepNext w:val="0"/>
        <w:numPr>
          <w:ilvl w:val="1"/>
          <w:numId w:val="34"/>
        </w:numPr>
        <w:spacing w:before="0" w:after="0"/>
        <w:ind w:left="426" w:firstLine="0"/>
        <w:rPr>
          <w:i w:val="0"/>
          <w:sz w:val="20"/>
          <w:szCs w:val="20"/>
        </w:rPr>
      </w:pPr>
      <w:bookmarkStart w:id="16" w:name="_Toc129890453"/>
      <w:bookmarkStart w:id="17" w:name="AP0791003"/>
      <w:bookmarkStart w:id="18" w:name="_Toc515770101"/>
      <w:r w:rsidRPr="002701F3">
        <w:rPr>
          <w:i w:val="0"/>
          <w:sz w:val="20"/>
          <w:szCs w:val="20"/>
        </w:rPr>
        <w:t>Условные операторы.</w:t>
      </w:r>
      <w:bookmarkEnd w:id="16"/>
      <w:bookmarkEnd w:id="18"/>
    </w:p>
    <w:p w:rsidR="002701F3" w:rsidRPr="000D773D" w:rsidRDefault="002701F3" w:rsidP="002701F3">
      <w:pPr>
        <w:pStyle w:val="Main"/>
        <w:rPr>
          <w:lang w:val="ru-RU"/>
        </w:rPr>
      </w:pPr>
      <w:bookmarkStart w:id="19" w:name="AP01034"/>
      <w:bookmarkEnd w:id="17"/>
      <w:r w:rsidRPr="000D773D">
        <w:rPr>
          <w:highlight w:val="yellow"/>
          <w:lang w:val="ru-RU"/>
        </w:rPr>
        <w:t xml:space="preserve">В языке С </w:t>
      </w:r>
      <w:bookmarkEnd w:id="19"/>
      <w:r w:rsidRPr="000D773D">
        <w:rPr>
          <w:highlight w:val="yellow"/>
          <w:lang w:val="ru-RU"/>
        </w:rPr>
        <w:t xml:space="preserve">имеется четыре основных </w:t>
      </w:r>
      <w:bookmarkStart w:id="20" w:name="AP01012"/>
      <w:r w:rsidRPr="000D773D">
        <w:rPr>
          <w:highlight w:val="yellow"/>
          <w:lang w:val="ru-RU"/>
        </w:rPr>
        <w:t>условных оператора</w:t>
      </w:r>
      <w:bookmarkEnd w:id="20"/>
      <w:r w:rsidRPr="000D773D">
        <w:rPr>
          <w:highlight w:val="yellow"/>
          <w:lang w:val="ru-RU"/>
        </w:rPr>
        <w:t xml:space="preserve">: </w:t>
      </w:r>
      <w:r w:rsidRPr="00A04A6B">
        <w:rPr>
          <w:highlight w:val="yellow"/>
        </w:rPr>
        <w:t>if</w:t>
      </w:r>
      <w:r w:rsidRPr="000D773D">
        <w:rPr>
          <w:highlight w:val="yellow"/>
          <w:lang w:val="ru-RU"/>
        </w:rPr>
        <w:t xml:space="preserve">, </w:t>
      </w:r>
      <w:r w:rsidRPr="00A04A6B">
        <w:rPr>
          <w:highlight w:val="yellow"/>
        </w:rPr>
        <w:t>if</w:t>
      </w:r>
      <w:r w:rsidRPr="000D773D">
        <w:rPr>
          <w:highlight w:val="yellow"/>
          <w:lang w:val="ru-RU"/>
        </w:rPr>
        <w:t>-</w:t>
      </w:r>
      <w:r w:rsidRPr="00A04A6B">
        <w:rPr>
          <w:highlight w:val="yellow"/>
        </w:rPr>
        <w:t>else</w:t>
      </w:r>
      <w:r w:rsidRPr="000D773D">
        <w:rPr>
          <w:highlight w:val="yellow"/>
          <w:lang w:val="ru-RU"/>
        </w:rPr>
        <w:t xml:space="preserve">,? и </w:t>
      </w:r>
      <w:r w:rsidRPr="00A04A6B">
        <w:rPr>
          <w:highlight w:val="yellow"/>
        </w:rPr>
        <w:t>switch</w:t>
      </w:r>
      <w:r w:rsidRPr="000D773D">
        <w:rPr>
          <w:highlight w:val="yellow"/>
          <w:lang w:val="ru-RU"/>
        </w:rPr>
        <w:t>.</w:t>
      </w:r>
      <w:r w:rsidRPr="000D773D">
        <w:rPr>
          <w:lang w:val="ru-RU"/>
        </w:rPr>
        <w:t xml:space="preserve"> Перед тем, как обсудить их отдельно, необходимо отметить одно общее правило.</w:t>
      </w:r>
    </w:p>
    <w:p w:rsidR="002701F3" w:rsidRPr="000D773D" w:rsidRDefault="002701F3" w:rsidP="002701F3">
      <w:pPr>
        <w:pStyle w:val="Main"/>
        <w:rPr>
          <w:lang w:val="ru-RU"/>
        </w:rPr>
      </w:pPr>
      <w:r w:rsidRPr="000D773D">
        <w:rPr>
          <w:highlight w:val="yellow"/>
          <w:lang w:val="ru-RU"/>
        </w:rPr>
        <w:t>Большинство условных операторов можно использовать для выборочного выполнения или одной программной строки, или нескольких логически связанных строк (называемых блоком). Если условный оператор связан только с одной строкой исполняемого кода, эту строку заключать в фигурные скобки ({ }) не нужно.</w:t>
      </w:r>
      <w:r w:rsidRPr="000D773D">
        <w:rPr>
          <w:lang w:val="ru-RU"/>
        </w:rPr>
        <w:t xml:space="preserve"> Если же </w:t>
      </w:r>
      <w:bookmarkStart w:id="21" w:name="AP01018"/>
      <w:r w:rsidRPr="000D773D">
        <w:rPr>
          <w:lang w:val="ru-RU"/>
        </w:rPr>
        <w:t xml:space="preserve">условный оператор </w:t>
      </w:r>
      <w:bookmarkEnd w:id="21"/>
      <w:r w:rsidRPr="000D773D">
        <w:rPr>
          <w:lang w:val="ru-RU"/>
        </w:rPr>
        <w:t xml:space="preserve">относится к блоку выполняемых операторов, то для связи блока с проверяемым условием фигурные скобки необходимы. По этой причине в операторе </w:t>
      </w:r>
      <w:r w:rsidRPr="00EE1C6C">
        <w:t>switch</w:t>
      </w:r>
      <w:r w:rsidRPr="000D773D">
        <w:rPr>
          <w:lang w:val="ru-RU"/>
        </w:rPr>
        <w:t xml:space="preserve"> необходимы открывающая и закрывающая фигурные скобки.</w:t>
      </w:r>
    </w:p>
    <w:p w:rsidR="002701F3" w:rsidRPr="000D773D" w:rsidRDefault="002701F3" w:rsidP="002701F3">
      <w:pPr>
        <w:pStyle w:val="Main"/>
        <w:rPr>
          <w:lang w:val="ru-RU"/>
        </w:rPr>
      </w:pPr>
    </w:p>
    <w:p w:rsidR="002701F3" w:rsidRPr="002701F3" w:rsidRDefault="002701F3" w:rsidP="002701F3">
      <w:pPr>
        <w:pStyle w:val="3"/>
        <w:keepNext w:val="0"/>
        <w:spacing w:before="0" w:after="0"/>
        <w:ind w:left="709" w:firstLine="0"/>
        <w:rPr>
          <w:sz w:val="20"/>
          <w:szCs w:val="20"/>
        </w:rPr>
      </w:pPr>
      <w:bookmarkStart w:id="22" w:name="_Toc129890454"/>
      <w:bookmarkStart w:id="23" w:name="_Toc515770102"/>
      <w:r w:rsidRPr="002701F3">
        <w:rPr>
          <w:sz w:val="20"/>
          <w:szCs w:val="20"/>
        </w:rPr>
        <w:t>Оператор if.</w:t>
      </w:r>
      <w:bookmarkEnd w:id="22"/>
      <w:bookmarkEnd w:id="23"/>
    </w:p>
    <w:p w:rsidR="002701F3" w:rsidRPr="000D773D" w:rsidRDefault="002701F3" w:rsidP="002701F3">
      <w:pPr>
        <w:pStyle w:val="Main"/>
        <w:rPr>
          <w:lang w:val="ru-RU"/>
        </w:rPr>
      </w:pPr>
      <w:bookmarkStart w:id="24" w:name="AP01005"/>
      <w:r w:rsidRPr="000D773D">
        <w:rPr>
          <w:highlight w:val="yellow"/>
          <w:lang w:val="ru-RU"/>
        </w:rPr>
        <w:t xml:space="preserve">Оператор </w:t>
      </w:r>
      <w:r w:rsidRPr="00A04A6B">
        <w:rPr>
          <w:highlight w:val="yellow"/>
        </w:rPr>
        <w:t>if</w:t>
      </w:r>
      <w:r w:rsidRPr="000D773D">
        <w:rPr>
          <w:highlight w:val="yellow"/>
          <w:lang w:val="ru-RU"/>
        </w:rPr>
        <w:t xml:space="preserve"> </w:t>
      </w:r>
      <w:bookmarkEnd w:id="24"/>
      <w:r w:rsidRPr="000D773D">
        <w:rPr>
          <w:highlight w:val="yellow"/>
          <w:lang w:val="ru-RU"/>
        </w:rPr>
        <w:t>используется для условного выполнения фрагмента кода</w:t>
      </w:r>
      <w:r w:rsidRPr="000D773D">
        <w:rPr>
          <w:lang w:val="ru-RU"/>
        </w:rPr>
        <w:t xml:space="preserve">. Простейший вид оператора </w:t>
      </w:r>
      <w:r w:rsidRPr="00EC2A39">
        <w:t>if</w:t>
      </w:r>
      <w:r w:rsidRPr="000D773D">
        <w:rPr>
          <w:lang w:val="ru-RU"/>
        </w:rPr>
        <w:t xml:space="preserve"> следующий:</w:t>
      </w:r>
    </w:p>
    <w:p w:rsidR="002701F3" w:rsidRPr="000D773D" w:rsidRDefault="002701F3" w:rsidP="002701F3">
      <w:pPr>
        <w:pStyle w:val="Main"/>
        <w:rPr>
          <w:lang w:val="ru-RU"/>
        </w:rPr>
      </w:pPr>
    </w:p>
    <w:p w:rsidR="002701F3" w:rsidRPr="000D773D" w:rsidRDefault="002701F3" w:rsidP="002701F3">
      <w:pPr>
        <w:pStyle w:val="Program"/>
        <w:rPr>
          <w:lang w:val="ru-RU"/>
        </w:rPr>
      </w:pPr>
      <w:r w:rsidRPr="007F0400">
        <w:rPr>
          <w:color w:val="0000FF"/>
        </w:rPr>
        <w:t>if</w:t>
      </w:r>
      <w:r w:rsidRPr="000D773D">
        <w:rPr>
          <w:lang w:val="ru-RU"/>
        </w:rPr>
        <w:t xml:space="preserve"> (выражение)</w:t>
      </w:r>
    </w:p>
    <w:p w:rsidR="002701F3" w:rsidRPr="000D773D" w:rsidRDefault="002701F3" w:rsidP="002701F3">
      <w:pPr>
        <w:pStyle w:val="Program"/>
        <w:rPr>
          <w:lang w:val="ru-RU"/>
        </w:rPr>
      </w:pPr>
      <w:r w:rsidRPr="000D773D">
        <w:rPr>
          <w:lang w:val="ru-RU"/>
        </w:rPr>
        <w:tab/>
        <w:t>действие_если_истина;</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 xml:space="preserve">Обратите внимание на то, что </w:t>
      </w:r>
      <w:r w:rsidRPr="000D773D">
        <w:rPr>
          <w:highlight w:val="yellow"/>
          <w:lang w:val="ru-RU"/>
        </w:rPr>
        <w:t>выражение должно заключаться в круглые скобки</w:t>
      </w:r>
      <w:r w:rsidRPr="000D773D">
        <w:rPr>
          <w:lang w:val="ru-RU"/>
        </w:rPr>
        <w:t xml:space="preserve">. </w:t>
      </w:r>
      <w:bookmarkStart w:id="25" w:name="AP01035"/>
      <w:r w:rsidRPr="000D773D">
        <w:rPr>
          <w:lang w:val="ru-RU"/>
        </w:rPr>
        <w:t xml:space="preserve">Для выполнения </w:t>
      </w:r>
      <w:bookmarkEnd w:id="25"/>
      <w:r w:rsidRPr="000D773D">
        <w:rPr>
          <w:lang w:val="ru-RU"/>
        </w:rPr>
        <w:t xml:space="preserve">оператора </w:t>
      </w:r>
      <w:r w:rsidRPr="00EE1C6C">
        <w:t>if</w:t>
      </w:r>
      <w:r w:rsidRPr="000D773D">
        <w:rPr>
          <w:lang w:val="ru-RU"/>
        </w:rPr>
        <w:t xml:space="preserve"> необходимо вычислить выражение и определить его значение: истина или ложь. </w:t>
      </w:r>
      <w:bookmarkStart w:id="26" w:name="AP01022"/>
      <w:r w:rsidRPr="000D773D">
        <w:rPr>
          <w:lang w:val="ru-RU"/>
        </w:rPr>
        <w:t xml:space="preserve">Если выражение </w:t>
      </w:r>
      <w:bookmarkEnd w:id="26"/>
      <w:r w:rsidRPr="000D773D">
        <w:rPr>
          <w:lang w:val="ru-RU"/>
        </w:rPr>
        <w:t>истинно, выполняется действие_если_истина и программа продолжается, начиная с оператора, следующего за этим действием. Если выражение ложно, действие_если_истина не выполняется, а выполняется оператор, следующий за невыполненным действием. Например: следующий фрагмент программы напечатает сообщение "</w:t>
      </w:r>
      <w:r w:rsidRPr="00EC2A39">
        <w:t>Have</w:t>
      </w:r>
      <w:r w:rsidRPr="000D773D">
        <w:rPr>
          <w:lang w:val="ru-RU"/>
        </w:rPr>
        <w:t xml:space="preserve"> </w:t>
      </w:r>
      <w:r w:rsidRPr="00EC2A39">
        <w:t>a</w:t>
      </w:r>
      <w:r w:rsidRPr="000D773D">
        <w:rPr>
          <w:lang w:val="ru-RU"/>
        </w:rPr>
        <w:t xml:space="preserve"> </w:t>
      </w:r>
      <w:r w:rsidRPr="00EC2A39">
        <w:t>great</w:t>
      </w:r>
      <w:r w:rsidRPr="000D773D">
        <w:rPr>
          <w:lang w:val="ru-RU"/>
        </w:rPr>
        <w:t xml:space="preserve"> </w:t>
      </w:r>
      <w:r w:rsidRPr="00EC2A39">
        <w:t>day</w:t>
      </w:r>
      <w:r w:rsidRPr="000D773D">
        <w:rPr>
          <w:lang w:val="ru-RU"/>
        </w:rPr>
        <w:t xml:space="preserve">!" только в случае, если переменная </w:t>
      </w:r>
      <w:r w:rsidRPr="00EC2A39">
        <w:t>ioutside</w:t>
      </w:r>
      <w:r w:rsidRPr="000D773D">
        <w:rPr>
          <w:lang w:val="ru-RU"/>
        </w:rPr>
        <w:t>_</w:t>
      </w:r>
      <w:r w:rsidRPr="00EC2A39">
        <w:t>temp</w:t>
      </w:r>
      <w:r w:rsidRPr="000D773D">
        <w:rPr>
          <w:lang w:val="ru-RU"/>
        </w:rPr>
        <w:t xml:space="preserve"> больше или равна 72:</w:t>
      </w:r>
    </w:p>
    <w:p w:rsidR="002701F3" w:rsidRPr="000D773D" w:rsidRDefault="002701F3" w:rsidP="002701F3">
      <w:pPr>
        <w:pStyle w:val="Main"/>
        <w:rPr>
          <w:lang w:val="ru-RU"/>
        </w:rPr>
      </w:pPr>
    </w:p>
    <w:p w:rsidR="002701F3" w:rsidRPr="00EC2A39" w:rsidRDefault="002701F3" w:rsidP="002701F3">
      <w:pPr>
        <w:pStyle w:val="Program"/>
      </w:pPr>
      <w:r w:rsidRPr="00EE1C6C">
        <w:rPr>
          <w:color w:val="0000FF"/>
        </w:rPr>
        <w:t>if</w:t>
      </w:r>
      <w:r w:rsidRPr="00EC2A39">
        <w:t>(ioutside_temp &gt;= 72)</w:t>
      </w:r>
    </w:p>
    <w:p w:rsidR="002701F3" w:rsidRPr="00EC2A39" w:rsidRDefault="002701F3" w:rsidP="002701F3">
      <w:pPr>
        <w:pStyle w:val="Program"/>
      </w:pPr>
      <w:r w:rsidRPr="00EC2A39">
        <w:tab/>
        <w:t>printf("Have a great day!");</w:t>
      </w:r>
    </w:p>
    <w:p w:rsidR="002701F3" w:rsidRPr="00EC2A39" w:rsidRDefault="002701F3" w:rsidP="002701F3">
      <w:pPr>
        <w:pStyle w:val="Main"/>
      </w:pPr>
    </w:p>
    <w:p w:rsidR="002701F3" w:rsidRPr="00EC2A39" w:rsidRDefault="002701F3" w:rsidP="002701F3">
      <w:pPr>
        <w:pStyle w:val="Main"/>
        <w:rPr>
          <w:lang w:val="ru-RU"/>
        </w:rPr>
      </w:pPr>
      <w:r w:rsidRPr="00EC2A39">
        <w:rPr>
          <w:lang w:val="ru-RU"/>
        </w:rPr>
        <w:t>Оператор if, связанный с блоком выполняемых операторов, выглядит следующим образом:</w:t>
      </w:r>
    </w:p>
    <w:p w:rsidR="002701F3" w:rsidRPr="00EC2A39" w:rsidRDefault="002701F3" w:rsidP="002701F3">
      <w:pPr>
        <w:pStyle w:val="Main"/>
        <w:rPr>
          <w:lang w:val="ru-RU"/>
        </w:rPr>
      </w:pPr>
    </w:p>
    <w:p w:rsidR="002701F3" w:rsidRPr="000D773D" w:rsidRDefault="002701F3" w:rsidP="002701F3">
      <w:pPr>
        <w:pStyle w:val="Program"/>
        <w:rPr>
          <w:lang w:val="ru-RU"/>
        </w:rPr>
      </w:pPr>
      <w:r w:rsidRPr="00EE1C6C">
        <w:rPr>
          <w:color w:val="0000FF"/>
        </w:rPr>
        <w:t>if</w:t>
      </w:r>
      <w:r w:rsidRPr="000D773D">
        <w:rPr>
          <w:lang w:val="ru-RU"/>
        </w:rPr>
        <w:t xml:space="preserve"> (выражение) </w:t>
      </w:r>
    </w:p>
    <w:p w:rsidR="002701F3" w:rsidRPr="000D773D" w:rsidRDefault="002701F3" w:rsidP="002701F3">
      <w:pPr>
        <w:pStyle w:val="Program"/>
        <w:rPr>
          <w:lang w:val="ru-RU"/>
        </w:rPr>
      </w:pPr>
      <w:r w:rsidRPr="000D773D">
        <w:rPr>
          <w:lang w:val="ru-RU"/>
        </w:rPr>
        <w:t>{</w:t>
      </w:r>
    </w:p>
    <w:p w:rsidR="002701F3" w:rsidRPr="000D773D" w:rsidRDefault="002701F3" w:rsidP="002701F3">
      <w:pPr>
        <w:pStyle w:val="Program"/>
        <w:rPr>
          <w:lang w:val="ru-RU"/>
        </w:rPr>
      </w:pPr>
      <w:r w:rsidRPr="000D773D">
        <w:rPr>
          <w:lang w:val="ru-RU"/>
        </w:rPr>
        <w:tab/>
        <w:t>действие_если_истина1;</w:t>
      </w:r>
    </w:p>
    <w:p w:rsidR="002701F3" w:rsidRPr="000D773D" w:rsidRDefault="002701F3" w:rsidP="002701F3">
      <w:pPr>
        <w:pStyle w:val="Program"/>
        <w:rPr>
          <w:lang w:val="ru-RU"/>
        </w:rPr>
      </w:pPr>
      <w:r w:rsidRPr="000D773D">
        <w:rPr>
          <w:lang w:val="ru-RU"/>
        </w:rPr>
        <w:tab/>
        <w:t>действие_если_истина2;</w:t>
      </w:r>
    </w:p>
    <w:p w:rsidR="002701F3" w:rsidRPr="000D773D" w:rsidRDefault="002701F3" w:rsidP="002701F3">
      <w:pPr>
        <w:pStyle w:val="Program"/>
        <w:rPr>
          <w:lang w:val="ru-RU"/>
        </w:rPr>
      </w:pPr>
      <w:r w:rsidRPr="000D773D">
        <w:rPr>
          <w:lang w:val="ru-RU"/>
        </w:rPr>
        <w:tab/>
        <w:t>действие_если_истинаЗ;</w:t>
      </w:r>
    </w:p>
    <w:p w:rsidR="002701F3" w:rsidRPr="000D773D" w:rsidRDefault="002701F3" w:rsidP="002701F3">
      <w:pPr>
        <w:pStyle w:val="Program"/>
        <w:rPr>
          <w:lang w:val="ru-RU"/>
        </w:rPr>
      </w:pPr>
      <w:r w:rsidRPr="000D773D">
        <w:rPr>
          <w:lang w:val="ru-RU"/>
        </w:rPr>
        <w:tab/>
        <w:t>действие_если_истина4;</w:t>
      </w:r>
    </w:p>
    <w:p w:rsidR="002701F3" w:rsidRPr="000D773D" w:rsidRDefault="002701F3" w:rsidP="002701F3">
      <w:pPr>
        <w:pStyle w:val="Program"/>
        <w:rPr>
          <w:lang w:val="ru-RU"/>
        </w:rPr>
      </w:pPr>
      <w:r w:rsidRPr="000D773D">
        <w:rPr>
          <w:lang w:val="ru-RU"/>
        </w:rPr>
        <w:t>}</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Синтаксис требует, чтобы все связанные операторы были заключены в фигурные скобки ({ }), и каждый оператор в блоке заканчивался точкой с запятой (;).</w:t>
      </w:r>
    </w:p>
    <w:p w:rsidR="002701F3" w:rsidRPr="000D773D" w:rsidRDefault="002701F3" w:rsidP="002701F3">
      <w:pPr>
        <w:pStyle w:val="Main"/>
        <w:rPr>
          <w:lang w:val="ru-RU"/>
        </w:rPr>
      </w:pPr>
      <w:r w:rsidRPr="000D773D">
        <w:rPr>
          <w:lang w:val="ru-RU"/>
        </w:rPr>
        <w:t>Начнем с очень простого примера. Мы уже видели, как нужно написать программу, подсчитывающую число символов в файле. Предположим, вместо символов мы хотим подсчитать строки. Это можно сделать путем счета числа символов «новая строка» в файле. Ниже приводится соответствующая программа:</w:t>
      </w:r>
    </w:p>
    <w:p w:rsidR="002701F3" w:rsidRPr="000D773D" w:rsidRDefault="002701F3" w:rsidP="002701F3">
      <w:pPr>
        <w:pStyle w:val="Program"/>
        <w:rPr>
          <w:color w:val="008000"/>
          <w:lang w:val="ru-RU"/>
        </w:rPr>
      </w:pPr>
      <w:r w:rsidRPr="000D773D">
        <w:rPr>
          <w:color w:val="008000"/>
          <w:lang w:val="ru-RU"/>
        </w:rPr>
        <w:t>/* подсчет строк */</w:t>
      </w:r>
    </w:p>
    <w:p w:rsidR="002701F3" w:rsidRPr="000D773D" w:rsidRDefault="002701F3" w:rsidP="002701F3">
      <w:pPr>
        <w:pStyle w:val="Program"/>
        <w:rPr>
          <w:color w:val="008000"/>
          <w:lang w:val="ru-RU"/>
        </w:rPr>
      </w:pPr>
      <w:r w:rsidRPr="000D773D">
        <w:rPr>
          <w:color w:val="008000"/>
          <w:lang w:val="ru-RU"/>
        </w:rPr>
        <w:t xml:space="preserve">/* </w:t>
      </w:r>
      <w:r w:rsidRPr="008D732B">
        <w:rPr>
          <w:color w:val="008000"/>
        </w:rPr>
        <w:t>X</w:t>
      </w:r>
      <w:r w:rsidRPr="000D773D">
        <w:rPr>
          <w:color w:val="008000"/>
          <w:lang w:val="ru-RU"/>
        </w:rPr>
        <w:t>26.</w:t>
      </w:r>
      <w:r w:rsidRPr="008D732B">
        <w:rPr>
          <w:color w:val="008000"/>
        </w:rPr>
        <w:t>C</w:t>
      </w:r>
      <w:r w:rsidRPr="000D773D">
        <w:rPr>
          <w:color w:val="008000"/>
          <w:lang w:val="ru-RU"/>
        </w:rPr>
        <w:t xml:space="preserve"> */</w:t>
      </w:r>
    </w:p>
    <w:p w:rsidR="002701F3" w:rsidRPr="000D773D" w:rsidRDefault="002701F3" w:rsidP="002701F3">
      <w:pPr>
        <w:pStyle w:val="Main"/>
        <w:rPr>
          <w:lang w:val="ru-RU"/>
        </w:rPr>
      </w:pPr>
      <w:r w:rsidRPr="000D773D">
        <w:rPr>
          <w:color w:val="0000FF"/>
          <w:lang w:val="ru-RU"/>
        </w:rPr>
        <w:t>#</w:t>
      </w:r>
      <w:r w:rsidRPr="008D732B">
        <w:rPr>
          <w:color w:val="0000FF"/>
        </w:rPr>
        <w:t>include</w:t>
      </w:r>
      <w:r w:rsidRPr="000D773D">
        <w:rPr>
          <w:lang w:val="ru-RU"/>
        </w:rPr>
        <w:t xml:space="preserve"> &lt;</w:t>
      </w:r>
      <w:r>
        <w:t>stdio</w:t>
      </w:r>
      <w:r w:rsidRPr="000D773D">
        <w:rPr>
          <w:lang w:val="ru-RU"/>
        </w:rPr>
        <w:t>.</w:t>
      </w:r>
      <w:r>
        <w:t>h</w:t>
      </w:r>
      <w:r w:rsidRPr="000D773D">
        <w:rPr>
          <w:lang w:val="ru-RU"/>
        </w:rPr>
        <w:t>&gt;</w:t>
      </w:r>
    </w:p>
    <w:p w:rsidR="002701F3" w:rsidRDefault="002701F3" w:rsidP="002701F3">
      <w:pPr>
        <w:pStyle w:val="Main"/>
      </w:pPr>
      <w:r w:rsidRPr="008D732B">
        <w:rPr>
          <w:color w:val="0000FF"/>
        </w:rPr>
        <w:t>void</w:t>
      </w:r>
      <w:r>
        <w:t xml:space="preserve"> main(</w:t>
      </w:r>
      <w:r w:rsidRPr="008D732B">
        <w:rPr>
          <w:color w:val="0000FF"/>
        </w:rPr>
        <w:t>void</w:t>
      </w:r>
      <w:r>
        <w:t>)</w:t>
      </w:r>
    </w:p>
    <w:p w:rsidR="002701F3" w:rsidRDefault="002701F3" w:rsidP="002701F3">
      <w:pPr>
        <w:pStyle w:val="Main"/>
      </w:pPr>
      <w:r>
        <w:t>{</w:t>
      </w:r>
    </w:p>
    <w:p w:rsidR="002701F3" w:rsidRDefault="002701F3" w:rsidP="002701F3">
      <w:pPr>
        <w:pStyle w:val="Main"/>
      </w:pPr>
      <w:r>
        <w:tab/>
      </w:r>
      <w:r w:rsidRPr="008D732B">
        <w:rPr>
          <w:color w:val="0000FF"/>
        </w:rPr>
        <w:t>int</w:t>
      </w:r>
      <w:r>
        <w:t xml:space="preserve"> ch;</w:t>
      </w:r>
    </w:p>
    <w:p w:rsidR="002701F3" w:rsidRDefault="002701F3" w:rsidP="002701F3">
      <w:pPr>
        <w:pStyle w:val="Main"/>
      </w:pPr>
      <w:r>
        <w:tab/>
      </w:r>
      <w:r w:rsidRPr="008D732B">
        <w:rPr>
          <w:color w:val="0000FF"/>
        </w:rPr>
        <w:t>int</w:t>
      </w:r>
      <w:r>
        <w:t xml:space="preserve"> linecount = 0;</w:t>
      </w:r>
    </w:p>
    <w:p w:rsidR="002701F3" w:rsidRDefault="002701F3" w:rsidP="002701F3">
      <w:pPr>
        <w:pStyle w:val="Main"/>
      </w:pPr>
      <w:r>
        <w:tab/>
        <w:t>printf("Exit &lt;CTRL/Z&gt;\n");</w:t>
      </w:r>
    </w:p>
    <w:p w:rsidR="002701F3" w:rsidRDefault="002701F3" w:rsidP="002701F3">
      <w:pPr>
        <w:pStyle w:val="Main"/>
      </w:pPr>
      <w:r w:rsidRPr="008D732B">
        <w:rPr>
          <w:color w:val="0000FF"/>
        </w:rPr>
        <w:tab/>
        <w:t>while</w:t>
      </w:r>
      <w:r>
        <w:t>((ch=getchar()) != EOF)</w:t>
      </w:r>
    </w:p>
    <w:p w:rsidR="002701F3" w:rsidRDefault="002701F3" w:rsidP="002701F3">
      <w:pPr>
        <w:pStyle w:val="Main"/>
      </w:pPr>
      <w:r>
        <w:tab/>
      </w:r>
      <w:r>
        <w:tab/>
      </w:r>
      <w:r w:rsidRPr="008D732B">
        <w:rPr>
          <w:color w:val="0000FF"/>
        </w:rPr>
        <w:t>if</w:t>
      </w:r>
      <w:r>
        <w:t>(ch =='\n')</w:t>
      </w:r>
    </w:p>
    <w:p w:rsidR="002701F3" w:rsidRDefault="002701F3" w:rsidP="002701F3">
      <w:pPr>
        <w:pStyle w:val="Main"/>
      </w:pPr>
      <w:r>
        <w:tab/>
      </w:r>
      <w:r>
        <w:tab/>
      </w:r>
      <w:r>
        <w:tab/>
        <w:t>linecount++;</w:t>
      </w:r>
    </w:p>
    <w:p w:rsidR="002701F3" w:rsidRPr="00DC700F" w:rsidRDefault="002701F3" w:rsidP="002701F3">
      <w:pPr>
        <w:pStyle w:val="Main"/>
        <w:rPr>
          <w:lang w:val="ru-RU"/>
        </w:rPr>
      </w:pPr>
      <w:r>
        <w:tab/>
      </w:r>
      <w:r>
        <w:tab/>
        <w:t>printf</w:t>
      </w:r>
      <w:r w:rsidRPr="00DC700F">
        <w:rPr>
          <w:lang w:val="ru-RU"/>
        </w:rPr>
        <w:t>("</w:t>
      </w:r>
      <w:r>
        <w:rPr>
          <w:lang w:val="ru-RU"/>
        </w:rPr>
        <w:t>Введено</w:t>
      </w:r>
      <w:r w:rsidRPr="00DC700F">
        <w:rPr>
          <w:lang w:val="ru-RU"/>
        </w:rPr>
        <w:t xml:space="preserve">  %</w:t>
      </w:r>
      <w:r>
        <w:t>d</w:t>
      </w:r>
      <w:r w:rsidRPr="00DC700F">
        <w:rPr>
          <w:lang w:val="ru-RU"/>
        </w:rPr>
        <w:t xml:space="preserve"> </w:t>
      </w:r>
      <w:r>
        <w:rPr>
          <w:lang w:val="ru-RU"/>
        </w:rPr>
        <w:t>строк(и)</w:t>
      </w:r>
      <w:r w:rsidRPr="00DC700F">
        <w:rPr>
          <w:lang w:val="ru-RU"/>
        </w:rPr>
        <w:t>\</w:t>
      </w:r>
      <w:r>
        <w:t>n</w:t>
      </w:r>
      <w:r w:rsidRPr="00DC700F">
        <w:rPr>
          <w:lang w:val="ru-RU"/>
        </w:rPr>
        <w:t>",</w:t>
      </w:r>
      <w:r>
        <w:t>linecount</w:t>
      </w:r>
      <w:r w:rsidRPr="00DC700F">
        <w:rPr>
          <w:lang w:val="ru-RU"/>
        </w:rPr>
        <w:t>);</w:t>
      </w:r>
    </w:p>
    <w:p w:rsidR="002701F3" w:rsidRDefault="002701F3" w:rsidP="002701F3">
      <w:pPr>
        <w:pStyle w:val="Main"/>
      </w:pPr>
      <w:r>
        <w:t>}</w:t>
      </w:r>
    </w:p>
    <w:p w:rsidR="002701F3" w:rsidRDefault="002701F3" w:rsidP="002701F3">
      <w:pPr>
        <w:pStyle w:val="Main"/>
        <w:ind w:firstLine="0"/>
        <w:jc w:val="center"/>
      </w:pPr>
    </w:p>
    <w:p w:rsidR="002701F3" w:rsidRDefault="002701F3" w:rsidP="002701F3">
      <w:pPr>
        <w:pStyle w:val="Main"/>
        <w:ind w:firstLine="0"/>
        <w:jc w:val="center"/>
      </w:pPr>
      <w:r>
        <w:rPr>
          <w:noProof/>
          <w:lang w:eastAsia="en-US"/>
        </w:rPr>
        <w:lastRenderedPageBreak/>
        <w:drawing>
          <wp:inline distT="0" distB="0" distL="0" distR="0">
            <wp:extent cx="2413635" cy="1326515"/>
            <wp:effectExtent l="19050" t="0" r="571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2413635" cy="1326515"/>
                    </a:xfrm>
                    <a:prstGeom prst="rect">
                      <a:avLst/>
                    </a:prstGeom>
                    <a:noFill/>
                    <a:ln w="9525">
                      <a:noFill/>
                      <a:miter lim="800000"/>
                      <a:headEnd/>
                      <a:tailEnd/>
                    </a:ln>
                  </pic:spPr>
                </pic:pic>
              </a:graphicData>
            </a:graphic>
          </wp:inline>
        </w:drawing>
      </w:r>
    </w:p>
    <w:p w:rsidR="002701F3" w:rsidRPr="00EC2A39" w:rsidRDefault="002701F3" w:rsidP="002701F3">
      <w:pPr>
        <w:pStyle w:val="Main"/>
        <w:ind w:firstLine="0"/>
        <w:jc w:val="center"/>
      </w:pPr>
    </w:p>
    <w:p w:rsidR="002701F3" w:rsidRPr="000D773D" w:rsidRDefault="002701F3" w:rsidP="002701F3">
      <w:pPr>
        <w:pStyle w:val="Main"/>
        <w:rPr>
          <w:lang w:val="ru-RU"/>
        </w:rPr>
      </w:pPr>
      <w:r w:rsidRPr="000D773D">
        <w:rPr>
          <w:lang w:val="ru-RU"/>
        </w:rPr>
        <w:t>«Сердцевиной» программы является оператор</w:t>
      </w:r>
    </w:p>
    <w:p w:rsidR="002701F3" w:rsidRPr="000D773D" w:rsidRDefault="002701F3" w:rsidP="002701F3">
      <w:pPr>
        <w:pStyle w:val="Main"/>
        <w:rPr>
          <w:lang w:val="ru-RU"/>
        </w:rPr>
      </w:pPr>
    </w:p>
    <w:p w:rsidR="002701F3" w:rsidRPr="000D773D" w:rsidRDefault="002701F3" w:rsidP="002701F3">
      <w:pPr>
        <w:pStyle w:val="Program"/>
        <w:rPr>
          <w:lang w:val="ru-RU"/>
        </w:rPr>
      </w:pPr>
      <w:bookmarkStart w:id="27" w:name="AP01006"/>
      <w:r w:rsidRPr="00C2371C">
        <w:rPr>
          <w:color w:val="0000FF"/>
        </w:rPr>
        <w:t>if</w:t>
      </w:r>
      <w:r w:rsidRPr="000D773D">
        <w:rPr>
          <w:lang w:val="ru-RU"/>
        </w:rPr>
        <w:t xml:space="preserve"> (</w:t>
      </w:r>
      <w:r w:rsidRPr="00C2371C">
        <w:t>ch</w:t>
      </w:r>
      <w:r w:rsidRPr="000D773D">
        <w:rPr>
          <w:lang w:val="ru-RU"/>
        </w:rPr>
        <w:t xml:space="preserve"> = = ' \</w:t>
      </w:r>
      <w:r w:rsidRPr="00C2371C">
        <w:t>n</w:t>
      </w:r>
      <w:r w:rsidRPr="000D773D">
        <w:rPr>
          <w:lang w:val="ru-RU"/>
        </w:rPr>
        <w:t>')</w:t>
      </w:r>
    </w:p>
    <w:bookmarkEnd w:id="27"/>
    <w:p w:rsidR="002701F3" w:rsidRPr="00EC2A39" w:rsidRDefault="002701F3" w:rsidP="002701F3">
      <w:pPr>
        <w:pStyle w:val="Program"/>
        <w:rPr>
          <w:lang w:val="ru-RU"/>
        </w:rPr>
      </w:pPr>
      <w:r w:rsidRPr="00EC2A39">
        <w:rPr>
          <w:lang w:val="ru-RU"/>
        </w:rPr>
        <w:t>linecount++;</w:t>
      </w:r>
    </w:p>
    <w:p w:rsidR="002701F3" w:rsidRPr="00EC2A39" w:rsidRDefault="002701F3" w:rsidP="002701F3">
      <w:pPr>
        <w:pStyle w:val="Main"/>
        <w:rPr>
          <w:lang w:val="ru-RU"/>
        </w:rPr>
      </w:pPr>
    </w:p>
    <w:p w:rsidR="002701F3" w:rsidRPr="000D773D" w:rsidRDefault="002701F3" w:rsidP="002701F3">
      <w:pPr>
        <w:pStyle w:val="Main"/>
        <w:rPr>
          <w:lang w:val="ru-RU"/>
        </w:rPr>
      </w:pPr>
      <w:r w:rsidRPr="000D773D">
        <w:rPr>
          <w:lang w:val="ru-RU"/>
        </w:rPr>
        <w:t xml:space="preserve">Этот «оператор </w:t>
      </w:r>
      <w:r w:rsidRPr="00EC2A39">
        <w:t>if</w:t>
      </w:r>
      <w:r w:rsidRPr="000D773D">
        <w:rPr>
          <w:lang w:val="ru-RU"/>
        </w:rPr>
        <w:t xml:space="preserve">» служит указанием компьютеру увеличить значение переменной </w:t>
      </w:r>
      <w:r w:rsidRPr="00EC2A39">
        <w:t>linecount</w:t>
      </w:r>
      <w:r w:rsidRPr="000D773D">
        <w:rPr>
          <w:lang w:val="ru-RU"/>
        </w:rPr>
        <w:t xml:space="preserve"> на 1, если только что прочитанный символ (содержимое переменной </w:t>
      </w:r>
      <w:r w:rsidRPr="00EC2A39">
        <w:t>ch</w:t>
      </w:r>
      <w:r w:rsidRPr="000D773D">
        <w:rPr>
          <w:lang w:val="ru-RU"/>
        </w:rPr>
        <w:t>) представляет собой символ «новая строка». Знак == не является опечаткой; его смысл выражается словами «равняется». Не путайте эту операцию с операцией присваивания (=).</w:t>
      </w:r>
    </w:p>
    <w:p w:rsidR="002701F3" w:rsidRPr="000D773D" w:rsidRDefault="002701F3" w:rsidP="002701F3">
      <w:pPr>
        <w:pStyle w:val="Main"/>
        <w:rPr>
          <w:lang w:val="ru-RU"/>
        </w:rPr>
      </w:pPr>
      <w:r w:rsidRPr="000D773D">
        <w:rPr>
          <w:lang w:val="ru-RU"/>
        </w:rPr>
        <w:t xml:space="preserve">Что происходит в случае, когда значение переменной </w:t>
      </w:r>
      <w:bookmarkStart w:id="28" w:name="AP01015"/>
      <w:r w:rsidRPr="00C2371C">
        <w:t>ch</w:t>
      </w:r>
      <w:r w:rsidRPr="000D773D">
        <w:rPr>
          <w:lang w:val="ru-RU"/>
        </w:rPr>
        <w:t xml:space="preserve"> не является </w:t>
      </w:r>
      <w:bookmarkEnd w:id="28"/>
      <w:r w:rsidRPr="000D773D">
        <w:rPr>
          <w:lang w:val="ru-RU"/>
        </w:rPr>
        <w:t xml:space="preserve">символом «новая строка»? Тогда в цикле </w:t>
      </w:r>
      <w:r w:rsidRPr="00EC2A39">
        <w:t>while</w:t>
      </w:r>
      <w:r w:rsidRPr="000D773D">
        <w:rPr>
          <w:lang w:val="ru-RU"/>
        </w:rPr>
        <w:t xml:space="preserve"> производится чтение следующего символа.</w:t>
      </w:r>
    </w:p>
    <w:p w:rsidR="002701F3" w:rsidRPr="000D773D" w:rsidRDefault="002701F3" w:rsidP="002701F3">
      <w:pPr>
        <w:pStyle w:val="Main"/>
        <w:rPr>
          <w:lang w:val="ru-RU"/>
        </w:rPr>
      </w:pPr>
      <w:r w:rsidRPr="000D773D">
        <w:rPr>
          <w:lang w:val="ru-RU"/>
        </w:rPr>
        <w:t xml:space="preserve">Оператор </w:t>
      </w:r>
      <w:r w:rsidRPr="00EC2A39">
        <w:t>if</w:t>
      </w:r>
      <w:r w:rsidRPr="000D773D">
        <w:rPr>
          <w:lang w:val="ru-RU"/>
        </w:rPr>
        <w:t>, который мы только что применили в п</w:t>
      </w:r>
      <w:r w:rsidRPr="00EC2A39">
        <w:t>porpa</w:t>
      </w:r>
      <w:r w:rsidRPr="000D773D">
        <w:rPr>
          <w:lang w:val="ru-RU"/>
        </w:rPr>
        <w:t xml:space="preserve">мме, считается одиночным оператором, начинающимся от ключевого слова </w:t>
      </w:r>
      <w:r w:rsidRPr="00EC2A39">
        <w:t>if</w:t>
      </w:r>
      <w:r w:rsidRPr="000D773D">
        <w:rPr>
          <w:lang w:val="ru-RU"/>
        </w:rPr>
        <w:t xml:space="preserve"> и завершающимся символом «точка с запятой». Вот почему мы не использовали фигурные скобки, чтобы отметить начало и конец тела цикла </w:t>
      </w:r>
      <w:r w:rsidRPr="00EC2A39">
        <w:t>while</w:t>
      </w:r>
      <w:r w:rsidRPr="000D773D">
        <w:rPr>
          <w:lang w:val="ru-RU"/>
        </w:rPr>
        <w:t>.</w:t>
      </w:r>
    </w:p>
    <w:p w:rsidR="002701F3" w:rsidRPr="000D773D" w:rsidRDefault="002701F3" w:rsidP="002701F3">
      <w:pPr>
        <w:pStyle w:val="Main"/>
        <w:rPr>
          <w:lang w:val="ru-RU"/>
        </w:rPr>
      </w:pPr>
      <w:r w:rsidRPr="000D773D">
        <w:rPr>
          <w:lang w:val="ru-RU"/>
        </w:rPr>
        <w:t>Совсем несложно усовершенствовать программу так, чтобы она подсчитывала символы и строки одновременно; давайте попробуем это сделать.</w:t>
      </w:r>
    </w:p>
    <w:p w:rsidR="002701F3" w:rsidRPr="000D773D" w:rsidRDefault="002701F3" w:rsidP="002701F3">
      <w:pPr>
        <w:pStyle w:val="Main"/>
        <w:rPr>
          <w:lang w:val="ru-RU"/>
        </w:rPr>
      </w:pPr>
    </w:p>
    <w:p w:rsidR="002701F3" w:rsidRPr="003B5184" w:rsidRDefault="002701F3" w:rsidP="002701F3">
      <w:pPr>
        <w:pStyle w:val="Program"/>
        <w:rPr>
          <w:color w:val="008000"/>
          <w:lang w:val="ru-RU"/>
        </w:rPr>
      </w:pPr>
      <w:r w:rsidRPr="003B5184">
        <w:rPr>
          <w:color w:val="008000"/>
          <w:lang w:val="ru-RU"/>
        </w:rPr>
        <w:t>/* подсчет числа строк и символов */</w:t>
      </w:r>
    </w:p>
    <w:p w:rsidR="002701F3" w:rsidRDefault="002701F3" w:rsidP="002701F3">
      <w:pPr>
        <w:pStyle w:val="Program"/>
      </w:pPr>
      <w:r w:rsidRPr="008D732B">
        <w:rPr>
          <w:color w:val="0000FF"/>
        </w:rPr>
        <w:t xml:space="preserve">#include </w:t>
      </w:r>
      <w:r>
        <w:t>&lt;stdio.h&gt;</w:t>
      </w:r>
    </w:p>
    <w:p w:rsidR="002701F3" w:rsidRDefault="002701F3" w:rsidP="002701F3">
      <w:pPr>
        <w:pStyle w:val="Program"/>
      </w:pPr>
      <w:r w:rsidRPr="008D732B">
        <w:rPr>
          <w:color w:val="0000FF"/>
        </w:rPr>
        <w:t>void</w:t>
      </w:r>
      <w:r>
        <w:t xml:space="preserve"> main ()</w:t>
      </w:r>
    </w:p>
    <w:p w:rsidR="002701F3" w:rsidRDefault="002701F3" w:rsidP="002701F3">
      <w:pPr>
        <w:pStyle w:val="Program"/>
      </w:pPr>
      <w:r>
        <w:t>{</w:t>
      </w:r>
    </w:p>
    <w:p w:rsidR="002701F3" w:rsidRDefault="002701F3" w:rsidP="002701F3">
      <w:pPr>
        <w:pStyle w:val="Program"/>
      </w:pPr>
      <w:r>
        <w:tab/>
      </w:r>
      <w:r w:rsidRPr="008D732B">
        <w:rPr>
          <w:color w:val="0000FF"/>
        </w:rPr>
        <w:t>int</w:t>
      </w:r>
      <w:r>
        <w:t xml:space="preserve"> ch;</w:t>
      </w:r>
    </w:p>
    <w:p w:rsidR="002701F3" w:rsidRDefault="002701F3" w:rsidP="002701F3">
      <w:pPr>
        <w:pStyle w:val="Program"/>
      </w:pPr>
      <w:r>
        <w:tab/>
      </w:r>
      <w:r w:rsidRPr="008D732B">
        <w:rPr>
          <w:color w:val="0000FF"/>
        </w:rPr>
        <w:t>int</w:t>
      </w:r>
      <w:r>
        <w:t xml:space="preserve"> linecount = 0;</w:t>
      </w:r>
    </w:p>
    <w:p w:rsidR="002701F3" w:rsidRDefault="002701F3" w:rsidP="002701F3">
      <w:pPr>
        <w:pStyle w:val="Program"/>
      </w:pPr>
      <w:r>
        <w:tab/>
      </w:r>
      <w:r w:rsidRPr="008D732B">
        <w:rPr>
          <w:color w:val="0000FF"/>
        </w:rPr>
        <w:t>int</w:t>
      </w:r>
      <w:r>
        <w:t xml:space="preserve"> charcount = 0;</w:t>
      </w:r>
    </w:p>
    <w:p w:rsidR="002701F3" w:rsidRDefault="002701F3" w:rsidP="002701F3">
      <w:pPr>
        <w:pStyle w:val="Program"/>
      </w:pPr>
      <w:r>
        <w:tab/>
      </w:r>
      <w:r w:rsidRPr="008D732B">
        <w:rPr>
          <w:color w:val="0000FF"/>
        </w:rPr>
        <w:t>while</w:t>
      </w:r>
      <w:r>
        <w:t xml:space="preserve"> ((ch = getchar())!= EOF)</w:t>
      </w:r>
    </w:p>
    <w:p w:rsidR="002701F3" w:rsidRDefault="002701F3" w:rsidP="002701F3">
      <w:pPr>
        <w:pStyle w:val="Program"/>
      </w:pPr>
      <w:r>
        <w:tab/>
        <w:t>{</w:t>
      </w:r>
    </w:p>
    <w:p w:rsidR="002701F3" w:rsidRDefault="002701F3" w:rsidP="002701F3">
      <w:pPr>
        <w:pStyle w:val="Program"/>
      </w:pPr>
      <w:r>
        <w:tab/>
      </w:r>
      <w:r>
        <w:tab/>
        <w:t>charcount ++ ;</w:t>
      </w:r>
    </w:p>
    <w:p w:rsidR="002701F3" w:rsidRDefault="002701F3" w:rsidP="002701F3">
      <w:pPr>
        <w:pStyle w:val="Program"/>
      </w:pPr>
      <w:r>
        <w:tab/>
      </w:r>
      <w:r>
        <w:tab/>
      </w:r>
      <w:r w:rsidRPr="008D732B">
        <w:rPr>
          <w:color w:val="0000FF"/>
        </w:rPr>
        <w:t>if</w:t>
      </w:r>
      <w:r>
        <w:t>(ch  = '\n')</w:t>
      </w:r>
    </w:p>
    <w:p w:rsidR="002701F3" w:rsidRPr="000D773D" w:rsidRDefault="002701F3" w:rsidP="002701F3">
      <w:pPr>
        <w:pStyle w:val="Program"/>
        <w:rPr>
          <w:lang w:val="ru-RU"/>
        </w:rPr>
      </w:pPr>
      <w:r>
        <w:tab/>
      </w:r>
      <w:r>
        <w:tab/>
      </w:r>
      <w:r>
        <w:tab/>
        <w:t>linecount</w:t>
      </w:r>
      <w:r w:rsidRPr="000D773D">
        <w:rPr>
          <w:lang w:val="ru-RU"/>
        </w:rPr>
        <w:t xml:space="preserve"> ++ ;</w:t>
      </w:r>
    </w:p>
    <w:p w:rsidR="002701F3" w:rsidRPr="000D773D" w:rsidRDefault="002701F3" w:rsidP="002701F3">
      <w:pPr>
        <w:pStyle w:val="Program"/>
        <w:rPr>
          <w:lang w:val="ru-RU"/>
        </w:rPr>
      </w:pPr>
      <w:r w:rsidRPr="000D773D">
        <w:rPr>
          <w:lang w:val="ru-RU"/>
        </w:rPr>
        <w:tab/>
        <w:t>}</w:t>
      </w:r>
    </w:p>
    <w:p w:rsidR="002701F3" w:rsidRDefault="002701F3" w:rsidP="002701F3">
      <w:pPr>
        <w:pStyle w:val="Program"/>
      </w:pPr>
      <w:r w:rsidRPr="000D773D">
        <w:rPr>
          <w:lang w:val="ru-RU"/>
        </w:rPr>
        <w:tab/>
      </w:r>
      <w:r>
        <w:t>printf</w:t>
      </w:r>
      <w:r w:rsidRPr="006C6B7C">
        <w:rPr>
          <w:lang w:val="ru-RU"/>
        </w:rPr>
        <w:t xml:space="preserve">(" </w:t>
      </w:r>
      <w:r>
        <w:rPr>
          <w:lang w:val="ru-RU"/>
        </w:rPr>
        <w:t>Насчитано</w:t>
      </w:r>
      <w:r w:rsidRPr="006C6B7C">
        <w:rPr>
          <w:lang w:val="ru-RU"/>
        </w:rPr>
        <w:t xml:space="preserve"> %</w:t>
      </w:r>
      <w:r>
        <w:t>d</w:t>
      </w:r>
      <w:r w:rsidRPr="006C6B7C">
        <w:rPr>
          <w:lang w:val="ru-RU"/>
        </w:rPr>
        <w:t xml:space="preserve"> </w:t>
      </w:r>
      <w:r>
        <w:rPr>
          <w:lang w:val="ru-RU"/>
        </w:rPr>
        <w:t xml:space="preserve">символов и </w:t>
      </w:r>
      <w:r w:rsidRPr="006C6B7C">
        <w:rPr>
          <w:lang w:val="ru-RU"/>
        </w:rPr>
        <w:t>%</w:t>
      </w:r>
      <w:r>
        <w:t>d</w:t>
      </w:r>
      <w:r w:rsidRPr="006C6B7C">
        <w:rPr>
          <w:lang w:val="ru-RU"/>
        </w:rPr>
        <w:t xml:space="preserve"> </w:t>
      </w:r>
      <w:r>
        <w:rPr>
          <w:lang w:val="ru-RU"/>
        </w:rPr>
        <w:t>строк</w:t>
      </w:r>
      <w:r w:rsidRPr="006C6B7C">
        <w:rPr>
          <w:lang w:val="ru-RU"/>
        </w:rPr>
        <w:t xml:space="preserve">. </w:t>
      </w:r>
      <w:r>
        <w:t>\n ", charcount, linecount);</w:t>
      </w:r>
    </w:p>
    <w:p w:rsidR="002701F3" w:rsidRDefault="002701F3" w:rsidP="002701F3">
      <w:pPr>
        <w:pStyle w:val="Main"/>
        <w:ind w:firstLine="0"/>
      </w:pPr>
      <w:r>
        <w:t>}</w:t>
      </w:r>
    </w:p>
    <w:p w:rsidR="002701F3" w:rsidRDefault="002701F3" w:rsidP="002701F3">
      <w:pPr>
        <w:pStyle w:val="Main"/>
        <w:ind w:firstLine="0"/>
        <w:jc w:val="center"/>
      </w:pPr>
    </w:p>
    <w:p w:rsidR="002701F3" w:rsidRDefault="002701F3" w:rsidP="002701F3">
      <w:pPr>
        <w:pStyle w:val="Main"/>
        <w:ind w:firstLine="0"/>
        <w:jc w:val="center"/>
      </w:pPr>
      <w:r>
        <w:rPr>
          <w:noProof/>
          <w:lang w:eastAsia="en-US"/>
        </w:rPr>
        <w:drawing>
          <wp:inline distT="0" distB="0" distL="0" distR="0">
            <wp:extent cx="2867025" cy="1095375"/>
            <wp:effectExtent l="1905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867025" cy="1095375"/>
                    </a:xfrm>
                    <a:prstGeom prst="rect">
                      <a:avLst/>
                    </a:prstGeom>
                    <a:noFill/>
                    <a:ln w="9525">
                      <a:noFill/>
                      <a:miter lim="800000"/>
                      <a:headEnd/>
                      <a:tailEnd/>
                    </a:ln>
                  </pic:spPr>
                </pic:pic>
              </a:graphicData>
            </a:graphic>
          </wp:inline>
        </w:drawing>
      </w:r>
    </w:p>
    <w:p w:rsidR="002701F3" w:rsidRPr="00EC2A39" w:rsidRDefault="002701F3" w:rsidP="002701F3">
      <w:pPr>
        <w:pStyle w:val="Main"/>
        <w:ind w:firstLine="0"/>
        <w:jc w:val="center"/>
      </w:pPr>
    </w:p>
    <w:p w:rsidR="002701F3" w:rsidRPr="000D773D" w:rsidRDefault="002701F3" w:rsidP="002701F3">
      <w:pPr>
        <w:pStyle w:val="Main"/>
        <w:rPr>
          <w:lang w:val="ru-RU"/>
        </w:rPr>
      </w:pPr>
      <w:r w:rsidRPr="000D773D">
        <w:rPr>
          <w:lang w:val="ru-RU"/>
        </w:rPr>
        <w:t xml:space="preserve">Теперь в цикл </w:t>
      </w:r>
      <w:r w:rsidRPr="00EC2A39">
        <w:t>while</w:t>
      </w:r>
      <w:r w:rsidRPr="000D773D">
        <w:rPr>
          <w:lang w:val="ru-RU"/>
        </w:rPr>
        <w:t xml:space="preserve"> входят два оператора; поэтому мы использовали фигурные скобки, чтобы отметить начало и конец тела цикла.</w:t>
      </w:r>
    </w:p>
    <w:p w:rsidR="002701F3" w:rsidRPr="000D773D" w:rsidRDefault="002701F3" w:rsidP="002701F3">
      <w:pPr>
        <w:pStyle w:val="Main"/>
        <w:rPr>
          <w:lang w:val="ru-RU"/>
        </w:rPr>
      </w:pPr>
      <w:r w:rsidRPr="000D773D">
        <w:rPr>
          <w:lang w:val="ru-RU"/>
        </w:rPr>
        <w:t xml:space="preserve">Мы вызываем скомпилированную программу </w:t>
      </w:r>
      <w:r w:rsidRPr="00EC2A39">
        <w:t>Icc</w:t>
      </w:r>
      <w:r w:rsidRPr="000D773D">
        <w:rPr>
          <w:lang w:val="ru-RU"/>
        </w:rPr>
        <w:t xml:space="preserve"> и используем операцию переключения, чтобы подсчитать число символов и строк в файле с именем </w:t>
      </w:r>
      <w:r w:rsidRPr="00EC2A39">
        <w:t>chow</w:t>
      </w:r>
      <w:r w:rsidRPr="000D773D">
        <w:rPr>
          <w:lang w:val="ru-RU"/>
        </w:rPr>
        <w:t>.</w:t>
      </w:r>
    </w:p>
    <w:p w:rsidR="002701F3" w:rsidRPr="000D773D" w:rsidRDefault="002701F3" w:rsidP="002701F3">
      <w:pPr>
        <w:pStyle w:val="Main"/>
        <w:rPr>
          <w:lang w:val="ru-RU"/>
        </w:rPr>
      </w:pPr>
    </w:p>
    <w:p w:rsidR="002701F3" w:rsidRPr="000D773D" w:rsidRDefault="002701F3" w:rsidP="002701F3">
      <w:pPr>
        <w:pStyle w:val="Main"/>
        <w:rPr>
          <w:lang w:val="ru-RU"/>
        </w:rPr>
      </w:pPr>
      <w:r w:rsidRPr="00EC2A39">
        <w:t>lcc</w:t>
      </w:r>
      <w:r w:rsidRPr="000D773D">
        <w:rPr>
          <w:lang w:val="ru-RU"/>
        </w:rPr>
        <w:t xml:space="preserve"> &lt; </w:t>
      </w:r>
      <w:r w:rsidRPr="00EC2A39">
        <w:t>chow</w:t>
      </w:r>
    </w:p>
    <w:p w:rsidR="002701F3" w:rsidRPr="000D773D" w:rsidRDefault="002701F3" w:rsidP="002701F3">
      <w:pPr>
        <w:pStyle w:val="Main"/>
        <w:rPr>
          <w:lang w:val="ru-RU"/>
        </w:rPr>
      </w:pPr>
      <w:r w:rsidRPr="000D773D">
        <w:rPr>
          <w:lang w:val="ru-RU"/>
        </w:rPr>
        <w:t>Я насчитала: 8539 символов и 231 строки.</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 xml:space="preserve">Следующий шаг в «развитии» этой программы — придание ей способности подсчитывать число слов. Это лишь немного труднее того, что мы делали до сих пор, но сначала нам нужно изучить ряд дополнительных вопросов, связанных с использованием операторов </w:t>
      </w:r>
      <w:r w:rsidRPr="00EC2A39">
        <w:t>if</w:t>
      </w:r>
      <w:r w:rsidRPr="000D773D">
        <w:rPr>
          <w:lang w:val="ru-RU"/>
        </w:rPr>
        <w:t>.</w:t>
      </w:r>
    </w:p>
    <w:p w:rsidR="002701F3" w:rsidRPr="000D773D" w:rsidRDefault="002701F3" w:rsidP="002701F3">
      <w:pPr>
        <w:pStyle w:val="Main"/>
        <w:rPr>
          <w:lang w:val="ru-RU"/>
        </w:rPr>
      </w:pPr>
      <w:r w:rsidRPr="000D773D">
        <w:rPr>
          <w:lang w:val="ru-RU"/>
        </w:rPr>
        <w:t xml:space="preserve">Далее следует пример составного оператора </w:t>
      </w:r>
      <w:r w:rsidRPr="00EC2A39">
        <w:t>if</w:t>
      </w:r>
      <w:r w:rsidRPr="000D773D">
        <w:rPr>
          <w:lang w:val="ru-RU"/>
        </w:rPr>
        <w:t>:</w:t>
      </w:r>
    </w:p>
    <w:p w:rsidR="002701F3" w:rsidRPr="000D773D" w:rsidRDefault="002701F3" w:rsidP="002701F3">
      <w:pPr>
        <w:pStyle w:val="Main"/>
        <w:rPr>
          <w:lang w:val="ru-RU"/>
        </w:rPr>
      </w:pPr>
    </w:p>
    <w:p w:rsidR="002701F3" w:rsidRPr="00630B45" w:rsidRDefault="002701F3" w:rsidP="002701F3">
      <w:pPr>
        <w:pStyle w:val="Program"/>
        <w:rPr>
          <w:color w:val="008000"/>
          <w:lang w:val="ru-RU"/>
        </w:rPr>
      </w:pPr>
      <w:r w:rsidRPr="00630B45">
        <w:rPr>
          <w:color w:val="008000"/>
          <w:lang w:val="ru-RU"/>
        </w:rPr>
        <w:t>/*07</w:t>
      </w:r>
      <w:r w:rsidRPr="00EC2A39">
        <w:rPr>
          <w:color w:val="008000"/>
        </w:rPr>
        <w:t>IF</w:t>
      </w:r>
      <w:r w:rsidRPr="00630B45">
        <w:rPr>
          <w:color w:val="008000"/>
          <w:lang w:val="ru-RU"/>
        </w:rPr>
        <w:t>.</w:t>
      </w:r>
      <w:r w:rsidRPr="00EC2A39">
        <w:rPr>
          <w:color w:val="008000"/>
        </w:rPr>
        <w:t>C</w:t>
      </w:r>
    </w:p>
    <w:p w:rsidR="002701F3" w:rsidRPr="000A1892" w:rsidRDefault="002701F3" w:rsidP="002701F3">
      <w:pPr>
        <w:pStyle w:val="Program"/>
        <w:rPr>
          <w:color w:val="008000"/>
          <w:lang w:val="ru-RU"/>
        </w:rPr>
      </w:pPr>
      <w:r w:rsidRPr="00630B45">
        <w:rPr>
          <w:color w:val="008000"/>
          <w:lang w:val="ru-RU"/>
        </w:rPr>
        <w:t xml:space="preserve">Программа на С, иллюстрирующая оператор </w:t>
      </w:r>
      <w:r w:rsidRPr="00EC2A39">
        <w:rPr>
          <w:color w:val="008000"/>
        </w:rPr>
        <w:t>if</w:t>
      </w:r>
      <w:r w:rsidRPr="000A1892">
        <w:rPr>
          <w:color w:val="008000"/>
          <w:lang w:val="ru-RU"/>
        </w:rPr>
        <w:t>*/</w:t>
      </w:r>
    </w:p>
    <w:p w:rsidR="002701F3" w:rsidRPr="00EC2A39" w:rsidRDefault="002701F3" w:rsidP="002701F3">
      <w:pPr>
        <w:pStyle w:val="Program"/>
      </w:pPr>
      <w:r w:rsidRPr="00EC2A39">
        <w:rPr>
          <w:color w:val="0000FF"/>
        </w:rPr>
        <w:lastRenderedPageBreak/>
        <w:t>#include</w:t>
      </w:r>
      <w:r w:rsidRPr="00EC2A39">
        <w:t xml:space="preserve"> "stdafx.h"</w:t>
      </w:r>
    </w:p>
    <w:p w:rsidR="002701F3" w:rsidRPr="00EC2A39" w:rsidRDefault="002701F3" w:rsidP="002701F3">
      <w:pPr>
        <w:pStyle w:val="Program"/>
      </w:pPr>
      <w:r w:rsidRPr="00EC2A39">
        <w:rPr>
          <w:color w:val="0000FF"/>
        </w:rPr>
        <w:t>#include</w:t>
      </w:r>
      <w:r w:rsidRPr="00EC2A39">
        <w:t xml:space="preserve"> &lt;stdio.h&gt;</w:t>
      </w:r>
    </w:p>
    <w:p w:rsidR="002701F3" w:rsidRPr="00EC2A39" w:rsidRDefault="002701F3" w:rsidP="002701F3">
      <w:pPr>
        <w:pStyle w:val="Program"/>
      </w:pPr>
      <w:r w:rsidRPr="00EC2A39">
        <w:rPr>
          <w:color w:val="0000FF"/>
        </w:rPr>
        <w:t>#include</w:t>
      </w:r>
      <w:r w:rsidRPr="00EC2A39">
        <w:t xml:space="preserve"> &lt;conio.h&gt;</w:t>
      </w:r>
    </w:p>
    <w:p w:rsidR="002701F3" w:rsidRPr="00EC2A39" w:rsidRDefault="002701F3" w:rsidP="002701F3">
      <w:pPr>
        <w:pStyle w:val="Program"/>
      </w:pPr>
    </w:p>
    <w:p w:rsidR="002701F3" w:rsidRPr="00EC2A39" w:rsidRDefault="002701F3" w:rsidP="002701F3">
      <w:pPr>
        <w:pStyle w:val="Program"/>
      </w:pPr>
      <w:r w:rsidRPr="00EC2A39">
        <w:t>main()</w:t>
      </w:r>
    </w:p>
    <w:p w:rsidR="002701F3" w:rsidRPr="00EC2A39" w:rsidRDefault="002701F3" w:rsidP="002701F3">
      <w:pPr>
        <w:pStyle w:val="Program"/>
      </w:pPr>
      <w:r w:rsidRPr="00EC2A39">
        <w:t>{</w:t>
      </w:r>
    </w:p>
    <w:p w:rsidR="002701F3" w:rsidRPr="00EC2A39" w:rsidRDefault="002701F3" w:rsidP="002701F3">
      <w:pPr>
        <w:pStyle w:val="Program"/>
        <w:ind w:left="284"/>
      </w:pPr>
      <w:r w:rsidRPr="00EC2A39">
        <w:rPr>
          <w:color w:val="0000FF"/>
        </w:rPr>
        <w:t>int</w:t>
      </w:r>
      <w:r w:rsidRPr="00EC2A39">
        <w:t xml:space="preserve"> inum_As, inum_Bs, inum_Cs, ch;</w:t>
      </w:r>
    </w:p>
    <w:p w:rsidR="002701F3" w:rsidRPr="00630B45" w:rsidRDefault="002701F3" w:rsidP="002701F3">
      <w:pPr>
        <w:pStyle w:val="Program"/>
        <w:ind w:left="284"/>
        <w:rPr>
          <w:lang w:val="ru-RU"/>
        </w:rPr>
      </w:pPr>
      <w:r w:rsidRPr="00EC2A39">
        <w:rPr>
          <w:color w:val="0000FF"/>
        </w:rPr>
        <w:t>float</w:t>
      </w:r>
      <w:r w:rsidRPr="00630B45">
        <w:rPr>
          <w:lang w:val="ru-RU"/>
        </w:rPr>
        <w:t xml:space="preserve"> </w:t>
      </w:r>
      <w:r w:rsidRPr="00EC2A39">
        <w:t>fGPA</w:t>
      </w:r>
      <w:r w:rsidRPr="00630B45">
        <w:rPr>
          <w:lang w:val="ru-RU"/>
        </w:rPr>
        <w:t>;</w:t>
      </w:r>
    </w:p>
    <w:p w:rsidR="002701F3" w:rsidRPr="00EC2A39" w:rsidRDefault="002701F3" w:rsidP="002701F3">
      <w:pPr>
        <w:pStyle w:val="Program"/>
        <w:ind w:left="284"/>
      </w:pPr>
      <w:r w:rsidRPr="00630B45">
        <w:rPr>
          <w:lang w:val="ru-RU"/>
        </w:rPr>
        <w:tab/>
        <w:t xml:space="preserve">/* Укажите число курсов, получивших оценку ... </w:t>
      </w:r>
      <w:r w:rsidRPr="00EC2A39">
        <w:t>*/</w:t>
      </w:r>
    </w:p>
    <w:p w:rsidR="002701F3" w:rsidRPr="00EC2A39" w:rsidRDefault="002701F3" w:rsidP="002701F3">
      <w:pPr>
        <w:pStyle w:val="Program"/>
        <w:ind w:left="284"/>
      </w:pPr>
      <w:r w:rsidRPr="00EC2A39">
        <w:tab/>
        <w:t>printf ("\nEnter number of courses receiving a grade of A: ") ;</w:t>
      </w:r>
    </w:p>
    <w:p w:rsidR="002701F3" w:rsidRPr="00EC2A39" w:rsidRDefault="002701F3" w:rsidP="002701F3">
      <w:pPr>
        <w:pStyle w:val="Program"/>
        <w:ind w:left="284"/>
      </w:pPr>
      <w:r w:rsidRPr="00EC2A39">
        <w:tab/>
        <w:t>scanf("%d",&amp;inum_As) ;</w:t>
      </w:r>
    </w:p>
    <w:p w:rsidR="002701F3" w:rsidRPr="00EC2A39" w:rsidRDefault="002701F3" w:rsidP="002701F3">
      <w:pPr>
        <w:pStyle w:val="Program"/>
        <w:ind w:left="284"/>
      </w:pPr>
      <w:r w:rsidRPr="00EC2A39">
        <w:tab/>
      </w:r>
      <w:r w:rsidRPr="00EC2A39">
        <w:tab/>
        <w:t>printf("\nEnter number of courses receiving a grade of B: ");</w:t>
      </w:r>
    </w:p>
    <w:p w:rsidR="002701F3" w:rsidRPr="00EC2A39" w:rsidRDefault="002701F3" w:rsidP="002701F3">
      <w:pPr>
        <w:pStyle w:val="Program"/>
        <w:ind w:left="284"/>
      </w:pPr>
      <w:r w:rsidRPr="00EC2A39">
        <w:tab/>
      </w:r>
      <w:r w:rsidRPr="00EC2A39">
        <w:tab/>
        <w:t>scanf ("%d", &amp;inum_Bs) ;</w:t>
      </w:r>
    </w:p>
    <w:p w:rsidR="002701F3" w:rsidRPr="00EC2A39" w:rsidRDefault="002701F3" w:rsidP="002701F3">
      <w:pPr>
        <w:pStyle w:val="Program"/>
        <w:ind w:left="284"/>
      </w:pPr>
      <w:r w:rsidRPr="00EC2A39">
        <w:tab/>
        <w:t>printf("\nEnter number of courses receiving a grade of C: ");</w:t>
      </w:r>
    </w:p>
    <w:p w:rsidR="002701F3" w:rsidRPr="00EC2A39" w:rsidRDefault="002701F3" w:rsidP="002701F3">
      <w:pPr>
        <w:pStyle w:val="Program"/>
        <w:ind w:left="284"/>
      </w:pPr>
      <w:r w:rsidRPr="00EC2A39">
        <w:tab/>
        <w:t>scanf("%d",&amp;inum_Cs);</w:t>
      </w:r>
    </w:p>
    <w:p w:rsidR="002701F3" w:rsidRPr="00EC2A39" w:rsidRDefault="002701F3" w:rsidP="002701F3">
      <w:pPr>
        <w:pStyle w:val="Program"/>
        <w:ind w:left="284"/>
      </w:pPr>
      <w:r w:rsidRPr="00EC2A39">
        <w:t>fGPA = (inum_As * 4 + inum_Bs * 3 + inum_Cs * 2)/</w:t>
      </w:r>
    </w:p>
    <w:p w:rsidR="002701F3" w:rsidRPr="00EC2A39" w:rsidRDefault="002701F3" w:rsidP="002701F3">
      <w:pPr>
        <w:pStyle w:val="Program"/>
        <w:ind w:left="284"/>
      </w:pPr>
      <w:r w:rsidRPr="00EC2A39">
        <w:tab/>
      </w:r>
      <w:r w:rsidRPr="00EC2A39">
        <w:tab/>
      </w:r>
      <w:r w:rsidRPr="00EC2A39">
        <w:tab/>
      </w:r>
      <w:r w:rsidRPr="00EC2A39">
        <w:tab/>
        <w:t>(</w:t>
      </w:r>
      <w:r w:rsidRPr="00EC2A39">
        <w:rPr>
          <w:color w:val="0000FF"/>
        </w:rPr>
        <w:t>float</w:t>
      </w:r>
      <w:r w:rsidRPr="00EC2A39">
        <w:t>) (inum_As + inum_Bs + inum_Cs);</w:t>
      </w:r>
    </w:p>
    <w:p w:rsidR="002701F3" w:rsidRPr="00EC2A39" w:rsidRDefault="002701F3" w:rsidP="002701F3">
      <w:pPr>
        <w:pStyle w:val="Program"/>
        <w:ind w:left="284"/>
      </w:pPr>
      <w:r w:rsidRPr="00EC2A39">
        <w:tab/>
      </w:r>
      <w:r w:rsidRPr="00EC2A39">
        <w:tab/>
        <w:t>/* Ваш общий коэффициент */</w:t>
      </w:r>
    </w:p>
    <w:p w:rsidR="002701F3" w:rsidRPr="00EC2A39" w:rsidRDefault="002701F3" w:rsidP="002701F3">
      <w:pPr>
        <w:pStyle w:val="Program"/>
        <w:ind w:left="284"/>
      </w:pPr>
      <w:r w:rsidRPr="00EC2A39">
        <w:tab/>
      </w:r>
      <w:r w:rsidRPr="00EC2A39">
        <w:tab/>
        <w:t>printf("\nYour overall GPA is: %5.2f\n",fGPA);</w:t>
      </w:r>
    </w:p>
    <w:p w:rsidR="002701F3" w:rsidRPr="00EC2A39" w:rsidRDefault="002701F3" w:rsidP="002701F3">
      <w:pPr>
        <w:pStyle w:val="Program"/>
        <w:ind w:left="284"/>
      </w:pPr>
      <w:r w:rsidRPr="00EC2A39">
        <w:rPr>
          <w:color w:val="0000FF"/>
        </w:rPr>
        <w:t>if</w:t>
      </w:r>
      <w:r w:rsidRPr="00EC2A39">
        <w:t>(fGPA &gt;= 3.5) {</w:t>
      </w:r>
    </w:p>
    <w:p w:rsidR="002701F3" w:rsidRPr="00EC2A39" w:rsidRDefault="002701F3" w:rsidP="002701F3">
      <w:pPr>
        <w:pStyle w:val="Program"/>
        <w:ind w:left="284"/>
      </w:pPr>
      <w:r w:rsidRPr="00EC2A39">
        <w:tab/>
        <w:t>printf ("\n CONGRATULATIONS !\n");</w:t>
      </w:r>
      <w:r w:rsidRPr="00EC2A39">
        <w:tab/>
      </w:r>
      <w:r w:rsidRPr="00EC2A39">
        <w:tab/>
        <w:t>/* Поздравления! */</w:t>
      </w:r>
    </w:p>
    <w:p w:rsidR="002701F3" w:rsidRPr="00EC2A39" w:rsidRDefault="002701F3" w:rsidP="002701F3">
      <w:pPr>
        <w:pStyle w:val="Program"/>
        <w:ind w:left="284"/>
      </w:pPr>
      <w:r w:rsidRPr="00EC2A39">
        <w:tab/>
        <w:t>printf("You are on the President's list.");</w:t>
      </w:r>
      <w:r w:rsidRPr="00EC2A39">
        <w:tab/>
      </w:r>
      <w:r w:rsidRPr="00EC2A39">
        <w:tab/>
        <w:t>/* Вы — в президентском списке. */</w:t>
      </w:r>
    </w:p>
    <w:p w:rsidR="002701F3" w:rsidRPr="00EC2A39" w:rsidRDefault="002701F3" w:rsidP="002701F3">
      <w:pPr>
        <w:pStyle w:val="Program"/>
        <w:ind w:left="284"/>
      </w:pPr>
      <w:r w:rsidRPr="00EC2A39">
        <w:t>}</w:t>
      </w:r>
    </w:p>
    <w:p w:rsidR="002701F3" w:rsidRPr="00EC2A39" w:rsidRDefault="002701F3" w:rsidP="002701F3">
      <w:pPr>
        <w:pStyle w:val="Program"/>
        <w:ind w:left="284"/>
      </w:pPr>
      <w:r w:rsidRPr="00EC2A39">
        <w:tab/>
        <w:t>printf ("\n\nPress any key to finish\n");</w:t>
      </w:r>
      <w:r w:rsidRPr="00EC2A39">
        <w:tab/>
      </w:r>
      <w:r w:rsidRPr="00EC2A39">
        <w:tab/>
        <w:t>/* Конец работы */</w:t>
      </w:r>
    </w:p>
    <w:p w:rsidR="002701F3" w:rsidRPr="00EC2A39" w:rsidRDefault="002701F3" w:rsidP="002701F3">
      <w:pPr>
        <w:pStyle w:val="Program"/>
        <w:ind w:left="284"/>
      </w:pPr>
      <w:r w:rsidRPr="00EC2A39">
        <w:tab/>
        <w:t>ch = _getch();</w:t>
      </w:r>
    </w:p>
    <w:p w:rsidR="002701F3" w:rsidRPr="00EC2A39" w:rsidRDefault="002701F3" w:rsidP="002701F3">
      <w:pPr>
        <w:pStyle w:val="Program"/>
        <w:ind w:left="284"/>
      </w:pPr>
      <w:r w:rsidRPr="00EC2A39">
        <w:rPr>
          <w:color w:val="0000FF"/>
        </w:rPr>
        <w:t>return</w:t>
      </w:r>
      <w:r w:rsidRPr="00EC2A39">
        <w:t xml:space="preserve"> (0);</w:t>
      </w:r>
    </w:p>
    <w:p w:rsidR="002701F3" w:rsidRPr="00EC2A39" w:rsidRDefault="002701F3" w:rsidP="002701F3">
      <w:pPr>
        <w:pStyle w:val="Program"/>
      </w:pPr>
      <w:r w:rsidRPr="00EC2A39">
        <w:t>}</w:t>
      </w:r>
    </w:p>
    <w:p w:rsidR="002701F3" w:rsidRDefault="002701F3" w:rsidP="002701F3">
      <w:pPr>
        <w:pStyle w:val="Main"/>
        <w:ind w:firstLine="0"/>
        <w:jc w:val="center"/>
      </w:pPr>
    </w:p>
    <w:p w:rsidR="002701F3" w:rsidRDefault="002701F3" w:rsidP="002701F3">
      <w:pPr>
        <w:pStyle w:val="Main"/>
        <w:ind w:firstLine="0"/>
        <w:jc w:val="center"/>
      </w:pPr>
      <w:r>
        <w:rPr>
          <w:noProof/>
          <w:lang w:eastAsia="en-US"/>
        </w:rPr>
        <w:drawing>
          <wp:inline distT="0" distB="0" distL="0" distR="0">
            <wp:extent cx="3410585" cy="1672590"/>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3410585" cy="1672590"/>
                    </a:xfrm>
                    <a:prstGeom prst="rect">
                      <a:avLst/>
                    </a:prstGeom>
                    <a:noFill/>
                    <a:ln w="9525">
                      <a:noFill/>
                      <a:miter lim="800000"/>
                      <a:headEnd/>
                      <a:tailEnd/>
                    </a:ln>
                  </pic:spPr>
                </pic:pic>
              </a:graphicData>
            </a:graphic>
          </wp:inline>
        </w:drawing>
      </w:r>
    </w:p>
    <w:p w:rsidR="002701F3" w:rsidRPr="00EC2A39" w:rsidRDefault="002701F3" w:rsidP="002701F3">
      <w:pPr>
        <w:pStyle w:val="Main"/>
        <w:ind w:firstLine="0"/>
        <w:jc w:val="center"/>
      </w:pPr>
    </w:p>
    <w:p w:rsidR="002701F3" w:rsidRPr="000D773D" w:rsidRDefault="002701F3" w:rsidP="002701F3">
      <w:pPr>
        <w:pStyle w:val="Main"/>
        <w:rPr>
          <w:lang w:val="ru-RU"/>
        </w:rPr>
      </w:pPr>
      <w:r w:rsidRPr="00334613">
        <w:rPr>
          <w:lang w:val="ru-RU"/>
        </w:rPr>
        <w:t xml:space="preserve">В этом примере, если переменная </w:t>
      </w:r>
      <w:r w:rsidRPr="00EC2A39">
        <w:t>fGPA</w:t>
      </w:r>
      <w:r w:rsidRPr="00334613">
        <w:rPr>
          <w:lang w:val="ru-RU"/>
        </w:rPr>
        <w:t xml:space="preserve"> больше или равна 3.5, после печати значения </w:t>
      </w:r>
      <w:r w:rsidRPr="00EC2A39">
        <w:t>fGPA</w:t>
      </w:r>
      <w:r w:rsidRPr="00334613">
        <w:rPr>
          <w:lang w:val="ru-RU"/>
        </w:rPr>
        <w:t xml:space="preserve"> выводится приветственное сообщение. </w:t>
      </w:r>
      <w:r w:rsidRPr="000D773D">
        <w:rPr>
          <w:lang w:val="ru-RU"/>
        </w:rPr>
        <w:t xml:space="preserve">Вычисленное значение </w:t>
      </w:r>
      <w:r w:rsidRPr="00EC2A39">
        <w:t>fGPA</w:t>
      </w:r>
      <w:r w:rsidRPr="000D773D">
        <w:rPr>
          <w:lang w:val="ru-RU"/>
        </w:rPr>
        <w:t xml:space="preserve"> печатается вне зависимости от выполнения блока внутри оператора </w:t>
      </w:r>
      <w:r w:rsidRPr="00EC2A39">
        <w:t>if</w:t>
      </w:r>
      <w:r w:rsidRPr="000D773D">
        <w:rPr>
          <w:lang w:val="ru-RU"/>
        </w:rPr>
        <w:t>.</w:t>
      </w:r>
    </w:p>
    <w:p w:rsidR="002701F3" w:rsidRPr="000D773D" w:rsidRDefault="002701F3" w:rsidP="002701F3">
      <w:pPr>
        <w:pStyle w:val="Main"/>
        <w:rPr>
          <w:lang w:val="ru-RU"/>
        </w:rPr>
      </w:pPr>
    </w:p>
    <w:p w:rsidR="002701F3" w:rsidRPr="002701F3" w:rsidRDefault="002701F3" w:rsidP="002701F3">
      <w:pPr>
        <w:pStyle w:val="3"/>
        <w:keepNext w:val="0"/>
        <w:spacing w:before="0" w:after="0"/>
        <w:ind w:left="709" w:firstLine="0"/>
        <w:rPr>
          <w:sz w:val="20"/>
          <w:szCs w:val="20"/>
        </w:rPr>
      </w:pPr>
      <w:bookmarkStart w:id="29" w:name="_Toc129890455"/>
      <w:bookmarkStart w:id="30" w:name="_Toc515770103"/>
      <w:r w:rsidRPr="002701F3">
        <w:rPr>
          <w:sz w:val="20"/>
          <w:szCs w:val="20"/>
        </w:rPr>
        <w:t>Оператор if-else.</w:t>
      </w:r>
      <w:bookmarkEnd w:id="29"/>
      <w:bookmarkEnd w:id="30"/>
    </w:p>
    <w:p w:rsidR="002701F3" w:rsidRPr="000D773D" w:rsidRDefault="002701F3" w:rsidP="002701F3">
      <w:pPr>
        <w:pStyle w:val="Main"/>
        <w:rPr>
          <w:lang w:val="ru-RU"/>
        </w:rPr>
      </w:pPr>
      <w:bookmarkStart w:id="31" w:name="AP01003"/>
      <w:r w:rsidRPr="000D773D">
        <w:rPr>
          <w:highlight w:val="yellow"/>
          <w:lang w:val="ru-RU"/>
        </w:rPr>
        <w:t xml:space="preserve">Оператор </w:t>
      </w:r>
      <w:r w:rsidRPr="00A04A6B">
        <w:rPr>
          <w:highlight w:val="yellow"/>
        </w:rPr>
        <w:t>if</w:t>
      </w:r>
      <w:r w:rsidRPr="000D773D">
        <w:rPr>
          <w:highlight w:val="yellow"/>
          <w:lang w:val="ru-RU"/>
        </w:rPr>
        <w:t>-</w:t>
      </w:r>
      <w:r w:rsidRPr="00A04A6B">
        <w:rPr>
          <w:highlight w:val="yellow"/>
        </w:rPr>
        <w:t>else</w:t>
      </w:r>
      <w:r w:rsidRPr="000D773D">
        <w:rPr>
          <w:highlight w:val="yellow"/>
          <w:lang w:val="ru-RU"/>
        </w:rPr>
        <w:t xml:space="preserve"> </w:t>
      </w:r>
      <w:bookmarkEnd w:id="31"/>
      <w:r w:rsidRPr="000D773D">
        <w:rPr>
          <w:highlight w:val="yellow"/>
          <w:lang w:val="ru-RU"/>
        </w:rPr>
        <w:t>нужен для того, чтобы программа выполнила два разных действия в зависимости от истинности некоторого выражения</w:t>
      </w:r>
      <w:r w:rsidRPr="000D773D">
        <w:rPr>
          <w:lang w:val="ru-RU"/>
        </w:rPr>
        <w:t xml:space="preserve">. В простейшем случае оператор </w:t>
      </w:r>
      <w:r w:rsidRPr="001C1004">
        <w:t>if</w:t>
      </w:r>
      <w:r w:rsidRPr="000D773D">
        <w:rPr>
          <w:lang w:val="ru-RU"/>
        </w:rPr>
        <w:t>-</w:t>
      </w:r>
      <w:r w:rsidRPr="001C1004">
        <w:t>else</w:t>
      </w:r>
      <w:r w:rsidRPr="000D773D">
        <w:rPr>
          <w:lang w:val="ru-RU"/>
        </w:rPr>
        <w:t xml:space="preserve"> выглядит следующим образом:</w:t>
      </w:r>
    </w:p>
    <w:p w:rsidR="002701F3" w:rsidRPr="000D773D" w:rsidRDefault="002701F3" w:rsidP="002701F3">
      <w:pPr>
        <w:pStyle w:val="Main"/>
        <w:rPr>
          <w:lang w:val="ru-RU"/>
        </w:rPr>
      </w:pPr>
    </w:p>
    <w:p w:rsidR="002701F3" w:rsidRPr="000D773D" w:rsidRDefault="002701F3" w:rsidP="002701F3">
      <w:pPr>
        <w:pStyle w:val="Program"/>
        <w:rPr>
          <w:lang w:val="ru-RU"/>
        </w:rPr>
      </w:pPr>
      <w:r w:rsidRPr="001C1004">
        <w:rPr>
          <w:color w:val="0000FF"/>
        </w:rPr>
        <w:t>if</w:t>
      </w:r>
      <w:r w:rsidRPr="000D773D">
        <w:rPr>
          <w:lang w:val="ru-RU"/>
        </w:rPr>
        <w:t xml:space="preserve"> (выражение)</w:t>
      </w:r>
    </w:p>
    <w:p w:rsidR="002701F3" w:rsidRPr="000D773D" w:rsidRDefault="002701F3" w:rsidP="002701F3">
      <w:pPr>
        <w:pStyle w:val="Program"/>
        <w:rPr>
          <w:lang w:val="ru-RU"/>
        </w:rPr>
      </w:pPr>
      <w:r w:rsidRPr="000D773D">
        <w:rPr>
          <w:lang w:val="ru-RU"/>
        </w:rPr>
        <w:tab/>
        <w:t>действие_если_истина;</w:t>
      </w:r>
    </w:p>
    <w:p w:rsidR="002701F3" w:rsidRPr="000D773D" w:rsidRDefault="002701F3" w:rsidP="002701F3">
      <w:pPr>
        <w:pStyle w:val="Program"/>
        <w:rPr>
          <w:color w:val="0000FF"/>
          <w:lang w:val="ru-RU"/>
        </w:rPr>
      </w:pPr>
      <w:r w:rsidRPr="001C1004">
        <w:rPr>
          <w:color w:val="0000FF"/>
        </w:rPr>
        <w:t>else</w:t>
      </w:r>
    </w:p>
    <w:p w:rsidR="002701F3" w:rsidRPr="000D773D" w:rsidRDefault="002701F3" w:rsidP="002701F3">
      <w:pPr>
        <w:pStyle w:val="Program"/>
        <w:rPr>
          <w:lang w:val="ru-RU"/>
        </w:rPr>
      </w:pPr>
      <w:r w:rsidRPr="000D773D">
        <w:rPr>
          <w:lang w:val="ru-RU"/>
        </w:rPr>
        <w:tab/>
        <w:t>действие_если_ложь;</w:t>
      </w:r>
    </w:p>
    <w:p w:rsidR="002701F3" w:rsidRPr="000D773D" w:rsidRDefault="002701F3" w:rsidP="002701F3">
      <w:pPr>
        <w:pStyle w:val="Main"/>
        <w:tabs>
          <w:tab w:val="left" w:pos="1985"/>
        </w:tabs>
        <w:rPr>
          <w:lang w:val="ru-RU"/>
        </w:rPr>
      </w:pPr>
      <w:r w:rsidRPr="000D773D">
        <w:rPr>
          <w:lang w:val="ru-RU"/>
        </w:rPr>
        <w:tab/>
      </w:r>
    </w:p>
    <w:p w:rsidR="002701F3" w:rsidRPr="00EC2A39" w:rsidRDefault="002701F3" w:rsidP="002701F3">
      <w:pPr>
        <w:pStyle w:val="Main"/>
      </w:pPr>
      <w:bookmarkStart w:id="32" w:name="AP01019"/>
      <w:r w:rsidRPr="000D773D">
        <w:rPr>
          <w:lang w:val="ru-RU"/>
        </w:rPr>
        <w:t>В этом операторе</w:t>
      </w:r>
      <w:bookmarkEnd w:id="32"/>
      <w:r w:rsidRPr="000D773D">
        <w:rPr>
          <w:lang w:val="ru-RU"/>
        </w:rPr>
        <w:t xml:space="preserve">, если выражение истинно, выполняется действие_если_истина; если же выражение ложно, выполняется действие_если_ложъ. </w:t>
      </w:r>
      <w:r w:rsidRPr="00A04A6B">
        <w:rPr>
          <w:highlight w:val="yellow"/>
        </w:rPr>
        <w:t>Рассмотрим пример</w:t>
      </w:r>
      <w:r w:rsidRPr="00EC2A39">
        <w:t>:</w:t>
      </w:r>
    </w:p>
    <w:p w:rsidR="002701F3" w:rsidRPr="00EC2A39" w:rsidRDefault="002701F3" w:rsidP="002701F3">
      <w:pPr>
        <w:pStyle w:val="Main"/>
      </w:pPr>
    </w:p>
    <w:p w:rsidR="002701F3" w:rsidRPr="00EC2A39" w:rsidRDefault="002701F3" w:rsidP="002701F3">
      <w:pPr>
        <w:pStyle w:val="Program"/>
      </w:pPr>
      <w:r w:rsidRPr="001C1004">
        <w:rPr>
          <w:color w:val="0000FF"/>
        </w:rPr>
        <w:t>if</w:t>
      </w:r>
      <w:r w:rsidRPr="00EC2A39">
        <w:t>(ckeypressed == UP)</w:t>
      </w:r>
    </w:p>
    <w:p w:rsidR="002701F3" w:rsidRPr="00EC2A39" w:rsidRDefault="002701F3" w:rsidP="002701F3">
      <w:pPr>
        <w:pStyle w:val="Program"/>
      </w:pPr>
      <w:r w:rsidRPr="00EC2A39">
        <w:tab/>
        <w:t>iy_pixel_coord++;</w:t>
      </w:r>
    </w:p>
    <w:p w:rsidR="002701F3" w:rsidRPr="00DE1470" w:rsidRDefault="002701F3" w:rsidP="002701F3">
      <w:pPr>
        <w:pStyle w:val="Program"/>
        <w:rPr>
          <w:color w:val="0000FF"/>
          <w:lang w:val="ru-RU"/>
        </w:rPr>
      </w:pPr>
      <w:r w:rsidRPr="001C1004">
        <w:rPr>
          <w:color w:val="0000FF"/>
        </w:rPr>
        <w:t>else</w:t>
      </w:r>
    </w:p>
    <w:p w:rsidR="002701F3" w:rsidRPr="00DE1470" w:rsidRDefault="002701F3" w:rsidP="002701F3">
      <w:pPr>
        <w:pStyle w:val="Program"/>
        <w:rPr>
          <w:lang w:val="ru-RU"/>
        </w:rPr>
      </w:pPr>
      <w:r w:rsidRPr="00DE1470">
        <w:rPr>
          <w:lang w:val="ru-RU"/>
        </w:rPr>
        <w:tab/>
      </w:r>
      <w:r w:rsidRPr="00EC2A39">
        <w:t>iy</w:t>
      </w:r>
      <w:r w:rsidRPr="00DE1470">
        <w:rPr>
          <w:lang w:val="ru-RU"/>
        </w:rPr>
        <w:t>_</w:t>
      </w:r>
      <w:r w:rsidRPr="00EC2A39">
        <w:t>pixel</w:t>
      </w:r>
      <w:r w:rsidRPr="00DE1470">
        <w:rPr>
          <w:lang w:val="ru-RU"/>
        </w:rPr>
        <w:t>_</w:t>
      </w:r>
      <w:r w:rsidRPr="00EC2A39">
        <w:t>coord</w:t>
      </w:r>
      <w:r w:rsidRPr="00DE1470">
        <w:rPr>
          <w:lang w:val="ru-RU"/>
        </w:rPr>
        <w:t>--;</w:t>
      </w:r>
    </w:p>
    <w:p w:rsidR="002701F3" w:rsidRPr="00DE1470" w:rsidRDefault="002701F3" w:rsidP="002701F3">
      <w:pPr>
        <w:pStyle w:val="Main"/>
        <w:rPr>
          <w:lang w:val="ru-RU"/>
        </w:rPr>
      </w:pPr>
    </w:p>
    <w:p w:rsidR="002701F3" w:rsidRPr="00EC2A39" w:rsidRDefault="002701F3" w:rsidP="002701F3">
      <w:pPr>
        <w:pStyle w:val="Main"/>
        <w:rPr>
          <w:lang w:val="ru-RU"/>
        </w:rPr>
      </w:pPr>
      <w:bookmarkStart w:id="33" w:name="AP01016"/>
      <w:r w:rsidRPr="001C1004">
        <w:rPr>
          <w:lang w:val="ru-RU"/>
        </w:rPr>
        <w:t xml:space="preserve">В этом примере </w:t>
      </w:r>
      <w:bookmarkEnd w:id="33"/>
      <w:r w:rsidRPr="001C1004">
        <w:rPr>
          <w:lang w:val="ru-RU"/>
        </w:rPr>
        <w:t>текущая</w:t>
      </w:r>
      <w:r w:rsidRPr="00EC2A39">
        <w:rPr>
          <w:lang w:val="ru-RU"/>
        </w:rPr>
        <w:t xml:space="preserve"> горизонтальная координата увеличивается или уменьшается в зависимости от значения, хранящегося в символьной переменной ckeypressed.</w:t>
      </w:r>
    </w:p>
    <w:p w:rsidR="002701F3" w:rsidRPr="00EC2A39" w:rsidRDefault="002701F3" w:rsidP="002701F3">
      <w:pPr>
        <w:pStyle w:val="Main"/>
        <w:rPr>
          <w:lang w:val="ru-RU"/>
        </w:rPr>
      </w:pPr>
      <w:r w:rsidRPr="00A04A6B">
        <w:rPr>
          <w:highlight w:val="yellow"/>
          <w:lang w:val="ru-RU"/>
        </w:rPr>
        <w:t>Любое из выражений — выражение_если_истина, выражение_если_ложь, или оба вместе — могут быть составным оператором или блоком, заключенным в фигурные скобки</w:t>
      </w:r>
      <w:r w:rsidRPr="00EC2A39">
        <w:rPr>
          <w:lang w:val="ru-RU"/>
        </w:rPr>
        <w:t>. Синтаксис этих трех вариантов очень прост:</w:t>
      </w:r>
    </w:p>
    <w:p w:rsidR="002701F3" w:rsidRPr="00EC2A39" w:rsidRDefault="002701F3" w:rsidP="002701F3">
      <w:pPr>
        <w:pStyle w:val="Main"/>
        <w:rPr>
          <w:lang w:val="ru-RU"/>
        </w:rPr>
      </w:pPr>
    </w:p>
    <w:p w:rsidR="002701F3" w:rsidRPr="000D773D" w:rsidRDefault="002701F3" w:rsidP="002701F3">
      <w:pPr>
        <w:pStyle w:val="Program"/>
        <w:rPr>
          <w:lang w:val="ru-RU"/>
        </w:rPr>
      </w:pPr>
      <w:r w:rsidRPr="00B90DDE">
        <w:rPr>
          <w:color w:val="0000FF"/>
        </w:rPr>
        <w:t>if</w:t>
      </w:r>
      <w:r w:rsidRPr="000D773D">
        <w:rPr>
          <w:lang w:val="ru-RU"/>
        </w:rPr>
        <w:t xml:space="preserve"> (выражение) {</w:t>
      </w:r>
    </w:p>
    <w:p w:rsidR="002701F3" w:rsidRPr="000D773D" w:rsidRDefault="002701F3" w:rsidP="002701F3">
      <w:pPr>
        <w:pStyle w:val="Program"/>
        <w:rPr>
          <w:lang w:val="ru-RU"/>
        </w:rPr>
      </w:pPr>
      <w:r w:rsidRPr="000D773D">
        <w:rPr>
          <w:lang w:val="ru-RU"/>
        </w:rPr>
        <w:tab/>
        <w:t>действие_если_истина1;</w:t>
      </w:r>
    </w:p>
    <w:p w:rsidR="002701F3" w:rsidRPr="000D773D" w:rsidRDefault="002701F3" w:rsidP="002701F3">
      <w:pPr>
        <w:pStyle w:val="Program"/>
        <w:rPr>
          <w:lang w:val="ru-RU"/>
        </w:rPr>
      </w:pPr>
      <w:r w:rsidRPr="000D773D">
        <w:rPr>
          <w:lang w:val="ru-RU"/>
        </w:rPr>
        <w:tab/>
        <w:t>действие_если_истина2;</w:t>
      </w:r>
    </w:p>
    <w:p w:rsidR="002701F3" w:rsidRPr="000D773D" w:rsidRDefault="002701F3" w:rsidP="002701F3">
      <w:pPr>
        <w:pStyle w:val="Program"/>
        <w:rPr>
          <w:lang w:val="ru-RU"/>
        </w:rPr>
      </w:pPr>
      <w:r w:rsidRPr="000D773D">
        <w:rPr>
          <w:lang w:val="ru-RU"/>
        </w:rPr>
        <w:tab/>
        <w:t>действие_если_истина3;</w:t>
      </w:r>
    </w:p>
    <w:p w:rsidR="002701F3" w:rsidRPr="000D773D" w:rsidRDefault="002701F3" w:rsidP="002701F3">
      <w:pPr>
        <w:pStyle w:val="Program"/>
        <w:rPr>
          <w:lang w:val="ru-RU"/>
        </w:rPr>
      </w:pPr>
      <w:r w:rsidRPr="000D773D">
        <w:rPr>
          <w:lang w:val="ru-RU"/>
        </w:rPr>
        <w:t>}</w:t>
      </w:r>
    </w:p>
    <w:p w:rsidR="002701F3" w:rsidRPr="000D773D" w:rsidRDefault="002701F3" w:rsidP="002701F3">
      <w:pPr>
        <w:pStyle w:val="Program"/>
        <w:rPr>
          <w:color w:val="0000FF"/>
          <w:lang w:val="ru-RU"/>
        </w:rPr>
      </w:pPr>
      <w:r w:rsidRPr="00B90DDE">
        <w:rPr>
          <w:color w:val="0000FF"/>
        </w:rPr>
        <w:t>else</w:t>
      </w:r>
    </w:p>
    <w:p w:rsidR="002701F3" w:rsidRPr="000D773D" w:rsidRDefault="002701F3" w:rsidP="002701F3">
      <w:pPr>
        <w:pStyle w:val="Program"/>
        <w:rPr>
          <w:lang w:val="ru-RU"/>
        </w:rPr>
      </w:pPr>
      <w:r w:rsidRPr="000D773D">
        <w:rPr>
          <w:lang w:val="ru-RU"/>
        </w:rPr>
        <w:tab/>
        <w:t>действие_если_ложь;</w:t>
      </w:r>
    </w:p>
    <w:p w:rsidR="002701F3" w:rsidRPr="000D773D" w:rsidRDefault="002701F3" w:rsidP="002701F3">
      <w:pPr>
        <w:pStyle w:val="Program"/>
        <w:rPr>
          <w:lang w:val="ru-RU"/>
        </w:rPr>
      </w:pPr>
    </w:p>
    <w:p w:rsidR="002701F3" w:rsidRPr="000D773D" w:rsidRDefault="002701F3" w:rsidP="002701F3">
      <w:pPr>
        <w:pStyle w:val="Program"/>
        <w:rPr>
          <w:lang w:val="ru-RU"/>
        </w:rPr>
      </w:pPr>
      <w:r w:rsidRPr="00B90DDE">
        <w:rPr>
          <w:color w:val="0000FF"/>
        </w:rPr>
        <w:t>if</w:t>
      </w:r>
      <w:r w:rsidRPr="000D773D">
        <w:rPr>
          <w:lang w:val="ru-RU"/>
        </w:rPr>
        <w:t xml:space="preserve"> (выражение) {</w:t>
      </w:r>
    </w:p>
    <w:p w:rsidR="002701F3" w:rsidRPr="000D773D" w:rsidRDefault="002701F3" w:rsidP="002701F3">
      <w:pPr>
        <w:pStyle w:val="Program"/>
        <w:rPr>
          <w:lang w:val="ru-RU"/>
        </w:rPr>
      </w:pPr>
      <w:r w:rsidRPr="000D773D">
        <w:rPr>
          <w:lang w:val="ru-RU"/>
        </w:rPr>
        <w:tab/>
        <w:t>действие_если_истина;</w:t>
      </w:r>
    </w:p>
    <w:p w:rsidR="002701F3" w:rsidRPr="000D773D" w:rsidRDefault="002701F3" w:rsidP="002701F3">
      <w:pPr>
        <w:pStyle w:val="Program"/>
        <w:rPr>
          <w:lang w:val="ru-RU"/>
        </w:rPr>
      </w:pPr>
      <w:r w:rsidRPr="00B90DDE">
        <w:rPr>
          <w:color w:val="0000FF"/>
        </w:rPr>
        <w:t>else</w:t>
      </w:r>
      <w:r w:rsidRPr="000D773D">
        <w:rPr>
          <w:lang w:val="ru-RU"/>
        </w:rPr>
        <w:t xml:space="preserve"> {</w:t>
      </w:r>
    </w:p>
    <w:p w:rsidR="002701F3" w:rsidRPr="000D773D" w:rsidRDefault="002701F3" w:rsidP="002701F3">
      <w:pPr>
        <w:pStyle w:val="Program"/>
        <w:rPr>
          <w:lang w:val="ru-RU"/>
        </w:rPr>
      </w:pPr>
      <w:r w:rsidRPr="000D773D">
        <w:rPr>
          <w:lang w:val="ru-RU"/>
        </w:rPr>
        <w:tab/>
        <w:t>действие_если_ложь1;</w:t>
      </w:r>
    </w:p>
    <w:p w:rsidR="002701F3" w:rsidRPr="000D773D" w:rsidRDefault="002701F3" w:rsidP="002701F3">
      <w:pPr>
        <w:pStyle w:val="Program"/>
        <w:rPr>
          <w:lang w:val="ru-RU"/>
        </w:rPr>
      </w:pPr>
      <w:r w:rsidRPr="000D773D">
        <w:rPr>
          <w:lang w:val="ru-RU"/>
        </w:rPr>
        <w:tab/>
        <w:t>действие_если_ложь2;</w:t>
      </w:r>
    </w:p>
    <w:p w:rsidR="002701F3" w:rsidRPr="000D773D" w:rsidRDefault="002701F3" w:rsidP="002701F3">
      <w:pPr>
        <w:pStyle w:val="Program"/>
        <w:rPr>
          <w:lang w:val="ru-RU"/>
        </w:rPr>
      </w:pPr>
      <w:r w:rsidRPr="000D773D">
        <w:rPr>
          <w:lang w:val="ru-RU"/>
        </w:rPr>
        <w:tab/>
        <w:t>действие_если_ложь3;</w:t>
      </w:r>
    </w:p>
    <w:p w:rsidR="002701F3" w:rsidRPr="000D773D" w:rsidRDefault="002701F3" w:rsidP="002701F3">
      <w:pPr>
        <w:pStyle w:val="Program"/>
        <w:rPr>
          <w:lang w:val="ru-RU"/>
        </w:rPr>
      </w:pPr>
      <w:r w:rsidRPr="000D773D">
        <w:rPr>
          <w:lang w:val="ru-RU"/>
        </w:rPr>
        <w:t>}</w:t>
      </w:r>
    </w:p>
    <w:p w:rsidR="002701F3" w:rsidRPr="000D773D" w:rsidRDefault="002701F3" w:rsidP="002701F3">
      <w:pPr>
        <w:pStyle w:val="Program"/>
        <w:rPr>
          <w:lang w:val="ru-RU"/>
        </w:rPr>
      </w:pPr>
    </w:p>
    <w:p w:rsidR="002701F3" w:rsidRPr="000D773D" w:rsidRDefault="002701F3" w:rsidP="002701F3">
      <w:pPr>
        <w:pStyle w:val="Program"/>
        <w:rPr>
          <w:lang w:val="ru-RU"/>
        </w:rPr>
      </w:pPr>
      <w:r w:rsidRPr="00B90DDE">
        <w:rPr>
          <w:color w:val="0000FF"/>
        </w:rPr>
        <w:t>if</w:t>
      </w:r>
      <w:r w:rsidRPr="000D773D">
        <w:rPr>
          <w:lang w:val="ru-RU"/>
        </w:rPr>
        <w:t xml:space="preserve"> (выражение) {</w:t>
      </w:r>
    </w:p>
    <w:p w:rsidR="002701F3" w:rsidRPr="000D773D" w:rsidRDefault="002701F3" w:rsidP="002701F3">
      <w:pPr>
        <w:pStyle w:val="Program"/>
        <w:rPr>
          <w:lang w:val="ru-RU"/>
        </w:rPr>
      </w:pPr>
      <w:r w:rsidRPr="000D773D">
        <w:rPr>
          <w:lang w:val="ru-RU"/>
        </w:rPr>
        <w:tab/>
        <w:t>действие_если_истина1;</w:t>
      </w:r>
    </w:p>
    <w:p w:rsidR="002701F3" w:rsidRPr="000D773D" w:rsidRDefault="002701F3" w:rsidP="002701F3">
      <w:pPr>
        <w:pStyle w:val="Program"/>
        <w:rPr>
          <w:lang w:val="ru-RU"/>
        </w:rPr>
      </w:pPr>
      <w:r w:rsidRPr="000D773D">
        <w:rPr>
          <w:lang w:val="ru-RU"/>
        </w:rPr>
        <w:tab/>
        <w:t>действие_если_истина2;</w:t>
      </w:r>
    </w:p>
    <w:p w:rsidR="002701F3" w:rsidRPr="000D773D" w:rsidRDefault="002701F3" w:rsidP="002701F3">
      <w:pPr>
        <w:pStyle w:val="Program"/>
        <w:rPr>
          <w:lang w:val="ru-RU"/>
        </w:rPr>
      </w:pPr>
      <w:r w:rsidRPr="000D773D">
        <w:rPr>
          <w:lang w:val="ru-RU"/>
        </w:rPr>
        <w:tab/>
        <w:t>действие_если_истина3;</w:t>
      </w:r>
    </w:p>
    <w:p w:rsidR="002701F3" w:rsidRPr="000D773D" w:rsidRDefault="002701F3" w:rsidP="002701F3">
      <w:pPr>
        <w:pStyle w:val="Program"/>
        <w:rPr>
          <w:lang w:val="ru-RU"/>
        </w:rPr>
      </w:pPr>
      <w:r w:rsidRPr="000D773D">
        <w:rPr>
          <w:lang w:val="ru-RU"/>
        </w:rPr>
        <w:t>}</w:t>
      </w:r>
    </w:p>
    <w:p w:rsidR="002701F3" w:rsidRPr="000D773D" w:rsidRDefault="002701F3" w:rsidP="002701F3">
      <w:pPr>
        <w:pStyle w:val="Program"/>
        <w:rPr>
          <w:lang w:val="ru-RU"/>
        </w:rPr>
      </w:pPr>
      <w:r w:rsidRPr="00B90DDE">
        <w:rPr>
          <w:color w:val="0000FF"/>
        </w:rPr>
        <w:t>else</w:t>
      </w:r>
      <w:r w:rsidRPr="000D773D">
        <w:rPr>
          <w:lang w:val="ru-RU"/>
        </w:rPr>
        <w:t xml:space="preserve"> {</w:t>
      </w:r>
    </w:p>
    <w:p w:rsidR="002701F3" w:rsidRPr="000D773D" w:rsidRDefault="002701F3" w:rsidP="002701F3">
      <w:pPr>
        <w:pStyle w:val="Program"/>
        <w:rPr>
          <w:lang w:val="ru-RU"/>
        </w:rPr>
      </w:pPr>
      <w:r w:rsidRPr="000D773D">
        <w:rPr>
          <w:lang w:val="ru-RU"/>
        </w:rPr>
        <w:tab/>
        <w:t>действие_если_ложь1;</w:t>
      </w:r>
    </w:p>
    <w:p w:rsidR="002701F3" w:rsidRPr="000D773D" w:rsidRDefault="002701F3" w:rsidP="002701F3">
      <w:pPr>
        <w:pStyle w:val="Program"/>
        <w:rPr>
          <w:lang w:val="ru-RU"/>
        </w:rPr>
      </w:pPr>
      <w:r w:rsidRPr="000D773D">
        <w:rPr>
          <w:lang w:val="ru-RU"/>
        </w:rPr>
        <w:tab/>
        <w:t>действие_если_ложь2;</w:t>
      </w:r>
    </w:p>
    <w:p w:rsidR="002701F3" w:rsidRPr="000D773D" w:rsidRDefault="002701F3" w:rsidP="002701F3">
      <w:pPr>
        <w:pStyle w:val="Program"/>
        <w:rPr>
          <w:lang w:val="ru-RU"/>
        </w:rPr>
      </w:pPr>
      <w:r w:rsidRPr="000D773D">
        <w:rPr>
          <w:lang w:val="ru-RU"/>
        </w:rPr>
        <w:tab/>
        <w:t>действие_если_ложь3;</w:t>
      </w:r>
    </w:p>
    <w:p w:rsidR="002701F3" w:rsidRPr="000D773D" w:rsidRDefault="002701F3" w:rsidP="002701F3">
      <w:pPr>
        <w:pStyle w:val="Program"/>
        <w:rPr>
          <w:lang w:val="ru-RU"/>
        </w:rPr>
      </w:pPr>
      <w:r w:rsidRPr="000D773D">
        <w:rPr>
          <w:lang w:val="ru-RU"/>
        </w:rPr>
        <w:t>}</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 xml:space="preserve">Необходимо только помнить, что где бы ни стоял блок выполняемых операторов, </w:t>
      </w:r>
      <w:bookmarkStart w:id="34" w:name="AP01017"/>
      <w:r w:rsidRPr="000D773D">
        <w:rPr>
          <w:lang w:val="ru-RU"/>
        </w:rPr>
        <w:t xml:space="preserve">не нужно ставить </w:t>
      </w:r>
      <w:bookmarkEnd w:id="34"/>
      <w:r w:rsidRPr="000D773D">
        <w:rPr>
          <w:lang w:val="ru-RU"/>
        </w:rPr>
        <w:t>точку с запятой после закрывающей фигурной скобки ( } ).</w:t>
      </w:r>
    </w:p>
    <w:p w:rsidR="002701F3" w:rsidRPr="000D773D" w:rsidRDefault="002701F3" w:rsidP="002701F3">
      <w:pPr>
        <w:pStyle w:val="Main"/>
        <w:rPr>
          <w:lang w:val="ru-RU"/>
        </w:rPr>
      </w:pPr>
      <w:r w:rsidRPr="000D773D">
        <w:rPr>
          <w:lang w:val="ru-RU"/>
        </w:rPr>
        <w:t xml:space="preserve">В следующей программе на С используется оператор </w:t>
      </w:r>
      <w:r w:rsidRPr="00B90DDE">
        <w:t>if</w:t>
      </w:r>
      <w:r w:rsidRPr="000D773D">
        <w:rPr>
          <w:lang w:val="ru-RU"/>
        </w:rPr>
        <w:t>-</w:t>
      </w:r>
      <w:r w:rsidRPr="00B90DDE">
        <w:t>else</w:t>
      </w:r>
      <w:r w:rsidRPr="000D773D">
        <w:rPr>
          <w:lang w:val="ru-RU"/>
        </w:rPr>
        <w:t xml:space="preserve">, в котором часть </w:t>
      </w:r>
      <w:r w:rsidRPr="00B90DDE">
        <w:t>if</w:t>
      </w:r>
      <w:r w:rsidRPr="000D773D">
        <w:rPr>
          <w:lang w:val="ru-RU"/>
        </w:rPr>
        <w:t xml:space="preserve"> является составным блоком:</w:t>
      </w:r>
    </w:p>
    <w:p w:rsidR="002701F3" w:rsidRPr="000D773D" w:rsidRDefault="002701F3" w:rsidP="002701F3">
      <w:pPr>
        <w:pStyle w:val="Program"/>
        <w:rPr>
          <w:color w:val="008000"/>
          <w:lang w:val="ru-RU"/>
        </w:rPr>
      </w:pPr>
    </w:p>
    <w:p w:rsidR="002701F3" w:rsidRPr="00630B45" w:rsidRDefault="002701F3" w:rsidP="002701F3">
      <w:pPr>
        <w:pStyle w:val="Program"/>
        <w:rPr>
          <w:color w:val="008000"/>
          <w:lang w:val="ru-RU"/>
        </w:rPr>
      </w:pPr>
      <w:r w:rsidRPr="00630B45">
        <w:rPr>
          <w:color w:val="008000"/>
          <w:lang w:val="ru-RU"/>
        </w:rPr>
        <w:t>/*07</w:t>
      </w:r>
      <w:r w:rsidRPr="00EC2A39">
        <w:rPr>
          <w:color w:val="008000"/>
        </w:rPr>
        <w:t>CMPIF</w:t>
      </w:r>
      <w:r w:rsidRPr="00630B45">
        <w:rPr>
          <w:color w:val="008000"/>
          <w:lang w:val="ru-RU"/>
        </w:rPr>
        <w:t>.</w:t>
      </w:r>
      <w:r w:rsidRPr="00EC2A39">
        <w:rPr>
          <w:color w:val="008000"/>
        </w:rPr>
        <w:t>C</w:t>
      </w:r>
    </w:p>
    <w:p w:rsidR="002701F3" w:rsidRPr="00B90DDE" w:rsidRDefault="002701F3" w:rsidP="002701F3">
      <w:pPr>
        <w:pStyle w:val="Program"/>
        <w:rPr>
          <w:color w:val="008000"/>
          <w:lang w:val="ru-RU"/>
        </w:rPr>
      </w:pPr>
      <w:r w:rsidRPr="00630B45">
        <w:rPr>
          <w:color w:val="008000"/>
          <w:lang w:val="ru-RU"/>
        </w:rPr>
        <w:t xml:space="preserve">Программа на С, иллюстрирующая использование составного оператора </w:t>
      </w:r>
      <w:r w:rsidRPr="00EC2A39">
        <w:rPr>
          <w:color w:val="008000"/>
        </w:rPr>
        <w:t>if</w:t>
      </w:r>
      <w:r w:rsidRPr="00630B45">
        <w:rPr>
          <w:color w:val="008000"/>
          <w:lang w:val="ru-RU"/>
        </w:rPr>
        <w:t>-</w:t>
      </w:r>
      <w:r w:rsidRPr="00EC2A39">
        <w:rPr>
          <w:color w:val="008000"/>
        </w:rPr>
        <w:t>else</w:t>
      </w:r>
      <w:r w:rsidRPr="00B90DDE">
        <w:rPr>
          <w:color w:val="008000"/>
          <w:lang w:val="ru-RU"/>
        </w:rPr>
        <w:t>*/</w:t>
      </w:r>
    </w:p>
    <w:p w:rsidR="002701F3" w:rsidRPr="00B90DDE" w:rsidRDefault="002701F3" w:rsidP="002701F3">
      <w:pPr>
        <w:pStyle w:val="Program"/>
        <w:rPr>
          <w:lang w:val="ru-RU"/>
        </w:rPr>
      </w:pPr>
    </w:p>
    <w:p w:rsidR="002701F3" w:rsidRPr="00EC2A39" w:rsidRDefault="002701F3" w:rsidP="002701F3">
      <w:pPr>
        <w:pStyle w:val="Program"/>
      </w:pPr>
      <w:r w:rsidRPr="00EC2A39">
        <w:rPr>
          <w:color w:val="0000FF"/>
        </w:rPr>
        <w:t>#include</w:t>
      </w:r>
      <w:r w:rsidRPr="00EC2A39">
        <w:t xml:space="preserve"> "stdafx.h"</w:t>
      </w:r>
    </w:p>
    <w:p w:rsidR="002701F3" w:rsidRPr="00EC2A39" w:rsidRDefault="002701F3" w:rsidP="002701F3">
      <w:pPr>
        <w:pStyle w:val="Program"/>
      </w:pPr>
      <w:r w:rsidRPr="00EC2A39">
        <w:rPr>
          <w:color w:val="0000FF"/>
        </w:rPr>
        <w:t>#include</w:t>
      </w:r>
      <w:r w:rsidRPr="00EC2A39">
        <w:t xml:space="preserve"> &lt;stdio.h&gt;</w:t>
      </w:r>
    </w:p>
    <w:p w:rsidR="002701F3" w:rsidRPr="00EC2A39" w:rsidRDefault="002701F3" w:rsidP="002701F3">
      <w:pPr>
        <w:pStyle w:val="Program"/>
      </w:pPr>
      <w:r w:rsidRPr="00EC2A39">
        <w:rPr>
          <w:color w:val="0000FF"/>
        </w:rPr>
        <w:t>#include</w:t>
      </w:r>
      <w:r w:rsidRPr="00EC2A39">
        <w:t xml:space="preserve"> &lt;conio.h&gt;</w:t>
      </w:r>
    </w:p>
    <w:p w:rsidR="002701F3" w:rsidRPr="00EC2A39" w:rsidRDefault="002701F3" w:rsidP="002701F3">
      <w:pPr>
        <w:pStyle w:val="Program"/>
      </w:pPr>
    </w:p>
    <w:p w:rsidR="002701F3" w:rsidRPr="00EC2A39" w:rsidRDefault="002701F3" w:rsidP="002701F3">
      <w:pPr>
        <w:pStyle w:val="Program"/>
      </w:pPr>
      <w:r w:rsidRPr="00EC2A39">
        <w:t>main()</w:t>
      </w:r>
    </w:p>
    <w:p w:rsidR="002701F3" w:rsidRPr="00EC2A39" w:rsidRDefault="002701F3" w:rsidP="002701F3">
      <w:pPr>
        <w:pStyle w:val="Program"/>
      </w:pPr>
      <w:r w:rsidRPr="00EC2A39">
        <w:t>{</w:t>
      </w:r>
    </w:p>
    <w:p w:rsidR="002701F3" w:rsidRPr="00EC2A39" w:rsidRDefault="002701F3" w:rsidP="002701F3">
      <w:pPr>
        <w:pStyle w:val="Program"/>
      </w:pPr>
      <w:r w:rsidRPr="00EC2A39">
        <w:tab/>
      </w:r>
      <w:r w:rsidRPr="00EC2A39">
        <w:rPr>
          <w:color w:val="0000FF"/>
        </w:rPr>
        <w:t>char</w:t>
      </w:r>
      <w:r w:rsidRPr="00EC2A39">
        <w:t xml:space="preserve"> c;</w:t>
      </w:r>
    </w:p>
    <w:p w:rsidR="002701F3" w:rsidRPr="00EC2A39" w:rsidRDefault="002701F3" w:rsidP="002701F3">
      <w:pPr>
        <w:pStyle w:val="Program"/>
      </w:pPr>
      <w:r w:rsidRPr="00EC2A39">
        <w:tab/>
      </w:r>
      <w:r w:rsidRPr="00EC2A39">
        <w:rPr>
          <w:color w:val="0000FF"/>
        </w:rPr>
        <w:t>int</w:t>
      </w:r>
      <w:r w:rsidRPr="00EC2A39">
        <w:t xml:space="preserve"> ihow_many, i, imore;</w:t>
      </w:r>
    </w:p>
    <w:p w:rsidR="002701F3" w:rsidRPr="00630B45" w:rsidRDefault="002701F3" w:rsidP="002701F3">
      <w:pPr>
        <w:pStyle w:val="Program"/>
        <w:rPr>
          <w:lang w:val="ru-RU"/>
        </w:rPr>
      </w:pPr>
      <w:r w:rsidRPr="00EC2A39">
        <w:tab/>
        <w:t>imore</w:t>
      </w:r>
      <w:r w:rsidRPr="00630B45">
        <w:rPr>
          <w:lang w:val="ru-RU"/>
        </w:rPr>
        <w:t>=1;</w:t>
      </w:r>
    </w:p>
    <w:p w:rsidR="002701F3" w:rsidRPr="00630B45" w:rsidRDefault="002701F3" w:rsidP="002701F3">
      <w:pPr>
        <w:pStyle w:val="Program"/>
        <w:rPr>
          <w:lang w:val="ru-RU"/>
        </w:rPr>
      </w:pPr>
      <w:r w:rsidRPr="00630B45">
        <w:rPr>
          <w:lang w:val="ru-RU"/>
        </w:rPr>
        <w:tab/>
      </w:r>
      <w:r w:rsidRPr="00EC2A39">
        <w:rPr>
          <w:color w:val="0000FF"/>
        </w:rPr>
        <w:t>while</w:t>
      </w:r>
      <w:r w:rsidRPr="00630B45">
        <w:rPr>
          <w:lang w:val="ru-RU"/>
        </w:rPr>
        <w:t>(</w:t>
      </w:r>
      <w:r w:rsidRPr="00EC2A39">
        <w:t>imore</w:t>
      </w:r>
      <w:r w:rsidRPr="00630B45">
        <w:rPr>
          <w:lang w:val="ru-RU"/>
        </w:rPr>
        <w:t xml:space="preserve"> == 1)</w:t>
      </w:r>
    </w:p>
    <w:p w:rsidR="002701F3" w:rsidRPr="00630B45" w:rsidRDefault="002701F3" w:rsidP="002701F3">
      <w:pPr>
        <w:pStyle w:val="Program"/>
        <w:rPr>
          <w:lang w:val="ru-RU"/>
        </w:rPr>
      </w:pPr>
      <w:r w:rsidRPr="00630B45">
        <w:rPr>
          <w:lang w:val="ru-RU"/>
        </w:rPr>
        <w:tab/>
        <w:t>{</w:t>
      </w:r>
    </w:p>
    <w:p w:rsidR="002701F3" w:rsidRPr="00630B45" w:rsidRDefault="002701F3" w:rsidP="002701F3">
      <w:pPr>
        <w:pStyle w:val="Program"/>
        <w:rPr>
          <w:color w:val="008000"/>
          <w:lang w:val="ru-RU"/>
        </w:rPr>
      </w:pPr>
      <w:r w:rsidRPr="00630B45">
        <w:rPr>
          <w:color w:val="008000"/>
          <w:lang w:val="ru-RU"/>
        </w:rPr>
        <w:tab/>
      </w:r>
      <w:r w:rsidRPr="00630B45">
        <w:rPr>
          <w:color w:val="008000"/>
          <w:lang w:val="ru-RU"/>
        </w:rPr>
        <w:tab/>
        <w:t>/* Введите название изделия */</w:t>
      </w:r>
    </w:p>
    <w:p w:rsidR="002701F3" w:rsidRPr="00EC2A39" w:rsidRDefault="002701F3" w:rsidP="002701F3">
      <w:pPr>
        <w:pStyle w:val="Program"/>
      </w:pPr>
      <w:r w:rsidRPr="00630B45">
        <w:rPr>
          <w:lang w:val="ru-RU"/>
        </w:rPr>
        <w:tab/>
      </w:r>
      <w:r w:rsidRPr="00630B45">
        <w:rPr>
          <w:lang w:val="ru-RU"/>
        </w:rPr>
        <w:tab/>
      </w:r>
      <w:r w:rsidRPr="00EC2A39">
        <w:t>printf("Please enter the product name: ");</w:t>
      </w:r>
    </w:p>
    <w:p w:rsidR="002701F3" w:rsidRPr="00EC2A39" w:rsidRDefault="002701F3" w:rsidP="002701F3">
      <w:pPr>
        <w:pStyle w:val="Program"/>
      </w:pPr>
      <w:r>
        <w:tab/>
      </w:r>
      <w:r w:rsidRPr="00EC2A39">
        <w:tab/>
      </w:r>
      <w:r w:rsidRPr="00EC2A39">
        <w:rPr>
          <w:color w:val="0000FF"/>
        </w:rPr>
        <w:t>if</w:t>
      </w:r>
      <w:r w:rsidRPr="00EC2A39">
        <w:t>(scanf("%c",&amp;c) != EOF) {</w:t>
      </w:r>
    </w:p>
    <w:p w:rsidR="002701F3" w:rsidRPr="00EC2A39" w:rsidRDefault="002701F3" w:rsidP="002701F3">
      <w:pPr>
        <w:pStyle w:val="Program"/>
      </w:pPr>
      <w:r>
        <w:tab/>
      </w:r>
      <w:r>
        <w:tab/>
      </w:r>
      <w:r>
        <w:tab/>
      </w:r>
      <w:r w:rsidRPr="00EC2A39">
        <w:rPr>
          <w:color w:val="0000FF"/>
        </w:rPr>
        <w:t>while</w:t>
      </w:r>
      <w:r w:rsidRPr="00EC2A39">
        <w:t>(c != '\n')</w:t>
      </w:r>
    </w:p>
    <w:p w:rsidR="002701F3" w:rsidRPr="00EC2A39" w:rsidRDefault="002701F3" w:rsidP="002701F3">
      <w:pPr>
        <w:pStyle w:val="Program"/>
      </w:pPr>
      <w:r>
        <w:tab/>
      </w:r>
      <w:r>
        <w:tab/>
      </w:r>
      <w:r>
        <w:tab/>
      </w:r>
      <w:r>
        <w:tab/>
      </w:r>
      <w:r w:rsidRPr="00EC2A39">
        <w:t>{</w:t>
      </w:r>
    </w:p>
    <w:p w:rsidR="002701F3" w:rsidRPr="00EC2A39" w:rsidRDefault="002701F3" w:rsidP="002701F3">
      <w:pPr>
        <w:pStyle w:val="Program"/>
      </w:pPr>
      <w:r>
        <w:tab/>
      </w:r>
      <w:r w:rsidRPr="00EC2A39">
        <w:tab/>
      </w:r>
      <w:r w:rsidRPr="00EC2A39">
        <w:tab/>
      </w:r>
      <w:r w:rsidRPr="00EC2A39">
        <w:tab/>
      </w:r>
      <w:r w:rsidRPr="00EC2A39">
        <w:tab/>
        <w:t>printf("%c",c) ;</w:t>
      </w:r>
    </w:p>
    <w:p w:rsidR="002701F3" w:rsidRPr="000D773D" w:rsidRDefault="002701F3" w:rsidP="002701F3">
      <w:pPr>
        <w:pStyle w:val="Program"/>
      </w:pPr>
      <w:r>
        <w:tab/>
      </w:r>
      <w:r w:rsidRPr="00EC2A39">
        <w:tab/>
      </w:r>
      <w:r w:rsidRPr="00EC2A39">
        <w:tab/>
      </w:r>
      <w:r w:rsidRPr="00EC2A39">
        <w:tab/>
      </w:r>
      <w:r w:rsidRPr="00EC2A39">
        <w:tab/>
        <w:t>scanf</w:t>
      </w:r>
      <w:r w:rsidRPr="000D773D">
        <w:t>("%</w:t>
      </w:r>
      <w:r w:rsidRPr="00EC2A39">
        <w:t>c</w:t>
      </w:r>
      <w:r w:rsidRPr="000D773D">
        <w:t>",&amp;</w:t>
      </w:r>
      <w:r w:rsidRPr="00EC2A39">
        <w:t>c</w:t>
      </w:r>
      <w:r w:rsidRPr="000D773D">
        <w:t>);</w:t>
      </w:r>
    </w:p>
    <w:p w:rsidR="002701F3" w:rsidRPr="00DE1470" w:rsidRDefault="002701F3" w:rsidP="002701F3">
      <w:pPr>
        <w:pStyle w:val="Program"/>
      </w:pPr>
      <w:r w:rsidRPr="000D773D">
        <w:tab/>
      </w:r>
      <w:r w:rsidRPr="000D773D">
        <w:tab/>
      </w:r>
      <w:r w:rsidRPr="000D773D">
        <w:tab/>
      </w:r>
      <w:r w:rsidRPr="000D773D">
        <w:tab/>
      </w:r>
      <w:r w:rsidRPr="00DE1470">
        <w:t>}</w:t>
      </w:r>
    </w:p>
    <w:p w:rsidR="002701F3" w:rsidRPr="00B90DDE" w:rsidRDefault="002701F3" w:rsidP="002701F3">
      <w:pPr>
        <w:pStyle w:val="Program"/>
        <w:rPr>
          <w:color w:val="008000"/>
        </w:rPr>
      </w:pPr>
      <w:r w:rsidRPr="00DE1470">
        <w:tab/>
      </w:r>
      <w:r w:rsidRPr="00DE1470">
        <w:tab/>
      </w:r>
      <w:r w:rsidRPr="00DE1470">
        <w:rPr>
          <w:color w:val="008000"/>
        </w:rPr>
        <w:tab/>
        <w:t xml:space="preserve">/* </w:t>
      </w:r>
      <w:r w:rsidRPr="00B90DDE">
        <w:rPr>
          <w:color w:val="008000"/>
          <w:lang w:val="ru-RU"/>
        </w:rPr>
        <w:t>сколько</w:t>
      </w:r>
      <w:r w:rsidRPr="00DE1470">
        <w:rPr>
          <w:color w:val="008000"/>
        </w:rPr>
        <w:t xml:space="preserve"> </w:t>
      </w:r>
      <w:r w:rsidRPr="00B90DDE">
        <w:rPr>
          <w:color w:val="008000"/>
          <w:lang w:val="ru-RU"/>
        </w:rPr>
        <w:t>закуплено</w:t>
      </w:r>
      <w:r w:rsidRPr="00DE1470">
        <w:rPr>
          <w:color w:val="008000"/>
        </w:rPr>
        <w:t xml:space="preserve">? </w:t>
      </w:r>
      <w:r w:rsidRPr="00B90DDE">
        <w:rPr>
          <w:color w:val="008000"/>
        </w:rPr>
        <w:t>*/</w:t>
      </w:r>
    </w:p>
    <w:p w:rsidR="002701F3" w:rsidRPr="00EC2A39" w:rsidRDefault="002701F3" w:rsidP="002701F3">
      <w:pPr>
        <w:pStyle w:val="Program"/>
      </w:pPr>
      <w:r>
        <w:tab/>
      </w:r>
      <w:r>
        <w:tab/>
      </w:r>
      <w:r>
        <w:tab/>
      </w:r>
      <w:r w:rsidRPr="00EC2A39">
        <w:t>printf("s purchased? ");</w:t>
      </w:r>
    </w:p>
    <w:p w:rsidR="002701F3" w:rsidRPr="00EC2A39" w:rsidRDefault="002701F3" w:rsidP="002701F3">
      <w:pPr>
        <w:pStyle w:val="Program"/>
      </w:pPr>
      <w:r>
        <w:tab/>
      </w:r>
      <w:r>
        <w:tab/>
      </w:r>
      <w:r w:rsidRPr="00EC2A39">
        <w:tab/>
        <w:t>scanf("%d",&amp;ihow_many);</w:t>
      </w:r>
    </w:p>
    <w:p w:rsidR="002701F3" w:rsidRPr="00EC2A39" w:rsidRDefault="002701F3" w:rsidP="002701F3">
      <w:pPr>
        <w:pStyle w:val="Program"/>
      </w:pPr>
      <w:r>
        <w:tab/>
      </w:r>
      <w:r>
        <w:tab/>
      </w:r>
      <w:r>
        <w:tab/>
      </w:r>
      <w:r w:rsidRPr="00EC2A39">
        <w:t>scanf("%c",&amp;c);</w:t>
      </w:r>
    </w:p>
    <w:p w:rsidR="002701F3" w:rsidRPr="00EC2A39" w:rsidRDefault="002701F3" w:rsidP="002701F3">
      <w:pPr>
        <w:pStyle w:val="Program"/>
      </w:pPr>
      <w:r>
        <w:tab/>
      </w:r>
      <w:r>
        <w:tab/>
      </w:r>
      <w:r>
        <w:tab/>
      </w:r>
      <w:r w:rsidRPr="00EC2A39">
        <w:rPr>
          <w:color w:val="0000FF"/>
        </w:rPr>
        <w:t>for</w:t>
      </w:r>
      <w:r w:rsidRPr="00EC2A39">
        <w:t>(i = 1;i &lt;= ihow_many; i++)</w:t>
      </w:r>
    </w:p>
    <w:p w:rsidR="002701F3" w:rsidRPr="00EC2A39" w:rsidRDefault="002701F3" w:rsidP="002701F3">
      <w:pPr>
        <w:pStyle w:val="Program"/>
      </w:pPr>
      <w:r>
        <w:tab/>
      </w:r>
      <w:r>
        <w:tab/>
      </w:r>
      <w:r>
        <w:tab/>
      </w:r>
      <w:r>
        <w:tab/>
      </w:r>
      <w:r w:rsidRPr="00EC2A39">
        <w:t>printf ("*");</w:t>
      </w:r>
    </w:p>
    <w:p w:rsidR="002701F3" w:rsidRPr="00EC2A39" w:rsidRDefault="002701F3" w:rsidP="002701F3">
      <w:pPr>
        <w:pStyle w:val="Program"/>
      </w:pPr>
      <w:r>
        <w:tab/>
      </w:r>
      <w:r>
        <w:tab/>
      </w:r>
      <w:r>
        <w:tab/>
      </w:r>
      <w:r w:rsidRPr="00EC2A39">
        <w:t>printf("\n");</w:t>
      </w:r>
    </w:p>
    <w:p w:rsidR="002701F3" w:rsidRPr="00EC2A39" w:rsidRDefault="002701F3" w:rsidP="002701F3">
      <w:pPr>
        <w:pStyle w:val="Program"/>
      </w:pPr>
      <w:r>
        <w:tab/>
      </w:r>
      <w:r w:rsidRPr="00630B45">
        <w:tab/>
      </w:r>
      <w:r w:rsidRPr="00EC2A39">
        <w:t>}</w:t>
      </w:r>
    </w:p>
    <w:p w:rsidR="002701F3" w:rsidRPr="00EC2A39" w:rsidRDefault="002701F3" w:rsidP="002701F3">
      <w:pPr>
        <w:pStyle w:val="Program"/>
        <w:rPr>
          <w:color w:val="0000FF"/>
        </w:rPr>
      </w:pPr>
      <w:r>
        <w:tab/>
      </w:r>
      <w:r>
        <w:tab/>
      </w:r>
      <w:r w:rsidRPr="00EC2A39">
        <w:rPr>
          <w:color w:val="0000FF"/>
        </w:rPr>
        <w:t>else</w:t>
      </w:r>
    </w:p>
    <w:p w:rsidR="002701F3" w:rsidRPr="00EC2A39" w:rsidRDefault="002701F3" w:rsidP="002701F3">
      <w:pPr>
        <w:pStyle w:val="Program"/>
      </w:pPr>
      <w:r>
        <w:tab/>
      </w:r>
      <w:r>
        <w:tab/>
      </w:r>
      <w:r>
        <w:tab/>
      </w:r>
      <w:r w:rsidRPr="00EC2A39">
        <w:t>imore=0;</w:t>
      </w:r>
    </w:p>
    <w:p w:rsidR="002701F3" w:rsidRPr="00EC2A39" w:rsidRDefault="002701F3" w:rsidP="002701F3">
      <w:pPr>
        <w:pStyle w:val="Program"/>
      </w:pPr>
      <w:r>
        <w:tab/>
      </w:r>
      <w:r w:rsidRPr="00EC2A39">
        <w:t>}</w:t>
      </w:r>
    </w:p>
    <w:p w:rsidR="002701F3" w:rsidRPr="00EC2A39" w:rsidRDefault="002701F3" w:rsidP="002701F3">
      <w:pPr>
        <w:pStyle w:val="Program"/>
      </w:pPr>
      <w:r>
        <w:lastRenderedPageBreak/>
        <w:tab/>
      </w:r>
      <w:r w:rsidRPr="00EC2A39">
        <w:t>printf ("\n\nPress any key to finish\n");</w:t>
      </w:r>
      <w:r w:rsidRPr="00B90DDE">
        <w:rPr>
          <w:color w:val="008000"/>
        </w:rPr>
        <w:t>/* Конец работы */</w:t>
      </w:r>
    </w:p>
    <w:p w:rsidR="002701F3" w:rsidRPr="00EC2A39" w:rsidRDefault="002701F3" w:rsidP="002701F3">
      <w:pPr>
        <w:pStyle w:val="Program"/>
      </w:pPr>
      <w:r>
        <w:tab/>
      </w:r>
      <w:r w:rsidRPr="00EC2A39">
        <w:t>_getch();</w:t>
      </w:r>
    </w:p>
    <w:p w:rsidR="002701F3" w:rsidRPr="00EC2A39" w:rsidRDefault="002701F3" w:rsidP="002701F3">
      <w:pPr>
        <w:pStyle w:val="Program"/>
      </w:pPr>
      <w:r w:rsidRPr="00EC2A39">
        <w:tab/>
      </w:r>
      <w:r w:rsidRPr="00EC2A39">
        <w:rPr>
          <w:color w:val="0000FF"/>
        </w:rPr>
        <w:t>return</w:t>
      </w:r>
      <w:r w:rsidRPr="00EC2A39">
        <w:t>(0);</w:t>
      </w:r>
    </w:p>
    <w:p w:rsidR="002701F3" w:rsidRPr="00EC2A39" w:rsidRDefault="002701F3" w:rsidP="002701F3">
      <w:pPr>
        <w:pStyle w:val="Program"/>
        <w:rPr>
          <w:lang w:val="ru-RU"/>
        </w:rPr>
      </w:pPr>
      <w:r w:rsidRPr="00EC2A39">
        <w:t>}</w:t>
      </w:r>
    </w:p>
    <w:p w:rsidR="002701F3" w:rsidRDefault="002701F3" w:rsidP="002701F3">
      <w:pPr>
        <w:pStyle w:val="Main"/>
        <w:ind w:firstLine="0"/>
        <w:jc w:val="center"/>
      </w:pPr>
    </w:p>
    <w:p w:rsidR="002701F3" w:rsidRDefault="002701F3" w:rsidP="002701F3">
      <w:pPr>
        <w:pStyle w:val="Main"/>
        <w:ind w:firstLine="0"/>
        <w:jc w:val="center"/>
      </w:pPr>
      <w:r>
        <w:rPr>
          <w:noProof/>
          <w:lang w:eastAsia="en-US"/>
        </w:rPr>
        <w:drawing>
          <wp:inline distT="0" distB="0" distL="0" distR="0">
            <wp:extent cx="3245485" cy="1548765"/>
            <wp:effectExtent l="1905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3245485" cy="1548765"/>
                    </a:xfrm>
                    <a:prstGeom prst="rect">
                      <a:avLst/>
                    </a:prstGeom>
                    <a:noFill/>
                    <a:ln w="9525">
                      <a:noFill/>
                      <a:miter lim="800000"/>
                      <a:headEnd/>
                      <a:tailEnd/>
                    </a:ln>
                  </pic:spPr>
                </pic:pic>
              </a:graphicData>
            </a:graphic>
          </wp:inline>
        </w:drawing>
      </w:r>
    </w:p>
    <w:p w:rsidR="002701F3" w:rsidRPr="00EC2A39" w:rsidRDefault="002701F3" w:rsidP="002701F3">
      <w:pPr>
        <w:pStyle w:val="Main"/>
        <w:ind w:firstLine="0"/>
        <w:jc w:val="center"/>
      </w:pPr>
    </w:p>
    <w:p w:rsidR="002701F3" w:rsidRPr="000D773D" w:rsidRDefault="002701F3" w:rsidP="002701F3">
      <w:pPr>
        <w:pStyle w:val="Main"/>
        <w:rPr>
          <w:lang w:val="ru-RU"/>
        </w:rPr>
      </w:pPr>
      <w:r w:rsidRPr="000D773D">
        <w:rPr>
          <w:lang w:val="ru-RU"/>
        </w:rPr>
        <w:t xml:space="preserve">Программа запрашивает у пользователя название изделия и, если пользователь не ввел символ </w:t>
      </w:r>
      <w:r w:rsidRPr="000D773D">
        <w:rPr>
          <w:color w:val="000000"/>
          <w:lang w:val="ru-RU"/>
        </w:rPr>
        <w:t>^</w:t>
      </w:r>
      <w:r w:rsidRPr="00EC2A39">
        <w:rPr>
          <w:color w:val="000000"/>
        </w:rPr>
        <w:t>Z</w:t>
      </w:r>
      <w:r w:rsidRPr="000D773D">
        <w:rPr>
          <w:lang w:val="ru-RU"/>
        </w:rPr>
        <w:t>(</w:t>
      </w:r>
      <w:r w:rsidRPr="00EC2A39">
        <w:t>EOF</w:t>
      </w:r>
      <w:r w:rsidRPr="000D773D">
        <w:rPr>
          <w:lang w:val="ru-RU"/>
        </w:rPr>
        <w:t>), вводит по буквам название изделия и печатает эхо-отображение информации на следующей строке. Строка "</w:t>
      </w:r>
      <w:r w:rsidRPr="00EC2A39">
        <w:t>s</w:t>
      </w:r>
      <w:r w:rsidRPr="000D773D">
        <w:rPr>
          <w:lang w:val="ru-RU"/>
        </w:rPr>
        <w:t xml:space="preserve"> </w:t>
      </w:r>
      <w:r w:rsidRPr="00EC2A39">
        <w:t>purchased</w:t>
      </w:r>
      <w:r w:rsidRPr="000D773D">
        <w:rPr>
          <w:lang w:val="ru-RU"/>
        </w:rPr>
        <w:t xml:space="preserve">" добавляется к названию изделия, и запрашивается количество проданных единиц. И наконец, в цикле </w:t>
      </w:r>
      <w:r w:rsidRPr="00EC2A39">
        <w:t>for</w:t>
      </w:r>
      <w:r w:rsidRPr="000D773D">
        <w:rPr>
          <w:lang w:val="ru-RU"/>
        </w:rPr>
        <w:t xml:space="preserve"> печатается соответствующее число звездочек (*). Если бы пользователь ввел символ ^</w:t>
      </w:r>
      <w:r w:rsidRPr="00EC2A39">
        <w:t>Z</w:t>
      </w:r>
      <w:r w:rsidRPr="000D773D">
        <w:rPr>
          <w:lang w:val="ru-RU"/>
        </w:rPr>
        <w:t xml:space="preserve">, то часть </w:t>
      </w:r>
      <w:r w:rsidRPr="00EC2A39">
        <w:t>if</w:t>
      </w:r>
      <w:r w:rsidRPr="000D773D">
        <w:rPr>
          <w:lang w:val="ru-RU"/>
        </w:rPr>
        <w:t xml:space="preserve"> оператора </w:t>
      </w:r>
      <w:r w:rsidRPr="00EC2A39">
        <w:t>if</w:t>
      </w:r>
      <w:r w:rsidRPr="000D773D">
        <w:rPr>
          <w:lang w:val="ru-RU"/>
        </w:rPr>
        <w:t>-</w:t>
      </w:r>
      <w:r w:rsidRPr="00EC2A39">
        <w:t>else</w:t>
      </w:r>
      <w:r w:rsidRPr="000D773D">
        <w:rPr>
          <w:lang w:val="ru-RU"/>
        </w:rPr>
        <w:t xml:space="preserve"> игнорировалась бы и выполнилась бы часть </w:t>
      </w:r>
      <w:r w:rsidRPr="00EC2A39">
        <w:t>else</w:t>
      </w:r>
      <w:r w:rsidRPr="000D773D">
        <w:rPr>
          <w:lang w:val="ru-RU"/>
        </w:rPr>
        <w:t xml:space="preserve">, где флаг </w:t>
      </w:r>
      <w:r w:rsidRPr="00EC2A39">
        <w:t>imore</w:t>
      </w:r>
      <w:r w:rsidRPr="000D773D">
        <w:rPr>
          <w:lang w:val="ru-RU"/>
        </w:rPr>
        <w:t xml:space="preserve"> устанавливается в ноль, в результате чего программа прекращается.</w:t>
      </w:r>
    </w:p>
    <w:p w:rsidR="002701F3" w:rsidRPr="000D773D" w:rsidRDefault="002701F3" w:rsidP="002701F3">
      <w:pPr>
        <w:pStyle w:val="Main"/>
        <w:rPr>
          <w:lang w:val="ru-RU"/>
        </w:rPr>
      </w:pPr>
      <w:r w:rsidRPr="000D773D">
        <w:rPr>
          <w:highlight w:val="yellow"/>
          <w:lang w:val="ru-RU"/>
        </w:rPr>
        <w:t xml:space="preserve">Раньше мы привели очень простую программу шифровки сообщений, которая заменяла каждый символ следующим по порядку в таблице </w:t>
      </w:r>
      <w:r w:rsidRPr="00A04A6B">
        <w:rPr>
          <w:highlight w:val="yellow"/>
        </w:rPr>
        <w:t>ASCII</w:t>
      </w:r>
      <w:r w:rsidRPr="000D773D">
        <w:rPr>
          <w:highlight w:val="yellow"/>
          <w:lang w:val="ru-RU"/>
        </w:rPr>
        <w:t>. К сожалению, она заменила даже символ «новая строка», что привело к объединению нескольких строк в одну. Можно исключить эту проблему, написав программу, реализующую простой выбор: если символ — «новая строка», то оставить его без изменений, в противном случае преобразовать его.</w:t>
      </w:r>
      <w:r w:rsidRPr="000D773D">
        <w:rPr>
          <w:lang w:val="ru-RU"/>
        </w:rPr>
        <w:t xml:space="preserve"> Вот как это можно запрограммировать на языке Си:</w:t>
      </w:r>
    </w:p>
    <w:p w:rsidR="002701F3" w:rsidRPr="000D773D" w:rsidRDefault="002701F3" w:rsidP="002701F3">
      <w:pPr>
        <w:pStyle w:val="Main"/>
        <w:rPr>
          <w:lang w:val="ru-RU"/>
        </w:rPr>
      </w:pPr>
    </w:p>
    <w:p w:rsidR="002701F3" w:rsidRPr="000D773D" w:rsidRDefault="002701F3" w:rsidP="002701F3">
      <w:pPr>
        <w:pStyle w:val="Program"/>
        <w:rPr>
          <w:color w:val="008000"/>
          <w:lang w:val="ru-RU"/>
        </w:rPr>
      </w:pPr>
      <w:r w:rsidRPr="000D773D">
        <w:rPr>
          <w:color w:val="008000"/>
          <w:lang w:val="ru-RU"/>
        </w:rPr>
        <w:t>/* код1 */</w:t>
      </w:r>
    </w:p>
    <w:p w:rsidR="002701F3" w:rsidRPr="000D773D" w:rsidRDefault="002701F3" w:rsidP="002701F3">
      <w:pPr>
        <w:pStyle w:val="Program"/>
        <w:rPr>
          <w:lang w:val="ru-RU"/>
        </w:rPr>
      </w:pPr>
      <w:r w:rsidRPr="000D773D">
        <w:rPr>
          <w:color w:val="0000FF"/>
          <w:lang w:val="ru-RU"/>
        </w:rPr>
        <w:t>#</w:t>
      </w:r>
      <w:r w:rsidRPr="006D4738">
        <w:rPr>
          <w:color w:val="0000FF"/>
        </w:rPr>
        <w:t>include</w:t>
      </w:r>
      <w:r w:rsidRPr="000D773D">
        <w:rPr>
          <w:lang w:val="ru-RU"/>
        </w:rPr>
        <w:t xml:space="preserve"> &lt;</w:t>
      </w:r>
      <w:r>
        <w:t>stdio</w:t>
      </w:r>
      <w:r w:rsidRPr="000D773D">
        <w:rPr>
          <w:lang w:val="ru-RU"/>
        </w:rPr>
        <w:t>.</w:t>
      </w:r>
      <w:r>
        <w:t>h</w:t>
      </w:r>
      <w:r w:rsidRPr="000D773D">
        <w:rPr>
          <w:lang w:val="ru-RU"/>
        </w:rPr>
        <w:t>&gt;</w:t>
      </w:r>
    </w:p>
    <w:p w:rsidR="002701F3" w:rsidRDefault="002701F3" w:rsidP="002701F3">
      <w:pPr>
        <w:pStyle w:val="Program"/>
      </w:pPr>
      <w:r w:rsidRPr="006D4738">
        <w:rPr>
          <w:color w:val="0000FF"/>
        </w:rPr>
        <w:t>void</w:t>
      </w:r>
      <w:r>
        <w:t xml:space="preserve"> main()</w:t>
      </w:r>
    </w:p>
    <w:p w:rsidR="002701F3" w:rsidRDefault="002701F3" w:rsidP="002701F3">
      <w:pPr>
        <w:pStyle w:val="Program"/>
      </w:pPr>
      <w:r>
        <w:t>{</w:t>
      </w:r>
    </w:p>
    <w:p w:rsidR="002701F3" w:rsidRDefault="002701F3" w:rsidP="002701F3">
      <w:pPr>
        <w:pStyle w:val="Program"/>
      </w:pPr>
      <w:r w:rsidRPr="006D4738">
        <w:rPr>
          <w:color w:val="0000FF"/>
        </w:rPr>
        <w:t>char</w:t>
      </w:r>
      <w:r>
        <w:t xml:space="preserve"> ch;</w:t>
      </w:r>
    </w:p>
    <w:p w:rsidR="002701F3" w:rsidRPr="006D4738" w:rsidRDefault="002701F3" w:rsidP="002701F3">
      <w:pPr>
        <w:pStyle w:val="Program"/>
        <w:rPr>
          <w:lang w:val="ru-RU"/>
        </w:rPr>
      </w:pPr>
      <w:r w:rsidRPr="006D4738">
        <w:rPr>
          <w:color w:val="0000FF"/>
        </w:rPr>
        <w:t>while</w:t>
      </w:r>
      <w:r>
        <w:t xml:space="preserve"> ((ch = getchar()) != EOF</w:t>
      </w:r>
      <w:r w:rsidRPr="006D4738">
        <w:rPr>
          <w:lang w:val="ru-RU"/>
        </w:rPr>
        <w:t>)</w:t>
      </w:r>
    </w:p>
    <w:p w:rsidR="002701F3" w:rsidRPr="006D4738" w:rsidRDefault="002701F3" w:rsidP="002701F3">
      <w:pPr>
        <w:pStyle w:val="Program"/>
        <w:rPr>
          <w:lang w:val="ru-RU"/>
        </w:rPr>
      </w:pPr>
      <w:r w:rsidRPr="006D4738">
        <w:rPr>
          <w:lang w:val="ru-RU"/>
        </w:rPr>
        <w:tab/>
        <w:t>{</w:t>
      </w:r>
    </w:p>
    <w:p w:rsidR="002701F3" w:rsidRPr="006D4738" w:rsidRDefault="002701F3" w:rsidP="002701F3">
      <w:pPr>
        <w:pStyle w:val="Program"/>
        <w:rPr>
          <w:color w:val="008000"/>
          <w:lang w:val="ru-RU"/>
        </w:rPr>
      </w:pPr>
      <w:r w:rsidRPr="006D4738">
        <w:rPr>
          <w:lang w:val="ru-RU"/>
        </w:rPr>
        <w:tab/>
      </w:r>
      <w:r w:rsidRPr="006D4738">
        <w:rPr>
          <w:color w:val="0000FF"/>
        </w:rPr>
        <w:t>if</w:t>
      </w:r>
      <w:r w:rsidRPr="006D4738">
        <w:rPr>
          <w:lang w:val="ru-RU"/>
        </w:rPr>
        <w:t xml:space="preserve"> (</w:t>
      </w:r>
      <w:r>
        <w:t>ch</w:t>
      </w:r>
      <w:r w:rsidRPr="006D4738">
        <w:rPr>
          <w:lang w:val="ru-RU"/>
        </w:rPr>
        <w:t xml:space="preserve"> =  '\</w:t>
      </w:r>
      <w:r>
        <w:t>n</w:t>
      </w:r>
      <w:r w:rsidRPr="006D4738">
        <w:rPr>
          <w:lang w:val="ru-RU"/>
        </w:rPr>
        <w:t xml:space="preserve">' ) </w:t>
      </w:r>
      <w:r w:rsidRPr="006D4738">
        <w:rPr>
          <w:color w:val="008000"/>
          <w:lang w:val="ru-RU"/>
        </w:rPr>
        <w:t>/* оставить символ */</w:t>
      </w:r>
    </w:p>
    <w:p w:rsidR="002701F3" w:rsidRPr="006D4738" w:rsidRDefault="002701F3" w:rsidP="002701F3">
      <w:pPr>
        <w:pStyle w:val="Program"/>
        <w:rPr>
          <w:lang w:val="ru-RU"/>
        </w:rPr>
      </w:pPr>
      <w:r w:rsidRPr="006D4738">
        <w:rPr>
          <w:lang w:val="ru-RU"/>
        </w:rPr>
        <w:tab/>
      </w:r>
      <w:r w:rsidRPr="006D4738">
        <w:rPr>
          <w:lang w:val="ru-RU"/>
        </w:rPr>
        <w:tab/>
      </w:r>
      <w:r>
        <w:t>putchar</w:t>
      </w:r>
      <w:r w:rsidRPr="006D4738">
        <w:rPr>
          <w:lang w:val="ru-RU"/>
        </w:rPr>
        <w:t>(</w:t>
      </w:r>
      <w:r>
        <w:t>ch</w:t>
      </w:r>
      <w:r w:rsidRPr="006D4738">
        <w:rPr>
          <w:lang w:val="ru-RU"/>
        </w:rPr>
        <w:t xml:space="preserve">); </w:t>
      </w:r>
      <w:r w:rsidRPr="006D4738">
        <w:rPr>
          <w:color w:val="008000"/>
          <w:lang w:val="ru-RU"/>
        </w:rPr>
        <w:t>/* "новая строка" неизменным */</w:t>
      </w:r>
    </w:p>
    <w:p w:rsidR="002701F3" w:rsidRPr="006D4738" w:rsidRDefault="002701F3" w:rsidP="002701F3">
      <w:pPr>
        <w:pStyle w:val="Program"/>
        <w:rPr>
          <w:color w:val="0000FF"/>
          <w:lang w:val="ru-RU"/>
        </w:rPr>
      </w:pPr>
      <w:r w:rsidRPr="006D4738">
        <w:rPr>
          <w:lang w:val="ru-RU"/>
        </w:rPr>
        <w:tab/>
      </w:r>
      <w:r w:rsidRPr="006D4738">
        <w:rPr>
          <w:color w:val="0000FF"/>
        </w:rPr>
        <w:t>else</w:t>
      </w:r>
    </w:p>
    <w:p w:rsidR="002701F3" w:rsidRPr="006D4738" w:rsidRDefault="002701F3" w:rsidP="002701F3">
      <w:pPr>
        <w:pStyle w:val="Program"/>
        <w:rPr>
          <w:color w:val="008000"/>
          <w:lang w:val="ru-RU"/>
        </w:rPr>
      </w:pPr>
      <w:r w:rsidRPr="006D4738">
        <w:rPr>
          <w:lang w:val="ru-RU"/>
        </w:rPr>
        <w:tab/>
      </w:r>
      <w:r w:rsidRPr="006D4738">
        <w:rPr>
          <w:lang w:val="ru-RU"/>
        </w:rPr>
        <w:tab/>
      </w:r>
      <w:r>
        <w:t>putchar</w:t>
      </w:r>
      <w:r w:rsidRPr="006D4738">
        <w:rPr>
          <w:lang w:val="ru-RU"/>
        </w:rPr>
        <w:t>(</w:t>
      </w:r>
      <w:r>
        <w:t>ch</w:t>
      </w:r>
      <w:r w:rsidRPr="006D4738">
        <w:rPr>
          <w:lang w:val="ru-RU"/>
        </w:rPr>
        <w:t xml:space="preserve"> + 1); </w:t>
      </w:r>
      <w:r w:rsidRPr="006D4738">
        <w:rPr>
          <w:color w:val="008000"/>
          <w:lang w:val="ru-RU"/>
        </w:rPr>
        <w:t>/*заменить остальные символы */</w:t>
      </w:r>
    </w:p>
    <w:p w:rsidR="002701F3" w:rsidRDefault="002701F3" w:rsidP="002701F3">
      <w:pPr>
        <w:pStyle w:val="Program"/>
      </w:pPr>
      <w:r w:rsidRPr="006D4738">
        <w:rPr>
          <w:lang w:val="ru-RU"/>
        </w:rPr>
        <w:tab/>
      </w:r>
      <w:r>
        <w:t>}</w:t>
      </w:r>
    </w:p>
    <w:p w:rsidR="002701F3" w:rsidRPr="00EC2A39" w:rsidRDefault="002701F3" w:rsidP="002701F3">
      <w:pPr>
        <w:pStyle w:val="Program"/>
        <w:rPr>
          <w:lang w:val="ru-RU"/>
        </w:rPr>
      </w:pPr>
      <w:r>
        <w:t>}</w:t>
      </w:r>
    </w:p>
    <w:p w:rsidR="002701F3" w:rsidRDefault="002701F3" w:rsidP="002701F3">
      <w:pPr>
        <w:pStyle w:val="Main"/>
        <w:ind w:firstLine="0"/>
        <w:jc w:val="center"/>
      </w:pPr>
    </w:p>
    <w:p w:rsidR="002701F3" w:rsidRPr="00334613" w:rsidRDefault="002701F3" w:rsidP="002701F3">
      <w:pPr>
        <w:pStyle w:val="Main"/>
        <w:ind w:firstLine="0"/>
        <w:jc w:val="center"/>
      </w:pPr>
      <w:r>
        <w:rPr>
          <w:noProof/>
          <w:lang w:eastAsia="en-US"/>
        </w:rPr>
        <w:drawing>
          <wp:inline distT="0" distB="0" distL="0" distR="0">
            <wp:extent cx="2487930" cy="2240915"/>
            <wp:effectExtent l="1905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2487930" cy="2240915"/>
                    </a:xfrm>
                    <a:prstGeom prst="rect">
                      <a:avLst/>
                    </a:prstGeom>
                    <a:noFill/>
                    <a:ln w="9525">
                      <a:noFill/>
                      <a:miter lim="800000"/>
                      <a:headEnd/>
                      <a:tailEnd/>
                    </a:ln>
                  </pic:spPr>
                </pic:pic>
              </a:graphicData>
            </a:graphic>
          </wp:inline>
        </w:drawing>
      </w:r>
    </w:p>
    <w:p w:rsidR="002701F3" w:rsidRPr="00334613" w:rsidRDefault="002701F3" w:rsidP="002701F3">
      <w:pPr>
        <w:pStyle w:val="Main"/>
        <w:ind w:firstLine="0"/>
        <w:jc w:val="center"/>
      </w:pPr>
    </w:p>
    <w:p w:rsidR="002701F3" w:rsidRPr="00EC2A39" w:rsidRDefault="002701F3" w:rsidP="002701F3">
      <w:pPr>
        <w:pStyle w:val="Main"/>
        <w:rPr>
          <w:lang w:val="ru-RU"/>
        </w:rPr>
      </w:pPr>
      <w:r w:rsidRPr="00EC2A39">
        <w:rPr>
          <w:lang w:val="ru-RU"/>
        </w:rPr>
        <w:t>В прошлый раз был использован файл, содержащий следующий текст:</w:t>
      </w:r>
    </w:p>
    <w:p w:rsidR="002701F3" w:rsidRPr="00EC2A39" w:rsidRDefault="002701F3" w:rsidP="002701F3">
      <w:pPr>
        <w:pStyle w:val="Main"/>
        <w:rPr>
          <w:lang w:val="ru-RU"/>
        </w:rPr>
      </w:pPr>
    </w:p>
    <w:p w:rsidR="002701F3" w:rsidRPr="00DE1470" w:rsidRDefault="002701F3" w:rsidP="002701F3">
      <w:pPr>
        <w:pStyle w:val="Main"/>
        <w:rPr>
          <w:lang w:val="ru-RU"/>
        </w:rPr>
      </w:pPr>
      <w:r w:rsidRPr="00EC2A39">
        <w:t>Good</w:t>
      </w:r>
      <w:r w:rsidRPr="00DE1470">
        <w:rPr>
          <w:lang w:val="ru-RU"/>
        </w:rPr>
        <w:t xml:space="preserve"> </w:t>
      </w:r>
      <w:r w:rsidRPr="00EC2A39">
        <w:t>spelling</w:t>
      </w:r>
      <w:r w:rsidRPr="00DE1470">
        <w:rPr>
          <w:lang w:val="ru-RU"/>
        </w:rPr>
        <w:t xml:space="preserve"> </w:t>
      </w:r>
      <w:r w:rsidRPr="00EC2A39">
        <w:t>is</w:t>
      </w:r>
      <w:r w:rsidRPr="00DE1470">
        <w:rPr>
          <w:lang w:val="ru-RU"/>
        </w:rPr>
        <w:t xml:space="preserve"> </w:t>
      </w:r>
      <w:r w:rsidRPr="00EC2A39">
        <w:t>an</w:t>
      </w:r>
      <w:r w:rsidRPr="00DE1470">
        <w:rPr>
          <w:lang w:val="ru-RU"/>
        </w:rPr>
        <w:t xml:space="preserve"> </w:t>
      </w:r>
      <w:r w:rsidRPr="00EC2A39">
        <w:t>aid</w:t>
      </w:r>
    </w:p>
    <w:p w:rsidR="002701F3" w:rsidRPr="00DE1470" w:rsidRDefault="002701F3" w:rsidP="002701F3">
      <w:pPr>
        <w:pStyle w:val="Main"/>
        <w:rPr>
          <w:lang w:val="ru-RU"/>
        </w:rPr>
      </w:pPr>
      <w:r w:rsidRPr="00EC2A39">
        <w:t>to</w:t>
      </w:r>
      <w:r w:rsidRPr="00DE1470">
        <w:rPr>
          <w:lang w:val="ru-RU"/>
        </w:rPr>
        <w:t xml:space="preserve"> </w:t>
      </w:r>
      <w:r w:rsidRPr="00EC2A39">
        <w:t>clear</w:t>
      </w:r>
      <w:r w:rsidRPr="00DE1470">
        <w:rPr>
          <w:lang w:val="ru-RU"/>
        </w:rPr>
        <w:t xml:space="preserve"> </w:t>
      </w:r>
      <w:r w:rsidRPr="00EC2A39">
        <w:t>writing</w:t>
      </w:r>
      <w:r w:rsidRPr="00DE1470">
        <w:rPr>
          <w:lang w:val="ru-RU"/>
        </w:rPr>
        <w:t>.</w:t>
      </w:r>
    </w:p>
    <w:p w:rsidR="002701F3" w:rsidRPr="00DE1470" w:rsidRDefault="002701F3" w:rsidP="002701F3">
      <w:pPr>
        <w:pStyle w:val="Main"/>
        <w:rPr>
          <w:lang w:val="ru-RU"/>
        </w:rPr>
      </w:pPr>
    </w:p>
    <w:p w:rsidR="002701F3" w:rsidRPr="000D773D" w:rsidRDefault="002701F3" w:rsidP="002701F3">
      <w:pPr>
        <w:pStyle w:val="Main"/>
        <w:rPr>
          <w:lang w:val="ru-RU"/>
        </w:rPr>
      </w:pPr>
      <w:r w:rsidRPr="000D773D">
        <w:rPr>
          <w:lang w:val="ru-RU"/>
        </w:rPr>
        <w:t>Его использование в качестве теста для нашей новой программы приводит к результату:</w:t>
      </w:r>
    </w:p>
    <w:p w:rsidR="002701F3" w:rsidRPr="000D773D" w:rsidRDefault="002701F3" w:rsidP="002701F3">
      <w:pPr>
        <w:pStyle w:val="Main"/>
        <w:rPr>
          <w:lang w:val="ru-RU"/>
        </w:rPr>
      </w:pPr>
    </w:p>
    <w:p w:rsidR="002701F3" w:rsidRPr="00EC2A39" w:rsidRDefault="002701F3" w:rsidP="002701F3">
      <w:pPr>
        <w:pStyle w:val="Main"/>
      </w:pPr>
      <w:r w:rsidRPr="00EC2A39">
        <w:lastRenderedPageBreak/>
        <w:t>!!!!!Hppe!tgfmmjoh!jt!bo!bje</w:t>
      </w:r>
    </w:p>
    <w:p w:rsidR="002701F3" w:rsidRPr="00EC2A39" w:rsidRDefault="002701F3" w:rsidP="002701F3">
      <w:pPr>
        <w:pStyle w:val="Main"/>
      </w:pPr>
      <w:r w:rsidRPr="00EC2A39">
        <w:t>up!hppe!xsjujoh/</w:t>
      </w:r>
    </w:p>
    <w:p w:rsidR="002701F3" w:rsidRPr="00EC2A39" w:rsidRDefault="002701F3" w:rsidP="002701F3">
      <w:pPr>
        <w:pStyle w:val="Main"/>
      </w:pPr>
    </w:p>
    <w:p w:rsidR="002701F3" w:rsidRPr="000D773D" w:rsidRDefault="002701F3" w:rsidP="002701F3">
      <w:pPr>
        <w:pStyle w:val="Main"/>
        <w:rPr>
          <w:lang w:val="ru-RU"/>
        </w:rPr>
      </w:pPr>
      <w:r w:rsidRPr="00EC2A39">
        <w:t xml:space="preserve">Ура! Она работает! </w:t>
      </w:r>
      <w:r w:rsidRPr="000D773D">
        <w:rPr>
          <w:lang w:val="ru-RU"/>
        </w:rPr>
        <w:t>Между прочим, совсем несложно написать и программу дешифровки. Скопируйте для этого программу код1, но только замените выражение (</w:t>
      </w:r>
      <w:r w:rsidRPr="00EC2A39">
        <w:t>ch</w:t>
      </w:r>
      <w:r w:rsidRPr="000D773D">
        <w:rPr>
          <w:lang w:val="ru-RU"/>
        </w:rPr>
        <w:t xml:space="preserve"> + 1) на (</w:t>
      </w:r>
      <w:r w:rsidRPr="00EC2A39">
        <w:t>ch</w:t>
      </w:r>
      <w:r w:rsidRPr="000D773D">
        <w:rPr>
          <w:lang w:val="ru-RU"/>
        </w:rPr>
        <w:t xml:space="preserve"> — 1).</w:t>
      </w:r>
    </w:p>
    <w:p w:rsidR="002701F3" w:rsidRPr="000D773D" w:rsidRDefault="002701F3" w:rsidP="002701F3">
      <w:pPr>
        <w:pStyle w:val="Main"/>
        <w:rPr>
          <w:lang w:val="ru-RU"/>
        </w:rPr>
      </w:pPr>
      <w:r w:rsidRPr="000D773D">
        <w:rPr>
          <w:lang w:val="ru-RU"/>
        </w:rPr>
        <w:t xml:space="preserve">Вы обратили внимание на общий вид оператора </w:t>
      </w:r>
      <w:r w:rsidRPr="00EC2A39">
        <w:t>if</w:t>
      </w:r>
      <w:r w:rsidRPr="000D773D">
        <w:rPr>
          <w:lang w:val="ru-RU"/>
        </w:rPr>
        <w:t>-</w:t>
      </w:r>
      <w:r w:rsidRPr="00EC2A39">
        <w:t>else</w:t>
      </w:r>
      <w:r w:rsidRPr="000D773D">
        <w:rPr>
          <w:lang w:val="ru-RU"/>
        </w:rPr>
        <w:t>. Он выглядит следующим образом:</w:t>
      </w:r>
    </w:p>
    <w:p w:rsidR="002701F3" w:rsidRPr="000D773D" w:rsidRDefault="002701F3" w:rsidP="002701F3">
      <w:pPr>
        <w:pStyle w:val="Main"/>
        <w:rPr>
          <w:lang w:val="ru-RU"/>
        </w:rPr>
      </w:pPr>
    </w:p>
    <w:p w:rsidR="002701F3" w:rsidRPr="000D773D" w:rsidRDefault="002701F3" w:rsidP="002701F3">
      <w:pPr>
        <w:pStyle w:val="Program"/>
        <w:rPr>
          <w:lang w:val="ru-RU"/>
        </w:rPr>
      </w:pPr>
      <w:r w:rsidRPr="008E6D07">
        <w:rPr>
          <w:color w:val="0000FF"/>
        </w:rPr>
        <w:t>if</w:t>
      </w:r>
      <w:r w:rsidRPr="000D773D">
        <w:rPr>
          <w:lang w:val="ru-RU"/>
        </w:rPr>
        <w:t>(выражение)</w:t>
      </w:r>
    </w:p>
    <w:p w:rsidR="002701F3" w:rsidRPr="000D773D" w:rsidRDefault="002701F3" w:rsidP="002701F3">
      <w:pPr>
        <w:pStyle w:val="Program"/>
        <w:rPr>
          <w:lang w:val="ru-RU"/>
        </w:rPr>
      </w:pPr>
      <w:r w:rsidRPr="000D773D">
        <w:rPr>
          <w:lang w:val="ru-RU"/>
        </w:rPr>
        <w:tab/>
        <w:t>оператор</w:t>
      </w:r>
    </w:p>
    <w:p w:rsidR="002701F3" w:rsidRPr="000D773D" w:rsidRDefault="002701F3" w:rsidP="002701F3">
      <w:pPr>
        <w:pStyle w:val="Program"/>
        <w:rPr>
          <w:color w:val="0000FF"/>
          <w:lang w:val="ru-RU"/>
        </w:rPr>
      </w:pPr>
      <w:r w:rsidRPr="008E6D07">
        <w:rPr>
          <w:color w:val="0000FF"/>
        </w:rPr>
        <w:t>else</w:t>
      </w:r>
    </w:p>
    <w:p w:rsidR="002701F3" w:rsidRPr="000D773D" w:rsidRDefault="002701F3" w:rsidP="002701F3">
      <w:pPr>
        <w:pStyle w:val="Program"/>
        <w:rPr>
          <w:lang w:val="ru-RU"/>
        </w:rPr>
      </w:pPr>
      <w:r w:rsidRPr="000D773D">
        <w:rPr>
          <w:lang w:val="ru-RU"/>
        </w:rPr>
        <w:tab/>
        <w:t>оператор</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 xml:space="preserve">Если выражение истинно, то выполняется первый оператор, а если ложно, то выполняется оператор, следующий за ключевым словом </w:t>
      </w:r>
      <w:r w:rsidRPr="00EC2A39">
        <w:t>else</w:t>
      </w:r>
      <w:r w:rsidRPr="000D773D">
        <w:rPr>
          <w:lang w:val="ru-RU"/>
        </w:rPr>
        <w:t>. Операторы могут быть простыми или составными. Правила языка Си не требуют отступа в строке, но это стало обычной практикой. Отступ позволяет с первого взгляда заметить те операторы, выполнение которых зависит от проверяемого условия.</w:t>
      </w:r>
    </w:p>
    <w:p w:rsidR="002701F3" w:rsidRPr="000D773D" w:rsidRDefault="002701F3" w:rsidP="002701F3">
      <w:pPr>
        <w:pStyle w:val="Main"/>
        <w:rPr>
          <w:lang w:val="ru-RU"/>
        </w:rPr>
      </w:pPr>
      <w:r w:rsidRPr="000D773D">
        <w:rPr>
          <w:lang w:val="ru-RU"/>
        </w:rPr>
        <w:t xml:space="preserve">Простая конструкция </w:t>
      </w:r>
      <w:r w:rsidRPr="00EC2A39">
        <w:t>if</w:t>
      </w:r>
      <w:r w:rsidRPr="000D773D">
        <w:rPr>
          <w:lang w:val="ru-RU"/>
        </w:rPr>
        <w:t xml:space="preserve"> позволяет нам выбирать: выполнить или нет некоторое действие; конструкция же </w:t>
      </w:r>
      <w:bookmarkStart w:id="35" w:name="AP01026"/>
      <w:r w:rsidRPr="008E6D07">
        <w:t>if</w:t>
      </w:r>
      <w:r w:rsidRPr="000D773D">
        <w:rPr>
          <w:lang w:val="ru-RU"/>
        </w:rPr>
        <w:t>-</w:t>
      </w:r>
      <w:r w:rsidRPr="008E6D07">
        <w:t>else</w:t>
      </w:r>
      <w:r w:rsidRPr="000D773D">
        <w:rPr>
          <w:lang w:val="ru-RU"/>
        </w:rPr>
        <w:t xml:space="preserve"> дает возможность </w:t>
      </w:r>
      <w:bookmarkEnd w:id="35"/>
      <w:r w:rsidRPr="000D773D">
        <w:rPr>
          <w:lang w:val="ru-RU"/>
        </w:rPr>
        <w:t>выбрать одно из двух действий. Что делать, если нам требуется осуществить выбор из большого числа вариантов?</w:t>
      </w:r>
    </w:p>
    <w:p w:rsidR="002701F3" w:rsidRPr="000D773D" w:rsidRDefault="002701F3" w:rsidP="002701F3">
      <w:pPr>
        <w:pStyle w:val="Main"/>
        <w:rPr>
          <w:lang w:val="ru-RU"/>
        </w:rPr>
      </w:pPr>
    </w:p>
    <w:p w:rsidR="002701F3" w:rsidRPr="002701F3" w:rsidRDefault="002701F3" w:rsidP="002701F3">
      <w:pPr>
        <w:pStyle w:val="3"/>
        <w:keepNext w:val="0"/>
        <w:spacing w:before="0" w:after="0"/>
        <w:ind w:left="709" w:firstLine="0"/>
        <w:rPr>
          <w:sz w:val="20"/>
          <w:szCs w:val="20"/>
        </w:rPr>
      </w:pPr>
      <w:bookmarkStart w:id="36" w:name="_Toc129890456"/>
      <w:bookmarkStart w:id="37" w:name="_Toc515770104"/>
      <w:r w:rsidRPr="002701F3">
        <w:rPr>
          <w:sz w:val="20"/>
          <w:szCs w:val="20"/>
        </w:rPr>
        <w:t>Вложенные операторы if-else.</w:t>
      </w:r>
      <w:bookmarkEnd w:id="36"/>
      <w:bookmarkEnd w:id="37"/>
    </w:p>
    <w:p w:rsidR="002701F3" w:rsidRPr="000D773D" w:rsidRDefault="002701F3" w:rsidP="002701F3">
      <w:pPr>
        <w:pStyle w:val="Main"/>
        <w:rPr>
          <w:lang w:val="ru-RU"/>
        </w:rPr>
      </w:pPr>
      <w:r w:rsidRPr="000D773D">
        <w:rPr>
          <w:highlight w:val="yellow"/>
          <w:lang w:val="ru-RU"/>
        </w:rPr>
        <w:t xml:space="preserve">Когда используются вложенные операторы </w:t>
      </w:r>
      <w:r w:rsidRPr="00A04A6B">
        <w:rPr>
          <w:highlight w:val="yellow"/>
        </w:rPr>
        <w:t>if</w:t>
      </w:r>
      <w:r w:rsidRPr="000D773D">
        <w:rPr>
          <w:highlight w:val="yellow"/>
          <w:lang w:val="ru-RU"/>
        </w:rPr>
        <w:t xml:space="preserve">, необходимо следить за тем, какому </w:t>
      </w:r>
      <w:r w:rsidRPr="00A04A6B">
        <w:rPr>
          <w:highlight w:val="yellow"/>
        </w:rPr>
        <w:t>if</w:t>
      </w:r>
      <w:r w:rsidRPr="000D773D">
        <w:rPr>
          <w:highlight w:val="yellow"/>
          <w:lang w:val="ru-RU"/>
        </w:rPr>
        <w:t xml:space="preserve"> соответствует конкретное действие </w:t>
      </w:r>
      <w:r w:rsidRPr="00A04A6B">
        <w:rPr>
          <w:highlight w:val="yellow"/>
        </w:rPr>
        <w:t>else</w:t>
      </w:r>
      <w:r w:rsidRPr="000D773D">
        <w:rPr>
          <w:highlight w:val="yellow"/>
          <w:lang w:val="ru-RU"/>
        </w:rPr>
        <w:t>.</w:t>
      </w:r>
      <w:r w:rsidRPr="000D773D">
        <w:rPr>
          <w:lang w:val="ru-RU"/>
        </w:rPr>
        <w:t xml:space="preserve"> Взгляните на следующий пример — сможете ли вы предсказать результат:</w:t>
      </w:r>
    </w:p>
    <w:p w:rsidR="002701F3" w:rsidRPr="000D773D" w:rsidRDefault="002701F3" w:rsidP="002701F3">
      <w:pPr>
        <w:pStyle w:val="Main"/>
        <w:rPr>
          <w:lang w:val="ru-RU"/>
        </w:rPr>
      </w:pPr>
    </w:p>
    <w:p w:rsidR="002701F3" w:rsidRPr="008E6D07" w:rsidRDefault="002701F3" w:rsidP="002701F3">
      <w:pPr>
        <w:pStyle w:val="Program"/>
        <w:rPr>
          <w:color w:val="008000"/>
        </w:rPr>
      </w:pPr>
      <w:r w:rsidRPr="008E6D07">
        <w:rPr>
          <w:color w:val="0000FF"/>
        </w:rPr>
        <w:t>if</w:t>
      </w:r>
      <w:r w:rsidRPr="000D773D">
        <w:rPr>
          <w:lang w:val="ru-RU"/>
        </w:rPr>
        <w:t>(</w:t>
      </w:r>
      <w:r w:rsidRPr="00EC2A39">
        <w:t>iout</w:t>
      </w:r>
      <w:r w:rsidRPr="000D773D">
        <w:rPr>
          <w:lang w:val="ru-RU"/>
        </w:rPr>
        <w:t>_</w:t>
      </w:r>
      <w:r w:rsidRPr="00EC2A39">
        <w:t>side</w:t>
      </w:r>
      <w:r w:rsidRPr="000D773D">
        <w:rPr>
          <w:lang w:val="ru-RU"/>
        </w:rPr>
        <w:t>_</w:t>
      </w:r>
      <w:r w:rsidRPr="00EC2A39">
        <w:t>temp</w:t>
      </w:r>
      <w:r w:rsidRPr="000D773D">
        <w:rPr>
          <w:lang w:val="ru-RU"/>
        </w:rPr>
        <w:t xml:space="preserve"> &lt; 50) </w:t>
      </w:r>
      <w:r w:rsidRPr="000D773D">
        <w:rPr>
          <w:color w:val="008000"/>
          <w:lang w:val="ru-RU"/>
        </w:rPr>
        <w:t xml:space="preserve">/* Если температура на улице ... </w:t>
      </w:r>
      <w:r w:rsidRPr="008E6D07">
        <w:rPr>
          <w:color w:val="008000"/>
        </w:rPr>
        <w:t>*/</w:t>
      </w:r>
    </w:p>
    <w:p w:rsidR="002701F3" w:rsidRPr="000D773D" w:rsidRDefault="002701F3" w:rsidP="002701F3">
      <w:pPr>
        <w:pStyle w:val="Program"/>
        <w:rPr>
          <w:color w:val="008000"/>
          <w:lang w:val="ru-RU"/>
        </w:rPr>
      </w:pPr>
      <w:r w:rsidRPr="00EC2A39">
        <w:tab/>
      </w:r>
      <w:r w:rsidRPr="008E6D07">
        <w:rPr>
          <w:color w:val="0000FF"/>
        </w:rPr>
        <w:t>if</w:t>
      </w:r>
      <w:r w:rsidRPr="00EC2A39">
        <w:t xml:space="preserve">(iout_side_temp &lt; 30) printf("Wear the down jacket!"); </w:t>
      </w:r>
      <w:r w:rsidRPr="008E6D07">
        <w:rPr>
          <w:color w:val="008000"/>
        </w:rPr>
        <w:t xml:space="preserve">/*Надеть куртку! </w:t>
      </w:r>
      <w:r w:rsidRPr="000D773D">
        <w:rPr>
          <w:color w:val="008000"/>
          <w:lang w:val="ru-RU"/>
        </w:rPr>
        <w:t>*/</w:t>
      </w:r>
    </w:p>
    <w:p w:rsidR="002701F3" w:rsidRPr="000D773D" w:rsidRDefault="002701F3" w:rsidP="002701F3">
      <w:pPr>
        <w:pStyle w:val="Program"/>
        <w:rPr>
          <w:lang w:val="ru-RU"/>
        </w:rPr>
      </w:pPr>
      <w:r w:rsidRPr="000D773D">
        <w:rPr>
          <w:lang w:val="ru-RU"/>
        </w:rPr>
        <w:tab/>
      </w:r>
      <w:r w:rsidRPr="000D773D">
        <w:rPr>
          <w:color w:val="0000FF"/>
          <w:lang w:val="ru-RU"/>
        </w:rPr>
        <w:tab/>
      </w:r>
      <w:r w:rsidRPr="008E6D07">
        <w:rPr>
          <w:color w:val="0000FF"/>
        </w:rPr>
        <w:t>else</w:t>
      </w:r>
      <w:r w:rsidRPr="00DE1470">
        <w:t xml:space="preserve"> </w:t>
      </w:r>
      <w:r w:rsidRPr="00EC2A39">
        <w:t>printf</w:t>
      </w:r>
      <w:r w:rsidRPr="00DE1470">
        <w:t>("</w:t>
      </w:r>
      <w:r w:rsidRPr="00EC2A39">
        <w:t>Parka</w:t>
      </w:r>
      <w:r w:rsidRPr="00DE1470">
        <w:t xml:space="preserve"> </w:t>
      </w:r>
      <w:r w:rsidRPr="00EC2A39">
        <w:t>will</w:t>
      </w:r>
      <w:r w:rsidRPr="00DE1470">
        <w:t xml:space="preserve"> </w:t>
      </w:r>
      <w:r w:rsidRPr="00EC2A39">
        <w:t>do</w:t>
      </w:r>
      <w:r w:rsidRPr="00DE1470">
        <w:t xml:space="preserve">."); </w:t>
      </w:r>
      <w:r w:rsidRPr="00DE1470">
        <w:rPr>
          <w:color w:val="008000"/>
        </w:rPr>
        <w:t xml:space="preserve">/* </w:t>
      </w:r>
      <w:r w:rsidRPr="000D773D">
        <w:rPr>
          <w:color w:val="008000"/>
          <w:lang w:val="ru-RU"/>
        </w:rPr>
        <w:t>Достаточно</w:t>
      </w:r>
      <w:r w:rsidRPr="00DE1470">
        <w:rPr>
          <w:color w:val="008000"/>
        </w:rPr>
        <w:t xml:space="preserve"> </w:t>
      </w:r>
      <w:r w:rsidRPr="000D773D">
        <w:rPr>
          <w:color w:val="008000"/>
          <w:lang w:val="ru-RU"/>
        </w:rPr>
        <w:t>одеть</w:t>
      </w:r>
      <w:r w:rsidRPr="00DE1470">
        <w:rPr>
          <w:color w:val="008000"/>
        </w:rPr>
        <w:t xml:space="preserve"> </w:t>
      </w:r>
      <w:r w:rsidRPr="000D773D">
        <w:rPr>
          <w:color w:val="008000"/>
          <w:lang w:val="ru-RU"/>
        </w:rPr>
        <w:t>парку</w:t>
      </w:r>
      <w:r w:rsidRPr="00DE1470">
        <w:rPr>
          <w:color w:val="008000"/>
        </w:rPr>
        <w:t xml:space="preserve">. </w:t>
      </w:r>
      <w:r w:rsidRPr="000D773D">
        <w:rPr>
          <w:color w:val="008000"/>
          <w:lang w:val="ru-RU"/>
        </w:rPr>
        <w:t>*/</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 xml:space="preserve">Листинг намеренно не выровнен, чтобы не было зрительных подсказок на вопрос: какой оператор к какому </w:t>
      </w:r>
      <w:r w:rsidRPr="00EC2A39">
        <w:t>if</w:t>
      </w:r>
      <w:r w:rsidRPr="000D773D">
        <w:rPr>
          <w:lang w:val="ru-RU"/>
        </w:rPr>
        <w:t xml:space="preserve"> относится. Что получится, если переменная </w:t>
      </w:r>
      <w:r w:rsidRPr="00EC2A39">
        <w:t>iout</w:t>
      </w:r>
      <w:r w:rsidRPr="000D773D">
        <w:rPr>
          <w:lang w:val="ru-RU"/>
        </w:rPr>
        <w:t>_</w:t>
      </w:r>
      <w:r w:rsidRPr="008E6D07">
        <w:t>side</w:t>
      </w:r>
      <w:r w:rsidRPr="000D773D">
        <w:rPr>
          <w:lang w:val="ru-RU"/>
        </w:rPr>
        <w:t>_</w:t>
      </w:r>
      <w:bookmarkStart w:id="38" w:name="AP01037"/>
      <w:r w:rsidRPr="008E6D07">
        <w:t>temp</w:t>
      </w:r>
      <w:r w:rsidRPr="000D773D">
        <w:rPr>
          <w:lang w:val="ru-RU"/>
        </w:rPr>
        <w:t xml:space="preserve"> равна 55? </w:t>
      </w:r>
      <w:bookmarkEnd w:id="38"/>
      <w:r w:rsidRPr="000D773D">
        <w:rPr>
          <w:highlight w:val="yellow"/>
          <w:lang w:val="ru-RU"/>
        </w:rPr>
        <w:t>Будет ли напечатано сообщение "</w:t>
      </w:r>
      <w:r w:rsidRPr="00A04A6B">
        <w:rPr>
          <w:highlight w:val="yellow"/>
        </w:rPr>
        <w:t>Parka</w:t>
      </w:r>
      <w:r w:rsidRPr="000D773D">
        <w:rPr>
          <w:highlight w:val="yellow"/>
          <w:lang w:val="ru-RU"/>
        </w:rPr>
        <w:t xml:space="preserve"> </w:t>
      </w:r>
      <w:r w:rsidRPr="00A04A6B">
        <w:rPr>
          <w:highlight w:val="yellow"/>
        </w:rPr>
        <w:t>will</w:t>
      </w:r>
      <w:r w:rsidRPr="000D773D">
        <w:rPr>
          <w:highlight w:val="yellow"/>
          <w:lang w:val="ru-RU"/>
        </w:rPr>
        <w:t xml:space="preserve"> </w:t>
      </w:r>
      <w:r w:rsidRPr="00A04A6B">
        <w:rPr>
          <w:highlight w:val="yellow"/>
        </w:rPr>
        <w:t>do</w:t>
      </w:r>
      <w:r w:rsidRPr="000D773D">
        <w:rPr>
          <w:highlight w:val="yellow"/>
          <w:lang w:val="ru-RU"/>
        </w:rPr>
        <w:t>."?</w:t>
      </w:r>
    </w:p>
    <w:p w:rsidR="002701F3" w:rsidRPr="000D773D" w:rsidRDefault="002701F3" w:rsidP="002701F3">
      <w:pPr>
        <w:pStyle w:val="Main"/>
        <w:rPr>
          <w:lang w:val="ru-RU"/>
        </w:rPr>
      </w:pPr>
      <w:r w:rsidRPr="000D773D">
        <w:rPr>
          <w:highlight w:val="yellow"/>
          <w:lang w:val="ru-RU"/>
        </w:rPr>
        <w:t>Ответ — нет</w:t>
      </w:r>
      <w:r w:rsidRPr="000D773D">
        <w:rPr>
          <w:lang w:val="ru-RU"/>
        </w:rPr>
        <w:t xml:space="preserve">. В этом примере действие </w:t>
      </w:r>
      <w:r w:rsidRPr="00EC2A39">
        <w:t>else</w:t>
      </w:r>
      <w:r w:rsidRPr="000D773D">
        <w:rPr>
          <w:lang w:val="ru-RU"/>
        </w:rPr>
        <w:t xml:space="preserve"> связано со вторым выражением </w:t>
      </w:r>
      <w:r w:rsidRPr="00EC2A39">
        <w:t>if</w:t>
      </w:r>
      <w:r w:rsidRPr="000D773D">
        <w:rPr>
          <w:lang w:val="ru-RU"/>
        </w:rPr>
        <w:t xml:space="preserve">. Это вызвано тем, что в С </w:t>
      </w:r>
      <w:r w:rsidRPr="00EC2A39">
        <w:t>else</w:t>
      </w:r>
      <w:r w:rsidRPr="000D773D">
        <w:rPr>
          <w:lang w:val="ru-RU"/>
        </w:rPr>
        <w:t xml:space="preserve"> связывается с ближайшим несвязанным </w:t>
      </w:r>
      <w:r w:rsidRPr="00EC2A39">
        <w:t>if</w:t>
      </w:r>
      <w:r w:rsidRPr="000D773D">
        <w:rPr>
          <w:lang w:val="ru-RU"/>
        </w:rPr>
        <w:t xml:space="preserve">. Для облегчения отладки подобных фрагментов компилятор С написан так, что каждый </w:t>
      </w:r>
      <w:r w:rsidRPr="00EC2A39">
        <w:t>else</w:t>
      </w:r>
      <w:r w:rsidRPr="000D773D">
        <w:rPr>
          <w:lang w:val="ru-RU"/>
        </w:rPr>
        <w:t xml:space="preserve"> связывается с ближайшим </w:t>
      </w:r>
      <w:r w:rsidRPr="00EC2A39">
        <w:t>if</w:t>
      </w:r>
      <w:r w:rsidRPr="000D773D">
        <w:rPr>
          <w:lang w:val="ru-RU"/>
        </w:rPr>
        <w:t xml:space="preserve">, еще не имеющим части </w:t>
      </w:r>
      <w:r w:rsidRPr="00EC2A39">
        <w:t>else</w:t>
      </w:r>
      <w:r w:rsidRPr="000D773D">
        <w:rPr>
          <w:lang w:val="ru-RU"/>
        </w:rPr>
        <w:t>.</w:t>
      </w:r>
    </w:p>
    <w:p w:rsidR="002701F3" w:rsidRPr="000D773D" w:rsidRDefault="002701F3" w:rsidP="002701F3">
      <w:pPr>
        <w:pStyle w:val="Main"/>
        <w:rPr>
          <w:lang w:val="ru-RU"/>
        </w:rPr>
      </w:pPr>
      <w:r w:rsidRPr="000D773D">
        <w:rPr>
          <w:lang w:val="ru-RU"/>
        </w:rPr>
        <w:t>Конечно же, соответствующее оформление программы всегда проясняет ситуацию:</w:t>
      </w:r>
    </w:p>
    <w:p w:rsidR="002701F3" w:rsidRPr="000D773D" w:rsidRDefault="002701F3" w:rsidP="002701F3">
      <w:pPr>
        <w:pStyle w:val="Main"/>
        <w:rPr>
          <w:lang w:val="ru-RU"/>
        </w:rPr>
      </w:pPr>
    </w:p>
    <w:p w:rsidR="002701F3" w:rsidRPr="00EC2A39" w:rsidRDefault="002701F3" w:rsidP="002701F3">
      <w:pPr>
        <w:pStyle w:val="Program"/>
      </w:pPr>
      <w:r w:rsidRPr="008E6D07">
        <w:rPr>
          <w:color w:val="0000FF"/>
        </w:rPr>
        <w:t>if</w:t>
      </w:r>
      <w:r w:rsidRPr="00EC2A39">
        <w:t>(iout_side_temp &lt; 50)</w:t>
      </w:r>
    </w:p>
    <w:p w:rsidR="002701F3" w:rsidRPr="00EC2A39" w:rsidRDefault="002701F3" w:rsidP="002701F3">
      <w:pPr>
        <w:pStyle w:val="Program"/>
      </w:pPr>
      <w:r w:rsidRPr="008E6D07">
        <w:rPr>
          <w:color w:val="0000FF"/>
        </w:rPr>
        <w:t>if</w:t>
      </w:r>
      <w:r w:rsidRPr="00EC2A39">
        <w:t xml:space="preserve">(iout_side_temp &lt; 30) </w:t>
      </w:r>
      <w:r w:rsidRPr="00EC2A39">
        <w:tab/>
        <w:t>printf("Wear the down jacket!");</w:t>
      </w:r>
    </w:p>
    <w:p w:rsidR="002701F3" w:rsidRPr="008E6D07" w:rsidRDefault="002701F3" w:rsidP="002701F3">
      <w:pPr>
        <w:pStyle w:val="Program"/>
        <w:rPr>
          <w:color w:val="0000FF"/>
        </w:rPr>
      </w:pPr>
      <w:r w:rsidRPr="008E6D07">
        <w:rPr>
          <w:color w:val="0000FF"/>
        </w:rPr>
        <w:t>else</w:t>
      </w:r>
    </w:p>
    <w:p w:rsidR="002701F3" w:rsidRPr="00EC2A39" w:rsidRDefault="002701F3" w:rsidP="002701F3">
      <w:pPr>
        <w:pStyle w:val="Program"/>
      </w:pPr>
      <w:r w:rsidRPr="00EC2A39">
        <w:tab/>
        <w:t>printf("Parka will do.");</w:t>
      </w:r>
    </w:p>
    <w:p w:rsidR="002701F3" w:rsidRPr="00EC2A39" w:rsidRDefault="002701F3" w:rsidP="002701F3">
      <w:pPr>
        <w:pStyle w:val="Main"/>
      </w:pPr>
    </w:p>
    <w:p w:rsidR="002701F3" w:rsidRPr="00EC2A39" w:rsidRDefault="002701F3" w:rsidP="002701F3">
      <w:pPr>
        <w:pStyle w:val="Main"/>
        <w:rPr>
          <w:lang w:val="ru-RU"/>
        </w:rPr>
      </w:pPr>
      <w:r w:rsidRPr="00A04A6B">
        <w:rPr>
          <w:highlight w:val="yellow"/>
          <w:lang w:val="ru-RU"/>
        </w:rPr>
        <w:t>Возможен также следующий альтернативный вариант листинга</w:t>
      </w:r>
      <w:r w:rsidRPr="00EC2A39">
        <w:rPr>
          <w:lang w:val="ru-RU"/>
        </w:rPr>
        <w:t>:</w:t>
      </w:r>
    </w:p>
    <w:p w:rsidR="002701F3" w:rsidRPr="00EC2A39" w:rsidRDefault="002701F3" w:rsidP="002701F3">
      <w:pPr>
        <w:pStyle w:val="Main"/>
        <w:rPr>
          <w:lang w:val="ru-RU"/>
        </w:rPr>
      </w:pPr>
    </w:p>
    <w:p w:rsidR="002701F3" w:rsidRPr="00EC2A39" w:rsidRDefault="002701F3" w:rsidP="002701F3">
      <w:pPr>
        <w:pStyle w:val="Program"/>
      </w:pPr>
      <w:r w:rsidRPr="008E6D07">
        <w:rPr>
          <w:color w:val="0000FF"/>
        </w:rPr>
        <w:t>if</w:t>
      </w:r>
      <w:r w:rsidRPr="00EC2A39">
        <w:t>(iout_side_temp &lt; 50)</w:t>
      </w:r>
    </w:p>
    <w:p w:rsidR="002701F3" w:rsidRPr="00EC2A39" w:rsidRDefault="002701F3" w:rsidP="002701F3">
      <w:pPr>
        <w:pStyle w:val="Program"/>
      </w:pPr>
      <w:r w:rsidRPr="00EC2A39">
        <w:tab/>
      </w:r>
      <w:r w:rsidRPr="008E6D07">
        <w:rPr>
          <w:color w:val="0000FF"/>
        </w:rPr>
        <w:t>if</w:t>
      </w:r>
      <w:r w:rsidRPr="00EC2A39">
        <w:t>(iout_side_temp &lt; 30)</w:t>
      </w:r>
    </w:p>
    <w:p w:rsidR="002701F3" w:rsidRPr="00EC2A39" w:rsidRDefault="002701F3" w:rsidP="002701F3">
      <w:pPr>
        <w:pStyle w:val="Program"/>
      </w:pPr>
      <w:r w:rsidRPr="00EC2A39">
        <w:tab/>
      </w:r>
      <w:r w:rsidRPr="00EC2A39">
        <w:tab/>
        <w:t>printf("Wear the down jacket!");</w:t>
      </w:r>
    </w:p>
    <w:p w:rsidR="002701F3" w:rsidRPr="008E6D07" w:rsidRDefault="002701F3" w:rsidP="002701F3">
      <w:pPr>
        <w:pStyle w:val="Program"/>
        <w:rPr>
          <w:color w:val="0000FF"/>
        </w:rPr>
      </w:pPr>
      <w:r w:rsidRPr="008E6D07">
        <w:rPr>
          <w:color w:val="0000FF"/>
        </w:rPr>
        <w:tab/>
        <w:t>else</w:t>
      </w:r>
    </w:p>
    <w:p w:rsidR="002701F3" w:rsidRPr="00EC2A39" w:rsidRDefault="002701F3" w:rsidP="002701F3">
      <w:pPr>
        <w:pStyle w:val="Program"/>
      </w:pPr>
      <w:r w:rsidRPr="00EC2A39">
        <w:tab/>
      </w:r>
      <w:r w:rsidRPr="00EC2A39">
        <w:tab/>
        <w:t>printf("Parka will do.");</w:t>
      </w:r>
    </w:p>
    <w:p w:rsidR="002701F3" w:rsidRPr="00EC2A39" w:rsidRDefault="002701F3" w:rsidP="002701F3">
      <w:pPr>
        <w:pStyle w:val="Main"/>
      </w:pPr>
    </w:p>
    <w:p w:rsidR="002701F3" w:rsidRPr="00EC2A39" w:rsidRDefault="002701F3" w:rsidP="002701F3">
      <w:pPr>
        <w:pStyle w:val="Main"/>
        <w:rPr>
          <w:lang w:val="ru-RU"/>
        </w:rPr>
      </w:pPr>
      <w:r w:rsidRPr="00EC2A39">
        <w:rPr>
          <w:lang w:val="ru-RU"/>
        </w:rPr>
        <w:t>Любое написанное вами приложение много выиграет от использования в программе одного из этих двух стилей.</w:t>
      </w:r>
    </w:p>
    <w:p w:rsidR="002701F3" w:rsidRPr="00EC2A39" w:rsidRDefault="002701F3" w:rsidP="002701F3">
      <w:pPr>
        <w:pStyle w:val="Main"/>
        <w:rPr>
          <w:lang w:val="ru-RU"/>
        </w:rPr>
      </w:pPr>
      <w:r w:rsidRPr="00EC2A39">
        <w:rPr>
          <w:lang w:val="ru-RU"/>
        </w:rPr>
        <w:t>Сможете ли вы разобраться со следующим примером:</w:t>
      </w:r>
    </w:p>
    <w:p w:rsidR="002701F3" w:rsidRPr="00EC2A39" w:rsidRDefault="002701F3" w:rsidP="002701F3">
      <w:pPr>
        <w:pStyle w:val="Main"/>
        <w:rPr>
          <w:lang w:val="ru-RU"/>
        </w:rPr>
      </w:pPr>
    </w:p>
    <w:p w:rsidR="002701F3" w:rsidRPr="000D773D" w:rsidRDefault="002701F3" w:rsidP="002701F3">
      <w:pPr>
        <w:pStyle w:val="Program"/>
        <w:rPr>
          <w:lang w:val="ru-RU"/>
        </w:rPr>
      </w:pPr>
      <w:r w:rsidRPr="008E6D07">
        <w:rPr>
          <w:color w:val="0000FF"/>
        </w:rPr>
        <w:t>if</w:t>
      </w:r>
      <w:r w:rsidRPr="000D773D">
        <w:rPr>
          <w:lang w:val="ru-RU"/>
        </w:rPr>
        <w:t>(условное_выражение1)</w:t>
      </w:r>
    </w:p>
    <w:p w:rsidR="002701F3" w:rsidRPr="000D773D" w:rsidRDefault="002701F3" w:rsidP="002701F3">
      <w:pPr>
        <w:pStyle w:val="Program"/>
        <w:rPr>
          <w:lang w:val="ru-RU"/>
        </w:rPr>
      </w:pPr>
      <w:r w:rsidRPr="000D773D">
        <w:rPr>
          <w:lang w:val="ru-RU"/>
        </w:rPr>
        <w:tab/>
      </w:r>
      <w:r w:rsidRPr="008E6D07">
        <w:rPr>
          <w:color w:val="0000FF"/>
        </w:rPr>
        <w:t>if</w:t>
      </w:r>
      <w:r w:rsidRPr="000D773D">
        <w:rPr>
          <w:lang w:val="ru-RU"/>
        </w:rPr>
        <w:t>(условное_выражение2)</w:t>
      </w:r>
    </w:p>
    <w:p w:rsidR="002701F3" w:rsidRPr="000D773D" w:rsidRDefault="002701F3" w:rsidP="002701F3">
      <w:pPr>
        <w:pStyle w:val="Program"/>
        <w:rPr>
          <w:lang w:val="ru-RU"/>
        </w:rPr>
      </w:pPr>
      <w:r w:rsidRPr="000D773D">
        <w:rPr>
          <w:lang w:val="ru-RU"/>
        </w:rPr>
        <w:tab/>
      </w:r>
      <w:r w:rsidRPr="000D773D">
        <w:rPr>
          <w:lang w:val="ru-RU"/>
        </w:rPr>
        <w:tab/>
        <w:t>действие_если_условие2_истина;</w:t>
      </w:r>
    </w:p>
    <w:p w:rsidR="002701F3" w:rsidRPr="000D773D" w:rsidRDefault="002701F3" w:rsidP="002701F3">
      <w:pPr>
        <w:pStyle w:val="Program"/>
        <w:rPr>
          <w:color w:val="0000FF"/>
          <w:lang w:val="ru-RU"/>
        </w:rPr>
      </w:pPr>
      <w:r w:rsidRPr="000D773D">
        <w:rPr>
          <w:color w:val="0000FF"/>
          <w:lang w:val="ru-RU"/>
        </w:rPr>
        <w:tab/>
      </w:r>
      <w:r w:rsidRPr="008E6D07">
        <w:rPr>
          <w:color w:val="0000FF"/>
        </w:rPr>
        <w:t>else</w:t>
      </w:r>
    </w:p>
    <w:p w:rsidR="002701F3" w:rsidRPr="000D773D" w:rsidRDefault="002701F3" w:rsidP="002701F3">
      <w:pPr>
        <w:pStyle w:val="Program"/>
        <w:rPr>
          <w:lang w:val="ru-RU"/>
        </w:rPr>
      </w:pPr>
      <w:r w:rsidRPr="000D773D">
        <w:rPr>
          <w:lang w:val="ru-RU"/>
        </w:rPr>
        <w:tab/>
      </w:r>
      <w:r w:rsidRPr="000D773D">
        <w:rPr>
          <w:lang w:val="ru-RU"/>
        </w:rPr>
        <w:tab/>
        <w:t>действие_если_условие1_ложь;</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 xml:space="preserve">Вы можете подумать, что это — еще один пример того, что обсуждалось выше. Это так. Но что, если вы действительно хотите, чтобы дей-ствие_если_условие1_ложь было связано с условием 1, а не с условием2?. Ведь во всех предыдущих примерах действие </w:t>
      </w:r>
      <w:r w:rsidRPr="00EC2A39">
        <w:t>else</w:t>
      </w:r>
      <w:r w:rsidRPr="000D773D">
        <w:rPr>
          <w:lang w:val="ru-RU"/>
        </w:rPr>
        <w:t xml:space="preserve"> связывалось со вторым, то есть ближайшим, </w:t>
      </w:r>
      <w:r w:rsidRPr="00EC2A39">
        <w:t>if</w:t>
      </w:r>
      <w:r w:rsidRPr="000D773D">
        <w:rPr>
          <w:lang w:val="ru-RU"/>
        </w:rPr>
        <w:t>. (Кстати: многие программисты тратили массу времени, отлаживая подобную программу. Они работали, следуя логике, описанной в предыдущем примере; к сожалению, компилятор не реагирует на "стиль" вашего мышления.)</w:t>
      </w:r>
    </w:p>
    <w:p w:rsidR="002701F3" w:rsidRPr="000D773D" w:rsidRDefault="002701F3" w:rsidP="002701F3">
      <w:pPr>
        <w:pStyle w:val="Main"/>
        <w:rPr>
          <w:lang w:val="ru-RU"/>
        </w:rPr>
      </w:pPr>
      <w:r w:rsidRPr="000D773D">
        <w:rPr>
          <w:lang w:val="ru-RU"/>
        </w:rPr>
        <w:t>Исправить ситуацию можно, если использовать фигурные скобки:</w:t>
      </w:r>
    </w:p>
    <w:p w:rsidR="002701F3" w:rsidRPr="000D773D" w:rsidRDefault="002701F3" w:rsidP="002701F3">
      <w:pPr>
        <w:pStyle w:val="Main"/>
        <w:rPr>
          <w:lang w:val="ru-RU"/>
        </w:rPr>
      </w:pPr>
    </w:p>
    <w:p w:rsidR="002701F3" w:rsidRPr="000D773D" w:rsidRDefault="002701F3" w:rsidP="002701F3">
      <w:pPr>
        <w:pStyle w:val="Program"/>
        <w:rPr>
          <w:lang w:val="ru-RU"/>
        </w:rPr>
      </w:pPr>
      <w:r w:rsidRPr="008E6D07">
        <w:rPr>
          <w:color w:val="0000FF"/>
        </w:rPr>
        <w:t>if</w:t>
      </w:r>
      <w:r w:rsidRPr="000D773D">
        <w:rPr>
          <w:lang w:val="ru-RU"/>
        </w:rPr>
        <w:t>(условное_выражение1); {</w:t>
      </w:r>
    </w:p>
    <w:p w:rsidR="002701F3" w:rsidRPr="000D773D" w:rsidRDefault="002701F3" w:rsidP="002701F3">
      <w:pPr>
        <w:pStyle w:val="Program"/>
        <w:rPr>
          <w:lang w:val="ru-RU"/>
        </w:rPr>
      </w:pPr>
      <w:r w:rsidRPr="000D773D">
        <w:rPr>
          <w:lang w:val="ru-RU"/>
        </w:rPr>
        <w:tab/>
      </w:r>
      <w:r w:rsidRPr="00EC2A39">
        <w:t>if</w:t>
      </w:r>
      <w:r w:rsidRPr="000D773D">
        <w:rPr>
          <w:lang w:val="ru-RU"/>
        </w:rPr>
        <w:t>(условное_выражение2);</w:t>
      </w:r>
    </w:p>
    <w:p w:rsidR="002701F3" w:rsidRPr="000D773D" w:rsidRDefault="002701F3" w:rsidP="002701F3">
      <w:pPr>
        <w:pStyle w:val="Program"/>
        <w:rPr>
          <w:lang w:val="ru-RU"/>
        </w:rPr>
      </w:pPr>
      <w:r w:rsidRPr="000D773D">
        <w:rPr>
          <w:lang w:val="ru-RU"/>
        </w:rPr>
        <w:tab/>
      </w:r>
      <w:r w:rsidRPr="000D773D">
        <w:rPr>
          <w:lang w:val="ru-RU"/>
        </w:rPr>
        <w:tab/>
        <w:t>действие_если_условие2_истина ;</w:t>
      </w:r>
    </w:p>
    <w:p w:rsidR="002701F3" w:rsidRPr="000D773D" w:rsidRDefault="002701F3" w:rsidP="002701F3">
      <w:pPr>
        <w:pStyle w:val="Program"/>
        <w:rPr>
          <w:lang w:val="ru-RU"/>
        </w:rPr>
      </w:pPr>
      <w:r w:rsidRPr="000D773D">
        <w:rPr>
          <w:lang w:val="ru-RU"/>
        </w:rPr>
        <w:t>}</w:t>
      </w:r>
    </w:p>
    <w:p w:rsidR="002701F3" w:rsidRPr="000D773D" w:rsidRDefault="002701F3" w:rsidP="002701F3">
      <w:pPr>
        <w:pStyle w:val="Program"/>
        <w:rPr>
          <w:color w:val="0000FF"/>
          <w:lang w:val="ru-RU"/>
        </w:rPr>
      </w:pPr>
      <w:r w:rsidRPr="008E6D07">
        <w:rPr>
          <w:color w:val="0000FF"/>
        </w:rPr>
        <w:t>else</w:t>
      </w:r>
    </w:p>
    <w:p w:rsidR="002701F3" w:rsidRPr="000D773D" w:rsidRDefault="002701F3" w:rsidP="002701F3">
      <w:pPr>
        <w:pStyle w:val="Program"/>
        <w:rPr>
          <w:lang w:val="ru-RU"/>
        </w:rPr>
      </w:pPr>
      <w:r w:rsidRPr="000D773D">
        <w:rPr>
          <w:lang w:val="ru-RU"/>
        </w:rPr>
        <w:tab/>
        <w:t>действие_если_ условие 1_ложь;</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 xml:space="preserve">Проблема решена; для этого условное_выражение2 и связанное с ним действие_если_условие2 истина объединены в блок, который выполняется при истинном значении условного_выражения1. Теперь понятно, что действие </w:t>
      </w:r>
      <w:r w:rsidRPr="000D773D">
        <w:rPr>
          <w:color w:val="000000"/>
          <w:lang w:val="ru-RU"/>
        </w:rPr>
        <w:t>если_условие1_ложь связано</w:t>
      </w:r>
      <w:r w:rsidRPr="000D773D">
        <w:rPr>
          <w:lang w:val="ru-RU"/>
        </w:rPr>
        <w:t xml:space="preserve"> с частью </w:t>
      </w:r>
      <w:r w:rsidRPr="00EC2A39">
        <w:t>else</w:t>
      </w:r>
      <w:r w:rsidRPr="000D773D">
        <w:rPr>
          <w:lang w:val="ru-RU"/>
        </w:rPr>
        <w:t xml:space="preserve"> условного выражения1.</w:t>
      </w:r>
    </w:p>
    <w:p w:rsidR="002701F3" w:rsidRPr="000D773D" w:rsidRDefault="002701F3" w:rsidP="002701F3">
      <w:pPr>
        <w:pStyle w:val="Main"/>
        <w:rPr>
          <w:lang w:val="ru-RU"/>
        </w:rPr>
      </w:pPr>
      <w:r w:rsidRPr="000D773D">
        <w:rPr>
          <w:lang w:val="ru-RU"/>
        </w:rPr>
        <w:t xml:space="preserve">На практике часто нам приходится осуществлять выбор более, чем из двух вариантов. Чтобы учесть это, мы можем расширить структуру </w:t>
      </w:r>
      <w:r w:rsidRPr="00EC2A39">
        <w:t>if</w:t>
      </w:r>
      <w:r w:rsidRPr="000D773D">
        <w:rPr>
          <w:lang w:val="ru-RU"/>
        </w:rPr>
        <w:t>-</w:t>
      </w:r>
      <w:r w:rsidRPr="00EC2A39">
        <w:t>else</w:t>
      </w:r>
      <w:r w:rsidRPr="000D773D">
        <w:rPr>
          <w:lang w:val="ru-RU"/>
        </w:rPr>
        <w:t xml:space="preserve"> конструкцией </w:t>
      </w:r>
      <w:r w:rsidRPr="00EC2A39">
        <w:t>else</w:t>
      </w:r>
      <w:r w:rsidRPr="000D773D">
        <w:rPr>
          <w:lang w:val="ru-RU"/>
        </w:rPr>
        <w:t>-</w:t>
      </w:r>
      <w:r w:rsidRPr="00EC2A39">
        <w:t>if</w:t>
      </w:r>
      <w:r w:rsidRPr="000D773D">
        <w:rPr>
          <w:lang w:val="ru-RU"/>
        </w:rPr>
        <w:t>. Рассмотрим конкретный пример. Расценки, назначаемые за коммунальные услуги некоторыми компаниями зависят от количества потребляемой энергии. Приведем расценки, установленные за пользование электроэнергией:</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Первые</w:t>
      </w:r>
      <w:r w:rsidRPr="000D773D">
        <w:rPr>
          <w:lang w:val="ru-RU"/>
        </w:rPr>
        <w:tab/>
        <w:t>240 кВт/ч:</w:t>
      </w:r>
      <w:r w:rsidRPr="000D773D">
        <w:rPr>
          <w:lang w:val="ru-RU"/>
        </w:rPr>
        <w:tab/>
        <w:t>0.05418 долл. за кВт/ч</w:t>
      </w:r>
    </w:p>
    <w:p w:rsidR="002701F3" w:rsidRPr="000D773D" w:rsidRDefault="002701F3" w:rsidP="002701F3">
      <w:pPr>
        <w:pStyle w:val="Main"/>
        <w:rPr>
          <w:lang w:val="ru-RU"/>
        </w:rPr>
      </w:pPr>
      <w:r w:rsidRPr="000D773D">
        <w:rPr>
          <w:lang w:val="ru-RU"/>
        </w:rPr>
        <w:t>Следующие</w:t>
      </w:r>
      <w:r w:rsidRPr="000D773D">
        <w:rPr>
          <w:lang w:val="ru-RU"/>
        </w:rPr>
        <w:tab/>
        <w:t>300 кВт/ч:</w:t>
      </w:r>
      <w:r w:rsidRPr="000D773D">
        <w:rPr>
          <w:lang w:val="ru-RU"/>
        </w:rPr>
        <w:tab/>
        <w:t>0.07047 долл. за кВт/ч</w:t>
      </w:r>
    </w:p>
    <w:p w:rsidR="002701F3" w:rsidRPr="000D773D" w:rsidRDefault="002701F3" w:rsidP="002701F3">
      <w:pPr>
        <w:pStyle w:val="Main"/>
        <w:rPr>
          <w:lang w:val="ru-RU"/>
        </w:rPr>
      </w:pPr>
      <w:r w:rsidRPr="000D773D">
        <w:rPr>
          <w:lang w:val="ru-RU"/>
        </w:rPr>
        <w:t>Свыше</w:t>
      </w:r>
      <w:r w:rsidRPr="000D773D">
        <w:rPr>
          <w:lang w:val="ru-RU"/>
        </w:rPr>
        <w:tab/>
        <w:t>540 кВт/ч:</w:t>
      </w:r>
      <w:r w:rsidRPr="000D773D">
        <w:rPr>
          <w:lang w:val="ru-RU"/>
        </w:rPr>
        <w:tab/>
        <w:t>0.09164 долл. за кВт/ч</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Если вас занимает этот вопрос, мы могли бы подготовить программу, вычисляющую стоимость потребляемой энергии. Приведем пример программы, являющейся первым шагом, сделанным в этом направлении:</w:t>
      </w:r>
    </w:p>
    <w:p w:rsidR="002701F3" w:rsidRPr="00EC2A39" w:rsidRDefault="002701F3" w:rsidP="002701F3">
      <w:pPr>
        <w:pStyle w:val="Center"/>
      </w:pPr>
    </w:p>
    <w:p w:rsidR="002701F3" w:rsidRPr="00EC2A39" w:rsidRDefault="002701F3" w:rsidP="002701F3">
      <w:pPr>
        <w:pStyle w:val="Main"/>
        <w:ind w:firstLine="0"/>
        <w:jc w:val="center"/>
      </w:pPr>
      <w:r>
        <w:rPr>
          <w:noProof/>
          <w:lang w:eastAsia="en-US"/>
        </w:rPr>
        <w:drawing>
          <wp:inline distT="0" distB="0" distL="0" distR="0">
            <wp:extent cx="4769485" cy="2899410"/>
            <wp:effectExtent l="0" t="0" r="0" b="0"/>
            <wp:docPr id="11" name="Рисунок 11" descr="08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08_01"/>
                    <pic:cNvPicPr>
                      <a:picLocks noChangeAspect="1" noChangeArrowheads="1"/>
                    </pic:cNvPicPr>
                  </pic:nvPicPr>
                  <pic:blipFill>
                    <a:blip r:embed="rId18" cstate="print"/>
                    <a:srcRect/>
                    <a:stretch>
                      <a:fillRect/>
                    </a:stretch>
                  </pic:blipFill>
                  <pic:spPr bwMode="auto">
                    <a:xfrm>
                      <a:off x="0" y="0"/>
                      <a:ext cx="4769485" cy="2899410"/>
                    </a:xfrm>
                    <a:prstGeom prst="rect">
                      <a:avLst/>
                    </a:prstGeom>
                    <a:noFill/>
                    <a:ln w="9525">
                      <a:noFill/>
                      <a:miter lim="800000"/>
                      <a:headEnd/>
                      <a:tailEnd/>
                    </a:ln>
                  </pic:spPr>
                </pic:pic>
              </a:graphicData>
            </a:graphic>
          </wp:inline>
        </w:drawing>
      </w:r>
    </w:p>
    <w:p w:rsidR="002701F3" w:rsidRDefault="002701F3" w:rsidP="002701F3">
      <w:pPr>
        <w:pStyle w:val="Main"/>
        <w:ind w:firstLine="0"/>
        <w:jc w:val="center"/>
      </w:pPr>
    </w:p>
    <w:p w:rsidR="002701F3" w:rsidRPr="00EC2A39" w:rsidRDefault="002701F3" w:rsidP="002701F3">
      <w:pPr>
        <w:pStyle w:val="Main"/>
        <w:ind w:firstLine="0"/>
        <w:jc w:val="center"/>
      </w:pPr>
    </w:p>
    <w:p w:rsidR="002701F3" w:rsidRDefault="002701F3" w:rsidP="002701F3">
      <w:pPr>
        <w:pStyle w:val="Main"/>
      </w:pPr>
      <w:r w:rsidRPr="00081FC4">
        <w:rPr>
          <w:color w:val="0000FF"/>
        </w:rPr>
        <w:t xml:space="preserve"># include </w:t>
      </w:r>
      <w:r>
        <w:t>&lt;stdio.h&gt;</w:t>
      </w:r>
    </w:p>
    <w:p w:rsidR="002701F3" w:rsidRDefault="002701F3" w:rsidP="002701F3">
      <w:pPr>
        <w:pStyle w:val="Main"/>
      </w:pPr>
      <w:r w:rsidRPr="00081FC4">
        <w:rPr>
          <w:color w:val="0000FF"/>
        </w:rPr>
        <w:t xml:space="preserve"># include </w:t>
      </w:r>
      <w:r>
        <w:t>&lt;math.h&gt;</w:t>
      </w:r>
    </w:p>
    <w:p w:rsidR="002701F3" w:rsidRPr="00081FC4" w:rsidRDefault="002701F3" w:rsidP="002701F3">
      <w:pPr>
        <w:pStyle w:val="Main"/>
        <w:rPr>
          <w:color w:val="008000"/>
          <w:lang w:val="ru-RU"/>
        </w:rPr>
      </w:pPr>
      <w:r w:rsidRPr="00081FC4">
        <w:rPr>
          <w:color w:val="008000"/>
          <w:lang w:val="ru-RU"/>
        </w:rPr>
        <w:t>/* счет за электроэнергию */</w:t>
      </w:r>
    </w:p>
    <w:p w:rsidR="002701F3" w:rsidRPr="00630B45" w:rsidRDefault="002701F3" w:rsidP="002701F3">
      <w:pPr>
        <w:pStyle w:val="Main"/>
        <w:rPr>
          <w:color w:val="008000"/>
          <w:lang w:val="ru-RU"/>
        </w:rPr>
      </w:pPr>
      <w:r w:rsidRPr="00081FC4">
        <w:rPr>
          <w:color w:val="008000"/>
          <w:lang w:val="ru-RU"/>
        </w:rPr>
        <w:t xml:space="preserve">/* вычисляет плату за электроэнергию </w:t>
      </w:r>
      <w:r w:rsidRPr="00630B45">
        <w:rPr>
          <w:color w:val="008000"/>
          <w:lang w:val="ru-RU"/>
        </w:rPr>
        <w:t>*/</w:t>
      </w:r>
    </w:p>
    <w:p w:rsidR="002701F3" w:rsidRPr="00081FC4" w:rsidRDefault="002701F3" w:rsidP="002701F3">
      <w:pPr>
        <w:pStyle w:val="Main"/>
        <w:rPr>
          <w:color w:val="008000"/>
          <w:lang w:val="ru-RU"/>
        </w:rPr>
      </w:pPr>
      <w:r w:rsidRPr="00081FC4">
        <w:rPr>
          <w:color w:val="0000FF"/>
          <w:lang w:val="ru-RU"/>
        </w:rPr>
        <w:t>#</w:t>
      </w:r>
      <w:r w:rsidRPr="00081FC4">
        <w:rPr>
          <w:color w:val="0000FF"/>
        </w:rPr>
        <w:t>define</w:t>
      </w:r>
      <w:r w:rsidRPr="00081FC4">
        <w:rPr>
          <w:color w:val="0000FF"/>
          <w:lang w:val="ru-RU"/>
        </w:rPr>
        <w:tab/>
      </w:r>
      <w:r>
        <w:t>RATE</w:t>
      </w:r>
      <w:r w:rsidRPr="003B5184">
        <w:rPr>
          <w:lang w:val="ru-RU"/>
        </w:rPr>
        <w:t>1</w:t>
      </w:r>
      <w:r w:rsidRPr="003B5184">
        <w:rPr>
          <w:lang w:val="ru-RU"/>
        </w:rPr>
        <w:tab/>
        <w:t xml:space="preserve">0.05418 </w:t>
      </w:r>
      <w:r w:rsidRPr="00081FC4">
        <w:rPr>
          <w:color w:val="008000"/>
          <w:lang w:val="ru-RU"/>
        </w:rPr>
        <w:t>/* тариф за первые 240 кВт/ч */</w:t>
      </w:r>
    </w:p>
    <w:p w:rsidR="002701F3" w:rsidRPr="00081FC4" w:rsidRDefault="002701F3" w:rsidP="002701F3">
      <w:pPr>
        <w:pStyle w:val="Main"/>
        <w:rPr>
          <w:color w:val="008000"/>
          <w:lang w:val="ru-RU"/>
        </w:rPr>
      </w:pPr>
      <w:r w:rsidRPr="00081FC4">
        <w:rPr>
          <w:color w:val="0000FF"/>
          <w:lang w:val="ru-RU"/>
        </w:rPr>
        <w:t>#</w:t>
      </w:r>
      <w:r w:rsidRPr="00081FC4">
        <w:rPr>
          <w:color w:val="0000FF"/>
        </w:rPr>
        <w:t>define</w:t>
      </w:r>
      <w:r w:rsidRPr="003B5184">
        <w:rPr>
          <w:lang w:val="ru-RU"/>
        </w:rPr>
        <w:tab/>
      </w:r>
      <w:r>
        <w:t>RATE</w:t>
      </w:r>
      <w:r w:rsidRPr="003B5184">
        <w:rPr>
          <w:lang w:val="ru-RU"/>
        </w:rPr>
        <w:t>2</w:t>
      </w:r>
      <w:r w:rsidRPr="003B5184">
        <w:rPr>
          <w:lang w:val="ru-RU"/>
        </w:rPr>
        <w:tab/>
        <w:t>0.07047</w:t>
      </w:r>
      <w:r w:rsidRPr="00081FC4">
        <w:rPr>
          <w:color w:val="008000"/>
          <w:lang w:val="ru-RU"/>
        </w:rPr>
        <w:t>/* тариф за следующие 300 кВт/ч */</w:t>
      </w:r>
    </w:p>
    <w:p w:rsidR="002701F3" w:rsidRPr="00081FC4" w:rsidRDefault="002701F3" w:rsidP="002701F3">
      <w:pPr>
        <w:pStyle w:val="Main"/>
        <w:rPr>
          <w:color w:val="008000"/>
          <w:lang w:val="ru-RU"/>
        </w:rPr>
      </w:pPr>
      <w:r w:rsidRPr="00081FC4">
        <w:rPr>
          <w:color w:val="0000FF"/>
          <w:lang w:val="ru-RU"/>
        </w:rPr>
        <w:t>#</w:t>
      </w:r>
      <w:r w:rsidRPr="00081FC4">
        <w:rPr>
          <w:color w:val="0000FF"/>
        </w:rPr>
        <w:t>define</w:t>
      </w:r>
      <w:r w:rsidRPr="003B5184">
        <w:rPr>
          <w:lang w:val="ru-RU"/>
        </w:rPr>
        <w:tab/>
      </w:r>
      <w:r>
        <w:t>RATE</w:t>
      </w:r>
      <w:r w:rsidRPr="003B5184">
        <w:rPr>
          <w:lang w:val="ru-RU"/>
        </w:rPr>
        <w:t xml:space="preserve">3 0.09164 </w:t>
      </w:r>
      <w:r w:rsidRPr="00081FC4">
        <w:rPr>
          <w:color w:val="008000"/>
          <w:lang w:val="ru-RU"/>
        </w:rPr>
        <w:t>/* тариф за потребление свыше 540 кВт/ч */</w:t>
      </w:r>
    </w:p>
    <w:p w:rsidR="002701F3" w:rsidRPr="00081FC4" w:rsidRDefault="002701F3" w:rsidP="002701F3">
      <w:pPr>
        <w:pStyle w:val="Main"/>
        <w:rPr>
          <w:color w:val="008000"/>
          <w:lang w:val="ru-RU"/>
        </w:rPr>
      </w:pPr>
      <w:r w:rsidRPr="00081FC4">
        <w:rPr>
          <w:color w:val="0000FF"/>
          <w:lang w:val="ru-RU"/>
        </w:rPr>
        <w:t>#</w:t>
      </w:r>
      <w:r w:rsidRPr="00081FC4">
        <w:rPr>
          <w:color w:val="0000FF"/>
        </w:rPr>
        <w:t>define</w:t>
      </w:r>
      <w:r w:rsidRPr="003B5184">
        <w:rPr>
          <w:lang w:val="ru-RU"/>
        </w:rPr>
        <w:tab/>
      </w:r>
      <w:r>
        <w:t>BASE</w:t>
      </w:r>
      <w:r w:rsidRPr="003B5184">
        <w:rPr>
          <w:lang w:val="ru-RU"/>
        </w:rPr>
        <w:t>1</w:t>
      </w:r>
      <w:r w:rsidRPr="003B5184">
        <w:rPr>
          <w:lang w:val="ru-RU"/>
        </w:rPr>
        <w:tab/>
        <w:t xml:space="preserve">13.00 </w:t>
      </w:r>
      <w:r w:rsidRPr="00081FC4">
        <w:rPr>
          <w:color w:val="008000"/>
          <w:lang w:val="ru-RU"/>
        </w:rPr>
        <w:t>/* плата за первые 240 кВт/ч */</w:t>
      </w:r>
    </w:p>
    <w:p w:rsidR="002701F3" w:rsidRPr="00081FC4" w:rsidRDefault="002701F3" w:rsidP="002701F3">
      <w:pPr>
        <w:pStyle w:val="Main"/>
        <w:rPr>
          <w:color w:val="008000"/>
          <w:lang w:val="ru-RU"/>
        </w:rPr>
      </w:pPr>
      <w:r w:rsidRPr="00081FC4">
        <w:rPr>
          <w:color w:val="0000FF"/>
          <w:lang w:val="ru-RU"/>
        </w:rPr>
        <w:t>#</w:t>
      </w:r>
      <w:r w:rsidRPr="00081FC4">
        <w:rPr>
          <w:color w:val="0000FF"/>
        </w:rPr>
        <w:t>define</w:t>
      </w:r>
      <w:r w:rsidRPr="003B5184">
        <w:rPr>
          <w:lang w:val="ru-RU"/>
        </w:rPr>
        <w:tab/>
      </w:r>
      <w:r>
        <w:t>BASE</w:t>
      </w:r>
      <w:r w:rsidRPr="003B5184">
        <w:rPr>
          <w:lang w:val="ru-RU"/>
        </w:rPr>
        <w:t>2</w:t>
      </w:r>
      <w:r w:rsidRPr="003B5184">
        <w:rPr>
          <w:lang w:val="ru-RU"/>
        </w:rPr>
        <w:tab/>
        <w:t xml:space="preserve">34.14 </w:t>
      </w:r>
      <w:r w:rsidRPr="00081FC4">
        <w:rPr>
          <w:color w:val="008000"/>
          <w:lang w:val="ru-RU"/>
        </w:rPr>
        <w:t>/* плата за первые 540 кВт/ч */</w:t>
      </w:r>
    </w:p>
    <w:p w:rsidR="002701F3" w:rsidRPr="00081FC4" w:rsidRDefault="002701F3" w:rsidP="002701F3">
      <w:pPr>
        <w:pStyle w:val="Main"/>
        <w:rPr>
          <w:color w:val="008000"/>
          <w:lang w:val="ru-RU"/>
        </w:rPr>
      </w:pPr>
      <w:r w:rsidRPr="00081FC4">
        <w:rPr>
          <w:color w:val="0000FF"/>
          <w:lang w:val="ru-RU"/>
        </w:rPr>
        <w:t>#</w:t>
      </w:r>
      <w:r w:rsidRPr="00081FC4">
        <w:rPr>
          <w:color w:val="0000FF"/>
        </w:rPr>
        <w:t>define</w:t>
      </w:r>
      <w:r w:rsidRPr="003B5184">
        <w:rPr>
          <w:lang w:val="ru-RU"/>
        </w:rPr>
        <w:tab/>
      </w:r>
      <w:r>
        <w:t>BREAK</w:t>
      </w:r>
      <w:r w:rsidRPr="003B5184">
        <w:rPr>
          <w:lang w:val="ru-RU"/>
        </w:rPr>
        <w:t>1</w:t>
      </w:r>
      <w:r w:rsidRPr="003B5184">
        <w:rPr>
          <w:lang w:val="ru-RU"/>
        </w:rPr>
        <w:tab/>
        <w:t xml:space="preserve">240.0 </w:t>
      </w:r>
      <w:r w:rsidRPr="00081FC4">
        <w:rPr>
          <w:color w:val="008000"/>
          <w:lang w:val="ru-RU"/>
        </w:rPr>
        <w:t>/* величина, определяющая первое условие ветвления */</w:t>
      </w:r>
    </w:p>
    <w:p w:rsidR="002701F3" w:rsidRPr="00081FC4" w:rsidRDefault="002701F3" w:rsidP="002701F3">
      <w:pPr>
        <w:pStyle w:val="Main"/>
        <w:rPr>
          <w:color w:val="008000"/>
          <w:lang w:val="ru-RU"/>
        </w:rPr>
      </w:pPr>
      <w:r w:rsidRPr="00081FC4">
        <w:rPr>
          <w:color w:val="0000FF"/>
          <w:lang w:val="ru-RU"/>
        </w:rPr>
        <w:t>#</w:t>
      </w:r>
      <w:r w:rsidRPr="00081FC4">
        <w:rPr>
          <w:color w:val="0000FF"/>
        </w:rPr>
        <w:t>define</w:t>
      </w:r>
      <w:r w:rsidRPr="003B5184">
        <w:rPr>
          <w:lang w:val="ru-RU"/>
        </w:rPr>
        <w:tab/>
      </w:r>
      <w:r>
        <w:t>BREAK</w:t>
      </w:r>
      <w:r w:rsidRPr="003B5184">
        <w:rPr>
          <w:lang w:val="ru-RU"/>
        </w:rPr>
        <w:t>2</w:t>
      </w:r>
      <w:r w:rsidRPr="003B5184">
        <w:rPr>
          <w:lang w:val="ru-RU"/>
        </w:rPr>
        <w:tab/>
        <w:t xml:space="preserve">540.0 </w:t>
      </w:r>
      <w:r w:rsidRPr="00081FC4">
        <w:rPr>
          <w:color w:val="008000"/>
          <w:lang w:val="ru-RU"/>
        </w:rPr>
        <w:t>/* величина, определяющая второе условие ветвления */</w:t>
      </w:r>
    </w:p>
    <w:p w:rsidR="002701F3" w:rsidRPr="00081FC4" w:rsidRDefault="002701F3" w:rsidP="002701F3">
      <w:pPr>
        <w:pStyle w:val="Main"/>
        <w:rPr>
          <w:color w:val="008000"/>
          <w:lang w:val="ru-RU"/>
        </w:rPr>
      </w:pPr>
    </w:p>
    <w:p w:rsidR="002701F3" w:rsidRPr="003B5184" w:rsidRDefault="002701F3" w:rsidP="002701F3">
      <w:pPr>
        <w:pStyle w:val="Main"/>
        <w:rPr>
          <w:lang w:val="ru-RU"/>
        </w:rPr>
      </w:pPr>
      <w:r w:rsidRPr="00081FC4">
        <w:rPr>
          <w:color w:val="0000FF"/>
        </w:rPr>
        <w:t>void</w:t>
      </w:r>
      <w:r w:rsidRPr="003B5184">
        <w:rPr>
          <w:lang w:val="ru-RU"/>
        </w:rPr>
        <w:t xml:space="preserve"> </w:t>
      </w:r>
      <w:r>
        <w:t>main</w:t>
      </w:r>
      <w:r w:rsidRPr="003B5184">
        <w:rPr>
          <w:lang w:val="ru-RU"/>
        </w:rPr>
        <w:t>()</w:t>
      </w:r>
    </w:p>
    <w:p w:rsidR="002701F3" w:rsidRPr="003B5184" w:rsidRDefault="002701F3" w:rsidP="002701F3">
      <w:pPr>
        <w:pStyle w:val="Main"/>
        <w:rPr>
          <w:lang w:val="ru-RU"/>
        </w:rPr>
      </w:pPr>
      <w:r w:rsidRPr="003B5184">
        <w:rPr>
          <w:lang w:val="ru-RU"/>
        </w:rPr>
        <w:t>{</w:t>
      </w:r>
    </w:p>
    <w:p w:rsidR="002701F3" w:rsidRPr="00081FC4" w:rsidRDefault="002701F3" w:rsidP="002701F3">
      <w:pPr>
        <w:pStyle w:val="Main"/>
        <w:rPr>
          <w:color w:val="008000"/>
          <w:lang w:val="ru-RU"/>
        </w:rPr>
      </w:pPr>
      <w:r>
        <w:rPr>
          <w:color w:val="0000FF"/>
        </w:rPr>
        <w:t>float</w:t>
      </w:r>
      <w:r w:rsidRPr="003B5184">
        <w:rPr>
          <w:lang w:val="ru-RU"/>
        </w:rPr>
        <w:t xml:space="preserve"> </w:t>
      </w:r>
      <w:r>
        <w:t>kwh</w:t>
      </w:r>
      <w:r w:rsidRPr="003B5184">
        <w:rPr>
          <w:lang w:val="ru-RU"/>
        </w:rPr>
        <w:t xml:space="preserve">; </w:t>
      </w:r>
      <w:r w:rsidRPr="00081FC4">
        <w:rPr>
          <w:color w:val="008000"/>
          <w:lang w:val="ru-RU"/>
        </w:rPr>
        <w:t>/* количество использованных кВт/ч */</w:t>
      </w:r>
    </w:p>
    <w:p w:rsidR="002701F3" w:rsidRPr="000212CA" w:rsidRDefault="002701F3" w:rsidP="002701F3">
      <w:pPr>
        <w:pStyle w:val="Main"/>
        <w:rPr>
          <w:color w:val="008000"/>
          <w:lang w:val="ru-RU"/>
        </w:rPr>
      </w:pPr>
      <w:r>
        <w:rPr>
          <w:color w:val="0000FF"/>
        </w:rPr>
        <w:t>float</w:t>
      </w:r>
      <w:r w:rsidRPr="000212CA">
        <w:rPr>
          <w:lang w:val="ru-RU"/>
        </w:rPr>
        <w:t xml:space="preserve"> </w:t>
      </w:r>
      <w:r>
        <w:t>bill</w:t>
      </w:r>
      <w:r w:rsidRPr="000212CA">
        <w:rPr>
          <w:lang w:val="ru-RU"/>
        </w:rPr>
        <w:t xml:space="preserve">; </w:t>
      </w:r>
      <w:r w:rsidRPr="000212CA">
        <w:rPr>
          <w:color w:val="008000"/>
          <w:lang w:val="ru-RU"/>
        </w:rPr>
        <w:t>/* плата */</w:t>
      </w:r>
    </w:p>
    <w:p w:rsidR="002701F3" w:rsidRPr="000212CA" w:rsidRDefault="002701F3" w:rsidP="002701F3">
      <w:pPr>
        <w:pStyle w:val="Main"/>
        <w:rPr>
          <w:lang w:val="ru-RU"/>
        </w:rPr>
      </w:pPr>
      <w:r>
        <w:t>printf</w:t>
      </w:r>
      <w:r w:rsidRPr="000212CA">
        <w:rPr>
          <w:lang w:val="ru-RU"/>
        </w:rPr>
        <w:t>("</w:t>
      </w:r>
      <w:r>
        <w:rPr>
          <w:lang w:val="ru-RU"/>
        </w:rPr>
        <w:t>Количество КВт/ч</w:t>
      </w:r>
      <w:r w:rsidRPr="000212CA">
        <w:rPr>
          <w:lang w:val="ru-RU"/>
        </w:rPr>
        <w:t>. \</w:t>
      </w:r>
      <w:r>
        <w:t>n</w:t>
      </w:r>
      <w:r w:rsidRPr="000212CA">
        <w:rPr>
          <w:lang w:val="ru-RU"/>
        </w:rPr>
        <w:t>" );</w:t>
      </w:r>
    </w:p>
    <w:p w:rsidR="002701F3" w:rsidRDefault="002701F3" w:rsidP="002701F3">
      <w:pPr>
        <w:pStyle w:val="Main"/>
      </w:pPr>
      <w:r>
        <w:t>scanf(" %f" , &amp;kwh);</w:t>
      </w:r>
    </w:p>
    <w:p w:rsidR="002701F3" w:rsidRDefault="002701F3" w:rsidP="002701F3">
      <w:pPr>
        <w:pStyle w:val="Main"/>
      </w:pPr>
      <w:r w:rsidRPr="00081FC4">
        <w:rPr>
          <w:color w:val="0000FF"/>
        </w:rPr>
        <w:t>if</w:t>
      </w:r>
      <w:r>
        <w:t xml:space="preserve"> (kwh &lt; BREAK1)</w:t>
      </w:r>
    </w:p>
    <w:p w:rsidR="002701F3" w:rsidRDefault="002701F3" w:rsidP="002701F3">
      <w:pPr>
        <w:pStyle w:val="Main"/>
      </w:pPr>
      <w:r w:rsidRPr="00081FC4">
        <w:rPr>
          <w:color w:val="0000FF"/>
        </w:rPr>
        <w:tab/>
      </w:r>
      <w:r w:rsidRPr="00081FC4">
        <w:t>bill</w:t>
      </w:r>
      <w:r w:rsidRPr="00081FC4">
        <w:rPr>
          <w:color w:val="0000FF"/>
        </w:rPr>
        <w:t xml:space="preserve"> </w:t>
      </w:r>
      <w:r>
        <w:t>= RATE1*kwh;</w:t>
      </w:r>
    </w:p>
    <w:p w:rsidR="002701F3" w:rsidRPr="00081FC4" w:rsidRDefault="002701F3" w:rsidP="002701F3">
      <w:pPr>
        <w:pStyle w:val="Main"/>
        <w:rPr>
          <w:color w:val="008000"/>
        </w:rPr>
      </w:pPr>
      <w:r w:rsidRPr="00081FC4">
        <w:rPr>
          <w:color w:val="0000FF"/>
        </w:rPr>
        <w:t xml:space="preserve">else if </w:t>
      </w:r>
      <w:r>
        <w:t xml:space="preserve">(kwh &lt; BREAK2) </w:t>
      </w:r>
      <w:r w:rsidRPr="00081FC4">
        <w:rPr>
          <w:color w:val="008000"/>
        </w:rPr>
        <w:t>/* количество кВт/ч между 240 и 540 */</w:t>
      </w:r>
    </w:p>
    <w:p w:rsidR="002701F3" w:rsidRDefault="002701F3" w:rsidP="002701F3">
      <w:pPr>
        <w:pStyle w:val="Main"/>
      </w:pPr>
      <w:r>
        <w:lastRenderedPageBreak/>
        <w:tab/>
        <w:t>bill = BASE1 + RATE2*kwh;</w:t>
      </w:r>
    </w:p>
    <w:p w:rsidR="002701F3" w:rsidRPr="00081FC4" w:rsidRDefault="002701F3" w:rsidP="002701F3">
      <w:pPr>
        <w:pStyle w:val="Main"/>
        <w:rPr>
          <w:color w:val="008000"/>
        </w:rPr>
      </w:pPr>
      <w:r>
        <w:tab/>
      </w:r>
      <w:r w:rsidRPr="00081FC4">
        <w:rPr>
          <w:color w:val="0000FF"/>
        </w:rPr>
        <w:t>else</w:t>
      </w:r>
      <w:r>
        <w:t xml:space="preserve"> bill = BASE2 + RATE3 *kwh;</w:t>
      </w:r>
      <w:r>
        <w:tab/>
      </w:r>
      <w:r w:rsidRPr="00081FC4">
        <w:rPr>
          <w:color w:val="008000"/>
        </w:rPr>
        <w:t>/* количество кВт/ч свыше 540 */</w:t>
      </w:r>
    </w:p>
    <w:p w:rsidR="002701F3" w:rsidRDefault="002701F3" w:rsidP="002701F3">
      <w:pPr>
        <w:pStyle w:val="Main"/>
      </w:pPr>
      <w:r>
        <w:tab/>
      </w:r>
      <w:r>
        <w:tab/>
      </w:r>
    </w:p>
    <w:p w:rsidR="002701F3" w:rsidRPr="000212CA" w:rsidRDefault="002701F3" w:rsidP="002701F3">
      <w:pPr>
        <w:pStyle w:val="Main"/>
        <w:rPr>
          <w:lang w:val="ru-RU"/>
        </w:rPr>
      </w:pPr>
      <w:r>
        <w:t>printf</w:t>
      </w:r>
      <w:r w:rsidRPr="000212CA">
        <w:rPr>
          <w:lang w:val="ru-RU"/>
        </w:rPr>
        <w:t xml:space="preserve">(" </w:t>
      </w:r>
      <w:r>
        <w:rPr>
          <w:lang w:val="ru-RU"/>
        </w:rPr>
        <w:t>Плата</w:t>
      </w:r>
      <w:r w:rsidRPr="000212CA">
        <w:rPr>
          <w:lang w:val="ru-RU"/>
        </w:rPr>
        <w:t xml:space="preserve"> </w:t>
      </w:r>
      <w:r>
        <w:rPr>
          <w:lang w:val="ru-RU"/>
        </w:rPr>
        <w:t>за</w:t>
      </w:r>
      <w:r w:rsidRPr="000212CA">
        <w:rPr>
          <w:lang w:val="ru-RU"/>
        </w:rPr>
        <w:t xml:space="preserve"> %.1</w:t>
      </w:r>
      <w:r>
        <w:t>f</w:t>
      </w:r>
      <w:r w:rsidRPr="000212CA">
        <w:rPr>
          <w:lang w:val="ru-RU"/>
        </w:rPr>
        <w:t xml:space="preserve"> </w:t>
      </w:r>
      <w:r>
        <w:rPr>
          <w:lang w:val="ru-RU"/>
        </w:rPr>
        <w:t>КВт</w:t>
      </w:r>
      <w:r w:rsidRPr="000212CA">
        <w:rPr>
          <w:lang w:val="ru-RU"/>
        </w:rPr>
        <w:t>/</w:t>
      </w:r>
      <w:r>
        <w:rPr>
          <w:lang w:val="ru-RU"/>
        </w:rPr>
        <w:t>ч</w:t>
      </w:r>
      <w:r w:rsidRPr="000212CA">
        <w:rPr>
          <w:lang w:val="ru-RU"/>
        </w:rPr>
        <w:t xml:space="preserve"> </w:t>
      </w:r>
      <w:r>
        <w:rPr>
          <w:lang w:val="ru-RU"/>
        </w:rPr>
        <w:t>составляет</w:t>
      </w:r>
      <w:r w:rsidRPr="000212CA">
        <w:rPr>
          <w:lang w:val="ru-RU"/>
        </w:rPr>
        <w:t xml:space="preserve"> $%1.2</w:t>
      </w:r>
      <w:r>
        <w:t>f</w:t>
      </w:r>
      <w:r w:rsidRPr="000212CA">
        <w:rPr>
          <w:lang w:val="ru-RU"/>
        </w:rPr>
        <w:t>.\</w:t>
      </w:r>
      <w:r>
        <w:t>n</w:t>
      </w:r>
      <w:r w:rsidRPr="000212CA">
        <w:rPr>
          <w:lang w:val="ru-RU"/>
        </w:rPr>
        <w:t xml:space="preserve">" , </w:t>
      </w:r>
      <w:r>
        <w:t>kwh</w:t>
      </w:r>
      <w:r w:rsidRPr="000212CA">
        <w:rPr>
          <w:lang w:val="ru-RU"/>
        </w:rPr>
        <w:t xml:space="preserve">, </w:t>
      </w:r>
      <w:r>
        <w:t>bill</w:t>
      </w:r>
      <w:r w:rsidRPr="000212CA">
        <w:rPr>
          <w:lang w:val="ru-RU"/>
        </w:rPr>
        <w:t>);</w:t>
      </w:r>
    </w:p>
    <w:p w:rsidR="002701F3" w:rsidRDefault="002701F3" w:rsidP="002701F3">
      <w:pPr>
        <w:pStyle w:val="Main"/>
      </w:pPr>
      <w:r w:rsidRPr="003B5184">
        <w:rPr>
          <w:lang w:val="ru-RU"/>
        </w:rPr>
        <w:t>}</w:t>
      </w:r>
    </w:p>
    <w:p w:rsidR="002701F3" w:rsidRDefault="002701F3" w:rsidP="002701F3">
      <w:pPr>
        <w:pStyle w:val="Main"/>
        <w:ind w:firstLine="0"/>
        <w:jc w:val="center"/>
      </w:pPr>
    </w:p>
    <w:p w:rsidR="002701F3" w:rsidRPr="007F0400" w:rsidRDefault="002701F3" w:rsidP="002701F3">
      <w:pPr>
        <w:pStyle w:val="Main"/>
        <w:ind w:firstLine="0"/>
        <w:jc w:val="center"/>
      </w:pPr>
      <w:r>
        <w:rPr>
          <w:noProof/>
          <w:lang w:eastAsia="en-US"/>
        </w:rPr>
        <w:drawing>
          <wp:inline distT="0" distB="0" distL="0" distR="0">
            <wp:extent cx="3097530" cy="1095375"/>
            <wp:effectExtent l="1905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3097530" cy="1095375"/>
                    </a:xfrm>
                    <a:prstGeom prst="rect">
                      <a:avLst/>
                    </a:prstGeom>
                    <a:noFill/>
                    <a:ln w="9525">
                      <a:noFill/>
                      <a:miter lim="800000"/>
                      <a:headEnd/>
                      <a:tailEnd/>
                    </a:ln>
                  </pic:spPr>
                </pic:pic>
              </a:graphicData>
            </a:graphic>
          </wp:inline>
        </w:drawing>
      </w:r>
    </w:p>
    <w:p w:rsidR="002701F3" w:rsidRPr="00EC2A39" w:rsidRDefault="002701F3" w:rsidP="002701F3">
      <w:pPr>
        <w:pStyle w:val="Main"/>
        <w:ind w:firstLine="0"/>
        <w:jc w:val="center"/>
      </w:pPr>
    </w:p>
    <w:p w:rsidR="002701F3" w:rsidRPr="000D773D" w:rsidRDefault="002701F3" w:rsidP="002701F3">
      <w:pPr>
        <w:pStyle w:val="Main"/>
        <w:rPr>
          <w:lang w:val="ru-RU"/>
        </w:rPr>
      </w:pPr>
      <w:r w:rsidRPr="000D773D">
        <w:rPr>
          <w:lang w:val="ru-RU"/>
        </w:rPr>
        <w:t xml:space="preserve">Для обозначения тарифов были использованы символические константы, которые поэтому оказались собранными в одном месте. Если электрическая компания изменит свои расценки (а это может случиться), то такое расположение констант не позволит нам забыть скорректировать какую-нибудь из них. Мы задали в символическом виде и константы, соответствующие граничным значениям потребляемой мощности. Они также подвержены изменениям. Управляющая логика программы реализуется путем простого выбора одной из трех расчетных формул в зависимости от значения переменной </w:t>
      </w:r>
      <w:r w:rsidRPr="00EC2A39">
        <w:t>kwh</w:t>
      </w:r>
      <w:r w:rsidRPr="000D773D">
        <w:rPr>
          <w:lang w:val="ru-RU"/>
        </w:rPr>
        <w:t>, что иллюстрируется на рисунке.</w:t>
      </w:r>
    </w:p>
    <w:p w:rsidR="002701F3" w:rsidRPr="000D773D" w:rsidRDefault="002701F3" w:rsidP="002701F3">
      <w:pPr>
        <w:pStyle w:val="Main"/>
        <w:ind w:firstLine="0"/>
        <w:jc w:val="center"/>
        <w:rPr>
          <w:lang w:val="ru-RU"/>
        </w:rPr>
      </w:pPr>
    </w:p>
    <w:p w:rsidR="002701F3" w:rsidRPr="00EC2A39" w:rsidRDefault="002701F3" w:rsidP="002701F3">
      <w:pPr>
        <w:pStyle w:val="Main"/>
        <w:ind w:firstLine="0"/>
        <w:jc w:val="center"/>
      </w:pPr>
      <w:r>
        <w:rPr>
          <w:noProof/>
          <w:lang w:eastAsia="en-US"/>
        </w:rPr>
        <w:drawing>
          <wp:inline distT="0" distB="0" distL="0" distR="0">
            <wp:extent cx="5337810" cy="1878330"/>
            <wp:effectExtent l="0" t="0" r="0" b="0"/>
            <wp:docPr id="13" name="Рисунок 13" descr="08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08_02"/>
                    <pic:cNvPicPr>
                      <a:picLocks noChangeAspect="1" noChangeArrowheads="1"/>
                    </pic:cNvPicPr>
                  </pic:nvPicPr>
                  <pic:blipFill>
                    <a:blip r:embed="rId20" cstate="print"/>
                    <a:srcRect/>
                    <a:stretch>
                      <a:fillRect/>
                    </a:stretch>
                  </pic:blipFill>
                  <pic:spPr bwMode="auto">
                    <a:xfrm>
                      <a:off x="0" y="0"/>
                      <a:ext cx="5337810" cy="1878330"/>
                    </a:xfrm>
                    <a:prstGeom prst="rect">
                      <a:avLst/>
                    </a:prstGeom>
                    <a:noFill/>
                    <a:ln w="9525">
                      <a:noFill/>
                      <a:miter lim="800000"/>
                      <a:headEnd/>
                      <a:tailEnd/>
                    </a:ln>
                  </pic:spPr>
                </pic:pic>
              </a:graphicData>
            </a:graphic>
          </wp:inline>
        </w:drawing>
      </w:r>
    </w:p>
    <w:p w:rsidR="002701F3" w:rsidRPr="00EC2A39" w:rsidRDefault="002701F3" w:rsidP="002701F3">
      <w:pPr>
        <w:pStyle w:val="Main"/>
        <w:ind w:firstLine="0"/>
        <w:jc w:val="center"/>
      </w:pPr>
    </w:p>
    <w:p w:rsidR="002701F3" w:rsidRPr="000D773D" w:rsidRDefault="002701F3" w:rsidP="002701F3">
      <w:pPr>
        <w:pStyle w:val="Main"/>
        <w:rPr>
          <w:lang w:val="ru-RU"/>
        </w:rPr>
      </w:pPr>
      <w:r w:rsidRPr="000D773D">
        <w:rPr>
          <w:lang w:val="ru-RU"/>
        </w:rPr>
        <w:t xml:space="preserve">Мы хотим подчеркнуть, что программа в процессе выполнения может достичь первого употребления </w:t>
      </w:r>
      <w:r w:rsidRPr="00EC2A39">
        <w:t>else</w:t>
      </w:r>
      <w:r w:rsidRPr="000D773D">
        <w:rPr>
          <w:lang w:val="ru-RU"/>
        </w:rPr>
        <w:t xml:space="preserve"> только в том случае, если величина переменной </w:t>
      </w:r>
      <w:r w:rsidRPr="00EC2A39">
        <w:t>kwh</w:t>
      </w:r>
      <w:r w:rsidRPr="000D773D">
        <w:rPr>
          <w:lang w:val="ru-RU"/>
        </w:rPr>
        <w:t xml:space="preserve"> больше или равна 240. Поэтому строка </w:t>
      </w:r>
      <w:r w:rsidRPr="00EC2A39">
        <w:t>else</w:t>
      </w:r>
      <w:r w:rsidRPr="000D773D">
        <w:rPr>
          <w:lang w:val="ru-RU"/>
        </w:rPr>
        <w:t xml:space="preserve"> </w:t>
      </w:r>
      <w:r w:rsidRPr="00EC2A39">
        <w:t>if</w:t>
      </w:r>
      <w:r w:rsidRPr="000D773D">
        <w:rPr>
          <w:lang w:val="ru-RU"/>
        </w:rPr>
        <w:t xml:space="preserve"> (</w:t>
      </w:r>
      <w:r w:rsidRPr="00EC2A39">
        <w:t>kwh</w:t>
      </w:r>
      <w:r w:rsidRPr="000D773D">
        <w:rPr>
          <w:lang w:val="ru-RU"/>
        </w:rPr>
        <w:t xml:space="preserve"> &lt; </w:t>
      </w:r>
      <w:r w:rsidRPr="00EC2A39">
        <w:t>BREAK</w:t>
      </w:r>
      <w:r w:rsidRPr="000D773D">
        <w:rPr>
          <w:lang w:val="ru-RU"/>
        </w:rPr>
        <w:t xml:space="preserve">2) эквивалентна требованию, чтобы значение </w:t>
      </w:r>
      <w:r w:rsidRPr="00EC2A39">
        <w:t>kwh</w:t>
      </w:r>
      <w:r w:rsidRPr="000D773D">
        <w:rPr>
          <w:lang w:val="ru-RU"/>
        </w:rPr>
        <w:t xml:space="preserve"> было заключено между 240 и 540; это мы и указали в комментарии к программе. Совершенно аналогично последнее употребление </w:t>
      </w:r>
      <w:r w:rsidRPr="00EC2A39">
        <w:t>else</w:t>
      </w:r>
      <w:r w:rsidRPr="000D773D">
        <w:rPr>
          <w:lang w:val="ru-RU"/>
        </w:rPr>
        <w:t xml:space="preserve"> может быть достигнуто, только если значение </w:t>
      </w:r>
      <w:r w:rsidRPr="00EC2A39">
        <w:t>kwh</w:t>
      </w:r>
      <w:r w:rsidRPr="000D773D">
        <w:rPr>
          <w:lang w:val="ru-RU"/>
        </w:rPr>
        <w:t xml:space="preserve"> больше или равно 540. И наконец, отметим, что константы В</w:t>
      </w:r>
      <w:r w:rsidRPr="00EC2A39">
        <w:t>ASE</w:t>
      </w:r>
      <w:r w:rsidRPr="000D773D">
        <w:rPr>
          <w:lang w:val="ru-RU"/>
        </w:rPr>
        <w:t xml:space="preserve">1 и </w:t>
      </w:r>
      <w:r w:rsidRPr="00EC2A39">
        <w:t>BASE</w:t>
      </w:r>
      <w:r w:rsidRPr="000D773D">
        <w:rPr>
          <w:lang w:val="ru-RU"/>
        </w:rPr>
        <w:t>2 представляют собой величину платы за первые 240 или 540 кВт/ч электроэнергии соответственно. Поэтому требуется только прибавить дополнительную плату за количество потребляемой электроэнергии, превышающее эти величины.</w:t>
      </w:r>
    </w:p>
    <w:p w:rsidR="002701F3" w:rsidRPr="000D773D" w:rsidRDefault="002701F3" w:rsidP="002701F3">
      <w:pPr>
        <w:pStyle w:val="Main"/>
        <w:rPr>
          <w:lang w:val="ru-RU"/>
        </w:rPr>
      </w:pPr>
      <w:r w:rsidRPr="000D773D">
        <w:rPr>
          <w:lang w:val="ru-RU"/>
        </w:rPr>
        <w:t xml:space="preserve">Фактически конструкция </w:t>
      </w:r>
      <w:r w:rsidRPr="00EC2A39">
        <w:t>else</w:t>
      </w:r>
      <w:r w:rsidRPr="000D773D">
        <w:rPr>
          <w:lang w:val="ru-RU"/>
        </w:rPr>
        <w:t>-</w:t>
      </w:r>
      <w:r w:rsidRPr="00EC2A39">
        <w:t>if</w:t>
      </w:r>
      <w:r w:rsidRPr="000D773D">
        <w:rPr>
          <w:lang w:val="ru-RU"/>
        </w:rPr>
        <w:t xml:space="preserve"> является видоизмененным способом задания условного оператора, с которым мы познакомились раньше. Ядро нашей программы представляет собой другую форму записи следующей последовательности операторов:</w:t>
      </w:r>
    </w:p>
    <w:p w:rsidR="002701F3" w:rsidRPr="000D773D" w:rsidRDefault="002701F3" w:rsidP="002701F3">
      <w:pPr>
        <w:pStyle w:val="Main"/>
        <w:rPr>
          <w:lang w:val="ru-RU"/>
        </w:rPr>
      </w:pPr>
    </w:p>
    <w:p w:rsidR="002701F3" w:rsidRPr="00EC2A39" w:rsidRDefault="002701F3" w:rsidP="002701F3">
      <w:pPr>
        <w:pStyle w:val="Program"/>
      </w:pPr>
      <w:r w:rsidRPr="008E6D07">
        <w:rPr>
          <w:color w:val="0000FF"/>
        </w:rPr>
        <w:t xml:space="preserve">if </w:t>
      </w:r>
      <w:r w:rsidRPr="00EC2A39">
        <w:t>(kwh &lt; BREAK1)</w:t>
      </w:r>
    </w:p>
    <w:p w:rsidR="002701F3" w:rsidRPr="00EC2A39" w:rsidRDefault="002701F3" w:rsidP="002701F3">
      <w:pPr>
        <w:pStyle w:val="Program"/>
      </w:pPr>
      <w:r w:rsidRPr="00EC2A39">
        <w:tab/>
        <w:t>bill = RATE1*kwh;</w:t>
      </w:r>
    </w:p>
    <w:p w:rsidR="002701F3" w:rsidRPr="008E6D07" w:rsidRDefault="002701F3" w:rsidP="002701F3">
      <w:pPr>
        <w:pStyle w:val="Program"/>
        <w:rPr>
          <w:color w:val="0000FF"/>
        </w:rPr>
      </w:pPr>
      <w:r w:rsidRPr="008E6D07">
        <w:rPr>
          <w:color w:val="0000FF"/>
        </w:rPr>
        <w:t>else</w:t>
      </w:r>
    </w:p>
    <w:p w:rsidR="002701F3" w:rsidRPr="00EC2A39" w:rsidRDefault="002701F3" w:rsidP="002701F3">
      <w:pPr>
        <w:pStyle w:val="Program"/>
      </w:pPr>
      <w:r w:rsidRPr="008E6D07">
        <w:rPr>
          <w:color w:val="0000FF"/>
        </w:rPr>
        <w:tab/>
        <w:t>if</w:t>
      </w:r>
      <w:r w:rsidRPr="00EC2A39">
        <w:t xml:space="preserve"> (kwh &lt; BREAK2)</w:t>
      </w:r>
    </w:p>
    <w:p w:rsidR="002701F3" w:rsidRPr="00EC2A39" w:rsidRDefault="002701F3" w:rsidP="002701F3">
      <w:pPr>
        <w:pStyle w:val="Program"/>
      </w:pPr>
      <w:r w:rsidRPr="00EC2A39">
        <w:tab/>
      </w:r>
      <w:r w:rsidRPr="00EC2A39">
        <w:tab/>
        <w:t>bill = BASE1 + RATE2*kwh;</w:t>
      </w:r>
    </w:p>
    <w:p w:rsidR="002701F3" w:rsidRPr="008E6D07" w:rsidRDefault="002701F3" w:rsidP="002701F3">
      <w:pPr>
        <w:pStyle w:val="Program"/>
        <w:rPr>
          <w:color w:val="0000FF"/>
        </w:rPr>
      </w:pPr>
      <w:r w:rsidRPr="008E6D07">
        <w:rPr>
          <w:color w:val="0000FF"/>
        </w:rPr>
        <w:tab/>
        <w:t>else</w:t>
      </w:r>
    </w:p>
    <w:p w:rsidR="002701F3" w:rsidRPr="00EC2A39" w:rsidRDefault="002701F3" w:rsidP="002701F3">
      <w:pPr>
        <w:pStyle w:val="Program"/>
      </w:pPr>
      <w:r w:rsidRPr="00EC2A39">
        <w:tab/>
      </w:r>
      <w:r w:rsidRPr="00EC2A39">
        <w:tab/>
        <w:t>bill = BASE2 + RATE3 *kwh;</w:t>
      </w:r>
    </w:p>
    <w:p w:rsidR="002701F3" w:rsidRPr="00EC2A39" w:rsidRDefault="002701F3" w:rsidP="002701F3">
      <w:pPr>
        <w:pStyle w:val="Main"/>
      </w:pPr>
    </w:p>
    <w:p w:rsidR="002701F3" w:rsidRPr="00EC2A39" w:rsidRDefault="002701F3" w:rsidP="002701F3">
      <w:pPr>
        <w:pStyle w:val="Main"/>
        <w:rPr>
          <w:lang w:val="ru-RU"/>
        </w:rPr>
      </w:pPr>
      <w:r w:rsidRPr="00EC2A39">
        <w:rPr>
          <w:lang w:val="ru-RU"/>
        </w:rPr>
        <w:t>Отсюда видно, что программа состоит из оператора if-else, для которого часть else представляет собой другой оператор if-else.</w:t>
      </w:r>
    </w:p>
    <w:p w:rsidR="002701F3" w:rsidRPr="00EC2A39" w:rsidRDefault="002701F3" w:rsidP="002701F3">
      <w:pPr>
        <w:pStyle w:val="Main"/>
        <w:rPr>
          <w:lang w:val="ru-RU"/>
        </w:rPr>
      </w:pPr>
      <w:r w:rsidRPr="00EC2A39">
        <w:rPr>
          <w:lang w:val="ru-RU"/>
        </w:rPr>
        <w:t>Про второй оператор If-else говорят, что он «вложен» в первый. (Между прочим, вся структура if-else считается одним оператором. Вот почему мы не должны заключать вложенную конструкцию if-else в фигурные скобки.)</w:t>
      </w:r>
    </w:p>
    <w:p w:rsidR="002701F3" w:rsidRPr="00EC2A39" w:rsidRDefault="002701F3" w:rsidP="002701F3">
      <w:pPr>
        <w:pStyle w:val="Main"/>
        <w:rPr>
          <w:lang w:val="ru-RU"/>
        </w:rPr>
      </w:pPr>
      <w:r w:rsidRPr="00EC2A39">
        <w:rPr>
          <w:lang w:val="ru-RU"/>
        </w:rPr>
        <w:t xml:space="preserve">Эти две формы записи являются абсолютно эквивалентными. Единственное отличие — дополнительные пробелы и символы «новая строка», но они игнорируются компилятором. Тем не менее первая форма записи предпочтительнее, поскольку она более четко показывает, что мы осуществляем выбор из трех возможностей. Кроме того, она облегчает просмотр программы и понимание семантики каждого варианта. Применяйте форму записи, использующую вложение операторов там, где это </w:t>
      </w:r>
      <w:r w:rsidRPr="00EC2A39">
        <w:rPr>
          <w:lang w:val="ru-RU"/>
        </w:rPr>
        <w:lastRenderedPageBreak/>
        <w:t>необходимо — например когда требуется проверить значения двух разных величин или (в нашем случае) если бы была установлена 10%-ная дополнительная плата за потребление энергии свыше 540 кВт/ч только в летние месяцы.</w:t>
      </w:r>
    </w:p>
    <w:p w:rsidR="002701F3" w:rsidRPr="00EC2A39" w:rsidRDefault="002701F3" w:rsidP="002701F3">
      <w:pPr>
        <w:pStyle w:val="Main"/>
        <w:rPr>
          <w:lang w:val="ru-RU"/>
        </w:rPr>
      </w:pPr>
      <w:r w:rsidRPr="00EC2A39">
        <w:rPr>
          <w:lang w:val="ru-RU"/>
        </w:rPr>
        <w:t>В одном операторе можно использовать столько конструкций else-if, сколько нужно, что иллюстрируется приведенным ниже фрагментом:</w:t>
      </w:r>
    </w:p>
    <w:p w:rsidR="002701F3" w:rsidRPr="00EC2A39" w:rsidRDefault="002701F3" w:rsidP="002701F3">
      <w:pPr>
        <w:pStyle w:val="Main"/>
        <w:rPr>
          <w:lang w:val="ru-RU"/>
        </w:rPr>
      </w:pPr>
    </w:p>
    <w:p w:rsidR="002701F3" w:rsidRPr="00EC2A39" w:rsidRDefault="002701F3" w:rsidP="002701F3">
      <w:pPr>
        <w:pStyle w:val="Program"/>
      </w:pPr>
      <w:r w:rsidRPr="008E6D07">
        <w:rPr>
          <w:color w:val="0000FF"/>
        </w:rPr>
        <w:t>if</w:t>
      </w:r>
      <w:r w:rsidRPr="00EC2A39">
        <w:t xml:space="preserve"> (score &lt; 1000)</w:t>
      </w:r>
    </w:p>
    <w:p w:rsidR="002701F3" w:rsidRPr="00EC2A39" w:rsidRDefault="002701F3" w:rsidP="002701F3">
      <w:pPr>
        <w:pStyle w:val="Program"/>
      </w:pPr>
      <w:r w:rsidRPr="00EC2A39">
        <w:tab/>
        <w:t>bonus = 0;</w:t>
      </w:r>
    </w:p>
    <w:p w:rsidR="002701F3" w:rsidRPr="00EC2A39" w:rsidRDefault="002701F3" w:rsidP="002701F3">
      <w:pPr>
        <w:pStyle w:val="Program"/>
      </w:pPr>
      <w:r w:rsidRPr="008E6D07">
        <w:rPr>
          <w:color w:val="0000FF"/>
        </w:rPr>
        <w:t>else if</w:t>
      </w:r>
      <w:r w:rsidRPr="00EC2A39">
        <w:t xml:space="preserve"> (score &lt; 1500)</w:t>
      </w:r>
    </w:p>
    <w:p w:rsidR="002701F3" w:rsidRPr="00EC2A39" w:rsidRDefault="002701F3" w:rsidP="002701F3">
      <w:pPr>
        <w:pStyle w:val="Program"/>
      </w:pPr>
      <w:r w:rsidRPr="00EC2A39">
        <w:tab/>
        <w:t>bonus = 1;</w:t>
      </w:r>
    </w:p>
    <w:p w:rsidR="002701F3" w:rsidRPr="00EC2A39" w:rsidRDefault="002701F3" w:rsidP="002701F3">
      <w:pPr>
        <w:pStyle w:val="Program"/>
      </w:pPr>
      <w:r w:rsidRPr="008E6D07">
        <w:rPr>
          <w:color w:val="0000FF"/>
        </w:rPr>
        <w:t>else if</w:t>
      </w:r>
      <w:r w:rsidRPr="00EC2A39">
        <w:t xml:space="preserve"> (score &lt; 2000)</w:t>
      </w:r>
    </w:p>
    <w:p w:rsidR="002701F3" w:rsidRPr="00EC2A39" w:rsidRDefault="002701F3" w:rsidP="002701F3">
      <w:pPr>
        <w:pStyle w:val="Program"/>
      </w:pPr>
      <w:r w:rsidRPr="00EC2A39">
        <w:tab/>
        <w:t>bonus = 2;</w:t>
      </w:r>
    </w:p>
    <w:p w:rsidR="002701F3" w:rsidRPr="00EC2A39" w:rsidRDefault="002701F3" w:rsidP="002701F3">
      <w:pPr>
        <w:pStyle w:val="Program"/>
      </w:pPr>
      <w:r w:rsidRPr="008E6D07">
        <w:rPr>
          <w:color w:val="0000FF"/>
        </w:rPr>
        <w:t>else if</w:t>
      </w:r>
      <w:r w:rsidRPr="00EC2A39">
        <w:t xml:space="preserve"> (score &lt; 2500)</w:t>
      </w:r>
    </w:p>
    <w:p w:rsidR="002701F3" w:rsidRPr="00EC2A39" w:rsidRDefault="002701F3" w:rsidP="002701F3">
      <w:pPr>
        <w:pStyle w:val="Program"/>
      </w:pPr>
      <w:r w:rsidRPr="00EC2A39">
        <w:tab/>
        <w:t>bonus = 4;</w:t>
      </w:r>
    </w:p>
    <w:p w:rsidR="002701F3" w:rsidRPr="008E6D07" w:rsidRDefault="002701F3" w:rsidP="002701F3">
      <w:pPr>
        <w:pStyle w:val="Program"/>
        <w:rPr>
          <w:color w:val="0000FF"/>
        </w:rPr>
      </w:pPr>
      <w:r w:rsidRPr="008E6D07">
        <w:rPr>
          <w:color w:val="0000FF"/>
        </w:rPr>
        <w:t>else</w:t>
      </w:r>
    </w:p>
    <w:p w:rsidR="002701F3" w:rsidRPr="00EC2A39" w:rsidRDefault="002701F3" w:rsidP="002701F3">
      <w:pPr>
        <w:pStyle w:val="Program"/>
      </w:pPr>
      <w:r w:rsidRPr="00EC2A39">
        <w:tab/>
        <w:t>bonus=6;</w:t>
      </w:r>
    </w:p>
    <w:p w:rsidR="002701F3" w:rsidRPr="00EC2A39" w:rsidRDefault="002701F3" w:rsidP="002701F3">
      <w:pPr>
        <w:pStyle w:val="Main"/>
      </w:pPr>
    </w:p>
    <w:p w:rsidR="002701F3" w:rsidRPr="000D773D" w:rsidRDefault="002701F3" w:rsidP="002701F3">
      <w:pPr>
        <w:pStyle w:val="Main"/>
        <w:rPr>
          <w:lang w:val="ru-RU"/>
        </w:rPr>
      </w:pPr>
      <w:r w:rsidRPr="000D773D">
        <w:rPr>
          <w:lang w:val="ru-RU"/>
        </w:rPr>
        <w:t xml:space="preserve">(Этот фрагмент мог быть взят из игровой программы, где переменная </w:t>
      </w:r>
      <w:r w:rsidRPr="00EC2A39">
        <w:t>bonus</w:t>
      </w:r>
      <w:r w:rsidRPr="000D773D">
        <w:rPr>
          <w:lang w:val="ru-RU"/>
        </w:rPr>
        <w:t xml:space="preserve"> представляет собой количество дополнительных «фотонных бомб» или «питательных гранул», получаемых игроком для следующей партии.)</w:t>
      </w:r>
    </w:p>
    <w:p w:rsidR="002701F3" w:rsidRPr="000D773D" w:rsidRDefault="002701F3" w:rsidP="002701F3">
      <w:pPr>
        <w:pStyle w:val="Main"/>
        <w:rPr>
          <w:lang w:val="ru-RU"/>
        </w:rPr>
      </w:pPr>
    </w:p>
    <w:p w:rsidR="002701F3" w:rsidRPr="002701F3" w:rsidRDefault="002701F3" w:rsidP="002701F3">
      <w:pPr>
        <w:pStyle w:val="3"/>
        <w:keepNext w:val="0"/>
        <w:spacing w:before="0" w:after="0"/>
        <w:ind w:left="709" w:firstLine="0"/>
        <w:rPr>
          <w:sz w:val="20"/>
          <w:szCs w:val="20"/>
        </w:rPr>
      </w:pPr>
      <w:bookmarkStart w:id="39" w:name="_Toc129890457"/>
      <w:bookmarkStart w:id="40" w:name="_Toc515770105"/>
      <w:r w:rsidRPr="002701F3">
        <w:rPr>
          <w:sz w:val="20"/>
          <w:szCs w:val="20"/>
        </w:rPr>
        <w:t>Операторы if-else-if.</w:t>
      </w:r>
      <w:bookmarkEnd w:id="39"/>
      <w:bookmarkEnd w:id="40"/>
    </w:p>
    <w:p w:rsidR="002701F3" w:rsidRPr="000D773D" w:rsidRDefault="002701F3" w:rsidP="002701F3">
      <w:pPr>
        <w:pStyle w:val="Main"/>
        <w:rPr>
          <w:lang w:val="ru-RU"/>
        </w:rPr>
      </w:pPr>
      <w:r w:rsidRPr="000D773D">
        <w:rPr>
          <w:highlight w:val="yellow"/>
          <w:lang w:val="ru-RU"/>
        </w:rPr>
        <w:t xml:space="preserve">Комбинация операторов </w:t>
      </w:r>
      <w:r w:rsidRPr="00A04A6B">
        <w:rPr>
          <w:highlight w:val="yellow"/>
        </w:rPr>
        <w:t>if</w:t>
      </w:r>
      <w:r w:rsidRPr="000D773D">
        <w:rPr>
          <w:highlight w:val="yellow"/>
          <w:lang w:val="ru-RU"/>
        </w:rPr>
        <w:t>-</w:t>
      </w:r>
      <w:r w:rsidRPr="00A04A6B">
        <w:rPr>
          <w:highlight w:val="yellow"/>
        </w:rPr>
        <w:t>else</w:t>
      </w:r>
      <w:r w:rsidRPr="000D773D">
        <w:rPr>
          <w:highlight w:val="yellow"/>
          <w:lang w:val="ru-RU"/>
        </w:rPr>
        <w:t>-</w:t>
      </w:r>
      <w:r w:rsidRPr="00A04A6B">
        <w:rPr>
          <w:highlight w:val="yellow"/>
        </w:rPr>
        <w:t>if</w:t>
      </w:r>
      <w:r w:rsidRPr="000D773D">
        <w:rPr>
          <w:highlight w:val="yellow"/>
          <w:lang w:val="ru-RU"/>
        </w:rPr>
        <w:t xml:space="preserve"> часто используется для выполнения многочисленных последовательных сравнений. В общем виде они выглядят следующим образом</w:t>
      </w:r>
      <w:r w:rsidRPr="000D773D">
        <w:rPr>
          <w:lang w:val="ru-RU"/>
        </w:rPr>
        <w:t>:</w:t>
      </w:r>
    </w:p>
    <w:p w:rsidR="002701F3" w:rsidRPr="000D773D" w:rsidRDefault="002701F3" w:rsidP="002701F3">
      <w:pPr>
        <w:pStyle w:val="Main"/>
        <w:rPr>
          <w:lang w:val="ru-RU"/>
        </w:rPr>
      </w:pPr>
    </w:p>
    <w:p w:rsidR="002701F3" w:rsidRPr="000D773D" w:rsidRDefault="002701F3" w:rsidP="002701F3">
      <w:pPr>
        <w:pStyle w:val="Program"/>
        <w:rPr>
          <w:lang w:val="ru-RU"/>
        </w:rPr>
      </w:pPr>
      <w:r w:rsidRPr="008E6D07">
        <w:rPr>
          <w:color w:val="0000FF"/>
        </w:rPr>
        <w:t>if</w:t>
      </w:r>
      <w:r w:rsidRPr="000D773D">
        <w:rPr>
          <w:lang w:val="ru-RU"/>
        </w:rPr>
        <w:t>(выражение 1)</w:t>
      </w:r>
    </w:p>
    <w:p w:rsidR="002701F3" w:rsidRPr="000D773D" w:rsidRDefault="002701F3" w:rsidP="002701F3">
      <w:pPr>
        <w:pStyle w:val="Program"/>
        <w:rPr>
          <w:lang w:val="ru-RU"/>
        </w:rPr>
      </w:pPr>
      <w:r w:rsidRPr="000D773D">
        <w:rPr>
          <w:lang w:val="ru-RU"/>
        </w:rPr>
        <w:tab/>
        <w:t>действие_если_условие1_истина;</w:t>
      </w:r>
    </w:p>
    <w:p w:rsidR="002701F3" w:rsidRPr="000D773D" w:rsidRDefault="002701F3" w:rsidP="002701F3">
      <w:pPr>
        <w:pStyle w:val="Program"/>
        <w:rPr>
          <w:lang w:val="ru-RU"/>
        </w:rPr>
      </w:pPr>
      <w:r w:rsidRPr="008E6D07">
        <w:rPr>
          <w:color w:val="0000FF"/>
        </w:rPr>
        <w:t>else</w:t>
      </w:r>
      <w:r w:rsidRPr="000D773D">
        <w:rPr>
          <w:color w:val="0000FF"/>
          <w:lang w:val="ru-RU"/>
        </w:rPr>
        <w:t xml:space="preserve"> </w:t>
      </w:r>
      <w:r w:rsidRPr="008E6D07">
        <w:rPr>
          <w:color w:val="0000FF"/>
        </w:rPr>
        <w:t>if</w:t>
      </w:r>
      <w:r w:rsidRPr="000D773D">
        <w:rPr>
          <w:lang w:val="ru-RU"/>
        </w:rPr>
        <w:t>(выражение2)</w:t>
      </w:r>
    </w:p>
    <w:p w:rsidR="002701F3" w:rsidRPr="000D773D" w:rsidRDefault="002701F3" w:rsidP="002701F3">
      <w:pPr>
        <w:pStyle w:val="Program"/>
        <w:rPr>
          <w:lang w:val="ru-RU"/>
        </w:rPr>
      </w:pPr>
      <w:r w:rsidRPr="000D773D">
        <w:rPr>
          <w:lang w:val="ru-RU"/>
        </w:rPr>
        <w:tab/>
        <w:t>действие_если_условие2_истина;</w:t>
      </w:r>
    </w:p>
    <w:p w:rsidR="002701F3" w:rsidRPr="000D773D" w:rsidRDefault="002701F3" w:rsidP="002701F3">
      <w:pPr>
        <w:pStyle w:val="Program"/>
        <w:rPr>
          <w:lang w:val="ru-RU"/>
        </w:rPr>
      </w:pPr>
      <w:r w:rsidRPr="008E6D07">
        <w:rPr>
          <w:color w:val="0000FF"/>
        </w:rPr>
        <w:t>else</w:t>
      </w:r>
      <w:r w:rsidRPr="000D773D">
        <w:rPr>
          <w:color w:val="0000FF"/>
          <w:lang w:val="ru-RU"/>
        </w:rPr>
        <w:t xml:space="preserve"> </w:t>
      </w:r>
      <w:r w:rsidRPr="008E6D07">
        <w:rPr>
          <w:color w:val="0000FF"/>
        </w:rPr>
        <w:t>if</w:t>
      </w:r>
      <w:r w:rsidRPr="000D773D">
        <w:rPr>
          <w:lang w:val="ru-RU"/>
        </w:rPr>
        <w:t>(выражение3)</w:t>
      </w:r>
    </w:p>
    <w:p w:rsidR="002701F3" w:rsidRPr="000D773D" w:rsidRDefault="002701F3" w:rsidP="002701F3">
      <w:pPr>
        <w:pStyle w:val="Program"/>
        <w:rPr>
          <w:lang w:val="ru-RU"/>
        </w:rPr>
      </w:pPr>
      <w:r w:rsidRPr="000D773D">
        <w:rPr>
          <w:lang w:val="ru-RU"/>
        </w:rPr>
        <w:tab/>
        <w:t>действие_если_условиеЗ_истина;</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Каждое действие может быть составным блоком в фигурных скобках (причем после закрывающей фигурной скобки точка с запятой не ставится). Такая управляющая логическая структура вычисляет каждое выражение до тех пор, пока не найдет истинное. Когда это происходит, все оставшиеся проверочные условия опускаются. В предыдущем примере, если ни одно из выражений не дает значения "истина", никаких действий не выполняется.</w:t>
      </w:r>
    </w:p>
    <w:p w:rsidR="002701F3" w:rsidRPr="000D773D" w:rsidRDefault="002701F3" w:rsidP="002701F3">
      <w:pPr>
        <w:pStyle w:val="Main"/>
        <w:rPr>
          <w:lang w:val="ru-RU"/>
        </w:rPr>
      </w:pPr>
      <w:r w:rsidRPr="000D773D">
        <w:rPr>
          <w:lang w:val="ru-RU"/>
        </w:rPr>
        <w:t>Взгляните на следующий пример и попробуйте определить результат:</w:t>
      </w:r>
    </w:p>
    <w:p w:rsidR="002701F3" w:rsidRPr="000D773D" w:rsidRDefault="002701F3" w:rsidP="002701F3">
      <w:pPr>
        <w:pStyle w:val="Main"/>
        <w:rPr>
          <w:lang w:val="ru-RU"/>
        </w:rPr>
      </w:pPr>
    </w:p>
    <w:p w:rsidR="002701F3" w:rsidRPr="000D773D" w:rsidRDefault="002701F3" w:rsidP="002701F3">
      <w:pPr>
        <w:pStyle w:val="Program"/>
        <w:rPr>
          <w:lang w:val="ru-RU"/>
        </w:rPr>
      </w:pPr>
      <w:r w:rsidRPr="008E6D07">
        <w:rPr>
          <w:color w:val="0000FF"/>
        </w:rPr>
        <w:t>if</w:t>
      </w:r>
      <w:r w:rsidRPr="000D773D">
        <w:rPr>
          <w:lang w:val="ru-RU"/>
        </w:rPr>
        <w:t>(выражение 1)</w:t>
      </w:r>
    </w:p>
    <w:p w:rsidR="002701F3" w:rsidRPr="000D773D" w:rsidRDefault="002701F3" w:rsidP="002701F3">
      <w:pPr>
        <w:pStyle w:val="Program"/>
        <w:rPr>
          <w:lang w:val="ru-RU"/>
        </w:rPr>
      </w:pPr>
      <w:r w:rsidRPr="000D773D">
        <w:rPr>
          <w:lang w:val="ru-RU"/>
        </w:rPr>
        <w:tab/>
        <w:t>действие_если_условие1_истина;</w:t>
      </w:r>
    </w:p>
    <w:p w:rsidR="002701F3" w:rsidRPr="000D773D" w:rsidRDefault="002701F3" w:rsidP="002701F3">
      <w:pPr>
        <w:pStyle w:val="Program"/>
        <w:rPr>
          <w:lang w:val="ru-RU"/>
        </w:rPr>
      </w:pPr>
      <w:r w:rsidRPr="008E6D07">
        <w:rPr>
          <w:color w:val="0000FF"/>
        </w:rPr>
        <w:t>else</w:t>
      </w:r>
      <w:r w:rsidRPr="000D773D">
        <w:rPr>
          <w:color w:val="0000FF"/>
          <w:lang w:val="ru-RU"/>
        </w:rPr>
        <w:t xml:space="preserve"> </w:t>
      </w:r>
      <w:r w:rsidRPr="008E6D07">
        <w:rPr>
          <w:color w:val="0000FF"/>
        </w:rPr>
        <w:t>if</w:t>
      </w:r>
      <w:r w:rsidRPr="000D773D">
        <w:rPr>
          <w:lang w:val="ru-RU"/>
        </w:rPr>
        <w:t>(выражение2)</w:t>
      </w:r>
    </w:p>
    <w:p w:rsidR="002701F3" w:rsidRPr="000D773D" w:rsidRDefault="002701F3" w:rsidP="002701F3">
      <w:pPr>
        <w:pStyle w:val="Program"/>
        <w:rPr>
          <w:lang w:val="ru-RU"/>
        </w:rPr>
      </w:pPr>
      <w:r w:rsidRPr="000D773D">
        <w:rPr>
          <w:lang w:val="ru-RU"/>
        </w:rPr>
        <w:tab/>
        <w:t>действие_если_условие2_истина;</w:t>
      </w:r>
    </w:p>
    <w:p w:rsidR="002701F3" w:rsidRPr="000D773D" w:rsidRDefault="002701F3" w:rsidP="002701F3">
      <w:pPr>
        <w:pStyle w:val="Program"/>
        <w:rPr>
          <w:lang w:val="ru-RU"/>
        </w:rPr>
      </w:pPr>
      <w:r w:rsidRPr="008E6D07">
        <w:rPr>
          <w:color w:val="0000FF"/>
        </w:rPr>
        <w:t>else</w:t>
      </w:r>
      <w:r w:rsidRPr="000D773D">
        <w:rPr>
          <w:color w:val="0000FF"/>
          <w:lang w:val="ru-RU"/>
        </w:rPr>
        <w:t xml:space="preserve"> </w:t>
      </w:r>
      <w:r w:rsidRPr="008E6D07">
        <w:rPr>
          <w:color w:val="0000FF"/>
        </w:rPr>
        <w:t>if</w:t>
      </w:r>
      <w:r w:rsidRPr="000D773D">
        <w:rPr>
          <w:lang w:val="ru-RU"/>
        </w:rPr>
        <w:t>(выражение3)</w:t>
      </w:r>
    </w:p>
    <w:p w:rsidR="002701F3" w:rsidRPr="000D773D" w:rsidRDefault="002701F3" w:rsidP="002701F3">
      <w:pPr>
        <w:pStyle w:val="Program"/>
        <w:rPr>
          <w:lang w:val="ru-RU"/>
        </w:rPr>
      </w:pPr>
      <w:r w:rsidRPr="000D773D">
        <w:rPr>
          <w:lang w:val="ru-RU"/>
        </w:rPr>
        <w:tab/>
        <w:t>действие_если_условиеЗ_истина;</w:t>
      </w:r>
    </w:p>
    <w:p w:rsidR="002701F3" w:rsidRPr="000D773D" w:rsidRDefault="002701F3" w:rsidP="002701F3">
      <w:pPr>
        <w:pStyle w:val="Program"/>
        <w:rPr>
          <w:color w:val="0000FF"/>
          <w:lang w:val="ru-RU"/>
        </w:rPr>
      </w:pPr>
      <w:r w:rsidRPr="008E6D07">
        <w:rPr>
          <w:color w:val="0000FF"/>
        </w:rPr>
        <w:t>else</w:t>
      </w:r>
    </w:p>
    <w:p w:rsidR="002701F3" w:rsidRPr="000D773D" w:rsidRDefault="002701F3" w:rsidP="002701F3">
      <w:pPr>
        <w:pStyle w:val="Program"/>
        <w:rPr>
          <w:lang w:val="ru-RU"/>
        </w:rPr>
      </w:pPr>
      <w:r w:rsidRPr="000D773D">
        <w:rPr>
          <w:lang w:val="ru-RU"/>
        </w:rPr>
        <w:tab/>
        <w:t>действие_по_умолчанию;</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 xml:space="preserve">В отличие от предыдущего примера, эта комбинация операторов </w:t>
      </w:r>
      <w:r w:rsidRPr="00EC2A39">
        <w:t>if</w:t>
      </w:r>
      <w:r w:rsidRPr="000D773D">
        <w:rPr>
          <w:lang w:val="ru-RU"/>
        </w:rPr>
        <w:t>-</w:t>
      </w:r>
      <w:r w:rsidRPr="00EC2A39">
        <w:t>else</w:t>
      </w:r>
      <w:r w:rsidRPr="000D773D">
        <w:rPr>
          <w:lang w:val="ru-RU"/>
        </w:rPr>
        <w:t>-</w:t>
      </w:r>
      <w:r w:rsidRPr="00EC2A39">
        <w:t>if</w:t>
      </w:r>
      <w:r w:rsidRPr="000D773D">
        <w:rPr>
          <w:lang w:val="ru-RU"/>
        </w:rPr>
        <w:t xml:space="preserve"> всегда выполняет какое-нибудь действие. Если ни одно из выражений не истинно, выполняется часть </w:t>
      </w:r>
      <w:r w:rsidRPr="00EC2A39">
        <w:t>else</w:t>
      </w:r>
      <w:r w:rsidRPr="000D773D">
        <w:rPr>
          <w:lang w:val="ru-RU"/>
        </w:rPr>
        <w:t xml:space="preserve">, а именно действие_по_умолчанию. Следующий программный пример проверяет значение переменной </w:t>
      </w:r>
      <w:r w:rsidRPr="00EC2A39">
        <w:t>econvert</w:t>
      </w:r>
      <w:r w:rsidRPr="000D773D">
        <w:rPr>
          <w:lang w:val="ru-RU"/>
        </w:rPr>
        <w:t>_</w:t>
      </w:r>
      <w:r w:rsidRPr="00EC2A39">
        <w:t>to</w:t>
      </w:r>
      <w:r w:rsidRPr="000D773D">
        <w:rPr>
          <w:lang w:val="ru-RU"/>
        </w:rPr>
        <w:t xml:space="preserve"> для того, чтобы определить необходимый тип преобразования. Если запрошенное значение </w:t>
      </w:r>
      <w:r w:rsidRPr="00EC2A39">
        <w:t>econvert</w:t>
      </w:r>
      <w:r w:rsidRPr="000D773D">
        <w:rPr>
          <w:lang w:val="ru-RU"/>
        </w:rPr>
        <w:t>_</w:t>
      </w:r>
      <w:r w:rsidRPr="00EC2A39">
        <w:t>to</w:t>
      </w:r>
      <w:r w:rsidRPr="000D773D">
        <w:rPr>
          <w:lang w:val="ru-RU"/>
        </w:rPr>
        <w:t xml:space="preserve"> не соответствует ни одному из предусмотренных преобразований, то программа печатает соответствующее сообщение.</w:t>
      </w:r>
    </w:p>
    <w:p w:rsidR="002701F3" w:rsidRPr="000D773D" w:rsidRDefault="002701F3" w:rsidP="002701F3">
      <w:pPr>
        <w:pStyle w:val="Main"/>
        <w:rPr>
          <w:color w:val="0000FF"/>
          <w:lang w:val="ru-RU"/>
        </w:rPr>
      </w:pPr>
    </w:p>
    <w:p w:rsidR="002701F3" w:rsidRPr="00EC2A39" w:rsidRDefault="002701F3" w:rsidP="002701F3">
      <w:pPr>
        <w:pStyle w:val="Program"/>
      </w:pPr>
      <w:r w:rsidRPr="00EC2A39">
        <w:t xml:space="preserve">if(econvert_to == YARDS) </w:t>
      </w:r>
      <w:r w:rsidRPr="008E6D07">
        <w:rPr>
          <w:color w:val="008000"/>
        </w:rPr>
        <w:t xml:space="preserve">/* </w:t>
      </w:r>
      <w:r w:rsidRPr="008E6D07">
        <w:rPr>
          <w:color w:val="008000"/>
          <w:lang w:val="ru-RU"/>
        </w:rPr>
        <w:t>преобразовывать</w:t>
      </w:r>
      <w:r w:rsidRPr="008E6D07">
        <w:rPr>
          <w:color w:val="008000"/>
        </w:rPr>
        <w:t xml:space="preserve"> </w:t>
      </w:r>
      <w:r w:rsidRPr="008E6D07">
        <w:rPr>
          <w:color w:val="008000"/>
          <w:lang w:val="ru-RU"/>
        </w:rPr>
        <w:t>в</w:t>
      </w:r>
      <w:r w:rsidRPr="008E6D07">
        <w:rPr>
          <w:color w:val="008000"/>
        </w:rPr>
        <w:t xml:space="preserve"> </w:t>
      </w:r>
      <w:r w:rsidRPr="008E6D07">
        <w:rPr>
          <w:color w:val="008000"/>
          <w:lang w:val="ru-RU"/>
        </w:rPr>
        <w:t>ярды</w:t>
      </w:r>
      <w:r w:rsidRPr="008E6D07">
        <w:rPr>
          <w:color w:val="008000"/>
        </w:rPr>
        <w:t xml:space="preserve"> */</w:t>
      </w:r>
    </w:p>
    <w:p w:rsidR="002701F3" w:rsidRPr="00EC2A39" w:rsidRDefault="002701F3" w:rsidP="002701F3">
      <w:pPr>
        <w:pStyle w:val="Program"/>
      </w:pPr>
      <w:r w:rsidRPr="00EC2A39">
        <w:tab/>
        <w:t>fconverted_value = length / 3;</w:t>
      </w:r>
    </w:p>
    <w:p w:rsidR="002701F3" w:rsidRPr="00EC2A39" w:rsidRDefault="002701F3" w:rsidP="002701F3">
      <w:pPr>
        <w:pStyle w:val="Program"/>
      </w:pPr>
      <w:r w:rsidRPr="008E6D07">
        <w:rPr>
          <w:color w:val="0000FF"/>
        </w:rPr>
        <w:t>else if</w:t>
      </w:r>
      <w:r w:rsidRPr="00EC2A39">
        <w:t xml:space="preserve">(econvert_to == INCHES) </w:t>
      </w:r>
      <w:r w:rsidRPr="008E6D07">
        <w:rPr>
          <w:color w:val="008000"/>
        </w:rPr>
        <w:t xml:space="preserve">/* ... </w:t>
      </w:r>
      <w:r w:rsidRPr="008E6D07">
        <w:rPr>
          <w:color w:val="008000"/>
          <w:lang w:val="ru-RU"/>
        </w:rPr>
        <w:t>в</w:t>
      </w:r>
      <w:r w:rsidRPr="008E6D07">
        <w:rPr>
          <w:color w:val="008000"/>
        </w:rPr>
        <w:t xml:space="preserve"> </w:t>
      </w:r>
      <w:r w:rsidRPr="008E6D07">
        <w:rPr>
          <w:color w:val="008000"/>
          <w:lang w:val="ru-RU"/>
        </w:rPr>
        <w:t>дюймы</w:t>
      </w:r>
      <w:r w:rsidRPr="008E6D07">
        <w:rPr>
          <w:color w:val="008000"/>
        </w:rPr>
        <w:t xml:space="preserve"> */</w:t>
      </w:r>
    </w:p>
    <w:p w:rsidR="002701F3" w:rsidRPr="00EC2A39" w:rsidRDefault="002701F3" w:rsidP="002701F3">
      <w:pPr>
        <w:pStyle w:val="Program"/>
      </w:pPr>
      <w:r w:rsidRPr="00EC2A39">
        <w:tab/>
        <w:t>fconverted_value = length * 12;</w:t>
      </w:r>
    </w:p>
    <w:p w:rsidR="002701F3" w:rsidRPr="00EC2A39" w:rsidRDefault="002701F3" w:rsidP="002701F3">
      <w:pPr>
        <w:pStyle w:val="Program"/>
      </w:pPr>
      <w:r w:rsidRPr="008E6D07">
        <w:rPr>
          <w:color w:val="0000FF"/>
        </w:rPr>
        <w:t>else if</w:t>
      </w:r>
      <w:r w:rsidRPr="00EC2A39">
        <w:t xml:space="preserve">(econvert_to == CENTIMETERS) </w:t>
      </w:r>
      <w:r w:rsidRPr="008E6D07">
        <w:rPr>
          <w:color w:val="008000"/>
        </w:rPr>
        <w:t xml:space="preserve">/* ... </w:t>
      </w:r>
      <w:r w:rsidRPr="008E6D07">
        <w:rPr>
          <w:color w:val="008000"/>
          <w:lang w:val="ru-RU"/>
        </w:rPr>
        <w:t>в</w:t>
      </w:r>
      <w:r w:rsidRPr="008E6D07">
        <w:rPr>
          <w:color w:val="008000"/>
        </w:rPr>
        <w:t xml:space="preserve"> </w:t>
      </w:r>
      <w:r w:rsidRPr="008E6D07">
        <w:rPr>
          <w:color w:val="008000"/>
          <w:lang w:val="ru-RU"/>
        </w:rPr>
        <w:t>сантиметры</w:t>
      </w:r>
      <w:r w:rsidRPr="008E6D07">
        <w:rPr>
          <w:color w:val="008000"/>
        </w:rPr>
        <w:t xml:space="preserve"> */</w:t>
      </w:r>
    </w:p>
    <w:p w:rsidR="002701F3" w:rsidRPr="00EC2A39" w:rsidRDefault="002701F3" w:rsidP="002701F3">
      <w:pPr>
        <w:pStyle w:val="Program"/>
      </w:pPr>
      <w:r w:rsidRPr="00EC2A39">
        <w:tab/>
        <w:t>fconverted_value = length * 12 * 2.54;</w:t>
      </w:r>
    </w:p>
    <w:p w:rsidR="002701F3" w:rsidRPr="00EC2A39" w:rsidRDefault="002701F3" w:rsidP="002701F3">
      <w:pPr>
        <w:pStyle w:val="Program"/>
      </w:pPr>
      <w:r w:rsidRPr="008E6D07">
        <w:rPr>
          <w:color w:val="0000FF"/>
        </w:rPr>
        <w:t>else if</w:t>
      </w:r>
      <w:r w:rsidRPr="00EC2A39">
        <w:t>(econvert_to = METERS)</w:t>
      </w:r>
      <w:r w:rsidRPr="008E6D07">
        <w:rPr>
          <w:color w:val="008000"/>
        </w:rPr>
        <w:t xml:space="preserve"> /* ... </w:t>
      </w:r>
      <w:r w:rsidRPr="008E6D07">
        <w:rPr>
          <w:color w:val="008000"/>
          <w:lang w:val="ru-RU"/>
        </w:rPr>
        <w:t>в</w:t>
      </w:r>
      <w:r w:rsidRPr="008E6D07">
        <w:rPr>
          <w:color w:val="008000"/>
        </w:rPr>
        <w:t xml:space="preserve"> </w:t>
      </w:r>
      <w:r w:rsidRPr="008E6D07">
        <w:rPr>
          <w:color w:val="008000"/>
          <w:lang w:val="ru-RU"/>
        </w:rPr>
        <w:t>метры</w:t>
      </w:r>
      <w:r w:rsidRPr="008E6D07">
        <w:rPr>
          <w:color w:val="008000"/>
        </w:rPr>
        <w:t xml:space="preserve"> */</w:t>
      </w:r>
    </w:p>
    <w:p w:rsidR="002701F3" w:rsidRPr="00EC2A39" w:rsidRDefault="002701F3" w:rsidP="002701F3">
      <w:pPr>
        <w:pStyle w:val="Program"/>
      </w:pPr>
      <w:r w:rsidRPr="00EC2A39">
        <w:tab/>
        <w:t>fconverted_value = (length * 12 * 2.54)/100;</w:t>
      </w:r>
    </w:p>
    <w:p w:rsidR="002701F3" w:rsidRPr="008E6D07" w:rsidRDefault="002701F3" w:rsidP="002701F3">
      <w:pPr>
        <w:pStyle w:val="Program"/>
        <w:rPr>
          <w:color w:val="0000FF"/>
        </w:rPr>
      </w:pPr>
      <w:r w:rsidRPr="008E6D07">
        <w:rPr>
          <w:color w:val="0000FF"/>
        </w:rPr>
        <w:t>else</w:t>
      </w:r>
    </w:p>
    <w:p w:rsidR="002701F3" w:rsidRPr="00EC2A39" w:rsidRDefault="002701F3" w:rsidP="002701F3">
      <w:pPr>
        <w:pStyle w:val="Program"/>
      </w:pPr>
      <w:r w:rsidRPr="00EC2A39">
        <w:tab/>
        <w:t xml:space="preserve">printf("No conversion required"); </w:t>
      </w:r>
      <w:r w:rsidRPr="008E6D07">
        <w:rPr>
          <w:color w:val="008000"/>
        </w:rPr>
        <w:t xml:space="preserve">/* </w:t>
      </w:r>
      <w:r w:rsidRPr="008E6D07">
        <w:rPr>
          <w:color w:val="008000"/>
          <w:lang w:val="ru-RU"/>
        </w:rPr>
        <w:t>преобразование</w:t>
      </w:r>
      <w:r w:rsidRPr="008E6D07">
        <w:rPr>
          <w:color w:val="008000"/>
        </w:rPr>
        <w:t xml:space="preserve"> </w:t>
      </w:r>
      <w:r w:rsidRPr="008E6D07">
        <w:rPr>
          <w:color w:val="008000"/>
          <w:lang w:val="ru-RU"/>
        </w:rPr>
        <w:t>не</w:t>
      </w:r>
      <w:r w:rsidRPr="008E6D07">
        <w:rPr>
          <w:color w:val="008000"/>
        </w:rPr>
        <w:t xml:space="preserve"> </w:t>
      </w:r>
      <w:r w:rsidRPr="008E6D07">
        <w:rPr>
          <w:color w:val="008000"/>
          <w:lang w:val="ru-RU"/>
        </w:rPr>
        <w:t>требуется</w:t>
      </w:r>
      <w:r w:rsidRPr="008E6D07">
        <w:rPr>
          <w:color w:val="008000"/>
        </w:rPr>
        <w:t xml:space="preserve"> */</w:t>
      </w:r>
    </w:p>
    <w:p w:rsidR="002701F3" w:rsidRPr="00EC2A39" w:rsidRDefault="002701F3" w:rsidP="002701F3">
      <w:pPr>
        <w:pStyle w:val="Main"/>
      </w:pPr>
    </w:p>
    <w:p w:rsidR="002701F3" w:rsidRPr="00EC2A39" w:rsidRDefault="002701F3" w:rsidP="002701F3">
      <w:pPr>
        <w:pStyle w:val="Main"/>
        <w:rPr>
          <w:lang w:val="ru-RU"/>
        </w:rPr>
      </w:pPr>
      <w:r w:rsidRPr="00EC2A39">
        <w:rPr>
          <w:lang w:val="ru-RU"/>
        </w:rPr>
        <w:lastRenderedPageBreak/>
        <w:t>Когда у вас в программе имеется несколько конструкций if и else, каким образом компилятор решает, какому оператору if соответствует какой оператор else? Рассмотрим, например, фрагмент программы</w:t>
      </w:r>
    </w:p>
    <w:p w:rsidR="002701F3" w:rsidRPr="00EC2A39" w:rsidRDefault="002701F3" w:rsidP="002701F3">
      <w:pPr>
        <w:pStyle w:val="Main"/>
        <w:rPr>
          <w:lang w:val="ru-RU"/>
        </w:rPr>
      </w:pPr>
    </w:p>
    <w:p w:rsidR="002701F3" w:rsidRPr="00DE1470" w:rsidRDefault="002701F3" w:rsidP="002701F3">
      <w:pPr>
        <w:pStyle w:val="Program"/>
      </w:pPr>
      <w:r w:rsidRPr="00412A83">
        <w:rPr>
          <w:color w:val="0000FF"/>
        </w:rPr>
        <w:t>if</w:t>
      </w:r>
      <w:r w:rsidRPr="00DE1470">
        <w:t xml:space="preserve"> (</w:t>
      </w:r>
      <w:r w:rsidRPr="00EC2A39">
        <w:t>number</w:t>
      </w:r>
      <w:r w:rsidRPr="00DE1470">
        <w:t xml:space="preserve"> &gt; 6)</w:t>
      </w:r>
    </w:p>
    <w:p w:rsidR="002701F3" w:rsidRPr="00DE1470" w:rsidRDefault="002701F3" w:rsidP="002701F3">
      <w:pPr>
        <w:pStyle w:val="Program"/>
      </w:pPr>
      <w:r w:rsidRPr="00DE1470">
        <w:rPr>
          <w:color w:val="0000FF"/>
        </w:rPr>
        <w:tab/>
      </w:r>
      <w:r w:rsidRPr="00412A83">
        <w:rPr>
          <w:color w:val="0000FF"/>
        </w:rPr>
        <w:t>if</w:t>
      </w:r>
      <w:r w:rsidRPr="00DE1470">
        <w:t xml:space="preserve"> (</w:t>
      </w:r>
      <w:r w:rsidRPr="00EC2A39">
        <w:t>number</w:t>
      </w:r>
      <w:r w:rsidRPr="00DE1470">
        <w:t xml:space="preserve"> &lt; 12)</w:t>
      </w:r>
    </w:p>
    <w:p w:rsidR="002701F3" w:rsidRPr="00DE1470" w:rsidRDefault="002701F3" w:rsidP="002701F3">
      <w:pPr>
        <w:pStyle w:val="Program"/>
      </w:pPr>
      <w:r w:rsidRPr="00DE1470">
        <w:tab/>
      </w:r>
      <w:r w:rsidRPr="00DE1470">
        <w:tab/>
        <w:t xml:space="preserve">printf (" </w:t>
      </w:r>
      <w:r w:rsidRPr="00EC2A39">
        <w:rPr>
          <w:lang w:val="ru-RU"/>
        </w:rPr>
        <w:t>Вы</w:t>
      </w:r>
      <w:r w:rsidRPr="00DE1470">
        <w:t xml:space="preserve"> </w:t>
      </w:r>
      <w:r w:rsidRPr="00EC2A39">
        <w:rPr>
          <w:lang w:val="ru-RU"/>
        </w:rPr>
        <w:t>закончили</w:t>
      </w:r>
      <w:r w:rsidRPr="00DE1470">
        <w:t>!\n" );</w:t>
      </w:r>
    </w:p>
    <w:p w:rsidR="002701F3" w:rsidRPr="00412A83" w:rsidRDefault="002701F3" w:rsidP="002701F3">
      <w:pPr>
        <w:pStyle w:val="Program"/>
        <w:rPr>
          <w:color w:val="0000FF"/>
          <w:lang w:val="ru-RU"/>
        </w:rPr>
      </w:pPr>
      <w:r w:rsidRPr="00412A83">
        <w:rPr>
          <w:color w:val="0000FF"/>
          <w:lang w:val="ru-RU"/>
        </w:rPr>
        <w:t>else</w:t>
      </w:r>
    </w:p>
    <w:p w:rsidR="002701F3" w:rsidRPr="00EC2A39" w:rsidRDefault="002701F3" w:rsidP="002701F3">
      <w:pPr>
        <w:pStyle w:val="Program"/>
        <w:rPr>
          <w:lang w:val="ru-RU"/>
        </w:rPr>
      </w:pPr>
      <w:r w:rsidRPr="00EC2A39">
        <w:rPr>
          <w:lang w:val="ru-RU"/>
        </w:rPr>
        <w:tab/>
        <w:t>printf(" Простите, вы потеряли ход!\n");</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 xml:space="preserve">В каком случае фраза «Простите, вы потеряли ход!» будет напечатана? Когда значение переменной </w:t>
      </w:r>
      <w:r w:rsidRPr="00EC2A39">
        <w:t>number</w:t>
      </w:r>
      <w:r w:rsidRPr="000D773D">
        <w:rPr>
          <w:lang w:val="ru-RU"/>
        </w:rPr>
        <w:t xml:space="preserve"> меньше или равно 6, или когда оно больше 12? Другими словами, чему соответствует </w:t>
      </w:r>
      <w:r w:rsidRPr="00EC2A39">
        <w:t>else</w:t>
      </w:r>
      <w:r w:rsidRPr="000D773D">
        <w:rPr>
          <w:lang w:val="ru-RU"/>
        </w:rPr>
        <w:t xml:space="preserve">: первому </w:t>
      </w:r>
      <w:r w:rsidRPr="00EC2A39">
        <w:t>if</w:t>
      </w:r>
      <w:r w:rsidRPr="000D773D">
        <w:rPr>
          <w:lang w:val="ru-RU"/>
        </w:rPr>
        <w:t xml:space="preserve"> или второму?</w:t>
      </w:r>
    </w:p>
    <w:p w:rsidR="002701F3" w:rsidRPr="00412A83" w:rsidRDefault="002701F3" w:rsidP="002701F3">
      <w:pPr>
        <w:pStyle w:val="Main"/>
        <w:rPr>
          <w:lang w:val="ru-RU"/>
        </w:rPr>
      </w:pPr>
      <w:r w:rsidRPr="000D773D">
        <w:rPr>
          <w:lang w:val="ru-RU"/>
        </w:rPr>
        <w:t xml:space="preserve">Ответ выглядит так: </w:t>
      </w:r>
      <w:r w:rsidRPr="00EC2A39">
        <w:t>else</w:t>
      </w:r>
      <w:r w:rsidRPr="000D773D">
        <w:rPr>
          <w:lang w:val="ru-RU"/>
        </w:rPr>
        <w:t xml:space="preserve"> соответствует </w:t>
      </w:r>
      <w:bookmarkStart w:id="41" w:name="AP01020"/>
      <w:r w:rsidRPr="000D773D">
        <w:rPr>
          <w:lang w:val="ru-RU"/>
        </w:rPr>
        <w:t xml:space="preserve">второму </w:t>
      </w:r>
      <w:r w:rsidRPr="00412A83">
        <w:t>if</w:t>
      </w:r>
      <w:bookmarkEnd w:id="41"/>
      <w:r w:rsidRPr="000D773D">
        <w:rPr>
          <w:lang w:val="ru-RU"/>
        </w:rPr>
        <w:t>, т. е. при выполнении программы результаты будут такими:</w:t>
      </w:r>
    </w:p>
    <w:p w:rsidR="002701F3" w:rsidRPr="00412A83" w:rsidRDefault="002701F3" w:rsidP="002701F3">
      <w:pPr>
        <w:pStyle w:val="Main"/>
        <w:rPr>
          <w:lang w:val="ru-RU"/>
        </w:rPr>
      </w:pP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82"/>
        <w:gridCol w:w="3538"/>
      </w:tblGrid>
      <w:tr w:rsidR="002701F3" w:rsidRPr="00412A83" w:rsidTr="000F00D4">
        <w:tc>
          <w:tcPr>
            <w:tcW w:w="1682" w:type="dxa"/>
          </w:tcPr>
          <w:p w:rsidR="002701F3" w:rsidRPr="00412A83" w:rsidRDefault="002701F3" w:rsidP="000F00D4">
            <w:pPr>
              <w:jc w:val="both"/>
              <w:textAlignment w:val="baseline"/>
              <w:rPr>
                <w:rFonts w:ascii="Arial" w:hAnsi="Arial" w:cs="Arial"/>
                <w:b/>
                <w:sz w:val="20"/>
              </w:rPr>
            </w:pPr>
            <w:r w:rsidRPr="00412A83">
              <w:rPr>
                <w:rFonts w:ascii="Arial" w:hAnsi="Arial" w:cs="Arial"/>
                <w:b/>
                <w:sz w:val="20"/>
              </w:rPr>
              <w:t>Число</w:t>
            </w:r>
          </w:p>
        </w:tc>
        <w:tc>
          <w:tcPr>
            <w:tcW w:w="3538" w:type="dxa"/>
          </w:tcPr>
          <w:p w:rsidR="002701F3" w:rsidRPr="00412A83" w:rsidRDefault="002701F3" w:rsidP="000F00D4">
            <w:pPr>
              <w:textAlignment w:val="baseline"/>
              <w:rPr>
                <w:rFonts w:ascii="Arial" w:hAnsi="Arial" w:cs="Arial"/>
                <w:b/>
                <w:sz w:val="20"/>
              </w:rPr>
            </w:pPr>
            <w:r w:rsidRPr="00412A83">
              <w:rPr>
                <w:rFonts w:ascii="Arial" w:hAnsi="Arial" w:cs="Arial"/>
                <w:b/>
                <w:sz w:val="20"/>
              </w:rPr>
              <w:t>Результат</w:t>
            </w:r>
          </w:p>
        </w:tc>
      </w:tr>
      <w:tr w:rsidR="002701F3" w:rsidRPr="00412A83" w:rsidTr="000F00D4">
        <w:tc>
          <w:tcPr>
            <w:tcW w:w="1682" w:type="dxa"/>
          </w:tcPr>
          <w:p w:rsidR="002701F3" w:rsidRPr="00412A83" w:rsidRDefault="002701F3" w:rsidP="000F00D4">
            <w:pPr>
              <w:jc w:val="both"/>
              <w:textAlignment w:val="baseline"/>
              <w:rPr>
                <w:rFonts w:ascii="Arial" w:hAnsi="Arial" w:cs="Arial"/>
                <w:sz w:val="20"/>
              </w:rPr>
            </w:pPr>
            <w:r w:rsidRPr="00412A83">
              <w:rPr>
                <w:rFonts w:ascii="Arial" w:hAnsi="Arial" w:cs="Arial"/>
                <w:sz w:val="20"/>
              </w:rPr>
              <w:t>5</w:t>
            </w:r>
          </w:p>
        </w:tc>
        <w:tc>
          <w:tcPr>
            <w:tcW w:w="3538" w:type="dxa"/>
          </w:tcPr>
          <w:p w:rsidR="002701F3" w:rsidRPr="00412A83" w:rsidRDefault="002701F3" w:rsidP="000F00D4">
            <w:pPr>
              <w:textAlignment w:val="baseline"/>
              <w:rPr>
                <w:rFonts w:ascii="Arial" w:hAnsi="Arial" w:cs="Arial"/>
                <w:sz w:val="20"/>
              </w:rPr>
            </w:pPr>
            <w:r w:rsidRPr="00412A83">
              <w:rPr>
                <w:rFonts w:ascii="Arial" w:hAnsi="Arial" w:cs="Arial"/>
                <w:sz w:val="20"/>
              </w:rPr>
              <w:t>Нет</w:t>
            </w:r>
          </w:p>
        </w:tc>
      </w:tr>
      <w:tr w:rsidR="002701F3" w:rsidRPr="00412A83" w:rsidTr="000F00D4">
        <w:tc>
          <w:tcPr>
            <w:tcW w:w="1682" w:type="dxa"/>
          </w:tcPr>
          <w:p w:rsidR="002701F3" w:rsidRPr="00412A83" w:rsidRDefault="002701F3" w:rsidP="000F00D4">
            <w:pPr>
              <w:jc w:val="both"/>
              <w:textAlignment w:val="baseline"/>
              <w:rPr>
                <w:rFonts w:ascii="Arial" w:hAnsi="Arial" w:cs="Arial"/>
                <w:sz w:val="20"/>
              </w:rPr>
            </w:pPr>
            <w:r w:rsidRPr="00412A83">
              <w:rPr>
                <w:rFonts w:ascii="Arial" w:hAnsi="Arial" w:cs="Arial"/>
                <w:sz w:val="20"/>
              </w:rPr>
              <w:t>10</w:t>
            </w:r>
          </w:p>
        </w:tc>
        <w:tc>
          <w:tcPr>
            <w:tcW w:w="3538" w:type="dxa"/>
          </w:tcPr>
          <w:p w:rsidR="002701F3" w:rsidRPr="00412A83" w:rsidRDefault="002701F3" w:rsidP="000F00D4">
            <w:pPr>
              <w:textAlignment w:val="baseline"/>
              <w:rPr>
                <w:rFonts w:ascii="Arial" w:hAnsi="Arial" w:cs="Arial"/>
                <w:sz w:val="20"/>
              </w:rPr>
            </w:pPr>
            <w:r w:rsidRPr="00412A83">
              <w:rPr>
                <w:rFonts w:ascii="Arial" w:hAnsi="Arial" w:cs="Arial"/>
                <w:sz w:val="20"/>
              </w:rPr>
              <w:t>Вы закончили!</w:t>
            </w:r>
          </w:p>
        </w:tc>
      </w:tr>
      <w:tr w:rsidR="002701F3" w:rsidRPr="00412A83" w:rsidTr="000F00D4">
        <w:tc>
          <w:tcPr>
            <w:tcW w:w="1682" w:type="dxa"/>
          </w:tcPr>
          <w:p w:rsidR="002701F3" w:rsidRPr="00412A83" w:rsidRDefault="002701F3" w:rsidP="000F00D4">
            <w:pPr>
              <w:jc w:val="both"/>
              <w:textAlignment w:val="baseline"/>
              <w:rPr>
                <w:rFonts w:ascii="Arial" w:hAnsi="Arial" w:cs="Arial"/>
                <w:sz w:val="20"/>
              </w:rPr>
            </w:pPr>
            <w:r w:rsidRPr="00412A83">
              <w:rPr>
                <w:rFonts w:ascii="Arial" w:hAnsi="Arial" w:cs="Arial"/>
                <w:sz w:val="20"/>
              </w:rPr>
              <w:t>15</w:t>
            </w:r>
          </w:p>
        </w:tc>
        <w:tc>
          <w:tcPr>
            <w:tcW w:w="3538" w:type="dxa"/>
          </w:tcPr>
          <w:p w:rsidR="002701F3" w:rsidRPr="00412A83" w:rsidRDefault="002701F3" w:rsidP="000F00D4">
            <w:pPr>
              <w:textAlignment w:val="baseline"/>
              <w:rPr>
                <w:rFonts w:ascii="Arial" w:hAnsi="Arial" w:cs="Arial"/>
                <w:sz w:val="20"/>
              </w:rPr>
            </w:pPr>
            <w:r w:rsidRPr="00412A83">
              <w:rPr>
                <w:rFonts w:ascii="Arial" w:hAnsi="Arial" w:cs="Arial"/>
                <w:sz w:val="20"/>
              </w:rPr>
              <w:t>Простите, вы потеряли ход!</w:t>
            </w:r>
          </w:p>
        </w:tc>
      </w:tr>
    </w:tbl>
    <w:p w:rsidR="002701F3" w:rsidRPr="00412A83" w:rsidRDefault="002701F3" w:rsidP="002701F3">
      <w:pPr>
        <w:pStyle w:val="Main"/>
      </w:pPr>
    </w:p>
    <w:p w:rsidR="002701F3" w:rsidRPr="000D773D" w:rsidRDefault="002701F3" w:rsidP="002701F3">
      <w:pPr>
        <w:pStyle w:val="Main"/>
        <w:rPr>
          <w:lang w:val="ru-RU"/>
        </w:rPr>
      </w:pPr>
      <w:r w:rsidRPr="000D773D">
        <w:rPr>
          <w:highlight w:val="cyan"/>
          <w:lang w:val="ru-RU"/>
        </w:rPr>
        <w:t xml:space="preserve">Существует правило, которое гласит, </w:t>
      </w:r>
      <w:bookmarkStart w:id="42" w:name="AP01021"/>
      <w:r w:rsidRPr="000D773D">
        <w:rPr>
          <w:highlight w:val="cyan"/>
          <w:lang w:val="ru-RU"/>
        </w:rPr>
        <w:t xml:space="preserve">что </w:t>
      </w:r>
      <w:r w:rsidRPr="00A04A6B">
        <w:rPr>
          <w:highlight w:val="cyan"/>
        </w:rPr>
        <w:t>else</w:t>
      </w:r>
      <w:r w:rsidRPr="000D773D">
        <w:rPr>
          <w:highlight w:val="cyan"/>
          <w:lang w:val="ru-RU"/>
        </w:rPr>
        <w:t xml:space="preserve"> соответствует </w:t>
      </w:r>
      <w:bookmarkEnd w:id="42"/>
      <w:r w:rsidRPr="000D773D">
        <w:rPr>
          <w:highlight w:val="cyan"/>
          <w:lang w:val="ru-RU"/>
        </w:rPr>
        <w:t xml:space="preserve">ближайшему </w:t>
      </w:r>
      <w:r w:rsidRPr="00A04A6B">
        <w:rPr>
          <w:highlight w:val="cyan"/>
        </w:rPr>
        <w:t>if</w:t>
      </w:r>
      <w:r w:rsidRPr="000D773D">
        <w:rPr>
          <w:highlight w:val="cyan"/>
          <w:lang w:val="ru-RU"/>
        </w:rPr>
        <w:t xml:space="preserve">, </w:t>
      </w:r>
      <w:bookmarkStart w:id="43" w:name="AP01038"/>
      <w:r w:rsidRPr="000D773D">
        <w:rPr>
          <w:highlight w:val="cyan"/>
          <w:lang w:val="ru-RU"/>
        </w:rPr>
        <w:t>кроме тех случаев</w:t>
      </w:r>
      <w:bookmarkEnd w:id="43"/>
      <w:r w:rsidRPr="000D773D">
        <w:rPr>
          <w:highlight w:val="cyan"/>
          <w:lang w:val="ru-RU"/>
        </w:rPr>
        <w:t>, когда имеются фигурные скобки</w:t>
      </w:r>
      <w:r w:rsidRPr="000D773D">
        <w:rPr>
          <w:lang w:val="ru-RU"/>
        </w:rPr>
        <w:t xml:space="preserve">. Мы сознательно записали этот фрагмент так, как будто </w:t>
      </w:r>
      <w:r w:rsidRPr="00412A83">
        <w:t>else</w:t>
      </w:r>
      <w:r w:rsidRPr="000D773D">
        <w:rPr>
          <w:lang w:val="ru-RU"/>
        </w:rPr>
        <w:t xml:space="preserve"> соответствует первому </w:t>
      </w:r>
      <w:r w:rsidRPr="00412A83">
        <w:t>if</w:t>
      </w:r>
      <w:r w:rsidRPr="000D773D">
        <w:rPr>
          <w:lang w:val="ru-RU"/>
        </w:rPr>
        <w:t xml:space="preserve">, но вспомните, что компилятор не обращает внимания на отступы в строках. Если мы действительно хотим, чтобы </w:t>
      </w:r>
      <w:r w:rsidRPr="00412A83">
        <w:t>else</w:t>
      </w:r>
      <w:r w:rsidRPr="000D773D">
        <w:rPr>
          <w:lang w:val="ru-RU"/>
        </w:rPr>
        <w:t xml:space="preserve"> соответствовал первому </w:t>
      </w:r>
      <w:r w:rsidRPr="00EC2A39">
        <w:t>if</w:t>
      </w:r>
      <w:r w:rsidRPr="000D773D">
        <w:rPr>
          <w:lang w:val="ru-RU"/>
        </w:rPr>
        <w:t>, необходимо данный фрагмент оформить следующим образом:</w:t>
      </w:r>
    </w:p>
    <w:p w:rsidR="002701F3" w:rsidRPr="000D773D" w:rsidRDefault="002701F3" w:rsidP="002701F3">
      <w:pPr>
        <w:pStyle w:val="Main"/>
        <w:rPr>
          <w:lang w:val="ru-RU"/>
        </w:rPr>
      </w:pPr>
    </w:p>
    <w:p w:rsidR="002701F3" w:rsidRPr="00EC2A39" w:rsidRDefault="002701F3" w:rsidP="002701F3">
      <w:pPr>
        <w:pStyle w:val="Program"/>
      </w:pPr>
      <w:r w:rsidRPr="00412A83">
        <w:rPr>
          <w:color w:val="0000FF"/>
        </w:rPr>
        <w:t xml:space="preserve">if </w:t>
      </w:r>
      <w:r w:rsidRPr="00EC2A39">
        <w:t>(number &gt; 6)</w:t>
      </w:r>
    </w:p>
    <w:p w:rsidR="002701F3" w:rsidRPr="00EC2A39" w:rsidRDefault="002701F3" w:rsidP="002701F3">
      <w:pPr>
        <w:pStyle w:val="Program"/>
      </w:pPr>
      <w:r w:rsidRPr="00EC2A39">
        <w:t>{</w:t>
      </w:r>
    </w:p>
    <w:p w:rsidR="002701F3" w:rsidRPr="00EC2A39" w:rsidRDefault="002701F3" w:rsidP="002701F3">
      <w:pPr>
        <w:pStyle w:val="Program"/>
      </w:pPr>
      <w:r w:rsidRPr="00412A83">
        <w:rPr>
          <w:color w:val="0000FF"/>
        </w:rPr>
        <w:tab/>
        <w:t>if</w:t>
      </w:r>
      <w:r w:rsidRPr="00EC2A39">
        <w:t xml:space="preserve"> (number &lt; 12)</w:t>
      </w:r>
    </w:p>
    <w:p w:rsidR="002701F3" w:rsidRPr="000D773D" w:rsidRDefault="002701F3" w:rsidP="002701F3">
      <w:pPr>
        <w:pStyle w:val="Program"/>
      </w:pPr>
      <w:r w:rsidRPr="00EC2A39">
        <w:tab/>
      </w:r>
      <w:r w:rsidRPr="00EC2A39">
        <w:tab/>
      </w:r>
      <w:r w:rsidRPr="000D773D">
        <w:t xml:space="preserve">printf(" </w:t>
      </w:r>
      <w:r w:rsidRPr="00EC2A39">
        <w:rPr>
          <w:lang w:val="ru-RU"/>
        </w:rPr>
        <w:t>Вы</w:t>
      </w:r>
      <w:r w:rsidRPr="000D773D">
        <w:t xml:space="preserve"> </w:t>
      </w:r>
      <w:r w:rsidRPr="00EC2A39">
        <w:rPr>
          <w:lang w:val="ru-RU"/>
        </w:rPr>
        <w:t>закончили</w:t>
      </w:r>
      <w:r w:rsidRPr="000D773D">
        <w:t>!\</w:t>
      </w:r>
      <w:r w:rsidRPr="00EC2A39">
        <w:rPr>
          <w:lang w:val="ru-RU"/>
        </w:rPr>
        <w:t>п</w:t>
      </w:r>
      <w:r w:rsidRPr="000D773D">
        <w:t>" );</w:t>
      </w:r>
    </w:p>
    <w:p w:rsidR="002701F3" w:rsidRPr="00DE1470" w:rsidRDefault="002701F3" w:rsidP="002701F3">
      <w:pPr>
        <w:pStyle w:val="Program"/>
      </w:pPr>
      <w:r w:rsidRPr="00DE1470">
        <w:t>}</w:t>
      </w:r>
    </w:p>
    <w:p w:rsidR="002701F3" w:rsidRPr="00412A83" w:rsidRDefault="002701F3" w:rsidP="002701F3">
      <w:pPr>
        <w:pStyle w:val="Program"/>
        <w:rPr>
          <w:color w:val="0000FF"/>
          <w:lang w:val="ru-RU"/>
        </w:rPr>
      </w:pPr>
      <w:r w:rsidRPr="00412A83">
        <w:rPr>
          <w:color w:val="0000FF"/>
          <w:lang w:val="ru-RU"/>
        </w:rPr>
        <w:t>else</w:t>
      </w:r>
    </w:p>
    <w:p w:rsidR="002701F3" w:rsidRPr="00EC2A39" w:rsidRDefault="002701F3" w:rsidP="002701F3">
      <w:pPr>
        <w:pStyle w:val="Program"/>
        <w:rPr>
          <w:lang w:val="ru-RU"/>
        </w:rPr>
      </w:pPr>
      <w:r w:rsidRPr="00EC2A39">
        <w:rPr>
          <w:lang w:val="ru-RU"/>
        </w:rPr>
        <w:tab/>
        <w:t>print</w:t>
      </w:r>
      <w:r>
        <w:rPr>
          <w:lang w:val="ru-RU"/>
        </w:rPr>
        <w:t>f(" Простите, вы потеряли ход!\</w:t>
      </w:r>
      <w:r>
        <w:t>n</w:t>
      </w:r>
      <w:r w:rsidRPr="00EC2A39">
        <w:rPr>
          <w:lang w:val="ru-RU"/>
        </w:rPr>
        <w:t>" );</w:t>
      </w:r>
    </w:p>
    <w:p w:rsidR="002701F3" w:rsidRPr="00C43EB9" w:rsidRDefault="002701F3" w:rsidP="002701F3">
      <w:pPr>
        <w:pStyle w:val="Main"/>
        <w:rPr>
          <w:lang w:val="ru-RU"/>
        </w:rPr>
      </w:pPr>
    </w:p>
    <w:p w:rsidR="002701F3" w:rsidRPr="000D773D" w:rsidRDefault="002701F3" w:rsidP="002701F3">
      <w:pPr>
        <w:pStyle w:val="Main"/>
        <w:rPr>
          <w:lang w:val="ru-RU"/>
        </w:rPr>
      </w:pPr>
      <w:r w:rsidRPr="000D773D">
        <w:rPr>
          <w:lang w:val="ru-RU"/>
        </w:rPr>
        <w:t>Теперь результат может выглядеть так:</w:t>
      </w:r>
    </w:p>
    <w:p w:rsidR="002701F3" w:rsidRPr="000D773D" w:rsidRDefault="002701F3" w:rsidP="002701F3">
      <w:pPr>
        <w:pStyle w:val="Main"/>
        <w:rPr>
          <w:lang w:val="ru-RU"/>
        </w:rPr>
      </w:pP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20"/>
        <w:gridCol w:w="3600"/>
      </w:tblGrid>
      <w:tr w:rsidR="002701F3" w:rsidRPr="00EC2A39" w:rsidTr="000F00D4">
        <w:tc>
          <w:tcPr>
            <w:tcW w:w="1620" w:type="dxa"/>
          </w:tcPr>
          <w:p w:rsidR="002701F3" w:rsidRPr="00EC2A39" w:rsidRDefault="002701F3" w:rsidP="000F00D4">
            <w:pPr>
              <w:jc w:val="both"/>
              <w:textAlignment w:val="baseline"/>
              <w:rPr>
                <w:rFonts w:ascii="Arial" w:hAnsi="Arial" w:cs="Arial"/>
                <w:b/>
                <w:sz w:val="20"/>
              </w:rPr>
            </w:pPr>
            <w:r w:rsidRPr="00EC2A39">
              <w:rPr>
                <w:rFonts w:ascii="Arial" w:hAnsi="Arial" w:cs="Arial"/>
                <w:b/>
                <w:sz w:val="20"/>
              </w:rPr>
              <w:t>Число</w:t>
            </w:r>
          </w:p>
        </w:tc>
        <w:tc>
          <w:tcPr>
            <w:tcW w:w="3600" w:type="dxa"/>
          </w:tcPr>
          <w:p w:rsidR="002701F3" w:rsidRPr="00EC2A39" w:rsidRDefault="002701F3" w:rsidP="000F00D4">
            <w:pPr>
              <w:textAlignment w:val="baseline"/>
              <w:rPr>
                <w:rFonts w:ascii="Arial" w:hAnsi="Arial" w:cs="Arial"/>
                <w:b/>
                <w:sz w:val="20"/>
              </w:rPr>
            </w:pPr>
            <w:r w:rsidRPr="00EC2A39">
              <w:rPr>
                <w:rFonts w:ascii="Arial" w:hAnsi="Arial" w:cs="Arial"/>
                <w:b/>
                <w:sz w:val="20"/>
              </w:rPr>
              <w:t>Результат</w:t>
            </w:r>
          </w:p>
        </w:tc>
      </w:tr>
      <w:tr w:rsidR="002701F3" w:rsidRPr="00EC2A39" w:rsidTr="000F00D4">
        <w:tc>
          <w:tcPr>
            <w:tcW w:w="1620" w:type="dxa"/>
          </w:tcPr>
          <w:p w:rsidR="002701F3" w:rsidRPr="00EC2A39" w:rsidRDefault="002701F3" w:rsidP="000F00D4">
            <w:pPr>
              <w:jc w:val="both"/>
              <w:textAlignment w:val="baseline"/>
              <w:rPr>
                <w:rFonts w:ascii="Arial" w:hAnsi="Arial" w:cs="Arial"/>
                <w:sz w:val="20"/>
              </w:rPr>
            </w:pPr>
            <w:r w:rsidRPr="00EC2A39">
              <w:rPr>
                <w:rFonts w:ascii="Arial" w:hAnsi="Arial" w:cs="Arial"/>
                <w:sz w:val="20"/>
              </w:rPr>
              <w:t>5</w:t>
            </w:r>
          </w:p>
        </w:tc>
        <w:tc>
          <w:tcPr>
            <w:tcW w:w="3600" w:type="dxa"/>
          </w:tcPr>
          <w:p w:rsidR="002701F3" w:rsidRPr="00EC2A39" w:rsidRDefault="002701F3" w:rsidP="000F00D4">
            <w:pPr>
              <w:textAlignment w:val="baseline"/>
              <w:rPr>
                <w:rFonts w:ascii="Arial" w:hAnsi="Arial" w:cs="Arial"/>
                <w:sz w:val="20"/>
              </w:rPr>
            </w:pPr>
            <w:r w:rsidRPr="00EC2A39">
              <w:rPr>
                <w:rFonts w:ascii="Arial" w:hAnsi="Arial" w:cs="Arial"/>
                <w:sz w:val="20"/>
              </w:rPr>
              <w:t>Простите, вы потеряли ход!</w:t>
            </w:r>
          </w:p>
        </w:tc>
      </w:tr>
      <w:tr w:rsidR="002701F3" w:rsidRPr="00EC2A39" w:rsidTr="000F00D4">
        <w:tc>
          <w:tcPr>
            <w:tcW w:w="1620" w:type="dxa"/>
          </w:tcPr>
          <w:p w:rsidR="002701F3" w:rsidRPr="00EC2A39" w:rsidRDefault="002701F3" w:rsidP="000F00D4">
            <w:pPr>
              <w:jc w:val="both"/>
              <w:textAlignment w:val="baseline"/>
              <w:rPr>
                <w:rFonts w:ascii="Arial" w:hAnsi="Arial" w:cs="Arial"/>
                <w:sz w:val="20"/>
              </w:rPr>
            </w:pPr>
            <w:r w:rsidRPr="00EC2A39">
              <w:rPr>
                <w:rFonts w:ascii="Arial" w:hAnsi="Arial" w:cs="Arial"/>
                <w:sz w:val="20"/>
              </w:rPr>
              <w:t>10</w:t>
            </w:r>
          </w:p>
        </w:tc>
        <w:tc>
          <w:tcPr>
            <w:tcW w:w="3600" w:type="dxa"/>
          </w:tcPr>
          <w:p w:rsidR="002701F3" w:rsidRPr="00EC2A39" w:rsidRDefault="002701F3" w:rsidP="000F00D4">
            <w:pPr>
              <w:textAlignment w:val="baseline"/>
              <w:rPr>
                <w:rFonts w:ascii="Arial" w:hAnsi="Arial" w:cs="Arial"/>
                <w:sz w:val="20"/>
              </w:rPr>
            </w:pPr>
            <w:r w:rsidRPr="00EC2A39">
              <w:rPr>
                <w:rFonts w:ascii="Arial" w:hAnsi="Arial" w:cs="Arial"/>
                <w:sz w:val="20"/>
              </w:rPr>
              <w:t>Вы закончили!</w:t>
            </w:r>
          </w:p>
        </w:tc>
      </w:tr>
      <w:tr w:rsidR="002701F3" w:rsidRPr="00EC2A39" w:rsidTr="000F00D4">
        <w:tc>
          <w:tcPr>
            <w:tcW w:w="1620" w:type="dxa"/>
          </w:tcPr>
          <w:p w:rsidR="002701F3" w:rsidRPr="00EC2A39" w:rsidRDefault="002701F3" w:rsidP="000F00D4">
            <w:pPr>
              <w:jc w:val="both"/>
              <w:textAlignment w:val="baseline"/>
              <w:rPr>
                <w:rFonts w:ascii="Arial" w:hAnsi="Arial" w:cs="Arial"/>
                <w:sz w:val="20"/>
              </w:rPr>
            </w:pPr>
            <w:r w:rsidRPr="00EC2A39">
              <w:rPr>
                <w:rFonts w:ascii="Arial" w:hAnsi="Arial" w:cs="Arial"/>
                <w:sz w:val="20"/>
              </w:rPr>
              <w:t>15</w:t>
            </w:r>
          </w:p>
        </w:tc>
        <w:tc>
          <w:tcPr>
            <w:tcW w:w="3600" w:type="dxa"/>
          </w:tcPr>
          <w:p w:rsidR="002701F3" w:rsidRPr="00EC2A39" w:rsidRDefault="002701F3" w:rsidP="000F00D4">
            <w:pPr>
              <w:textAlignment w:val="baseline"/>
              <w:rPr>
                <w:rFonts w:ascii="Arial" w:hAnsi="Arial" w:cs="Arial"/>
                <w:sz w:val="20"/>
              </w:rPr>
            </w:pPr>
            <w:r w:rsidRPr="00EC2A39">
              <w:rPr>
                <w:rFonts w:ascii="Arial" w:hAnsi="Arial" w:cs="Arial"/>
                <w:sz w:val="20"/>
              </w:rPr>
              <w:t>Нет</w:t>
            </w:r>
          </w:p>
        </w:tc>
      </w:tr>
    </w:tbl>
    <w:p w:rsidR="002701F3" w:rsidRPr="00EC2A39" w:rsidRDefault="002701F3" w:rsidP="002701F3">
      <w:pPr>
        <w:pStyle w:val="Main"/>
      </w:pPr>
    </w:p>
    <w:p w:rsidR="002701F3" w:rsidRPr="00EC2A39" w:rsidRDefault="002701F3" w:rsidP="002701F3">
      <w:pPr>
        <w:pStyle w:val="Main"/>
        <w:rPr>
          <w:lang w:val="ru-RU"/>
        </w:rPr>
      </w:pPr>
      <w:r w:rsidRPr="00EC2A39">
        <w:rPr>
          <w:lang w:val="ru-RU"/>
        </w:rPr>
        <w:t>Резюме: использование операторов if для организации выбора из нескольких вариантов.</w:t>
      </w:r>
    </w:p>
    <w:p w:rsidR="002701F3" w:rsidRPr="00EC2A39" w:rsidRDefault="002701F3" w:rsidP="002701F3">
      <w:pPr>
        <w:pStyle w:val="Main"/>
        <w:rPr>
          <w:b/>
          <w:lang w:val="ru-RU"/>
        </w:rPr>
      </w:pPr>
      <w:r w:rsidRPr="00EC2A39">
        <w:rPr>
          <w:b/>
          <w:lang w:val="ru-RU"/>
        </w:rPr>
        <w:t>Общие замечания</w:t>
      </w:r>
    </w:p>
    <w:p w:rsidR="002701F3" w:rsidRPr="00EC2A39" w:rsidRDefault="002701F3" w:rsidP="002701F3">
      <w:pPr>
        <w:pStyle w:val="Main"/>
        <w:rPr>
          <w:lang w:val="ru-RU"/>
        </w:rPr>
      </w:pPr>
      <w:r w:rsidRPr="00EC2A39">
        <w:rPr>
          <w:lang w:val="ru-RU"/>
        </w:rPr>
        <w:t>В каждой из последующих форм оператором может быть либо простой оператор, либо составной. Выражение «истинно» в обобщенном смысле, если его значение — ненулевая величина.</w:t>
      </w:r>
    </w:p>
    <w:p w:rsidR="002701F3" w:rsidRPr="00EC2A39" w:rsidRDefault="002701F3" w:rsidP="002701F3">
      <w:pPr>
        <w:pStyle w:val="Main"/>
        <w:rPr>
          <w:b/>
          <w:lang w:val="ru-RU"/>
        </w:rPr>
      </w:pPr>
      <w:r w:rsidRPr="00A51D60">
        <w:rPr>
          <w:b/>
          <w:highlight w:val="yellow"/>
          <w:lang w:val="ru-RU"/>
        </w:rPr>
        <w:t>форма записи 1:</w:t>
      </w:r>
    </w:p>
    <w:p w:rsidR="002701F3" w:rsidRPr="00C43EB9" w:rsidRDefault="002701F3" w:rsidP="002701F3">
      <w:pPr>
        <w:pStyle w:val="Main"/>
        <w:rPr>
          <w:color w:val="0000FF"/>
          <w:lang w:val="ru-RU"/>
        </w:rPr>
      </w:pPr>
    </w:p>
    <w:p w:rsidR="002701F3" w:rsidRPr="000D773D" w:rsidRDefault="002701F3" w:rsidP="002701F3">
      <w:pPr>
        <w:pStyle w:val="Program"/>
        <w:rPr>
          <w:lang w:val="ru-RU"/>
        </w:rPr>
      </w:pPr>
      <w:r w:rsidRPr="00C43EB9">
        <w:rPr>
          <w:color w:val="0000FF"/>
        </w:rPr>
        <w:t>if</w:t>
      </w:r>
      <w:r w:rsidRPr="000D773D">
        <w:rPr>
          <w:lang w:val="ru-RU"/>
        </w:rPr>
        <w:t xml:space="preserve"> (выражение)</w:t>
      </w:r>
    </w:p>
    <w:p w:rsidR="002701F3" w:rsidRPr="000D773D" w:rsidRDefault="002701F3" w:rsidP="002701F3">
      <w:pPr>
        <w:pStyle w:val="Program"/>
        <w:rPr>
          <w:lang w:val="ru-RU"/>
        </w:rPr>
      </w:pPr>
      <w:r w:rsidRPr="000D773D">
        <w:rPr>
          <w:lang w:val="ru-RU"/>
        </w:rPr>
        <w:tab/>
        <w:t>оператор</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Оператор выполняется, если выражение истинно.</w:t>
      </w:r>
    </w:p>
    <w:p w:rsidR="002701F3" w:rsidRPr="000D773D" w:rsidRDefault="002701F3" w:rsidP="002701F3">
      <w:pPr>
        <w:pStyle w:val="Main"/>
        <w:rPr>
          <w:b/>
          <w:lang w:val="ru-RU"/>
        </w:rPr>
      </w:pPr>
      <w:r w:rsidRPr="000D773D">
        <w:rPr>
          <w:b/>
          <w:highlight w:val="yellow"/>
          <w:lang w:val="ru-RU"/>
        </w:rPr>
        <w:t>форма записи 2</w:t>
      </w:r>
      <w:r w:rsidRPr="000D773D">
        <w:rPr>
          <w:b/>
          <w:lang w:val="ru-RU"/>
        </w:rPr>
        <w:t>:</w:t>
      </w:r>
    </w:p>
    <w:p w:rsidR="002701F3" w:rsidRPr="000D773D" w:rsidRDefault="002701F3" w:rsidP="002701F3">
      <w:pPr>
        <w:pStyle w:val="Main"/>
        <w:rPr>
          <w:color w:val="0000FF"/>
          <w:lang w:val="ru-RU"/>
        </w:rPr>
      </w:pPr>
    </w:p>
    <w:p w:rsidR="002701F3" w:rsidRPr="000D773D" w:rsidRDefault="002701F3" w:rsidP="002701F3">
      <w:pPr>
        <w:pStyle w:val="Program"/>
        <w:rPr>
          <w:lang w:val="ru-RU"/>
        </w:rPr>
      </w:pPr>
      <w:r w:rsidRPr="00C43EB9">
        <w:rPr>
          <w:color w:val="0000FF"/>
        </w:rPr>
        <w:t>if</w:t>
      </w:r>
      <w:r w:rsidRPr="000D773D">
        <w:rPr>
          <w:lang w:val="ru-RU"/>
        </w:rPr>
        <w:t xml:space="preserve"> (выражение)</w:t>
      </w:r>
    </w:p>
    <w:p w:rsidR="002701F3" w:rsidRPr="000D773D" w:rsidRDefault="002701F3" w:rsidP="002701F3">
      <w:pPr>
        <w:pStyle w:val="Program"/>
        <w:rPr>
          <w:lang w:val="ru-RU"/>
        </w:rPr>
      </w:pPr>
      <w:r w:rsidRPr="000D773D">
        <w:rPr>
          <w:lang w:val="ru-RU"/>
        </w:rPr>
        <w:tab/>
        <w:t>оператор1</w:t>
      </w:r>
    </w:p>
    <w:p w:rsidR="002701F3" w:rsidRPr="000D773D" w:rsidRDefault="002701F3" w:rsidP="002701F3">
      <w:pPr>
        <w:pStyle w:val="Program"/>
        <w:rPr>
          <w:color w:val="0000FF"/>
          <w:lang w:val="ru-RU"/>
        </w:rPr>
      </w:pPr>
      <w:r w:rsidRPr="00C43EB9">
        <w:rPr>
          <w:color w:val="0000FF"/>
        </w:rPr>
        <w:t>else</w:t>
      </w:r>
    </w:p>
    <w:p w:rsidR="002701F3" w:rsidRPr="000D773D" w:rsidRDefault="002701F3" w:rsidP="002701F3">
      <w:pPr>
        <w:pStyle w:val="Program"/>
        <w:rPr>
          <w:lang w:val="ru-RU"/>
        </w:rPr>
      </w:pPr>
      <w:r w:rsidRPr="000D773D">
        <w:rPr>
          <w:lang w:val="ru-RU"/>
        </w:rPr>
        <w:tab/>
        <w:t>оператор2</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Если выражение истинно, выполняется оператор1, в противном случае — оператор 2.</w:t>
      </w:r>
    </w:p>
    <w:p w:rsidR="002701F3" w:rsidRPr="000D773D" w:rsidRDefault="002701F3" w:rsidP="002701F3">
      <w:pPr>
        <w:pStyle w:val="Main"/>
        <w:rPr>
          <w:b/>
          <w:lang w:val="ru-RU"/>
        </w:rPr>
      </w:pPr>
      <w:r w:rsidRPr="000D773D">
        <w:rPr>
          <w:b/>
          <w:highlight w:val="yellow"/>
          <w:lang w:val="ru-RU"/>
        </w:rPr>
        <w:t>форма записи 3</w:t>
      </w:r>
      <w:r w:rsidRPr="000D773D">
        <w:rPr>
          <w:b/>
          <w:lang w:val="ru-RU"/>
        </w:rPr>
        <w:t>:</w:t>
      </w:r>
    </w:p>
    <w:p w:rsidR="002701F3" w:rsidRPr="000D773D" w:rsidRDefault="002701F3" w:rsidP="002701F3">
      <w:pPr>
        <w:pStyle w:val="Main"/>
        <w:rPr>
          <w:lang w:val="ru-RU"/>
        </w:rPr>
      </w:pPr>
    </w:p>
    <w:p w:rsidR="002701F3" w:rsidRPr="000D773D" w:rsidRDefault="002701F3" w:rsidP="002701F3">
      <w:pPr>
        <w:pStyle w:val="Program"/>
        <w:rPr>
          <w:lang w:val="ru-RU"/>
        </w:rPr>
      </w:pPr>
      <w:r w:rsidRPr="00C43EB9">
        <w:rPr>
          <w:color w:val="0000FF"/>
        </w:rPr>
        <w:t>if</w:t>
      </w:r>
      <w:r w:rsidRPr="000D773D">
        <w:rPr>
          <w:color w:val="0000FF"/>
          <w:lang w:val="ru-RU"/>
        </w:rPr>
        <w:t xml:space="preserve"> </w:t>
      </w:r>
      <w:r w:rsidRPr="000D773D">
        <w:rPr>
          <w:lang w:val="ru-RU"/>
        </w:rPr>
        <w:t>(выражение1)</w:t>
      </w:r>
    </w:p>
    <w:p w:rsidR="002701F3" w:rsidRPr="000D773D" w:rsidRDefault="002701F3" w:rsidP="002701F3">
      <w:pPr>
        <w:pStyle w:val="Program"/>
        <w:rPr>
          <w:lang w:val="ru-RU"/>
        </w:rPr>
      </w:pPr>
      <w:r w:rsidRPr="000D773D">
        <w:rPr>
          <w:lang w:val="ru-RU"/>
        </w:rPr>
        <w:tab/>
        <w:t>оператор1</w:t>
      </w:r>
    </w:p>
    <w:p w:rsidR="002701F3" w:rsidRPr="000D773D" w:rsidRDefault="002701F3" w:rsidP="002701F3">
      <w:pPr>
        <w:pStyle w:val="Program"/>
        <w:rPr>
          <w:lang w:val="ru-RU"/>
        </w:rPr>
      </w:pPr>
      <w:r w:rsidRPr="00C43EB9">
        <w:rPr>
          <w:color w:val="0000FF"/>
        </w:rPr>
        <w:t>else</w:t>
      </w:r>
      <w:r w:rsidRPr="000D773D">
        <w:rPr>
          <w:color w:val="0000FF"/>
          <w:lang w:val="ru-RU"/>
        </w:rPr>
        <w:t xml:space="preserve"> </w:t>
      </w:r>
      <w:r w:rsidRPr="00C43EB9">
        <w:rPr>
          <w:color w:val="0000FF"/>
        </w:rPr>
        <w:t>if</w:t>
      </w:r>
      <w:r w:rsidRPr="000D773D">
        <w:rPr>
          <w:lang w:val="ru-RU"/>
        </w:rPr>
        <w:t xml:space="preserve"> (выражение 2)</w:t>
      </w:r>
    </w:p>
    <w:p w:rsidR="002701F3" w:rsidRPr="000D773D" w:rsidRDefault="002701F3" w:rsidP="002701F3">
      <w:pPr>
        <w:pStyle w:val="Program"/>
        <w:rPr>
          <w:color w:val="0000FF"/>
          <w:lang w:val="ru-RU"/>
        </w:rPr>
      </w:pPr>
      <w:r w:rsidRPr="000D773D">
        <w:rPr>
          <w:color w:val="0000FF"/>
          <w:lang w:val="ru-RU"/>
        </w:rPr>
        <w:tab/>
        <w:t>оператор2</w:t>
      </w:r>
    </w:p>
    <w:p w:rsidR="002701F3" w:rsidRPr="000D773D" w:rsidRDefault="002701F3" w:rsidP="002701F3">
      <w:pPr>
        <w:pStyle w:val="Program"/>
        <w:rPr>
          <w:color w:val="0000FF"/>
          <w:lang w:val="ru-RU"/>
        </w:rPr>
      </w:pPr>
      <w:r w:rsidRPr="00C43EB9">
        <w:rPr>
          <w:color w:val="0000FF"/>
        </w:rPr>
        <w:t>else</w:t>
      </w:r>
    </w:p>
    <w:p w:rsidR="002701F3" w:rsidRPr="000D773D" w:rsidRDefault="002701F3" w:rsidP="002701F3">
      <w:pPr>
        <w:pStyle w:val="Program"/>
        <w:rPr>
          <w:lang w:val="ru-RU"/>
        </w:rPr>
      </w:pPr>
      <w:r w:rsidRPr="000D773D">
        <w:rPr>
          <w:lang w:val="ru-RU"/>
        </w:rPr>
        <w:lastRenderedPageBreak/>
        <w:tab/>
        <w:t>операторЗ</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Если выражение1 истинно, выполняется оператор1. Если выражение1 ложно, но выражение2 истинно, выполняется оператор2. В случае когда оба выражения ложны, выполняется операторЗ.</w:t>
      </w:r>
    </w:p>
    <w:p w:rsidR="002701F3" w:rsidRPr="000D773D" w:rsidRDefault="002701F3" w:rsidP="002701F3">
      <w:pPr>
        <w:pStyle w:val="Main"/>
        <w:rPr>
          <w:lang w:val="ru-RU"/>
        </w:rPr>
      </w:pPr>
      <w:r w:rsidRPr="000D773D">
        <w:rPr>
          <w:lang w:val="ru-RU"/>
        </w:rPr>
        <w:t>Пример</w:t>
      </w:r>
    </w:p>
    <w:p w:rsidR="002701F3" w:rsidRPr="000D773D" w:rsidRDefault="002701F3" w:rsidP="002701F3">
      <w:pPr>
        <w:pStyle w:val="Main"/>
        <w:rPr>
          <w:lang w:val="ru-RU"/>
        </w:rPr>
      </w:pPr>
    </w:p>
    <w:p w:rsidR="002701F3" w:rsidRPr="000D773D" w:rsidRDefault="002701F3" w:rsidP="002701F3">
      <w:pPr>
        <w:pStyle w:val="Program"/>
        <w:rPr>
          <w:lang w:val="ru-RU"/>
        </w:rPr>
      </w:pPr>
      <w:r w:rsidRPr="00C43EB9">
        <w:rPr>
          <w:color w:val="0000FF"/>
        </w:rPr>
        <w:t>if</w:t>
      </w:r>
      <w:r w:rsidRPr="000D773D">
        <w:rPr>
          <w:lang w:val="ru-RU"/>
        </w:rPr>
        <w:t xml:space="preserve"> (</w:t>
      </w:r>
      <w:r w:rsidRPr="00EC2A39">
        <w:t>legs</w:t>
      </w:r>
      <w:r w:rsidRPr="000D773D">
        <w:rPr>
          <w:lang w:val="ru-RU"/>
        </w:rPr>
        <w:t xml:space="preserve"> == 4) </w:t>
      </w:r>
      <w:r w:rsidRPr="000D773D">
        <w:rPr>
          <w:color w:val="008000"/>
          <w:lang w:val="ru-RU"/>
        </w:rPr>
        <w:t xml:space="preserve">/* </w:t>
      </w:r>
      <w:r w:rsidRPr="00C43EB9">
        <w:rPr>
          <w:color w:val="008000"/>
        </w:rPr>
        <w:t>legs</w:t>
      </w:r>
      <w:r w:rsidRPr="000D773D">
        <w:rPr>
          <w:color w:val="008000"/>
          <w:lang w:val="ru-RU"/>
        </w:rPr>
        <w:t xml:space="preserve"> — ноги */</w:t>
      </w:r>
    </w:p>
    <w:p w:rsidR="002701F3" w:rsidRPr="000D773D" w:rsidRDefault="002701F3" w:rsidP="002701F3">
      <w:pPr>
        <w:pStyle w:val="Program"/>
        <w:rPr>
          <w:lang w:val="ru-RU"/>
        </w:rPr>
      </w:pPr>
      <w:r w:rsidRPr="000D773D">
        <w:rPr>
          <w:lang w:val="ru-RU"/>
        </w:rPr>
        <w:tab/>
      </w:r>
      <w:r w:rsidRPr="00EC2A39">
        <w:t>printf</w:t>
      </w:r>
      <w:r w:rsidRPr="000D773D">
        <w:rPr>
          <w:lang w:val="ru-RU"/>
        </w:rPr>
        <w:t>(" Это, возможно, лошадь\</w:t>
      </w:r>
      <w:r w:rsidRPr="00EC2A39">
        <w:t>n</w:t>
      </w:r>
      <w:r w:rsidRPr="000D773D">
        <w:rPr>
          <w:lang w:val="ru-RU"/>
        </w:rPr>
        <w:t>" );</w:t>
      </w:r>
    </w:p>
    <w:p w:rsidR="002701F3" w:rsidRPr="00EC2A39" w:rsidRDefault="002701F3" w:rsidP="002701F3">
      <w:pPr>
        <w:pStyle w:val="Program"/>
      </w:pPr>
      <w:r w:rsidRPr="00C43EB9">
        <w:rPr>
          <w:color w:val="0000FF"/>
        </w:rPr>
        <w:t>else if</w:t>
      </w:r>
      <w:r w:rsidRPr="00EC2A39">
        <w:t xml:space="preserve"> (legs &gt; 4)</w:t>
      </w:r>
    </w:p>
    <w:p w:rsidR="002701F3" w:rsidRPr="000D773D" w:rsidRDefault="002701F3" w:rsidP="002701F3">
      <w:pPr>
        <w:pStyle w:val="Program"/>
        <w:rPr>
          <w:lang w:val="ru-RU"/>
        </w:rPr>
      </w:pPr>
      <w:r w:rsidRPr="00EC2A39">
        <w:tab/>
        <w:t xml:space="preserve">printf(" Это не лошадь. </w:t>
      </w:r>
      <w:r w:rsidRPr="000D773D">
        <w:rPr>
          <w:lang w:val="ru-RU"/>
        </w:rPr>
        <w:t>\</w:t>
      </w:r>
      <w:r w:rsidRPr="00EC2A39">
        <w:t>n</w:t>
      </w:r>
      <w:r w:rsidRPr="000D773D">
        <w:rPr>
          <w:lang w:val="ru-RU"/>
        </w:rPr>
        <w:t>" );</w:t>
      </w:r>
    </w:p>
    <w:p w:rsidR="002701F3" w:rsidRPr="000D773D" w:rsidRDefault="002701F3" w:rsidP="002701F3">
      <w:pPr>
        <w:pStyle w:val="Program"/>
        <w:rPr>
          <w:lang w:val="ru-RU"/>
        </w:rPr>
      </w:pPr>
      <w:r w:rsidRPr="00C43EB9">
        <w:rPr>
          <w:color w:val="0000FF"/>
        </w:rPr>
        <w:t>else</w:t>
      </w:r>
      <w:r w:rsidRPr="000D773D">
        <w:rPr>
          <w:lang w:val="ru-RU"/>
        </w:rPr>
        <w:t xml:space="preserve"> </w:t>
      </w:r>
      <w:r w:rsidRPr="000D773D">
        <w:rPr>
          <w:color w:val="008000"/>
          <w:lang w:val="ru-RU"/>
        </w:rPr>
        <w:t xml:space="preserve">/* случай, когда </w:t>
      </w:r>
      <w:r w:rsidRPr="00C43EB9">
        <w:rPr>
          <w:color w:val="008000"/>
        </w:rPr>
        <w:t>legs</w:t>
      </w:r>
      <w:r w:rsidRPr="000D773D">
        <w:rPr>
          <w:color w:val="008000"/>
          <w:lang w:val="ru-RU"/>
        </w:rPr>
        <w:t xml:space="preserve"> &lt; 4 */</w:t>
      </w:r>
    </w:p>
    <w:p w:rsidR="002701F3" w:rsidRPr="000D773D" w:rsidRDefault="002701F3" w:rsidP="002701F3">
      <w:pPr>
        <w:pStyle w:val="Program"/>
        <w:rPr>
          <w:lang w:val="ru-RU"/>
        </w:rPr>
      </w:pPr>
      <w:r w:rsidRPr="000D773D">
        <w:rPr>
          <w:lang w:val="ru-RU"/>
        </w:rPr>
        <w:tab/>
        <w:t>{</w:t>
      </w:r>
    </w:p>
    <w:p w:rsidR="002701F3" w:rsidRPr="000D773D" w:rsidRDefault="002701F3" w:rsidP="002701F3">
      <w:pPr>
        <w:pStyle w:val="Program"/>
        <w:rPr>
          <w:lang w:val="ru-RU"/>
        </w:rPr>
      </w:pPr>
      <w:r w:rsidRPr="000D773D">
        <w:rPr>
          <w:lang w:val="ru-RU"/>
        </w:rPr>
        <w:tab/>
      </w:r>
      <w:r w:rsidRPr="00EC2A39">
        <w:t>legs</w:t>
      </w:r>
      <w:r w:rsidRPr="000D773D">
        <w:rPr>
          <w:lang w:val="ru-RU"/>
        </w:rPr>
        <w:t>++;</w:t>
      </w:r>
    </w:p>
    <w:p w:rsidR="002701F3" w:rsidRPr="000D773D" w:rsidRDefault="002701F3" w:rsidP="002701F3">
      <w:pPr>
        <w:pStyle w:val="Program"/>
        <w:rPr>
          <w:lang w:val="ru-RU"/>
        </w:rPr>
      </w:pPr>
      <w:r w:rsidRPr="000D773D">
        <w:rPr>
          <w:lang w:val="ru-RU"/>
        </w:rPr>
        <w:tab/>
      </w:r>
      <w:r w:rsidRPr="00EC2A39">
        <w:t>printf</w:t>
      </w:r>
      <w:r w:rsidRPr="000D773D">
        <w:rPr>
          <w:lang w:val="ru-RU"/>
        </w:rPr>
        <w:t>(" Теперь животное имеет еще одну ногу.\</w:t>
      </w:r>
      <w:r w:rsidRPr="00EC2A39">
        <w:t>n</w:t>
      </w:r>
      <w:r w:rsidRPr="000D773D">
        <w:rPr>
          <w:lang w:val="ru-RU"/>
        </w:rPr>
        <w:t>");</w:t>
      </w:r>
    </w:p>
    <w:p w:rsidR="002701F3" w:rsidRPr="00EC2A39" w:rsidRDefault="002701F3" w:rsidP="002701F3">
      <w:pPr>
        <w:pStyle w:val="Program"/>
      </w:pPr>
      <w:r w:rsidRPr="000D773D">
        <w:rPr>
          <w:lang w:val="ru-RU"/>
        </w:rPr>
        <w:tab/>
      </w:r>
      <w:r w:rsidRPr="00EC2A39">
        <w:t>}</w:t>
      </w:r>
    </w:p>
    <w:p w:rsidR="002701F3" w:rsidRPr="00EC2A39" w:rsidRDefault="002701F3" w:rsidP="002701F3">
      <w:pPr>
        <w:pStyle w:val="Main"/>
        <w:rPr>
          <w:lang w:val="ru-RU"/>
        </w:rPr>
      </w:pPr>
    </w:p>
    <w:p w:rsidR="002701F3" w:rsidRPr="002701F3" w:rsidRDefault="002701F3" w:rsidP="002701F3">
      <w:pPr>
        <w:pStyle w:val="3"/>
        <w:keepNext w:val="0"/>
        <w:spacing w:before="0" w:after="0"/>
        <w:ind w:left="709" w:firstLine="0"/>
        <w:rPr>
          <w:sz w:val="20"/>
          <w:szCs w:val="20"/>
        </w:rPr>
      </w:pPr>
      <w:bookmarkStart w:id="44" w:name="_Toc129890458"/>
      <w:bookmarkStart w:id="45" w:name="_Toc515770106"/>
      <w:r w:rsidRPr="002701F3">
        <w:rPr>
          <w:sz w:val="20"/>
          <w:szCs w:val="20"/>
        </w:rPr>
        <w:t>Условный оператор ?.</w:t>
      </w:r>
      <w:bookmarkEnd w:id="44"/>
      <w:bookmarkEnd w:id="45"/>
    </w:p>
    <w:p w:rsidR="002701F3" w:rsidRPr="000D773D" w:rsidRDefault="002701F3" w:rsidP="002701F3">
      <w:pPr>
        <w:pStyle w:val="Main"/>
        <w:rPr>
          <w:lang w:val="ru-RU"/>
        </w:rPr>
      </w:pPr>
      <w:bookmarkStart w:id="46" w:name="AP01007"/>
      <w:r w:rsidRPr="000D773D">
        <w:rPr>
          <w:highlight w:val="yellow"/>
          <w:lang w:val="ru-RU"/>
        </w:rPr>
        <w:t>Условный</w:t>
      </w:r>
      <w:bookmarkEnd w:id="46"/>
      <w:r w:rsidRPr="000D773D">
        <w:rPr>
          <w:highlight w:val="yellow"/>
          <w:lang w:val="ru-RU"/>
        </w:rPr>
        <w:t xml:space="preserve"> оператор ? позволяет кратко записать условие проверки</w:t>
      </w:r>
      <w:r w:rsidRPr="000D773D">
        <w:rPr>
          <w:lang w:val="ru-RU"/>
        </w:rPr>
        <w:t xml:space="preserve">. Соответствующие действия выполняются в зависимости от вычисленного значения выражение_условие: истина или ложь. Этот оператор можно использовать вместо </w:t>
      </w:r>
      <w:bookmarkStart w:id="47" w:name="AP01039"/>
      <w:r w:rsidRPr="000D773D">
        <w:rPr>
          <w:lang w:val="ru-RU"/>
        </w:rPr>
        <w:t>эквивалентного</w:t>
      </w:r>
      <w:bookmarkEnd w:id="47"/>
      <w:r w:rsidRPr="000D773D">
        <w:rPr>
          <w:lang w:val="ru-RU"/>
        </w:rPr>
        <w:t xml:space="preserve"> оператора </w:t>
      </w:r>
      <w:r w:rsidRPr="00B55844">
        <w:t>if</w:t>
      </w:r>
      <w:r w:rsidRPr="000D773D">
        <w:rPr>
          <w:lang w:val="ru-RU"/>
        </w:rPr>
        <w:t>-</w:t>
      </w:r>
      <w:r w:rsidRPr="00B55844">
        <w:t>else</w:t>
      </w:r>
      <w:r w:rsidRPr="000D773D">
        <w:rPr>
          <w:lang w:val="ru-RU"/>
        </w:rPr>
        <w:t>. Условный оператор имеет следующий синтаксис:</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Выражение_условие ? действие_если_истина : действие_если_ложь;</w:t>
      </w:r>
    </w:p>
    <w:p w:rsidR="002701F3" w:rsidRPr="000D773D" w:rsidRDefault="002701F3" w:rsidP="002701F3">
      <w:pPr>
        <w:pStyle w:val="Main"/>
        <w:rPr>
          <w:lang w:val="ru-RU"/>
        </w:rPr>
      </w:pPr>
    </w:p>
    <w:p w:rsidR="002701F3" w:rsidRPr="00EC2A39" w:rsidRDefault="002701F3" w:rsidP="002701F3">
      <w:pPr>
        <w:pStyle w:val="Main"/>
      </w:pPr>
      <w:bookmarkStart w:id="48" w:name="AP01023"/>
      <w:r w:rsidRPr="00A04A6B">
        <w:rPr>
          <w:lang w:val="ru-RU"/>
        </w:rPr>
        <w:t xml:space="preserve">Оператор ? </w:t>
      </w:r>
      <w:bookmarkEnd w:id="48"/>
      <w:r w:rsidRPr="00A04A6B">
        <w:rPr>
          <w:lang w:val="ru-RU"/>
        </w:rPr>
        <w:t xml:space="preserve">иногда называют троичным оператором, так как он требует трех операндов. </w:t>
      </w:r>
      <w:r w:rsidRPr="00EC2A39">
        <w:t>Рассмотрим такой оператор:</w:t>
      </w:r>
    </w:p>
    <w:p w:rsidR="002701F3" w:rsidRPr="00EC2A39" w:rsidRDefault="002701F3" w:rsidP="002701F3">
      <w:pPr>
        <w:pStyle w:val="Main"/>
      </w:pPr>
    </w:p>
    <w:p w:rsidR="002701F3" w:rsidRPr="00EC2A39" w:rsidRDefault="002701F3" w:rsidP="002701F3">
      <w:pPr>
        <w:pStyle w:val="Program"/>
      </w:pPr>
      <w:r w:rsidRPr="00B55844">
        <w:rPr>
          <w:color w:val="0000FF"/>
        </w:rPr>
        <w:t>if</w:t>
      </w:r>
      <w:r w:rsidRPr="00EC2A39">
        <w:t>(fvalue &gt;= 0.0)</w:t>
      </w:r>
    </w:p>
    <w:p w:rsidR="002701F3" w:rsidRPr="00EC2A39" w:rsidRDefault="002701F3" w:rsidP="002701F3">
      <w:pPr>
        <w:pStyle w:val="Program"/>
      </w:pPr>
      <w:r w:rsidRPr="00EC2A39">
        <w:tab/>
        <w:t>fvalue = fvalue;</w:t>
      </w:r>
    </w:p>
    <w:p w:rsidR="002701F3" w:rsidRPr="00B55844" w:rsidRDefault="002701F3" w:rsidP="002701F3">
      <w:pPr>
        <w:pStyle w:val="Program"/>
        <w:rPr>
          <w:color w:val="0000FF"/>
        </w:rPr>
      </w:pPr>
      <w:r w:rsidRPr="00B55844">
        <w:rPr>
          <w:color w:val="0000FF"/>
        </w:rPr>
        <w:t>else</w:t>
      </w:r>
    </w:p>
    <w:p w:rsidR="002701F3" w:rsidRPr="00EC2A39" w:rsidRDefault="002701F3" w:rsidP="002701F3">
      <w:pPr>
        <w:pStyle w:val="Program"/>
      </w:pPr>
      <w:r w:rsidRPr="00EC2A39">
        <w:tab/>
        <w:t>fvalue = -fvalue;</w:t>
      </w:r>
    </w:p>
    <w:p w:rsidR="002701F3" w:rsidRPr="00EC2A39" w:rsidRDefault="002701F3" w:rsidP="002701F3">
      <w:pPr>
        <w:pStyle w:val="Main"/>
      </w:pPr>
    </w:p>
    <w:p w:rsidR="002701F3" w:rsidRPr="00EC2A39" w:rsidRDefault="002701F3" w:rsidP="002701F3">
      <w:pPr>
        <w:pStyle w:val="Main"/>
        <w:rPr>
          <w:lang w:val="ru-RU"/>
        </w:rPr>
      </w:pPr>
      <w:r w:rsidRPr="00EC2A39">
        <w:rPr>
          <w:lang w:val="ru-RU"/>
        </w:rPr>
        <w:t>Этот оператор можно записать при помощи условного оператора ?:</w:t>
      </w:r>
    </w:p>
    <w:p w:rsidR="002701F3" w:rsidRPr="00EC2A39" w:rsidRDefault="002701F3" w:rsidP="002701F3">
      <w:pPr>
        <w:pStyle w:val="Main"/>
        <w:rPr>
          <w:lang w:val="ru-RU"/>
        </w:rPr>
      </w:pPr>
    </w:p>
    <w:p w:rsidR="002701F3" w:rsidRPr="000D773D" w:rsidRDefault="002701F3" w:rsidP="002701F3">
      <w:pPr>
        <w:pStyle w:val="Main"/>
        <w:rPr>
          <w:lang w:val="ru-RU"/>
        </w:rPr>
      </w:pPr>
      <w:r w:rsidRPr="00EC2A39">
        <w:t>fvalue</w:t>
      </w:r>
      <w:r w:rsidRPr="000D773D">
        <w:rPr>
          <w:lang w:val="ru-RU"/>
        </w:rPr>
        <w:t>= (</w:t>
      </w:r>
      <w:r w:rsidRPr="00EC2A39">
        <w:t>fvalue</w:t>
      </w:r>
      <w:r w:rsidRPr="000D773D">
        <w:rPr>
          <w:lang w:val="ru-RU"/>
        </w:rPr>
        <w:t xml:space="preserve"> &gt;= 0.0) ? </w:t>
      </w:r>
      <w:r w:rsidRPr="00EC2A39">
        <w:t>fvalue</w:t>
      </w:r>
      <w:r w:rsidRPr="000D773D">
        <w:rPr>
          <w:lang w:val="ru-RU"/>
        </w:rPr>
        <w:t xml:space="preserve"> : — </w:t>
      </w:r>
      <w:r w:rsidRPr="00EC2A39">
        <w:t>fvalue</w:t>
      </w:r>
      <w:r w:rsidRPr="000D773D">
        <w:rPr>
          <w:lang w:val="ru-RU"/>
        </w:rPr>
        <w:t>;</w:t>
      </w:r>
    </w:p>
    <w:p w:rsidR="002701F3" w:rsidRPr="000D773D" w:rsidRDefault="002701F3" w:rsidP="002701F3">
      <w:pPr>
        <w:pStyle w:val="Main"/>
        <w:rPr>
          <w:lang w:val="ru-RU"/>
        </w:rPr>
      </w:pPr>
    </w:p>
    <w:p w:rsidR="002701F3" w:rsidRPr="00EC2A39" w:rsidRDefault="002701F3" w:rsidP="002701F3">
      <w:pPr>
        <w:pStyle w:val="Main"/>
        <w:rPr>
          <w:lang w:val="ru-RU"/>
        </w:rPr>
      </w:pPr>
      <w:r w:rsidRPr="00EC2A39">
        <w:rPr>
          <w:lang w:val="ru-RU"/>
        </w:rPr>
        <w:t>Оба оператора определяют абсолютное значение fvalue. Приоритет условного оператора ниже любого другого, используемого в выражении; поэтому в данном примере круглые скобки не нужны. Тем не менее, скобки часто используются для лучшего восприятия программы.</w:t>
      </w:r>
    </w:p>
    <w:p w:rsidR="002701F3" w:rsidRPr="00EC2A39" w:rsidRDefault="002701F3" w:rsidP="002701F3">
      <w:pPr>
        <w:pStyle w:val="Main"/>
        <w:rPr>
          <w:lang w:val="ru-RU"/>
        </w:rPr>
      </w:pPr>
      <w:r w:rsidRPr="00EC2A39">
        <w:rPr>
          <w:lang w:val="ru-RU"/>
        </w:rPr>
        <w:t>В следующей программе на C++ оператор ? используется для сложного форматирования программного вывода:</w:t>
      </w:r>
    </w:p>
    <w:p w:rsidR="002701F3" w:rsidRPr="000D773D" w:rsidRDefault="002701F3" w:rsidP="002701F3">
      <w:pPr>
        <w:pStyle w:val="Program"/>
        <w:rPr>
          <w:color w:val="008000"/>
          <w:lang w:val="ru-RU"/>
        </w:rPr>
      </w:pPr>
    </w:p>
    <w:p w:rsidR="002701F3" w:rsidRPr="00630B45" w:rsidRDefault="002701F3" w:rsidP="002701F3">
      <w:pPr>
        <w:pStyle w:val="Program"/>
        <w:rPr>
          <w:color w:val="008000"/>
          <w:lang w:val="ru-RU"/>
        </w:rPr>
      </w:pPr>
      <w:r w:rsidRPr="00630B45">
        <w:rPr>
          <w:color w:val="008000"/>
          <w:lang w:val="ru-RU"/>
        </w:rPr>
        <w:t>// 07</w:t>
      </w:r>
      <w:r w:rsidRPr="006D4738">
        <w:rPr>
          <w:color w:val="008000"/>
        </w:rPr>
        <w:t>CONDIT</w:t>
      </w:r>
      <w:r w:rsidRPr="00630B45">
        <w:rPr>
          <w:color w:val="008000"/>
          <w:lang w:val="ru-RU"/>
        </w:rPr>
        <w:t>.</w:t>
      </w:r>
      <w:r w:rsidRPr="006D4738">
        <w:rPr>
          <w:color w:val="008000"/>
        </w:rPr>
        <w:t>CPP</w:t>
      </w:r>
    </w:p>
    <w:p w:rsidR="002701F3" w:rsidRPr="00630B45" w:rsidRDefault="002701F3" w:rsidP="002701F3">
      <w:pPr>
        <w:pStyle w:val="Program"/>
        <w:rPr>
          <w:color w:val="008000"/>
          <w:lang w:val="ru-RU"/>
        </w:rPr>
      </w:pPr>
      <w:r w:rsidRPr="00630B45">
        <w:rPr>
          <w:color w:val="008000"/>
          <w:lang w:val="ru-RU"/>
        </w:rPr>
        <w:t xml:space="preserve">// Программа на </w:t>
      </w:r>
      <w:r w:rsidRPr="006D4738">
        <w:rPr>
          <w:color w:val="008000"/>
        </w:rPr>
        <w:t>C</w:t>
      </w:r>
      <w:r w:rsidRPr="00630B45">
        <w:rPr>
          <w:color w:val="008000"/>
          <w:lang w:val="ru-RU"/>
        </w:rPr>
        <w:t>++, в которой используется условный оператор ?</w:t>
      </w:r>
    </w:p>
    <w:p w:rsidR="002701F3" w:rsidRPr="006D4738" w:rsidRDefault="002701F3" w:rsidP="002701F3">
      <w:pPr>
        <w:pStyle w:val="Program"/>
        <w:rPr>
          <w:color w:val="008000"/>
        </w:rPr>
      </w:pPr>
      <w:r w:rsidRPr="006D4738">
        <w:rPr>
          <w:color w:val="008000"/>
        </w:rPr>
        <w:t>//</w:t>
      </w:r>
    </w:p>
    <w:p w:rsidR="002701F3" w:rsidRPr="006D4738" w:rsidRDefault="002701F3" w:rsidP="002701F3">
      <w:pPr>
        <w:pStyle w:val="Program"/>
      </w:pPr>
      <w:r w:rsidRPr="006D4738">
        <w:rPr>
          <w:color w:val="0000FF"/>
        </w:rPr>
        <w:t>#include</w:t>
      </w:r>
      <w:r w:rsidRPr="006D4738">
        <w:t xml:space="preserve"> "stdafx.h"</w:t>
      </w:r>
    </w:p>
    <w:p w:rsidR="002701F3" w:rsidRPr="006D4738" w:rsidRDefault="002701F3" w:rsidP="002701F3">
      <w:pPr>
        <w:pStyle w:val="Program"/>
      </w:pPr>
      <w:r w:rsidRPr="006D4738">
        <w:rPr>
          <w:color w:val="0000FF"/>
        </w:rPr>
        <w:t>#include</w:t>
      </w:r>
      <w:r w:rsidRPr="006D4738">
        <w:t xml:space="preserve"> &lt;iostream&gt;</w:t>
      </w:r>
    </w:p>
    <w:p w:rsidR="002701F3" w:rsidRPr="006D4738" w:rsidRDefault="002701F3" w:rsidP="002701F3">
      <w:pPr>
        <w:pStyle w:val="Program"/>
      </w:pPr>
      <w:r w:rsidRPr="006D4738">
        <w:rPr>
          <w:color w:val="0000FF"/>
        </w:rPr>
        <w:t>#include</w:t>
      </w:r>
      <w:r w:rsidRPr="006D4738">
        <w:t xml:space="preserve"> &lt;conio.h&gt;</w:t>
      </w:r>
    </w:p>
    <w:p w:rsidR="002701F3" w:rsidRPr="00DE1470" w:rsidRDefault="002701F3" w:rsidP="002701F3">
      <w:pPr>
        <w:pStyle w:val="Program"/>
        <w:rPr>
          <w:lang w:val="ru-RU"/>
        </w:rPr>
      </w:pPr>
      <w:r w:rsidRPr="00DE1470">
        <w:rPr>
          <w:color w:val="0000FF"/>
          <w:lang w:val="ru-RU"/>
        </w:rPr>
        <w:t>#</w:t>
      </w:r>
      <w:r w:rsidRPr="006D4738">
        <w:rPr>
          <w:color w:val="0000FF"/>
        </w:rPr>
        <w:t>include</w:t>
      </w:r>
      <w:r w:rsidRPr="00DE1470">
        <w:rPr>
          <w:lang w:val="ru-RU"/>
        </w:rPr>
        <w:t xml:space="preserve"> &lt;</w:t>
      </w:r>
      <w:r w:rsidRPr="006D4738">
        <w:t>math</w:t>
      </w:r>
      <w:r w:rsidRPr="00DE1470">
        <w:rPr>
          <w:lang w:val="ru-RU"/>
        </w:rPr>
        <w:t>.</w:t>
      </w:r>
      <w:r w:rsidRPr="006D4738">
        <w:t>h</w:t>
      </w:r>
      <w:r w:rsidRPr="00DE1470">
        <w:rPr>
          <w:lang w:val="ru-RU"/>
        </w:rPr>
        <w:t xml:space="preserve">&gt;  </w:t>
      </w:r>
      <w:r w:rsidRPr="00DE1470">
        <w:rPr>
          <w:color w:val="008000"/>
          <w:lang w:val="ru-RU"/>
        </w:rPr>
        <w:t>//</w:t>
      </w:r>
      <w:r w:rsidRPr="00DE1470">
        <w:rPr>
          <w:lang w:val="ru-RU"/>
        </w:rPr>
        <w:t xml:space="preserve"> </w:t>
      </w:r>
      <w:r w:rsidRPr="00DE1470">
        <w:rPr>
          <w:color w:val="008000"/>
          <w:lang w:val="ru-RU"/>
        </w:rPr>
        <w:t xml:space="preserve">для определения макроса </w:t>
      </w:r>
      <w:r w:rsidRPr="006D4738">
        <w:rPr>
          <w:color w:val="008000"/>
        </w:rPr>
        <w:t>abs</w:t>
      </w:r>
    </w:p>
    <w:p w:rsidR="002701F3" w:rsidRPr="006D4738" w:rsidRDefault="002701F3" w:rsidP="002701F3">
      <w:pPr>
        <w:pStyle w:val="Program"/>
      </w:pPr>
      <w:r w:rsidRPr="006D4738">
        <w:rPr>
          <w:color w:val="0000FF"/>
        </w:rPr>
        <w:t>using</w:t>
      </w:r>
      <w:r w:rsidRPr="006D4738">
        <w:t xml:space="preserve"> </w:t>
      </w:r>
      <w:r w:rsidRPr="006D4738">
        <w:rPr>
          <w:color w:val="0000FF"/>
        </w:rPr>
        <w:t>namespace</w:t>
      </w:r>
      <w:r w:rsidRPr="006D4738">
        <w:t xml:space="preserve"> std;</w:t>
      </w:r>
    </w:p>
    <w:p w:rsidR="002701F3" w:rsidRPr="006D4738" w:rsidRDefault="002701F3" w:rsidP="002701F3">
      <w:pPr>
        <w:pStyle w:val="Program"/>
      </w:pPr>
    </w:p>
    <w:p w:rsidR="002701F3" w:rsidRPr="006D4738" w:rsidRDefault="002701F3" w:rsidP="002701F3">
      <w:pPr>
        <w:pStyle w:val="Program"/>
      </w:pPr>
      <w:r w:rsidRPr="006D4738">
        <w:t>main ()</w:t>
      </w:r>
    </w:p>
    <w:p w:rsidR="002701F3" w:rsidRPr="006D4738" w:rsidRDefault="002701F3" w:rsidP="002701F3">
      <w:pPr>
        <w:pStyle w:val="Program"/>
      </w:pPr>
      <w:r w:rsidRPr="006D4738">
        <w:t>{</w:t>
      </w:r>
    </w:p>
    <w:p w:rsidR="002701F3" w:rsidRPr="006D4738" w:rsidRDefault="002701F3" w:rsidP="002701F3">
      <w:pPr>
        <w:pStyle w:val="Program"/>
      </w:pPr>
      <w:r w:rsidRPr="006D4738">
        <w:tab/>
      </w:r>
      <w:r w:rsidRPr="006D4738">
        <w:rPr>
          <w:color w:val="0000FF"/>
        </w:rPr>
        <w:t>float</w:t>
      </w:r>
      <w:r w:rsidRPr="006D4738">
        <w:t xml:space="preserve"> fbalance, fpayment;</w:t>
      </w:r>
    </w:p>
    <w:p w:rsidR="002701F3" w:rsidRPr="006D4738" w:rsidRDefault="002701F3" w:rsidP="002701F3">
      <w:pPr>
        <w:pStyle w:val="Program"/>
        <w:rPr>
          <w:color w:val="008000"/>
        </w:rPr>
      </w:pPr>
      <w:r w:rsidRPr="006D4738">
        <w:rPr>
          <w:color w:val="008000"/>
        </w:rPr>
        <w:t>// Введите размер вашей ссуды</w:t>
      </w:r>
    </w:p>
    <w:p w:rsidR="002701F3" w:rsidRPr="006D4738" w:rsidRDefault="002701F3" w:rsidP="002701F3">
      <w:pPr>
        <w:pStyle w:val="Program"/>
      </w:pPr>
      <w:r w:rsidRPr="006D4738">
        <w:tab/>
        <w:t>cout &lt;&lt;"Enter your loan balance: ";</w:t>
      </w:r>
    </w:p>
    <w:p w:rsidR="002701F3" w:rsidRPr="00630B45" w:rsidRDefault="002701F3" w:rsidP="002701F3">
      <w:pPr>
        <w:pStyle w:val="Program"/>
        <w:rPr>
          <w:lang w:val="ru-RU"/>
        </w:rPr>
      </w:pPr>
      <w:r w:rsidRPr="006D4738">
        <w:tab/>
        <w:t>cin</w:t>
      </w:r>
      <w:r w:rsidRPr="00630B45">
        <w:rPr>
          <w:lang w:val="ru-RU"/>
        </w:rPr>
        <w:t xml:space="preserve"> &gt;&gt; </w:t>
      </w:r>
      <w:r w:rsidRPr="006D4738">
        <w:t>fbalance</w:t>
      </w:r>
      <w:r w:rsidRPr="00630B45">
        <w:rPr>
          <w:lang w:val="ru-RU"/>
        </w:rPr>
        <w:t>;</w:t>
      </w:r>
    </w:p>
    <w:p w:rsidR="002701F3" w:rsidRPr="00630B45" w:rsidRDefault="002701F3" w:rsidP="002701F3">
      <w:pPr>
        <w:pStyle w:val="Program"/>
        <w:rPr>
          <w:lang w:val="ru-RU"/>
        </w:rPr>
      </w:pPr>
    </w:p>
    <w:p w:rsidR="002701F3" w:rsidRPr="00630B45" w:rsidRDefault="002701F3" w:rsidP="002701F3">
      <w:pPr>
        <w:pStyle w:val="Program"/>
        <w:rPr>
          <w:color w:val="008000"/>
          <w:lang w:val="ru-RU"/>
        </w:rPr>
      </w:pPr>
      <w:r w:rsidRPr="00630B45">
        <w:rPr>
          <w:color w:val="008000"/>
          <w:lang w:val="ru-RU"/>
        </w:rPr>
        <w:t>// Укажите, сколько выплачено по ссуде</w:t>
      </w:r>
    </w:p>
    <w:p w:rsidR="002701F3" w:rsidRPr="006D4738" w:rsidRDefault="002701F3" w:rsidP="002701F3">
      <w:pPr>
        <w:pStyle w:val="Program"/>
      </w:pPr>
      <w:r w:rsidRPr="00630B45">
        <w:rPr>
          <w:lang w:val="ru-RU"/>
        </w:rPr>
        <w:tab/>
      </w:r>
      <w:r w:rsidRPr="006D4738">
        <w:t>cout &lt;&lt; "\nEnter your loan payment amount: ";</w:t>
      </w:r>
    </w:p>
    <w:p w:rsidR="002701F3" w:rsidRPr="00630B45" w:rsidRDefault="002701F3" w:rsidP="002701F3">
      <w:pPr>
        <w:pStyle w:val="Program"/>
        <w:rPr>
          <w:lang w:val="ru-RU"/>
        </w:rPr>
      </w:pPr>
      <w:r w:rsidRPr="006D4738">
        <w:tab/>
        <w:t>cin</w:t>
      </w:r>
      <w:r w:rsidRPr="00630B45">
        <w:rPr>
          <w:lang w:val="ru-RU"/>
        </w:rPr>
        <w:t xml:space="preserve"> &gt;&gt; </w:t>
      </w:r>
      <w:r w:rsidRPr="006D4738">
        <w:t>fpayment</w:t>
      </w:r>
      <w:r w:rsidRPr="00630B45">
        <w:rPr>
          <w:lang w:val="ru-RU"/>
        </w:rPr>
        <w:t xml:space="preserve">; </w:t>
      </w:r>
    </w:p>
    <w:p w:rsidR="002701F3" w:rsidRPr="00630B45" w:rsidRDefault="002701F3" w:rsidP="002701F3">
      <w:pPr>
        <w:pStyle w:val="Program"/>
        <w:rPr>
          <w:lang w:val="ru-RU"/>
        </w:rPr>
      </w:pPr>
    </w:p>
    <w:p w:rsidR="002701F3" w:rsidRPr="00630B45" w:rsidRDefault="002701F3" w:rsidP="002701F3">
      <w:pPr>
        <w:pStyle w:val="Program"/>
        <w:rPr>
          <w:color w:val="008000"/>
          <w:lang w:val="ru-RU"/>
        </w:rPr>
      </w:pPr>
      <w:r w:rsidRPr="00630B45">
        <w:rPr>
          <w:color w:val="008000"/>
          <w:lang w:val="ru-RU"/>
        </w:rPr>
        <w:t>// В настоящий момент вы</w:t>
      </w:r>
    </w:p>
    <w:p w:rsidR="002701F3" w:rsidRPr="00630B45" w:rsidRDefault="002701F3" w:rsidP="002701F3">
      <w:pPr>
        <w:pStyle w:val="Program"/>
        <w:rPr>
          <w:lang w:val="ru-RU"/>
        </w:rPr>
      </w:pPr>
      <w:r w:rsidRPr="00630B45">
        <w:rPr>
          <w:lang w:val="ru-RU"/>
        </w:rPr>
        <w:tab/>
      </w:r>
      <w:r w:rsidRPr="006D4738">
        <w:t>cout</w:t>
      </w:r>
      <w:r w:rsidRPr="00630B45">
        <w:rPr>
          <w:lang w:val="ru-RU"/>
        </w:rPr>
        <w:t xml:space="preserve"> &lt;&lt; "\</w:t>
      </w:r>
      <w:r w:rsidRPr="006D4738">
        <w:t>n</w:t>
      </w:r>
      <w:r w:rsidRPr="00630B45">
        <w:rPr>
          <w:lang w:val="ru-RU"/>
        </w:rPr>
        <w:t>\</w:t>
      </w:r>
      <w:r w:rsidRPr="006D4738">
        <w:t>nYou</w:t>
      </w:r>
      <w:r w:rsidRPr="00630B45">
        <w:rPr>
          <w:lang w:val="ru-RU"/>
        </w:rPr>
        <w:t xml:space="preserve"> </w:t>
      </w:r>
      <w:r w:rsidRPr="006D4738">
        <w:t>have</w:t>
      </w:r>
      <w:r w:rsidRPr="00630B45">
        <w:rPr>
          <w:lang w:val="ru-RU"/>
        </w:rPr>
        <w:t xml:space="preserve"> ";</w:t>
      </w:r>
    </w:p>
    <w:p w:rsidR="002701F3" w:rsidRPr="00630B45" w:rsidRDefault="002701F3" w:rsidP="002701F3">
      <w:pPr>
        <w:pStyle w:val="Program"/>
        <w:rPr>
          <w:lang w:val="ru-RU"/>
        </w:rPr>
      </w:pPr>
    </w:p>
    <w:p w:rsidR="002701F3" w:rsidRPr="00630B45" w:rsidRDefault="002701F3" w:rsidP="002701F3">
      <w:pPr>
        <w:pStyle w:val="Program"/>
        <w:rPr>
          <w:color w:val="008000"/>
          <w:lang w:val="ru-RU"/>
        </w:rPr>
      </w:pPr>
      <w:r w:rsidRPr="00630B45">
        <w:rPr>
          <w:color w:val="008000"/>
          <w:lang w:val="ru-RU"/>
        </w:rPr>
        <w:t>// переплатили / выплатили</w:t>
      </w:r>
    </w:p>
    <w:p w:rsidR="002701F3" w:rsidRPr="006D4738" w:rsidRDefault="002701F3" w:rsidP="002701F3">
      <w:pPr>
        <w:pStyle w:val="Program"/>
      </w:pPr>
      <w:r w:rsidRPr="00630B45">
        <w:rPr>
          <w:lang w:val="ru-RU"/>
        </w:rPr>
        <w:lastRenderedPageBreak/>
        <w:tab/>
      </w:r>
      <w:r w:rsidRPr="006D4738">
        <w:t>cout &lt;&lt; ((fpayment &gt; fbalance) ? "overpaid by $" : "paid $");</w:t>
      </w:r>
    </w:p>
    <w:p w:rsidR="002701F3" w:rsidRPr="006D4738" w:rsidRDefault="002701F3" w:rsidP="002701F3">
      <w:pPr>
        <w:pStyle w:val="Program"/>
      </w:pPr>
      <w:r w:rsidRPr="006D4738">
        <w:tab/>
        <w:t>cout &lt;&lt; ((fpayment &gt; fbalance) ? abs(fbalance - fpayment) : fpayment);</w:t>
      </w:r>
    </w:p>
    <w:p w:rsidR="002701F3" w:rsidRPr="006D4738" w:rsidRDefault="002701F3" w:rsidP="002701F3">
      <w:pPr>
        <w:pStyle w:val="Program"/>
      </w:pPr>
    </w:p>
    <w:p w:rsidR="002701F3" w:rsidRPr="006D4738" w:rsidRDefault="002701F3" w:rsidP="002701F3">
      <w:pPr>
        <w:pStyle w:val="Program"/>
        <w:rPr>
          <w:color w:val="008000"/>
        </w:rPr>
      </w:pPr>
      <w:r w:rsidRPr="006D4738">
        <w:rPr>
          <w:color w:val="008000"/>
        </w:rPr>
        <w:t>// no вашей ссуде в ... долларов</w:t>
      </w:r>
    </w:p>
    <w:p w:rsidR="002701F3" w:rsidRPr="006D4738" w:rsidRDefault="002701F3" w:rsidP="002701F3">
      <w:pPr>
        <w:pStyle w:val="Program"/>
      </w:pPr>
      <w:r w:rsidRPr="006D4738">
        <w:tab/>
        <w:t>cout &lt;&lt; " on your loan of $" &lt;&lt; fbalance &lt;&lt; ".";</w:t>
      </w:r>
    </w:p>
    <w:p w:rsidR="002701F3" w:rsidRPr="006D4738" w:rsidRDefault="002701F3" w:rsidP="002701F3">
      <w:pPr>
        <w:pStyle w:val="Program"/>
      </w:pPr>
    </w:p>
    <w:p w:rsidR="002701F3" w:rsidRPr="006D4738" w:rsidRDefault="002701F3" w:rsidP="002701F3">
      <w:pPr>
        <w:pStyle w:val="Program"/>
      </w:pPr>
      <w:r w:rsidRPr="006D4738">
        <w:tab/>
        <w:t>cout &lt;&lt; "\n\nEnter a number to finish\n";</w:t>
      </w:r>
      <w:r w:rsidRPr="006D4738">
        <w:rPr>
          <w:color w:val="008000"/>
        </w:rPr>
        <w:t>/* Конец работы ввод любого числа */</w:t>
      </w:r>
    </w:p>
    <w:p w:rsidR="002701F3" w:rsidRPr="006D4738" w:rsidRDefault="002701F3" w:rsidP="002701F3">
      <w:pPr>
        <w:pStyle w:val="Program"/>
      </w:pPr>
      <w:r w:rsidRPr="006D4738">
        <w:tab/>
        <w:t xml:space="preserve">cin &gt;&gt; fpayment; </w:t>
      </w:r>
    </w:p>
    <w:p w:rsidR="002701F3" w:rsidRPr="006D4738" w:rsidRDefault="002701F3" w:rsidP="002701F3">
      <w:pPr>
        <w:pStyle w:val="Program"/>
        <w:ind w:firstLine="284"/>
      </w:pPr>
      <w:r w:rsidRPr="006D4738">
        <w:rPr>
          <w:color w:val="0000FF"/>
        </w:rPr>
        <w:t>return</w:t>
      </w:r>
      <w:r w:rsidRPr="006D4738">
        <w:t>(0);</w:t>
      </w:r>
    </w:p>
    <w:p w:rsidR="002701F3" w:rsidRPr="00EC2A39" w:rsidRDefault="002701F3" w:rsidP="002701F3">
      <w:pPr>
        <w:pStyle w:val="Program"/>
        <w:rPr>
          <w:lang w:val="ru-RU"/>
        </w:rPr>
      </w:pPr>
      <w:r w:rsidRPr="006D4738">
        <w:t>}</w:t>
      </w:r>
    </w:p>
    <w:p w:rsidR="002701F3" w:rsidRDefault="002701F3" w:rsidP="002701F3">
      <w:pPr>
        <w:pStyle w:val="Main"/>
        <w:ind w:firstLine="0"/>
        <w:jc w:val="center"/>
      </w:pPr>
    </w:p>
    <w:p w:rsidR="002701F3" w:rsidRDefault="002701F3" w:rsidP="002701F3">
      <w:pPr>
        <w:pStyle w:val="Main"/>
        <w:ind w:firstLine="0"/>
        <w:jc w:val="center"/>
      </w:pPr>
      <w:r>
        <w:rPr>
          <w:noProof/>
          <w:lang w:eastAsia="en-US"/>
        </w:rPr>
        <w:drawing>
          <wp:inline distT="0" distB="0" distL="0" distR="0">
            <wp:extent cx="2743200" cy="1408430"/>
            <wp:effectExtent l="1905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a:stretch>
                      <a:fillRect/>
                    </a:stretch>
                  </pic:blipFill>
                  <pic:spPr bwMode="auto">
                    <a:xfrm>
                      <a:off x="0" y="0"/>
                      <a:ext cx="2743200" cy="1408430"/>
                    </a:xfrm>
                    <a:prstGeom prst="rect">
                      <a:avLst/>
                    </a:prstGeom>
                    <a:noFill/>
                    <a:ln w="9525">
                      <a:noFill/>
                      <a:miter lim="800000"/>
                      <a:headEnd/>
                      <a:tailEnd/>
                    </a:ln>
                  </pic:spPr>
                </pic:pic>
              </a:graphicData>
            </a:graphic>
          </wp:inline>
        </w:drawing>
      </w:r>
    </w:p>
    <w:p w:rsidR="002701F3" w:rsidRPr="00EC2A39" w:rsidRDefault="002701F3" w:rsidP="002701F3">
      <w:pPr>
        <w:pStyle w:val="Main"/>
        <w:ind w:firstLine="0"/>
        <w:jc w:val="center"/>
      </w:pPr>
    </w:p>
    <w:p w:rsidR="002701F3" w:rsidRPr="000D773D" w:rsidRDefault="002701F3" w:rsidP="002701F3">
      <w:pPr>
        <w:pStyle w:val="Main"/>
        <w:rPr>
          <w:lang w:val="ru-RU"/>
        </w:rPr>
      </w:pPr>
      <w:r w:rsidRPr="000D773D">
        <w:rPr>
          <w:lang w:val="ru-RU"/>
        </w:rPr>
        <w:t xml:space="preserve">Первый условный оператор используется в программе в операторе </w:t>
      </w:r>
      <w:r w:rsidRPr="00EC2A39">
        <w:t>cout</w:t>
      </w:r>
      <w:r w:rsidRPr="000D773D">
        <w:rPr>
          <w:lang w:val="ru-RU"/>
        </w:rPr>
        <w:t xml:space="preserve"> для определения строки, выводимой на печать: "</w:t>
      </w:r>
      <w:r w:rsidRPr="00EC2A39">
        <w:t>overpaid</w:t>
      </w:r>
      <w:r w:rsidRPr="000D773D">
        <w:rPr>
          <w:lang w:val="ru-RU"/>
        </w:rPr>
        <w:t xml:space="preserve"> </w:t>
      </w:r>
      <w:r w:rsidRPr="00EC2A39">
        <w:t>by</w:t>
      </w:r>
      <w:r w:rsidRPr="000D773D">
        <w:rPr>
          <w:lang w:val="ru-RU"/>
        </w:rPr>
        <w:t xml:space="preserve"> $" или "</w:t>
      </w:r>
      <w:r w:rsidRPr="00EC2A39">
        <w:t>paid</w:t>
      </w:r>
      <w:r w:rsidRPr="000D773D">
        <w:rPr>
          <w:lang w:val="ru-RU"/>
        </w:rPr>
        <w:t xml:space="preserve"> $". В следующем условном операторе вычисляется и печатается соответствующее значение денежного эквивалента.</w:t>
      </w:r>
    </w:p>
    <w:p w:rsidR="002701F3" w:rsidRPr="000D773D" w:rsidRDefault="002701F3" w:rsidP="002701F3">
      <w:pPr>
        <w:pStyle w:val="Main"/>
        <w:rPr>
          <w:lang w:val="ru-RU"/>
        </w:rPr>
      </w:pPr>
    </w:p>
    <w:p w:rsidR="002701F3" w:rsidRPr="002701F3" w:rsidRDefault="002701F3" w:rsidP="002701F3">
      <w:pPr>
        <w:pStyle w:val="3"/>
        <w:keepNext w:val="0"/>
        <w:spacing w:before="0" w:after="0"/>
        <w:ind w:left="709" w:firstLine="0"/>
        <w:rPr>
          <w:sz w:val="20"/>
          <w:szCs w:val="20"/>
        </w:rPr>
      </w:pPr>
      <w:bookmarkStart w:id="49" w:name="_Toc129890459"/>
      <w:bookmarkStart w:id="50" w:name="_Toc515770107"/>
      <w:r w:rsidRPr="002701F3">
        <w:rPr>
          <w:sz w:val="20"/>
          <w:szCs w:val="20"/>
        </w:rPr>
        <w:t>Оператор switch.</w:t>
      </w:r>
      <w:bookmarkEnd w:id="49"/>
      <w:bookmarkEnd w:id="50"/>
    </w:p>
    <w:p w:rsidR="002701F3" w:rsidRPr="000D773D" w:rsidRDefault="002701F3" w:rsidP="002701F3">
      <w:pPr>
        <w:pStyle w:val="Main"/>
        <w:rPr>
          <w:lang w:val="ru-RU"/>
        </w:rPr>
      </w:pPr>
      <w:r w:rsidRPr="000D773D">
        <w:rPr>
          <w:highlight w:val="yellow"/>
          <w:lang w:val="ru-RU"/>
        </w:rPr>
        <w:t xml:space="preserve">Часто необходимо </w:t>
      </w:r>
      <w:bookmarkStart w:id="51" w:name="AP01008"/>
      <w:r w:rsidRPr="000D773D">
        <w:rPr>
          <w:highlight w:val="yellow"/>
          <w:lang w:val="ru-RU"/>
        </w:rPr>
        <w:t>сравнить</w:t>
      </w:r>
      <w:bookmarkEnd w:id="51"/>
      <w:r w:rsidRPr="000D773D">
        <w:rPr>
          <w:highlight w:val="yellow"/>
          <w:lang w:val="ru-RU"/>
        </w:rPr>
        <w:t xml:space="preserve"> некоторую переменную или выражение с несколькими значениями. Для этого можно использовать либо </w:t>
      </w:r>
      <w:bookmarkStart w:id="52" w:name="AP01024"/>
      <w:r w:rsidRPr="000D773D">
        <w:rPr>
          <w:highlight w:val="yellow"/>
          <w:lang w:val="ru-RU"/>
        </w:rPr>
        <w:t xml:space="preserve">вложенные операторы </w:t>
      </w:r>
      <w:bookmarkEnd w:id="52"/>
      <w:r w:rsidRPr="00A04A6B">
        <w:rPr>
          <w:highlight w:val="yellow"/>
        </w:rPr>
        <w:t>if</w:t>
      </w:r>
      <w:r w:rsidRPr="000D773D">
        <w:rPr>
          <w:highlight w:val="yellow"/>
          <w:lang w:val="ru-RU"/>
        </w:rPr>
        <w:t>-</w:t>
      </w:r>
      <w:r w:rsidRPr="00A04A6B">
        <w:rPr>
          <w:highlight w:val="yellow"/>
        </w:rPr>
        <w:t>else</w:t>
      </w:r>
      <w:r w:rsidRPr="000D773D">
        <w:rPr>
          <w:highlight w:val="yellow"/>
          <w:lang w:val="ru-RU"/>
        </w:rPr>
        <w:t>-</w:t>
      </w:r>
      <w:r w:rsidRPr="00A04A6B">
        <w:rPr>
          <w:highlight w:val="yellow"/>
        </w:rPr>
        <w:t>if</w:t>
      </w:r>
      <w:r w:rsidRPr="000D773D">
        <w:rPr>
          <w:highlight w:val="yellow"/>
          <w:lang w:val="ru-RU"/>
        </w:rPr>
        <w:t xml:space="preserve">, либо — оператор </w:t>
      </w:r>
      <w:r w:rsidRPr="00A04A6B">
        <w:rPr>
          <w:highlight w:val="yellow"/>
        </w:rPr>
        <w:t>switch</w:t>
      </w:r>
      <w:r w:rsidRPr="000D773D">
        <w:rPr>
          <w:highlight w:val="yellow"/>
          <w:lang w:val="ru-RU"/>
        </w:rPr>
        <w:t>.</w:t>
      </w:r>
      <w:r w:rsidRPr="000D773D">
        <w:rPr>
          <w:lang w:val="ru-RU"/>
        </w:rPr>
        <w:t xml:space="preserve"> Однако, будьте осторожны: в отличие от операторов-переключателей других языков высокого уровня (например, оператора </w:t>
      </w:r>
      <w:r w:rsidRPr="00B55844">
        <w:t>case</w:t>
      </w:r>
      <w:r w:rsidRPr="000D773D">
        <w:rPr>
          <w:lang w:val="ru-RU"/>
        </w:rPr>
        <w:t xml:space="preserve"> языка Паскаль), в С оператор </w:t>
      </w:r>
      <w:r w:rsidRPr="00B55844">
        <w:t>switch</w:t>
      </w:r>
      <w:r w:rsidRPr="000D773D">
        <w:rPr>
          <w:lang w:val="ru-RU"/>
        </w:rPr>
        <w:t xml:space="preserve"> имеет несколько особенностей. Синтаксис оператора </w:t>
      </w:r>
      <w:r w:rsidRPr="00B55844">
        <w:t>switch</w:t>
      </w:r>
      <w:r w:rsidRPr="000D773D">
        <w:rPr>
          <w:lang w:val="ru-RU"/>
        </w:rPr>
        <w:t xml:space="preserve"> следующий:</w:t>
      </w:r>
    </w:p>
    <w:p w:rsidR="002701F3" w:rsidRPr="000D773D" w:rsidRDefault="002701F3" w:rsidP="002701F3">
      <w:pPr>
        <w:pStyle w:val="Main"/>
        <w:rPr>
          <w:lang w:val="ru-RU"/>
        </w:rPr>
      </w:pPr>
    </w:p>
    <w:p w:rsidR="002701F3" w:rsidRPr="000D773D" w:rsidRDefault="002701F3" w:rsidP="002701F3">
      <w:pPr>
        <w:pStyle w:val="Program"/>
        <w:rPr>
          <w:lang w:val="ru-RU"/>
        </w:rPr>
      </w:pPr>
      <w:r w:rsidRPr="00B55844">
        <w:rPr>
          <w:color w:val="0000FF"/>
        </w:rPr>
        <w:t>switch</w:t>
      </w:r>
      <w:r w:rsidRPr="000D773D">
        <w:rPr>
          <w:lang w:val="ru-RU"/>
        </w:rPr>
        <w:t xml:space="preserve"> (общее_выражение) {</w:t>
      </w:r>
    </w:p>
    <w:p w:rsidR="002701F3" w:rsidRPr="000D773D" w:rsidRDefault="002701F3" w:rsidP="002701F3">
      <w:pPr>
        <w:pStyle w:val="Program"/>
        <w:rPr>
          <w:lang w:val="ru-RU"/>
        </w:rPr>
      </w:pPr>
      <w:r w:rsidRPr="000D773D">
        <w:rPr>
          <w:color w:val="0000FF"/>
          <w:lang w:val="ru-RU"/>
        </w:rPr>
        <w:tab/>
      </w:r>
      <w:r w:rsidRPr="00B55844">
        <w:rPr>
          <w:color w:val="0000FF"/>
        </w:rPr>
        <w:t>case</w:t>
      </w:r>
      <w:r w:rsidRPr="000D773D">
        <w:rPr>
          <w:lang w:val="ru-RU"/>
        </w:rPr>
        <w:t xml:space="preserve"> константа1:</w:t>
      </w:r>
    </w:p>
    <w:p w:rsidR="002701F3" w:rsidRPr="000D773D" w:rsidRDefault="002701F3" w:rsidP="002701F3">
      <w:pPr>
        <w:pStyle w:val="Program"/>
        <w:rPr>
          <w:lang w:val="ru-RU"/>
        </w:rPr>
      </w:pPr>
      <w:r w:rsidRPr="000D773D">
        <w:rPr>
          <w:lang w:val="ru-RU"/>
        </w:rPr>
        <w:tab/>
      </w:r>
      <w:r w:rsidRPr="000D773D">
        <w:rPr>
          <w:lang w:val="ru-RU"/>
        </w:rPr>
        <w:tab/>
        <w:t>операторы1;</w:t>
      </w:r>
    </w:p>
    <w:p w:rsidR="002701F3" w:rsidRPr="000D773D" w:rsidRDefault="002701F3" w:rsidP="002701F3">
      <w:pPr>
        <w:pStyle w:val="Program"/>
        <w:rPr>
          <w:color w:val="0000FF"/>
          <w:lang w:val="ru-RU"/>
        </w:rPr>
      </w:pPr>
      <w:r w:rsidRPr="000D773D">
        <w:rPr>
          <w:color w:val="0000FF"/>
          <w:lang w:val="ru-RU"/>
        </w:rPr>
        <w:tab/>
      </w:r>
      <w:r w:rsidRPr="000D773D">
        <w:rPr>
          <w:color w:val="0000FF"/>
          <w:lang w:val="ru-RU"/>
        </w:rPr>
        <w:tab/>
      </w:r>
      <w:r w:rsidRPr="00B55844">
        <w:rPr>
          <w:color w:val="0000FF"/>
        </w:rPr>
        <w:t>break</w:t>
      </w:r>
      <w:r w:rsidRPr="000D773D">
        <w:rPr>
          <w:color w:val="0000FF"/>
          <w:lang w:val="ru-RU"/>
        </w:rPr>
        <w:t>;</w:t>
      </w:r>
    </w:p>
    <w:p w:rsidR="002701F3" w:rsidRPr="000D773D" w:rsidRDefault="002701F3" w:rsidP="002701F3">
      <w:pPr>
        <w:pStyle w:val="Program"/>
        <w:rPr>
          <w:lang w:val="ru-RU"/>
        </w:rPr>
      </w:pPr>
      <w:r w:rsidRPr="000D773D">
        <w:rPr>
          <w:color w:val="0000FF"/>
          <w:lang w:val="ru-RU"/>
        </w:rPr>
        <w:tab/>
      </w:r>
      <w:r w:rsidRPr="00B55844">
        <w:rPr>
          <w:color w:val="0000FF"/>
        </w:rPr>
        <w:t>case</w:t>
      </w:r>
      <w:r w:rsidRPr="000D773D">
        <w:rPr>
          <w:lang w:val="ru-RU"/>
        </w:rPr>
        <w:t xml:space="preserve"> константа2:</w:t>
      </w:r>
    </w:p>
    <w:p w:rsidR="002701F3" w:rsidRPr="000D773D" w:rsidRDefault="002701F3" w:rsidP="002701F3">
      <w:pPr>
        <w:pStyle w:val="Program"/>
        <w:rPr>
          <w:lang w:val="ru-RU"/>
        </w:rPr>
      </w:pPr>
      <w:r w:rsidRPr="000D773D">
        <w:rPr>
          <w:lang w:val="ru-RU"/>
        </w:rPr>
        <w:tab/>
      </w:r>
      <w:r w:rsidRPr="000D773D">
        <w:rPr>
          <w:lang w:val="ru-RU"/>
        </w:rPr>
        <w:tab/>
        <w:t>операторы2;</w:t>
      </w:r>
    </w:p>
    <w:p w:rsidR="002701F3" w:rsidRPr="000D773D" w:rsidRDefault="002701F3" w:rsidP="002701F3">
      <w:pPr>
        <w:pStyle w:val="Program"/>
        <w:rPr>
          <w:color w:val="0000FF"/>
          <w:lang w:val="ru-RU"/>
        </w:rPr>
      </w:pPr>
      <w:r w:rsidRPr="000D773D">
        <w:rPr>
          <w:color w:val="0000FF"/>
          <w:lang w:val="ru-RU"/>
        </w:rPr>
        <w:tab/>
      </w:r>
      <w:r w:rsidRPr="000D773D">
        <w:rPr>
          <w:color w:val="0000FF"/>
          <w:lang w:val="ru-RU"/>
        </w:rPr>
        <w:tab/>
      </w:r>
      <w:r w:rsidRPr="00B55844">
        <w:rPr>
          <w:color w:val="0000FF"/>
        </w:rPr>
        <w:t>break</w:t>
      </w:r>
      <w:r w:rsidRPr="000D773D">
        <w:rPr>
          <w:color w:val="0000FF"/>
          <w:lang w:val="ru-RU"/>
        </w:rPr>
        <w:t>;</w:t>
      </w:r>
    </w:p>
    <w:p w:rsidR="002701F3" w:rsidRPr="000D773D" w:rsidRDefault="002701F3" w:rsidP="002701F3">
      <w:pPr>
        <w:pStyle w:val="Program"/>
        <w:rPr>
          <w:lang w:val="ru-RU"/>
        </w:rPr>
      </w:pPr>
      <w:r w:rsidRPr="000D773D">
        <w:rPr>
          <w:lang w:val="ru-RU"/>
        </w:rPr>
        <w:t>…</w:t>
      </w:r>
    </w:p>
    <w:p w:rsidR="002701F3" w:rsidRPr="000D773D" w:rsidRDefault="002701F3" w:rsidP="002701F3">
      <w:pPr>
        <w:pStyle w:val="Program"/>
        <w:rPr>
          <w:lang w:val="ru-RU"/>
        </w:rPr>
      </w:pPr>
      <w:r w:rsidRPr="000D773D">
        <w:rPr>
          <w:lang w:val="ru-RU"/>
        </w:rPr>
        <w:t>…</w:t>
      </w:r>
    </w:p>
    <w:p w:rsidR="002701F3" w:rsidRPr="000D773D" w:rsidRDefault="002701F3" w:rsidP="002701F3">
      <w:pPr>
        <w:pStyle w:val="Program"/>
        <w:rPr>
          <w:lang w:val="ru-RU"/>
        </w:rPr>
      </w:pPr>
      <w:r w:rsidRPr="000D773D">
        <w:rPr>
          <w:lang w:val="ru-RU"/>
        </w:rPr>
        <w:t>…</w:t>
      </w:r>
    </w:p>
    <w:p w:rsidR="002701F3" w:rsidRPr="000D773D" w:rsidRDefault="002701F3" w:rsidP="002701F3">
      <w:pPr>
        <w:pStyle w:val="Program"/>
        <w:rPr>
          <w:lang w:val="ru-RU"/>
        </w:rPr>
      </w:pPr>
      <w:r w:rsidRPr="000D773D">
        <w:rPr>
          <w:color w:val="0000FF"/>
          <w:lang w:val="ru-RU"/>
        </w:rPr>
        <w:tab/>
      </w:r>
      <w:r w:rsidRPr="00B55844">
        <w:rPr>
          <w:color w:val="0000FF"/>
        </w:rPr>
        <w:t>case</w:t>
      </w:r>
      <w:r w:rsidRPr="000D773D">
        <w:rPr>
          <w:lang w:val="ru-RU"/>
        </w:rPr>
        <w:t xml:space="preserve"> константа </w:t>
      </w:r>
      <w:r w:rsidRPr="00EC2A39">
        <w:t>N</w:t>
      </w:r>
      <w:r w:rsidRPr="000D773D">
        <w:rPr>
          <w:lang w:val="ru-RU"/>
        </w:rPr>
        <w:t>:</w:t>
      </w:r>
    </w:p>
    <w:p w:rsidR="002701F3" w:rsidRPr="000D773D" w:rsidRDefault="002701F3" w:rsidP="002701F3">
      <w:pPr>
        <w:pStyle w:val="Program"/>
        <w:rPr>
          <w:lang w:val="ru-RU"/>
        </w:rPr>
      </w:pPr>
      <w:r w:rsidRPr="000D773D">
        <w:rPr>
          <w:lang w:val="ru-RU"/>
        </w:rPr>
        <w:tab/>
      </w:r>
      <w:r w:rsidRPr="000D773D">
        <w:rPr>
          <w:lang w:val="ru-RU"/>
        </w:rPr>
        <w:tab/>
        <w:t>операторы</w:t>
      </w:r>
      <w:r w:rsidRPr="00EC2A39">
        <w:t>N</w:t>
      </w:r>
      <w:r w:rsidRPr="000D773D">
        <w:rPr>
          <w:lang w:val="ru-RU"/>
        </w:rPr>
        <w:t>;</w:t>
      </w:r>
    </w:p>
    <w:p w:rsidR="002701F3" w:rsidRPr="000D773D" w:rsidRDefault="002701F3" w:rsidP="002701F3">
      <w:pPr>
        <w:pStyle w:val="Program"/>
        <w:rPr>
          <w:color w:val="0000FF"/>
          <w:lang w:val="ru-RU"/>
        </w:rPr>
      </w:pPr>
      <w:r w:rsidRPr="000D773D">
        <w:rPr>
          <w:color w:val="0000FF"/>
          <w:lang w:val="ru-RU"/>
        </w:rPr>
        <w:tab/>
      </w:r>
      <w:r w:rsidRPr="000D773D">
        <w:rPr>
          <w:color w:val="0000FF"/>
          <w:lang w:val="ru-RU"/>
        </w:rPr>
        <w:tab/>
      </w:r>
      <w:r w:rsidRPr="00B55844">
        <w:rPr>
          <w:color w:val="0000FF"/>
        </w:rPr>
        <w:t>break</w:t>
      </w:r>
      <w:r w:rsidRPr="000D773D">
        <w:rPr>
          <w:color w:val="0000FF"/>
          <w:lang w:val="ru-RU"/>
        </w:rPr>
        <w:t>;</w:t>
      </w:r>
    </w:p>
    <w:p w:rsidR="002701F3" w:rsidRPr="000D773D" w:rsidRDefault="002701F3" w:rsidP="002701F3">
      <w:pPr>
        <w:pStyle w:val="Program"/>
        <w:rPr>
          <w:lang w:val="ru-RU"/>
        </w:rPr>
      </w:pPr>
      <w:r w:rsidRPr="000D773D">
        <w:rPr>
          <w:lang w:val="ru-RU"/>
        </w:rPr>
        <w:tab/>
      </w:r>
      <w:r w:rsidRPr="00B55844">
        <w:rPr>
          <w:color w:val="0000FF"/>
        </w:rPr>
        <w:t>default</w:t>
      </w:r>
      <w:r w:rsidRPr="000D773D">
        <w:rPr>
          <w:lang w:val="ru-RU"/>
        </w:rPr>
        <w:t>: операторы;</w:t>
      </w:r>
    </w:p>
    <w:p w:rsidR="002701F3" w:rsidRPr="000D773D" w:rsidRDefault="002701F3" w:rsidP="002701F3">
      <w:pPr>
        <w:pStyle w:val="Program"/>
        <w:rPr>
          <w:lang w:val="ru-RU"/>
        </w:rPr>
      </w:pPr>
      <w:r w:rsidRPr="000D773D">
        <w:rPr>
          <w:lang w:val="ru-RU"/>
        </w:rPr>
        <w:t>}</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 xml:space="preserve">Дополнительный оператор, на который надо обратить особое внимание, это — оператор </w:t>
      </w:r>
      <w:r w:rsidRPr="00EC2A39">
        <w:t>break</w:t>
      </w:r>
      <w:r w:rsidRPr="000D773D">
        <w:rPr>
          <w:lang w:val="ru-RU"/>
        </w:rPr>
        <w:t xml:space="preserve">. Если бы этот пример был написан на Паскале, то при условии, что коснстанта1 равна конструкции общее_ выражение, выполнились бы операторы1, и программа перешла бы к оператору, следующему за последним оператором </w:t>
      </w:r>
      <w:r w:rsidRPr="00EC2A39">
        <w:t>case</w:t>
      </w:r>
      <w:r w:rsidRPr="000D773D">
        <w:rPr>
          <w:lang w:val="ru-RU"/>
        </w:rPr>
        <w:t xml:space="preserve"> (после закрывающей фигурной скобки).</w:t>
      </w:r>
    </w:p>
    <w:p w:rsidR="002701F3" w:rsidRPr="000D773D" w:rsidRDefault="002701F3" w:rsidP="002701F3">
      <w:pPr>
        <w:pStyle w:val="Main"/>
        <w:rPr>
          <w:lang w:val="ru-RU"/>
        </w:rPr>
      </w:pPr>
      <w:r w:rsidRPr="000D773D">
        <w:rPr>
          <w:lang w:val="ru-RU"/>
        </w:rPr>
        <w:t xml:space="preserve">В С ситуация иная. В предыдущем примере, если удалить оператор </w:t>
      </w:r>
      <w:r w:rsidRPr="00EC2A39">
        <w:t>break</w:t>
      </w:r>
      <w:r w:rsidRPr="000D773D">
        <w:rPr>
          <w:lang w:val="ru-RU"/>
        </w:rPr>
        <w:t xml:space="preserve"> из раздела константа1, то получится, будто опять произошло совпадение с константой и далее будут выполняться операторы2. Именно оператор </w:t>
      </w:r>
      <w:r w:rsidRPr="00EC2A39">
        <w:t>break</w:t>
      </w:r>
      <w:r w:rsidRPr="000D773D">
        <w:rPr>
          <w:lang w:val="ru-RU"/>
        </w:rPr>
        <w:t xml:space="preserve"> заставляет программу пропустить оставшуюся часть операторов, входящих в </w:t>
      </w:r>
      <w:r w:rsidRPr="00EC2A39">
        <w:t>switch</w:t>
      </w:r>
      <w:r w:rsidRPr="000D773D">
        <w:rPr>
          <w:lang w:val="ru-RU"/>
        </w:rPr>
        <w:t>. Рассмотрим несколько примеров.</w:t>
      </w:r>
    </w:p>
    <w:p w:rsidR="002701F3" w:rsidRPr="000D773D" w:rsidRDefault="002701F3" w:rsidP="002701F3">
      <w:pPr>
        <w:pStyle w:val="Main"/>
        <w:rPr>
          <w:lang w:val="ru-RU"/>
        </w:rPr>
      </w:pPr>
      <w:r w:rsidRPr="000D773D">
        <w:rPr>
          <w:lang w:val="ru-RU"/>
        </w:rPr>
        <w:t xml:space="preserve">Фрагмент программы с оператором </w:t>
      </w:r>
      <w:r w:rsidRPr="00EC2A39">
        <w:t>if</w:t>
      </w:r>
      <w:r w:rsidRPr="000D773D">
        <w:rPr>
          <w:lang w:val="ru-RU"/>
        </w:rPr>
        <w:t>-</w:t>
      </w:r>
      <w:r w:rsidRPr="00EC2A39">
        <w:t>else</w:t>
      </w:r>
      <w:r w:rsidRPr="000D773D">
        <w:rPr>
          <w:lang w:val="ru-RU"/>
        </w:rPr>
        <w:t>-</w:t>
      </w:r>
      <w:r w:rsidRPr="00EC2A39">
        <w:t>if</w:t>
      </w:r>
      <w:r w:rsidRPr="000D773D">
        <w:rPr>
          <w:lang w:val="ru-RU"/>
        </w:rPr>
        <w:t>:</w:t>
      </w:r>
    </w:p>
    <w:p w:rsidR="002701F3" w:rsidRPr="000D773D" w:rsidRDefault="002701F3" w:rsidP="002701F3">
      <w:pPr>
        <w:pStyle w:val="Main"/>
        <w:rPr>
          <w:lang w:val="ru-RU"/>
        </w:rPr>
      </w:pPr>
    </w:p>
    <w:p w:rsidR="002701F3" w:rsidRPr="00EC2A39" w:rsidRDefault="002701F3" w:rsidP="002701F3">
      <w:pPr>
        <w:pStyle w:val="Program"/>
      </w:pPr>
      <w:r w:rsidRPr="00B55844">
        <w:rPr>
          <w:color w:val="0000FF"/>
        </w:rPr>
        <w:t>if</w:t>
      </w:r>
      <w:r w:rsidRPr="00EC2A39">
        <w:t>(emove == SMALL_CHANGE_UP)</w:t>
      </w:r>
    </w:p>
    <w:p w:rsidR="002701F3" w:rsidRPr="00EC2A39" w:rsidRDefault="002701F3" w:rsidP="002701F3">
      <w:pPr>
        <w:pStyle w:val="Program"/>
      </w:pPr>
      <w:r w:rsidRPr="00EC2A39">
        <w:tab/>
        <w:t>fycoord = 5;</w:t>
      </w:r>
    </w:p>
    <w:p w:rsidR="002701F3" w:rsidRPr="00EC2A39" w:rsidRDefault="002701F3" w:rsidP="002701F3">
      <w:pPr>
        <w:pStyle w:val="Program"/>
      </w:pPr>
      <w:r w:rsidRPr="00B55844">
        <w:rPr>
          <w:color w:val="0000FF"/>
        </w:rPr>
        <w:t>else if</w:t>
      </w:r>
      <w:r w:rsidRPr="00EC2A39">
        <w:t>(emove == SMALL_CHANGE_DOWN)</w:t>
      </w:r>
    </w:p>
    <w:p w:rsidR="002701F3" w:rsidRPr="00EC2A39" w:rsidRDefault="002701F3" w:rsidP="002701F3">
      <w:pPr>
        <w:pStyle w:val="Program"/>
      </w:pPr>
      <w:r w:rsidRPr="00EC2A39">
        <w:tab/>
        <w:t>fycoord = -5;</w:t>
      </w:r>
    </w:p>
    <w:p w:rsidR="002701F3" w:rsidRPr="00EC2A39" w:rsidRDefault="002701F3" w:rsidP="002701F3">
      <w:pPr>
        <w:pStyle w:val="Program"/>
      </w:pPr>
      <w:r w:rsidRPr="00B55844">
        <w:rPr>
          <w:color w:val="0000FF"/>
        </w:rPr>
        <w:t>else if</w:t>
      </w:r>
      <w:r w:rsidRPr="00EC2A39">
        <w:t>(emove == LARGE_CHANGE_UP)</w:t>
      </w:r>
    </w:p>
    <w:p w:rsidR="002701F3" w:rsidRPr="000D773D" w:rsidRDefault="002701F3" w:rsidP="002701F3">
      <w:pPr>
        <w:pStyle w:val="Program"/>
        <w:rPr>
          <w:lang w:val="ru-RU"/>
        </w:rPr>
      </w:pPr>
      <w:r w:rsidRPr="00EC2A39">
        <w:tab/>
        <w:t>fycoord</w:t>
      </w:r>
      <w:r w:rsidRPr="000D773D">
        <w:rPr>
          <w:lang w:val="ru-RU"/>
        </w:rPr>
        <w:t xml:space="preserve"> = 10;</w:t>
      </w:r>
    </w:p>
    <w:p w:rsidR="002701F3" w:rsidRPr="000D773D" w:rsidRDefault="002701F3" w:rsidP="002701F3">
      <w:pPr>
        <w:pStyle w:val="Program"/>
        <w:rPr>
          <w:color w:val="0000FF"/>
          <w:lang w:val="ru-RU"/>
        </w:rPr>
      </w:pPr>
      <w:r w:rsidRPr="00B55844">
        <w:rPr>
          <w:color w:val="0000FF"/>
        </w:rPr>
        <w:t>else</w:t>
      </w:r>
    </w:p>
    <w:p w:rsidR="002701F3" w:rsidRPr="000D773D" w:rsidRDefault="002701F3" w:rsidP="002701F3">
      <w:pPr>
        <w:pStyle w:val="Program"/>
        <w:rPr>
          <w:lang w:val="ru-RU"/>
        </w:rPr>
      </w:pPr>
      <w:r w:rsidRPr="000D773D">
        <w:rPr>
          <w:lang w:val="ru-RU"/>
        </w:rPr>
        <w:tab/>
      </w:r>
      <w:r w:rsidRPr="00EC2A39">
        <w:t>fycoord</w:t>
      </w:r>
      <w:r w:rsidRPr="000D773D">
        <w:rPr>
          <w:lang w:val="ru-RU"/>
        </w:rPr>
        <w:t xml:space="preserve"> = -10;</w:t>
      </w:r>
    </w:p>
    <w:p w:rsidR="002701F3" w:rsidRPr="000D773D" w:rsidRDefault="002701F3" w:rsidP="002701F3">
      <w:pPr>
        <w:pStyle w:val="Program"/>
        <w:rPr>
          <w:lang w:val="ru-RU"/>
        </w:rPr>
      </w:pPr>
    </w:p>
    <w:p w:rsidR="002701F3" w:rsidRPr="00EC2A39" w:rsidRDefault="002701F3" w:rsidP="002701F3">
      <w:pPr>
        <w:pStyle w:val="Program"/>
        <w:rPr>
          <w:lang w:val="ru-RU"/>
        </w:rPr>
      </w:pPr>
      <w:r w:rsidRPr="00EC2A39">
        <w:rPr>
          <w:lang w:val="ru-RU"/>
        </w:rPr>
        <w:t>Можно переписать этот фрагмент, используя оператор switch:</w:t>
      </w:r>
    </w:p>
    <w:p w:rsidR="002701F3" w:rsidRPr="00EC2A39" w:rsidRDefault="002701F3" w:rsidP="002701F3">
      <w:pPr>
        <w:pStyle w:val="Program"/>
        <w:rPr>
          <w:lang w:val="ru-RU"/>
        </w:rPr>
      </w:pPr>
    </w:p>
    <w:p w:rsidR="002701F3" w:rsidRPr="00EC2A39" w:rsidRDefault="002701F3" w:rsidP="002701F3">
      <w:pPr>
        <w:pStyle w:val="Program"/>
      </w:pPr>
      <w:r w:rsidRPr="00B55844">
        <w:rPr>
          <w:color w:val="0000FF"/>
        </w:rPr>
        <w:t>switch</w:t>
      </w:r>
      <w:r w:rsidRPr="00EC2A39">
        <w:t>(emove) {</w:t>
      </w:r>
    </w:p>
    <w:p w:rsidR="002701F3" w:rsidRPr="00EC2A39" w:rsidRDefault="002701F3" w:rsidP="002701F3">
      <w:pPr>
        <w:pStyle w:val="Program"/>
      </w:pPr>
      <w:r w:rsidRPr="00B55844">
        <w:rPr>
          <w:color w:val="0000FF"/>
        </w:rPr>
        <w:t>case</w:t>
      </w:r>
      <w:r w:rsidRPr="00EC2A39">
        <w:t xml:space="preserve"> SMALL_CHANGE_UP:</w:t>
      </w:r>
    </w:p>
    <w:p w:rsidR="002701F3" w:rsidRPr="00EC2A39" w:rsidRDefault="002701F3" w:rsidP="002701F3">
      <w:pPr>
        <w:pStyle w:val="Program"/>
      </w:pPr>
      <w:r w:rsidRPr="00EC2A39">
        <w:tab/>
        <w:t>fycoord = 5;</w:t>
      </w:r>
    </w:p>
    <w:p w:rsidR="002701F3" w:rsidRPr="00EC2A39" w:rsidRDefault="002701F3" w:rsidP="002701F3">
      <w:pPr>
        <w:pStyle w:val="Program"/>
      </w:pPr>
      <w:r w:rsidRPr="00B55844">
        <w:rPr>
          <w:color w:val="0000FF"/>
        </w:rPr>
        <w:tab/>
        <w:t>break</w:t>
      </w:r>
      <w:r w:rsidRPr="00EC2A39">
        <w:t>;</w:t>
      </w:r>
    </w:p>
    <w:p w:rsidR="002701F3" w:rsidRPr="00EC2A39" w:rsidRDefault="002701F3" w:rsidP="002701F3">
      <w:pPr>
        <w:pStyle w:val="Program"/>
      </w:pPr>
      <w:r w:rsidRPr="00B55844">
        <w:rPr>
          <w:color w:val="0000FF"/>
        </w:rPr>
        <w:t xml:space="preserve">case </w:t>
      </w:r>
      <w:r w:rsidRPr="00EC2A39">
        <w:t>SMALL_CHANGE_DOWN:</w:t>
      </w:r>
    </w:p>
    <w:p w:rsidR="002701F3" w:rsidRPr="00EC2A39" w:rsidRDefault="002701F3" w:rsidP="002701F3">
      <w:pPr>
        <w:pStyle w:val="Program"/>
      </w:pPr>
      <w:r w:rsidRPr="00EC2A39">
        <w:tab/>
        <w:t>fycoord = -5;</w:t>
      </w:r>
    </w:p>
    <w:p w:rsidR="002701F3" w:rsidRPr="00EC2A39" w:rsidRDefault="002701F3" w:rsidP="002701F3">
      <w:pPr>
        <w:pStyle w:val="Program"/>
      </w:pPr>
      <w:r w:rsidRPr="00EC2A39">
        <w:tab/>
      </w:r>
      <w:r w:rsidRPr="00B55844">
        <w:rPr>
          <w:color w:val="0000FF"/>
        </w:rPr>
        <w:t>break</w:t>
      </w:r>
      <w:r w:rsidRPr="00EC2A39">
        <w:t>;</w:t>
      </w:r>
    </w:p>
    <w:p w:rsidR="002701F3" w:rsidRPr="00EC2A39" w:rsidRDefault="002701F3" w:rsidP="002701F3">
      <w:pPr>
        <w:pStyle w:val="Program"/>
      </w:pPr>
      <w:r w:rsidRPr="00B55844">
        <w:rPr>
          <w:color w:val="0000FF"/>
        </w:rPr>
        <w:t>case</w:t>
      </w:r>
      <w:r w:rsidRPr="00EC2A39">
        <w:t xml:space="preserve"> LARGE_CHANGE_UP:</w:t>
      </w:r>
    </w:p>
    <w:p w:rsidR="002701F3" w:rsidRPr="000D773D" w:rsidRDefault="002701F3" w:rsidP="002701F3">
      <w:pPr>
        <w:pStyle w:val="Program"/>
        <w:rPr>
          <w:lang w:val="ru-RU"/>
        </w:rPr>
      </w:pPr>
      <w:r w:rsidRPr="00EC2A39">
        <w:tab/>
        <w:t>fycoord</w:t>
      </w:r>
      <w:r w:rsidRPr="000D773D">
        <w:rPr>
          <w:lang w:val="ru-RU"/>
        </w:rPr>
        <w:t xml:space="preserve"> = 10;</w:t>
      </w:r>
    </w:p>
    <w:p w:rsidR="002701F3" w:rsidRPr="000D773D" w:rsidRDefault="002701F3" w:rsidP="002701F3">
      <w:pPr>
        <w:pStyle w:val="Program"/>
        <w:rPr>
          <w:lang w:val="ru-RU"/>
        </w:rPr>
      </w:pPr>
      <w:r w:rsidRPr="000D773D">
        <w:rPr>
          <w:lang w:val="ru-RU"/>
        </w:rPr>
        <w:tab/>
      </w:r>
      <w:r w:rsidRPr="00EC2A39">
        <w:t>break</w:t>
      </w:r>
      <w:r w:rsidRPr="000D773D">
        <w:rPr>
          <w:lang w:val="ru-RU"/>
        </w:rPr>
        <w:t>;</w:t>
      </w:r>
    </w:p>
    <w:p w:rsidR="002701F3" w:rsidRPr="000D773D" w:rsidRDefault="002701F3" w:rsidP="002701F3">
      <w:pPr>
        <w:pStyle w:val="Program"/>
        <w:rPr>
          <w:lang w:val="ru-RU"/>
        </w:rPr>
      </w:pPr>
      <w:r w:rsidRPr="00B55844">
        <w:rPr>
          <w:color w:val="0000FF"/>
        </w:rPr>
        <w:t>default</w:t>
      </w:r>
      <w:r w:rsidRPr="000D773D">
        <w:rPr>
          <w:lang w:val="ru-RU"/>
        </w:rPr>
        <w:t>:</w:t>
      </w:r>
    </w:p>
    <w:p w:rsidR="002701F3" w:rsidRPr="00EC2A39" w:rsidRDefault="002701F3" w:rsidP="002701F3">
      <w:pPr>
        <w:pStyle w:val="Program"/>
        <w:rPr>
          <w:lang w:val="ru-RU"/>
        </w:rPr>
      </w:pPr>
      <w:r w:rsidRPr="000D773D">
        <w:rPr>
          <w:lang w:val="ru-RU"/>
        </w:rPr>
        <w:tab/>
      </w:r>
      <w:r w:rsidRPr="00EC2A39">
        <w:rPr>
          <w:lang w:val="ru-RU"/>
        </w:rPr>
        <w:t>fycoord = -10;</w:t>
      </w:r>
    </w:p>
    <w:p w:rsidR="002701F3" w:rsidRPr="00EC2A39" w:rsidRDefault="002701F3" w:rsidP="002701F3">
      <w:pPr>
        <w:pStyle w:val="Program"/>
        <w:rPr>
          <w:lang w:val="ru-RU"/>
        </w:rPr>
      </w:pPr>
      <w:r w:rsidRPr="00EC2A39">
        <w:rPr>
          <w:lang w:val="ru-RU"/>
        </w:rPr>
        <w:t>}</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 xml:space="preserve">В этом примере значение </w:t>
      </w:r>
      <w:r w:rsidRPr="00EC2A39">
        <w:t>emove</w:t>
      </w:r>
      <w:r w:rsidRPr="000D773D">
        <w:rPr>
          <w:lang w:val="ru-RU"/>
        </w:rPr>
        <w:t xml:space="preserve"> последовательно сравнивается с очередным значением </w:t>
      </w:r>
      <w:r w:rsidRPr="00EC2A39">
        <w:t>case</w:t>
      </w:r>
      <w:r w:rsidRPr="000D773D">
        <w:rPr>
          <w:lang w:val="ru-RU"/>
        </w:rPr>
        <w:t xml:space="preserve">. Если происходит совпадение, переменная </w:t>
      </w:r>
      <w:r w:rsidRPr="00EC2A39">
        <w:t>fycoord</w:t>
      </w:r>
      <w:r w:rsidRPr="000D773D">
        <w:rPr>
          <w:lang w:val="ru-RU"/>
        </w:rPr>
        <w:t xml:space="preserve"> получает соответствующее значение. Затем выполняется оператор </w:t>
      </w:r>
      <w:r w:rsidRPr="00EC2A39">
        <w:t>break</w:t>
      </w:r>
      <w:r w:rsidRPr="000D773D">
        <w:rPr>
          <w:lang w:val="ru-RU"/>
        </w:rPr>
        <w:t xml:space="preserve">, и оставшиеся операторы, входящие в </w:t>
      </w:r>
      <w:r w:rsidRPr="00EC2A39">
        <w:t>switch</w:t>
      </w:r>
      <w:r w:rsidRPr="000D773D">
        <w:rPr>
          <w:lang w:val="ru-RU"/>
        </w:rPr>
        <w:t xml:space="preserve">, пропускаются. Если же совпадения не случается, выполняется присваивание по умолчанию </w:t>
      </w:r>
      <w:r w:rsidRPr="00DE1470">
        <w:rPr>
          <w:lang w:val="ru-RU"/>
        </w:rPr>
        <w:t>(</w:t>
      </w:r>
      <w:r w:rsidRPr="00EC2A39">
        <w:t>default</w:t>
      </w:r>
      <w:r w:rsidRPr="00DE1470">
        <w:rPr>
          <w:lang w:val="ru-RU"/>
        </w:rPr>
        <w:t xml:space="preserve">: </w:t>
      </w:r>
      <w:r w:rsidRPr="00EC2A39">
        <w:t>fycoord</w:t>
      </w:r>
      <w:r w:rsidRPr="00DE1470">
        <w:rPr>
          <w:lang w:val="ru-RU"/>
        </w:rPr>
        <w:t xml:space="preserve">=-10). </w:t>
      </w:r>
      <w:r w:rsidRPr="000D773D">
        <w:rPr>
          <w:lang w:val="ru-RU"/>
        </w:rPr>
        <w:t xml:space="preserve">Так как это последняя опция в операторе </w:t>
      </w:r>
      <w:r w:rsidRPr="00EC2A39">
        <w:t>switch</w:t>
      </w:r>
      <w:r w:rsidRPr="000D773D">
        <w:rPr>
          <w:lang w:val="ru-RU"/>
        </w:rPr>
        <w:t xml:space="preserve">, нет необходимости вставлять </w:t>
      </w:r>
      <w:r w:rsidRPr="00EC2A39">
        <w:t>break</w:t>
      </w:r>
      <w:r w:rsidRPr="000D773D">
        <w:rPr>
          <w:lang w:val="ru-RU"/>
        </w:rPr>
        <w:t xml:space="preserve">. Ветвь </w:t>
      </w:r>
      <w:r w:rsidRPr="00EC2A39">
        <w:t>default</w:t>
      </w:r>
      <w:r w:rsidRPr="000D773D">
        <w:rPr>
          <w:lang w:val="ru-RU"/>
        </w:rPr>
        <w:t xml:space="preserve"> в операторе </w:t>
      </w:r>
      <w:r w:rsidRPr="00EC2A39">
        <w:t>switch</w:t>
      </w:r>
      <w:r w:rsidRPr="000D773D">
        <w:rPr>
          <w:lang w:val="ru-RU"/>
        </w:rPr>
        <w:t xml:space="preserve"> необязательна.</w:t>
      </w:r>
    </w:p>
    <w:p w:rsidR="002701F3" w:rsidRPr="000D773D" w:rsidRDefault="002701F3" w:rsidP="002701F3">
      <w:pPr>
        <w:pStyle w:val="Main"/>
        <w:rPr>
          <w:lang w:val="ru-RU"/>
        </w:rPr>
      </w:pPr>
      <w:r w:rsidRPr="000D773D">
        <w:rPr>
          <w:lang w:val="ru-RU"/>
        </w:rPr>
        <w:t xml:space="preserve">Правильно расположить </w:t>
      </w:r>
      <w:r w:rsidRPr="00EC2A39">
        <w:t>break</w:t>
      </w:r>
      <w:r w:rsidRPr="000D773D">
        <w:rPr>
          <w:lang w:val="ru-RU"/>
        </w:rPr>
        <w:t xml:space="preserve"> в операторе </w:t>
      </w:r>
      <w:r w:rsidRPr="00EC2A39">
        <w:t>switch</w:t>
      </w:r>
      <w:r w:rsidRPr="000D773D">
        <w:rPr>
          <w:lang w:val="ru-RU"/>
        </w:rPr>
        <w:t xml:space="preserve"> оказывается очень полезным. Взгляните на следующий пример:</w:t>
      </w:r>
    </w:p>
    <w:p w:rsidR="002701F3" w:rsidRPr="000D773D" w:rsidRDefault="002701F3" w:rsidP="002701F3">
      <w:pPr>
        <w:pStyle w:val="Main"/>
        <w:rPr>
          <w:lang w:val="ru-RU"/>
        </w:rPr>
      </w:pPr>
    </w:p>
    <w:p w:rsidR="002701F3" w:rsidRPr="00630B45" w:rsidRDefault="002701F3" w:rsidP="002701F3">
      <w:pPr>
        <w:pStyle w:val="Program"/>
        <w:rPr>
          <w:color w:val="008000"/>
          <w:lang w:val="ru-RU"/>
        </w:rPr>
      </w:pPr>
      <w:r w:rsidRPr="00630B45">
        <w:rPr>
          <w:color w:val="008000"/>
          <w:lang w:val="ru-RU"/>
        </w:rPr>
        <w:t>/*07</w:t>
      </w:r>
      <w:r w:rsidRPr="00B75C0C">
        <w:rPr>
          <w:color w:val="008000"/>
        </w:rPr>
        <w:t>SWITCH</w:t>
      </w:r>
      <w:r w:rsidRPr="00630B45">
        <w:rPr>
          <w:color w:val="008000"/>
          <w:lang w:val="ru-RU"/>
        </w:rPr>
        <w:t>.</w:t>
      </w:r>
      <w:r w:rsidRPr="00B75C0C">
        <w:rPr>
          <w:color w:val="008000"/>
        </w:rPr>
        <w:t>C</w:t>
      </w:r>
    </w:p>
    <w:p w:rsidR="002701F3" w:rsidRPr="00630B45" w:rsidRDefault="002701F3" w:rsidP="002701F3">
      <w:pPr>
        <w:pStyle w:val="Program"/>
        <w:rPr>
          <w:color w:val="008000"/>
          <w:lang w:val="ru-RU"/>
        </w:rPr>
      </w:pPr>
      <w:r w:rsidRPr="00630B45">
        <w:rPr>
          <w:color w:val="008000"/>
          <w:lang w:val="ru-RU"/>
        </w:rPr>
        <w:t>Программа на С, иллюстрирующая возможность ветвлений и переходов</w:t>
      </w:r>
    </w:p>
    <w:p w:rsidR="002701F3" w:rsidRPr="00B75C0C" w:rsidRDefault="002701F3" w:rsidP="002701F3">
      <w:pPr>
        <w:pStyle w:val="Program"/>
        <w:rPr>
          <w:color w:val="008000"/>
        </w:rPr>
      </w:pPr>
      <w:r w:rsidRPr="00B75C0C">
        <w:rPr>
          <w:color w:val="008000"/>
        </w:rPr>
        <w:t>в операторе switch*/</w:t>
      </w:r>
    </w:p>
    <w:p w:rsidR="002701F3" w:rsidRPr="00B75C0C" w:rsidRDefault="002701F3" w:rsidP="002701F3">
      <w:pPr>
        <w:pStyle w:val="Program"/>
      </w:pPr>
    </w:p>
    <w:p w:rsidR="002701F3" w:rsidRPr="00B75C0C" w:rsidRDefault="002701F3" w:rsidP="002701F3">
      <w:pPr>
        <w:pStyle w:val="Program"/>
      </w:pPr>
      <w:r w:rsidRPr="00B75C0C">
        <w:rPr>
          <w:color w:val="0000FF"/>
        </w:rPr>
        <w:t>#include</w:t>
      </w:r>
      <w:r w:rsidRPr="00B75C0C">
        <w:t xml:space="preserve"> "stdafx.h"</w:t>
      </w:r>
    </w:p>
    <w:p w:rsidR="002701F3" w:rsidRPr="00B75C0C" w:rsidRDefault="002701F3" w:rsidP="002701F3">
      <w:pPr>
        <w:pStyle w:val="Program"/>
      </w:pPr>
    </w:p>
    <w:p w:rsidR="002701F3" w:rsidRPr="00B75C0C" w:rsidRDefault="002701F3" w:rsidP="002701F3">
      <w:pPr>
        <w:pStyle w:val="Program"/>
      </w:pPr>
      <w:r w:rsidRPr="00B75C0C">
        <w:t>main ()</w:t>
      </w:r>
    </w:p>
    <w:p w:rsidR="002701F3" w:rsidRPr="00B75C0C" w:rsidRDefault="002701F3" w:rsidP="002701F3">
      <w:pPr>
        <w:pStyle w:val="Program"/>
      </w:pPr>
      <w:r w:rsidRPr="00B75C0C">
        <w:t>{</w:t>
      </w:r>
    </w:p>
    <w:p w:rsidR="002701F3" w:rsidRPr="00B75C0C" w:rsidRDefault="002701F3" w:rsidP="002701F3">
      <w:pPr>
        <w:pStyle w:val="Program"/>
      </w:pPr>
      <w:r w:rsidRPr="00B75C0C">
        <w:tab/>
      </w:r>
      <w:r w:rsidRPr="00B75C0C">
        <w:rPr>
          <w:color w:val="0000FF"/>
        </w:rPr>
        <w:t>char</w:t>
      </w:r>
      <w:r w:rsidRPr="00B75C0C">
        <w:t xml:space="preserve"> c='a';</w:t>
      </w:r>
    </w:p>
    <w:p w:rsidR="002701F3" w:rsidRPr="00B75C0C" w:rsidRDefault="002701F3" w:rsidP="002701F3">
      <w:pPr>
        <w:pStyle w:val="Program"/>
      </w:pPr>
      <w:r w:rsidRPr="00B75C0C">
        <w:tab/>
      </w:r>
      <w:r w:rsidRPr="00B75C0C">
        <w:rPr>
          <w:color w:val="0000FF"/>
        </w:rPr>
        <w:t>int</w:t>
      </w:r>
      <w:r w:rsidRPr="00B75C0C">
        <w:t xml:space="preserve"> ivowelct=0, iconstantct=0;</w:t>
      </w:r>
    </w:p>
    <w:p w:rsidR="002701F3" w:rsidRPr="00B75C0C" w:rsidRDefault="002701F3" w:rsidP="002701F3">
      <w:pPr>
        <w:pStyle w:val="Program"/>
      </w:pPr>
      <w:r w:rsidRPr="00B75C0C">
        <w:tab/>
      </w:r>
      <w:r w:rsidRPr="00B75C0C">
        <w:rPr>
          <w:color w:val="0000FF"/>
        </w:rPr>
        <w:t>switch</w:t>
      </w:r>
      <w:r w:rsidRPr="00B75C0C">
        <w:t>(c) {</w:t>
      </w:r>
    </w:p>
    <w:p w:rsidR="002701F3" w:rsidRPr="00B75C0C" w:rsidRDefault="002701F3" w:rsidP="002701F3">
      <w:pPr>
        <w:pStyle w:val="Program"/>
      </w:pPr>
      <w:r w:rsidRPr="00B75C0C">
        <w:tab/>
      </w:r>
      <w:r w:rsidRPr="00B75C0C">
        <w:tab/>
      </w:r>
      <w:r w:rsidRPr="00B75C0C">
        <w:rPr>
          <w:color w:val="0000FF"/>
        </w:rPr>
        <w:t>case</w:t>
      </w:r>
      <w:r w:rsidRPr="00B75C0C">
        <w:t xml:space="preserve"> 'a':</w:t>
      </w:r>
    </w:p>
    <w:p w:rsidR="002701F3" w:rsidRPr="00B75C0C" w:rsidRDefault="002701F3" w:rsidP="002701F3">
      <w:pPr>
        <w:pStyle w:val="Program"/>
      </w:pPr>
      <w:r w:rsidRPr="00B75C0C">
        <w:tab/>
      </w:r>
      <w:r w:rsidRPr="00B75C0C">
        <w:tab/>
      </w:r>
      <w:r w:rsidRPr="00B75C0C">
        <w:rPr>
          <w:color w:val="0000FF"/>
        </w:rPr>
        <w:t>case</w:t>
      </w:r>
      <w:r w:rsidRPr="00B75C0C">
        <w:t xml:space="preserve"> 'A':</w:t>
      </w:r>
    </w:p>
    <w:p w:rsidR="002701F3" w:rsidRPr="00B75C0C" w:rsidRDefault="002701F3" w:rsidP="002701F3">
      <w:pPr>
        <w:pStyle w:val="Program"/>
      </w:pPr>
      <w:r w:rsidRPr="00B75C0C">
        <w:tab/>
      </w:r>
      <w:r w:rsidRPr="00B75C0C">
        <w:tab/>
      </w:r>
      <w:r w:rsidRPr="00B75C0C">
        <w:rPr>
          <w:color w:val="0000FF"/>
        </w:rPr>
        <w:t>case</w:t>
      </w:r>
      <w:r w:rsidRPr="00B75C0C">
        <w:t xml:space="preserve"> 'e':</w:t>
      </w:r>
    </w:p>
    <w:p w:rsidR="002701F3" w:rsidRPr="00B75C0C" w:rsidRDefault="002701F3" w:rsidP="002701F3">
      <w:pPr>
        <w:pStyle w:val="Program"/>
      </w:pPr>
      <w:r w:rsidRPr="00B75C0C">
        <w:tab/>
      </w:r>
      <w:r w:rsidRPr="00B75C0C">
        <w:tab/>
      </w:r>
      <w:r w:rsidRPr="00B75C0C">
        <w:rPr>
          <w:color w:val="0000FF"/>
        </w:rPr>
        <w:t>case</w:t>
      </w:r>
      <w:r w:rsidRPr="00B75C0C">
        <w:t xml:space="preserve"> 'E':</w:t>
      </w:r>
    </w:p>
    <w:p w:rsidR="002701F3" w:rsidRPr="00B75C0C" w:rsidRDefault="002701F3" w:rsidP="002701F3">
      <w:pPr>
        <w:pStyle w:val="Program"/>
      </w:pPr>
      <w:r w:rsidRPr="00B75C0C">
        <w:tab/>
      </w:r>
      <w:r w:rsidRPr="00B75C0C">
        <w:tab/>
      </w:r>
      <w:r w:rsidRPr="00B75C0C">
        <w:rPr>
          <w:color w:val="0000FF"/>
        </w:rPr>
        <w:t>case</w:t>
      </w:r>
      <w:r w:rsidRPr="00B75C0C">
        <w:t xml:space="preserve"> 'i':</w:t>
      </w:r>
    </w:p>
    <w:p w:rsidR="002701F3" w:rsidRPr="00B75C0C" w:rsidRDefault="002701F3" w:rsidP="002701F3">
      <w:pPr>
        <w:pStyle w:val="Program"/>
      </w:pPr>
      <w:r w:rsidRPr="00B75C0C">
        <w:tab/>
      </w:r>
      <w:r w:rsidRPr="00B75C0C">
        <w:tab/>
      </w:r>
      <w:r w:rsidRPr="00B75C0C">
        <w:rPr>
          <w:color w:val="0000FF"/>
        </w:rPr>
        <w:t>case</w:t>
      </w:r>
      <w:r w:rsidRPr="00B75C0C">
        <w:t xml:space="preserve"> 'I':</w:t>
      </w:r>
    </w:p>
    <w:p w:rsidR="002701F3" w:rsidRPr="00B75C0C" w:rsidRDefault="002701F3" w:rsidP="002701F3">
      <w:pPr>
        <w:pStyle w:val="Program"/>
      </w:pPr>
      <w:r w:rsidRPr="00B75C0C">
        <w:tab/>
      </w:r>
      <w:r w:rsidRPr="00B75C0C">
        <w:tab/>
      </w:r>
      <w:r w:rsidRPr="00B75C0C">
        <w:rPr>
          <w:color w:val="0000FF"/>
        </w:rPr>
        <w:t>case</w:t>
      </w:r>
      <w:r w:rsidRPr="00B75C0C">
        <w:t xml:space="preserve"> 'o':</w:t>
      </w:r>
    </w:p>
    <w:p w:rsidR="002701F3" w:rsidRPr="00B75C0C" w:rsidRDefault="002701F3" w:rsidP="002701F3">
      <w:pPr>
        <w:pStyle w:val="Program"/>
      </w:pPr>
      <w:r w:rsidRPr="00B75C0C">
        <w:tab/>
      </w:r>
      <w:r w:rsidRPr="00B75C0C">
        <w:tab/>
      </w:r>
      <w:r w:rsidRPr="00B75C0C">
        <w:rPr>
          <w:color w:val="0000FF"/>
        </w:rPr>
        <w:t>case</w:t>
      </w:r>
      <w:r w:rsidRPr="00B75C0C">
        <w:t xml:space="preserve"> 'O':</w:t>
      </w:r>
    </w:p>
    <w:p w:rsidR="002701F3" w:rsidRPr="00B75C0C" w:rsidRDefault="002701F3" w:rsidP="002701F3">
      <w:pPr>
        <w:pStyle w:val="Program"/>
      </w:pPr>
      <w:r w:rsidRPr="00B75C0C">
        <w:tab/>
      </w:r>
      <w:r w:rsidRPr="00B75C0C">
        <w:tab/>
      </w:r>
      <w:r w:rsidRPr="00B75C0C">
        <w:rPr>
          <w:color w:val="0000FF"/>
        </w:rPr>
        <w:t>case</w:t>
      </w:r>
      <w:r w:rsidRPr="00B75C0C">
        <w:t xml:space="preserve"> 'u':</w:t>
      </w:r>
    </w:p>
    <w:p w:rsidR="002701F3" w:rsidRPr="00B75C0C" w:rsidRDefault="002701F3" w:rsidP="002701F3">
      <w:pPr>
        <w:pStyle w:val="Program"/>
      </w:pPr>
      <w:r w:rsidRPr="00B75C0C">
        <w:tab/>
      </w:r>
      <w:r w:rsidRPr="00B75C0C">
        <w:tab/>
      </w:r>
      <w:r w:rsidRPr="00B75C0C">
        <w:rPr>
          <w:color w:val="0000FF"/>
        </w:rPr>
        <w:t>case</w:t>
      </w:r>
      <w:r w:rsidRPr="00B75C0C">
        <w:t xml:space="preserve"> 'U': ivowelct++;</w:t>
      </w:r>
    </w:p>
    <w:p w:rsidR="002701F3" w:rsidRPr="00B75C0C" w:rsidRDefault="002701F3" w:rsidP="002701F3">
      <w:pPr>
        <w:pStyle w:val="Program"/>
      </w:pPr>
      <w:r w:rsidRPr="00B75C0C">
        <w:tab/>
      </w:r>
      <w:r w:rsidRPr="00B75C0C">
        <w:tab/>
      </w:r>
      <w:r w:rsidRPr="00B75C0C">
        <w:rPr>
          <w:color w:val="0000FF"/>
        </w:rPr>
        <w:t>break</w:t>
      </w:r>
      <w:r w:rsidRPr="00B75C0C">
        <w:t>;</w:t>
      </w:r>
    </w:p>
    <w:p w:rsidR="002701F3" w:rsidRPr="00B75C0C" w:rsidRDefault="002701F3" w:rsidP="002701F3">
      <w:pPr>
        <w:pStyle w:val="Program"/>
      </w:pPr>
      <w:r w:rsidRPr="00B75C0C">
        <w:tab/>
      </w:r>
      <w:r w:rsidRPr="00B75C0C">
        <w:tab/>
      </w:r>
      <w:r w:rsidRPr="00B75C0C">
        <w:rPr>
          <w:color w:val="0000FF"/>
        </w:rPr>
        <w:t>default</w:t>
      </w:r>
      <w:r w:rsidRPr="00B75C0C">
        <w:t xml:space="preserve"> : iconstantct++;</w:t>
      </w:r>
    </w:p>
    <w:p w:rsidR="002701F3" w:rsidRPr="00B75C0C" w:rsidRDefault="002701F3" w:rsidP="002701F3">
      <w:pPr>
        <w:pStyle w:val="Program"/>
      </w:pPr>
      <w:r w:rsidRPr="00B75C0C">
        <w:tab/>
        <w:t>}</w:t>
      </w:r>
    </w:p>
    <w:p w:rsidR="002701F3" w:rsidRPr="00B75C0C" w:rsidRDefault="002701F3" w:rsidP="002701F3">
      <w:pPr>
        <w:pStyle w:val="Program"/>
      </w:pPr>
      <w:r w:rsidRPr="00B75C0C">
        <w:rPr>
          <w:color w:val="0000FF"/>
        </w:rPr>
        <w:t>return</w:t>
      </w:r>
      <w:r w:rsidRPr="00B75C0C">
        <w:t>(0);</w:t>
      </w:r>
    </w:p>
    <w:p w:rsidR="002701F3" w:rsidRPr="00EC2A39" w:rsidRDefault="002701F3" w:rsidP="002701F3">
      <w:pPr>
        <w:pStyle w:val="Program"/>
        <w:rPr>
          <w:lang w:val="ru-RU"/>
        </w:rPr>
      </w:pPr>
      <w:r w:rsidRPr="00B75C0C">
        <w:t>}</w:t>
      </w:r>
    </w:p>
    <w:p w:rsidR="002701F3" w:rsidRDefault="002701F3" w:rsidP="002701F3">
      <w:pPr>
        <w:pStyle w:val="Main"/>
        <w:ind w:firstLine="0"/>
        <w:jc w:val="center"/>
      </w:pPr>
    </w:p>
    <w:p w:rsidR="002701F3" w:rsidRDefault="002701F3" w:rsidP="002701F3">
      <w:pPr>
        <w:pStyle w:val="Main"/>
        <w:ind w:firstLine="0"/>
        <w:jc w:val="center"/>
      </w:pPr>
      <w:r>
        <w:rPr>
          <w:noProof/>
          <w:lang w:eastAsia="en-US"/>
        </w:rPr>
        <w:drawing>
          <wp:inline distT="0" distB="0" distL="0" distR="0">
            <wp:extent cx="2413635" cy="864870"/>
            <wp:effectExtent l="19050" t="0" r="571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srcRect/>
                    <a:stretch>
                      <a:fillRect/>
                    </a:stretch>
                  </pic:blipFill>
                  <pic:spPr bwMode="auto">
                    <a:xfrm>
                      <a:off x="0" y="0"/>
                      <a:ext cx="2413635" cy="864870"/>
                    </a:xfrm>
                    <a:prstGeom prst="rect">
                      <a:avLst/>
                    </a:prstGeom>
                    <a:noFill/>
                    <a:ln w="9525">
                      <a:noFill/>
                      <a:miter lim="800000"/>
                      <a:headEnd/>
                      <a:tailEnd/>
                    </a:ln>
                  </pic:spPr>
                </pic:pic>
              </a:graphicData>
            </a:graphic>
          </wp:inline>
        </w:drawing>
      </w:r>
    </w:p>
    <w:p w:rsidR="002701F3" w:rsidRPr="00EC2A39" w:rsidRDefault="002701F3" w:rsidP="002701F3">
      <w:pPr>
        <w:pStyle w:val="Main"/>
        <w:ind w:firstLine="0"/>
        <w:jc w:val="center"/>
      </w:pPr>
    </w:p>
    <w:p w:rsidR="002701F3" w:rsidRPr="000D773D" w:rsidRDefault="002701F3" w:rsidP="002701F3">
      <w:pPr>
        <w:pStyle w:val="Main"/>
        <w:rPr>
          <w:lang w:val="ru-RU"/>
        </w:rPr>
      </w:pPr>
      <w:r w:rsidRPr="000D773D">
        <w:rPr>
          <w:lang w:val="ru-RU"/>
        </w:rPr>
        <w:t xml:space="preserve">Эта программа на практике иллюстрирует две </w:t>
      </w:r>
      <w:bookmarkStart w:id="53" w:name="AP01009"/>
      <w:r w:rsidRPr="000D773D">
        <w:rPr>
          <w:lang w:val="ru-RU"/>
        </w:rPr>
        <w:t>возможности</w:t>
      </w:r>
      <w:bookmarkEnd w:id="53"/>
      <w:r w:rsidRPr="000D773D">
        <w:rPr>
          <w:lang w:val="ru-RU"/>
        </w:rPr>
        <w:t xml:space="preserve"> оператора </w:t>
      </w:r>
      <w:r w:rsidRPr="00B55844">
        <w:t>switch</w:t>
      </w:r>
      <w:r w:rsidRPr="000D773D">
        <w:rPr>
          <w:lang w:val="ru-RU"/>
        </w:rPr>
        <w:t>: наличие множества различных условий проверки, для которых выполняется одно и то же действие, и возможность пропуска операторов.</w:t>
      </w:r>
    </w:p>
    <w:p w:rsidR="002701F3" w:rsidRPr="000D773D" w:rsidRDefault="002701F3" w:rsidP="002701F3">
      <w:pPr>
        <w:pStyle w:val="Main"/>
        <w:rPr>
          <w:lang w:val="ru-RU"/>
        </w:rPr>
      </w:pPr>
      <w:bookmarkStart w:id="54" w:name="AP01025"/>
      <w:r w:rsidRPr="000D773D">
        <w:rPr>
          <w:lang w:val="ru-RU"/>
        </w:rPr>
        <w:t xml:space="preserve">Некоторые другие языки </w:t>
      </w:r>
      <w:bookmarkEnd w:id="54"/>
      <w:r w:rsidRPr="000D773D">
        <w:rPr>
          <w:lang w:val="ru-RU"/>
        </w:rPr>
        <w:t xml:space="preserve">высокого уровня имеют собственные операторы множественного выбора (операторы </w:t>
      </w:r>
      <w:r w:rsidRPr="00B55844">
        <w:t>case</w:t>
      </w:r>
      <w:r w:rsidRPr="000D773D">
        <w:rPr>
          <w:lang w:val="ru-RU"/>
        </w:rPr>
        <w:t xml:space="preserve"> — в Паскале и </w:t>
      </w:r>
      <w:r w:rsidRPr="00B55844">
        <w:t>select</w:t>
      </w:r>
      <w:r w:rsidRPr="000D773D">
        <w:rPr>
          <w:lang w:val="ru-RU"/>
        </w:rPr>
        <w:t xml:space="preserve"> — в </w:t>
      </w:r>
      <w:r w:rsidRPr="00B55844">
        <w:t>PL</w:t>
      </w:r>
      <w:r w:rsidRPr="000D773D">
        <w:rPr>
          <w:lang w:val="ru-RU"/>
        </w:rPr>
        <w:t xml:space="preserve">/1), позволяющие включать в одну строку выбора несколько проверяемых значений и получать один и тот же результат. Однако, в С каждое проверяемое значение требует отдельного оператора </w:t>
      </w:r>
      <w:r w:rsidRPr="00EC2A39">
        <w:t>case</w:t>
      </w:r>
      <w:r w:rsidRPr="000D773D">
        <w:rPr>
          <w:lang w:val="ru-RU"/>
        </w:rPr>
        <w:t xml:space="preserve">. Но обратите внимание, что в приведенном примере аналогичный </w:t>
      </w:r>
      <w:r w:rsidRPr="000D773D">
        <w:rPr>
          <w:lang w:val="ru-RU"/>
        </w:rPr>
        <w:lastRenderedPageBreak/>
        <w:t xml:space="preserve">эффект достигается путем удаления оператора </w:t>
      </w:r>
      <w:r w:rsidRPr="00EC2A39">
        <w:t>break</w:t>
      </w:r>
      <w:r w:rsidRPr="000D773D">
        <w:rPr>
          <w:lang w:val="ru-RU"/>
        </w:rPr>
        <w:t xml:space="preserve">, в результате чего производится проверка всех гласных букв. Если переменная «с» содержит согласную букву, выполняются все проверки на гласную и происходит переход на оператор </w:t>
      </w:r>
      <w:r w:rsidRPr="00EC2A39">
        <w:t>default</w:t>
      </w:r>
      <w:r w:rsidRPr="000D773D">
        <w:rPr>
          <w:lang w:val="ru-RU"/>
        </w:rPr>
        <w:t>.</w:t>
      </w:r>
    </w:p>
    <w:p w:rsidR="002701F3" w:rsidRPr="000D773D" w:rsidRDefault="002701F3" w:rsidP="002701F3">
      <w:pPr>
        <w:pStyle w:val="Main"/>
        <w:rPr>
          <w:lang w:val="ru-RU"/>
        </w:rPr>
      </w:pPr>
      <w:r w:rsidRPr="000D773D">
        <w:rPr>
          <w:lang w:val="ru-RU"/>
        </w:rPr>
        <w:t xml:space="preserve">В следующем примере на С показано, как использовать оператор </w:t>
      </w:r>
      <w:r w:rsidRPr="00EC2A39">
        <w:t>switch</w:t>
      </w:r>
      <w:r w:rsidRPr="000D773D">
        <w:rPr>
          <w:lang w:val="ru-RU"/>
        </w:rPr>
        <w:t xml:space="preserve"> для вызова соответствующей функции:</w:t>
      </w:r>
    </w:p>
    <w:p w:rsidR="002701F3" w:rsidRPr="000D773D" w:rsidRDefault="002701F3" w:rsidP="002701F3">
      <w:pPr>
        <w:pStyle w:val="Main"/>
        <w:rPr>
          <w:lang w:val="ru-RU"/>
        </w:rPr>
      </w:pPr>
    </w:p>
    <w:p w:rsidR="002701F3" w:rsidRPr="00630B45" w:rsidRDefault="002701F3" w:rsidP="002701F3">
      <w:pPr>
        <w:pStyle w:val="Program"/>
        <w:rPr>
          <w:color w:val="008000"/>
          <w:lang w:val="ru-RU"/>
        </w:rPr>
      </w:pPr>
      <w:r w:rsidRPr="00630B45">
        <w:rPr>
          <w:color w:val="008000"/>
          <w:lang w:val="ru-RU"/>
        </w:rPr>
        <w:t>/*07</w:t>
      </w:r>
      <w:r w:rsidRPr="00725232">
        <w:rPr>
          <w:color w:val="008000"/>
        </w:rPr>
        <w:t>FNSWTH</w:t>
      </w:r>
      <w:r w:rsidRPr="00630B45">
        <w:rPr>
          <w:color w:val="008000"/>
          <w:lang w:val="ru-RU"/>
        </w:rPr>
        <w:t>.</w:t>
      </w:r>
      <w:r w:rsidRPr="00725232">
        <w:rPr>
          <w:color w:val="008000"/>
        </w:rPr>
        <w:t>C</w:t>
      </w:r>
    </w:p>
    <w:p w:rsidR="002701F3" w:rsidRPr="00B55844" w:rsidRDefault="002701F3" w:rsidP="002701F3">
      <w:pPr>
        <w:pStyle w:val="Program"/>
        <w:rPr>
          <w:color w:val="008000"/>
          <w:lang w:val="ru-RU"/>
        </w:rPr>
      </w:pPr>
      <w:r w:rsidRPr="00630B45">
        <w:rPr>
          <w:color w:val="008000"/>
          <w:lang w:val="ru-RU"/>
        </w:rPr>
        <w:t xml:space="preserve">Программа на С, иллюстрирующая действие оператора </w:t>
      </w:r>
      <w:r w:rsidRPr="00725232">
        <w:rPr>
          <w:color w:val="008000"/>
        </w:rPr>
        <w:t>switch</w:t>
      </w:r>
      <w:r w:rsidRPr="006F0136">
        <w:rPr>
          <w:color w:val="008000"/>
          <w:lang w:val="ru-RU"/>
        </w:rPr>
        <w:t>*/</w:t>
      </w:r>
    </w:p>
    <w:p w:rsidR="002701F3" w:rsidRPr="008B65FD" w:rsidRDefault="002701F3" w:rsidP="002701F3">
      <w:pPr>
        <w:pStyle w:val="Program"/>
      </w:pPr>
      <w:r w:rsidRPr="008B65FD">
        <w:rPr>
          <w:color w:val="0000FF"/>
        </w:rPr>
        <w:t>#include</w:t>
      </w:r>
      <w:r w:rsidRPr="008B65FD">
        <w:t xml:space="preserve"> "stdafx.h"</w:t>
      </w:r>
    </w:p>
    <w:p w:rsidR="002701F3" w:rsidRPr="008B65FD" w:rsidRDefault="002701F3" w:rsidP="002701F3">
      <w:pPr>
        <w:pStyle w:val="Program"/>
      </w:pPr>
      <w:r w:rsidRPr="008B65FD">
        <w:rPr>
          <w:color w:val="0000FF"/>
        </w:rPr>
        <w:t>#include</w:t>
      </w:r>
      <w:r w:rsidRPr="008B65FD">
        <w:t xml:space="preserve"> &lt;stdio.h&gt;</w:t>
      </w:r>
    </w:p>
    <w:p w:rsidR="002701F3" w:rsidRPr="008B65FD" w:rsidRDefault="002701F3" w:rsidP="002701F3">
      <w:pPr>
        <w:pStyle w:val="Program"/>
      </w:pPr>
      <w:r w:rsidRPr="008B65FD">
        <w:rPr>
          <w:color w:val="0000FF"/>
        </w:rPr>
        <w:t>#define</w:t>
      </w:r>
      <w:r w:rsidRPr="008B65FD">
        <w:t xml:space="preserve"> QUIT 0</w:t>
      </w:r>
    </w:p>
    <w:p w:rsidR="002701F3" w:rsidRPr="008B65FD" w:rsidRDefault="002701F3" w:rsidP="002701F3">
      <w:pPr>
        <w:pStyle w:val="Program"/>
      </w:pPr>
      <w:r w:rsidRPr="008B65FD">
        <w:rPr>
          <w:color w:val="0000FF"/>
        </w:rPr>
        <w:t>#define</w:t>
      </w:r>
      <w:r w:rsidRPr="008B65FD">
        <w:t xml:space="preserve"> BLANK ' '</w:t>
      </w:r>
    </w:p>
    <w:p w:rsidR="002701F3" w:rsidRPr="008B65FD" w:rsidRDefault="002701F3" w:rsidP="002701F3">
      <w:pPr>
        <w:pStyle w:val="Program"/>
      </w:pPr>
    </w:p>
    <w:p w:rsidR="002701F3" w:rsidRPr="008B65FD" w:rsidRDefault="002701F3" w:rsidP="002701F3">
      <w:pPr>
        <w:pStyle w:val="Program"/>
      </w:pPr>
      <w:r w:rsidRPr="008B65FD">
        <w:rPr>
          <w:color w:val="0000FF"/>
        </w:rPr>
        <w:t>double</w:t>
      </w:r>
      <w:r w:rsidRPr="008B65FD">
        <w:t xml:space="preserve"> fadd(</w:t>
      </w:r>
      <w:r w:rsidRPr="008B65FD">
        <w:rPr>
          <w:color w:val="0000FF"/>
        </w:rPr>
        <w:t>float</w:t>
      </w:r>
      <w:r w:rsidRPr="008B65FD">
        <w:t xml:space="preserve"> fx,</w:t>
      </w:r>
      <w:r w:rsidRPr="008B65FD">
        <w:rPr>
          <w:color w:val="0000FF"/>
        </w:rPr>
        <w:t>float</w:t>
      </w:r>
      <w:r w:rsidRPr="008B65FD">
        <w:t xml:space="preserve"> fy) ;</w:t>
      </w:r>
    </w:p>
    <w:p w:rsidR="002701F3" w:rsidRPr="008B65FD" w:rsidRDefault="002701F3" w:rsidP="002701F3">
      <w:pPr>
        <w:pStyle w:val="Program"/>
      </w:pPr>
      <w:r w:rsidRPr="008B65FD">
        <w:rPr>
          <w:color w:val="0000FF"/>
        </w:rPr>
        <w:t>double</w:t>
      </w:r>
      <w:r w:rsidRPr="008B65FD">
        <w:t xml:space="preserve"> fsub(</w:t>
      </w:r>
      <w:r w:rsidRPr="008B65FD">
        <w:rPr>
          <w:color w:val="0000FF"/>
        </w:rPr>
        <w:t>float</w:t>
      </w:r>
      <w:r w:rsidRPr="008B65FD">
        <w:t xml:space="preserve"> fx,</w:t>
      </w:r>
      <w:r w:rsidRPr="008B65FD">
        <w:rPr>
          <w:color w:val="0000FF"/>
        </w:rPr>
        <w:t>float</w:t>
      </w:r>
      <w:r w:rsidRPr="008B65FD">
        <w:t xml:space="preserve"> fy);</w:t>
      </w:r>
    </w:p>
    <w:p w:rsidR="002701F3" w:rsidRPr="008B65FD" w:rsidRDefault="002701F3" w:rsidP="002701F3">
      <w:pPr>
        <w:pStyle w:val="Program"/>
      </w:pPr>
      <w:r w:rsidRPr="008B65FD">
        <w:rPr>
          <w:color w:val="0000FF"/>
        </w:rPr>
        <w:t>double</w:t>
      </w:r>
      <w:r w:rsidRPr="008B65FD">
        <w:t xml:space="preserve"> fmul(</w:t>
      </w:r>
      <w:r w:rsidRPr="008B65FD">
        <w:rPr>
          <w:color w:val="0000FF"/>
        </w:rPr>
        <w:t>float</w:t>
      </w:r>
      <w:r w:rsidRPr="008B65FD">
        <w:t xml:space="preserve"> fx, </w:t>
      </w:r>
      <w:r w:rsidRPr="008B65FD">
        <w:rPr>
          <w:color w:val="0000FF"/>
        </w:rPr>
        <w:t>float</w:t>
      </w:r>
      <w:r w:rsidRPr="008B65FD">
        <w:t xml:space="preserve"> fy);</w:t>
      </w:r>
    </w:p>
    <w:p w:rsidR="002701F3" w:rsidRPr="008B65FD" w:rsidRDefault="002701F3" w:rsidP="002701F3">
      <w:pPr>
        <w:pStyle w:val="Program"/>
      </w:pPr>
      <w:r w:rsidRPr="008B65FD">
        <w:rPr>
          <w:color w:val="0000FF"/>
        </w:rPr>
        <w:t>double</w:t>
      </w:r>
      <w:r w:rsidRPr="008B65FD">
        <w:t xml:space="preserve"> fdiv(</w:t>
      </w:r>
      <w:r w:rsidRPr="008B65FD">
        <w:rPr>
          <w:color w:val="0000FF"/>
        </w:rPr>
        <w:t>float</w:t>
      </w:r>
      <w:r w:rsidRPr="008B65FD">
        <w:t xml:space="preserve"> fx,</w:t>
      </w:r>
      <w:r w:rsidRPr="008B65FD">
        <w:rPr>
          <w:color w:val="0000FF"/>
        </w:rPr>
        <w:t>float</w:t>
      </w:r>
      <w:r w:rsidRPr="008B65FD">
        <w:t xml:space="preserve"> fy);</w:t>
      </w:r>
    </w:p>
    <w:p w:rsidR="002701F3" w:rsidRPr="008B65FD" w:rsidRDefault="002701F3" w:rsidP="002701F3">
      <w:pPr>
        <w:pStyle w:val="Program"/>
      </w:pPr>
    </w:p>
    <w:p w:rsidR="002701F3" w:rsidRPr="008B65FD" w:rsidRDefault="002701F3" w:rsidP="002701F3">
      <w:pPr>
        <w:pStyle w:val="Program"/>
      </w:pPr>
      <w:r w:rsidRPr="008B65FD">
        <w:t>main ()</w:t>
      </w:r>
    </w:p>
    <w:p w:rsidR="002701F3" w:rsidRPr="008B65FD" w:rsidRDefault="002701F3" w:rsidP="002701F3">
      <w:pPr>
        <w:pStyle w:val="Program"/>
      </w:pPr>
      <w:r w:rsidRPr="008B65FD">
        <w:t>{</w:t>
      </w:r>
    </w:p>
    <w:p w:rsidR="002701F3" w:rsidRPr="008B65FD" w:rsidRDefault="002701F3" w:rsidP="002701F3">
      <w:pPr>
        <w:pStyle w:val="Program"/>
      </w:pPr>
      <w:r w:rsidRPr="008B65FD">
        <w:tab/>
      </w:r>
      <w:r w:rsidRPr="008B65FD">
        <w:rPr>
          <w:color w:val="0000FF"/>
        </w:rPr>
        <w:t>float</w:t>
      </w:r>
      <w:r w:rsidRPr="008B65FD">
        <w:t xml:space="preserve"> fx,fy;</w:t>
      </w:r>
    </w:p>
    <w:p w:rsidR="002701F3" w:rsidRPr="008B65FD" w:rsidRDefault="002701F3" w:rsidP="002701F3">
      <w:pPr>
        <w:pStyle w:val="Program"/>
      </w:pPr>
      <w:r w:rsidRPr="008B65FD">
        <w:tab/>
      </w:r>
      <w:r w:rsidRPr="008B65FD">
        <w:rPr>
          <w:color w:val="0000FF"/>
        </w:rPr>
        <w:t>char</w:t>
      </w:r>
      <w:r w:rsidRPr="008B65FD">
        <w:t xml:space="preserve"> cblank, coperator = BLANK;</w:t>
      </w:r>
    </w:p>
    <w:p w:rsidR="002701F3" w:rsidRPr="008B65FD" w:rsidRDefault="002701F3" w:rsidP="002701F3">
      <w:pPr>
        <w:pStyle w:val="Program"/>
      </w:pPr>
    </w:p>
    <w:p w:rsidR="002701F3" w:rsidRPr="00630B45" w:rsidRDefault="002701F3" w:rsidP="002701F3">
      <w:pPr>
        <w:pStyle w:val="Program"/>
        <w:rPr>
          <w:lang w:val="ru-RU"/>
        </w:rPr>
      </w:pPr>
      <w:r w:rsidRPr="008B65FD">
        <w:tab/>
      </w:r>
      <w:r w:rsidRPr="008B65FD">
        <w:rPr>
          <w:color w:val="0000FF"/>
        </w:rPr>
        <w:t>while</w:t>
      </w:r>
      <w:r w:rsidRPr="00630B45">
        <w:rPr>
          <w:lang w:val="ru-RU"/>
        </w:rPr>
        <w:t xml:space="preserve"> (</w:t>
      </w:r>
      <w:r w:rsidRPr="008B65FD">
        <w:t>coperator</w:t>
      </w:r>
      <w:r w:rsidRPr="00630B45">
        <w:rPr>
          <w:lang w:val="ru-RU"/>
        </w:rPr>
        <w:t xml:space="preserve"> != </w:t>
      </w:r>
      <w:r w:rsidRPr="008B65FD">
        <w:t>QUIT</w:t>
      </w:r>
      <w:r w:rsidRPr="00630B45">
        <w:rPr>
          <w:lang w:val="ru-RU"/>
        </w:rPr>
        <w:t>){</w:t>
      </w:r>
    </w:p>
    <w:p w:rsidR="002701F3" w:rsidRPr="00725232" w:rsidRDefault="002701F3" w:rsidP="002701F3">
      <w:pPr>
        <w:pStyle w:val="Program"/>
        <w:rPr>
          <w:color w:val="008000"/>
          <w:lang w:val="ru-RU"/>
        </w:rPr>
      </w:pPr>
      <w:r w:rsidRPr="00630B45">
        <w:rPr>
          <w:lang w:val="ru-RU"/>
        </w:rPr>
        <w:tab/>
      </w:r>
      <w:r w:rsidRPr="00630B45">
        <w:rPr>
          <w:lang w:val="ru-RU"/>
        </w:rPr>
        <w:tab/>
      </w:r>
      <w:r w:rsidRPr="00630B45">
        <w:rPr>
          <w:lang w:val="ru-RU"/>
        </w:rPr>
        <w:tab/>
      </w:r>
      <w:r w:rsidRPr="00725232">
        <w:rPr>
          <w:color w:val="008000"/>
          <w:lang w:val="ru-RU"/>
        </w:rPr>
        <w:t xml:space="preserve">/* Введите выражение (а (операция) </w:t>
      </w:r>
      <w:r w:rsidRPr="00725232">
        <w:rPr>
          <w:color w:val="008000"/>
        </w:rPr>
        <w:t>b</w:t>
      </w:r>
      <w:r w:rsidRPr="00725232">
        <w:rPr>
          <w:color w:val="008000"/>
          <w:lang w:val="ru-RU"/>
        </w:rPr>
        <w:t>)*/</w:t>
      </w:r>
    </w:p>
    <w:p w:rsidR="002701F3" w:rsidRPr="008B65FD" w:rsidRDefault="002701F3" w:rsidP="002701F3">
      <w:pPr>
        <w:pStyle w:val="Program"/>
      </w:pPr>
      <w:r w:rsidRPr="00E9450B">
        <w:rPr>
          <w:lang w:val="ru-RU"/>
        </w:rPr>
        <w:tab/>
      </w:r>
      <w:r w:rsidRPr="00E9450B">
        <w:rPr>
          <w:lang w:val="ru-RU"/>
        </w:rPr>
        <w:tab/>
      </w:r>
      <w:r w:rsidRPr="00E9450B">
        <w:rPr>
          <w:lang w:val="ru-RU"/>
        </w:rPr>
        <w:tab/>
      </w:r>
      <w:r w:rsidRPr="008B65FD">
        <w:t>printf("\nPlease enter an expression (a (operator) b): ");</w:t>
      </w:r>
    </w:p>
    <w:p w:rsidR="002701F3" w:rsidRPr="008B65FD" w:rsidRDefault="002701F3" w:rsidP="002701F3">
      <w:pPr>
        <w:pStyle w:val="Program"/>
      </w:pPr>
      <w:r w:rsidRPr="008B65FD">
        <w:tab/>
      </w:r>
      <w:r w:rsidRPr="008B65FD">
        <w:tab/>
      </w:r>
      <w:r w:rsidRPr="008B65FD">
        <w:tab/>
        <w:t>scanf("%f%c%f", &amp;fx, &amp;coperator, &amp;fy);</w:t>
      </w:r>
    </w:p>
    <w:p w:rsidR="002701F3" w:rsidRPr="008B65FD" w:rsidRDefault="002701F3" w:rsidP="002701F3">
      <w:pPr>
        <w:pStyle w:val="Program"/>
      </w:pPr>
    </w:p>
    <w:p w:rsidR="002701F3" w:rsidRPr="008B65FD" w:rsidRDefault="002701F3" w:rsidP="002701F3">
      <w:pPr>
        <w:pStyle w:val="Program"/>
      </w:pPr>
      <w:r w:rsidRPr="008B65FD">
        <w:tab/>
      </w:r>
      <w:r w:rsidRPr="008B65FD">
        <w:tab/>
      </w:r>
      <w:r w:rsidRPr="008B65FD">
        <w:tab/>
      </w:r>
      <w:r w:rsidRPr="008B65FD">
        <w:rPr>
          <w:color w:val="0000FF"/>
        </w:rPr>
        <w:t>switch</w:t>
      </w:r>
      <w:r w:rsidRPr="008B65FD">
        <w:t xml:space="preserve"> (coperator) {</w:t>
      </w:r>
      <w:r w:rsidRPr="008B65FD">
        <w:tab/>
        <w:t>/* ответ = */</w:t>
      </w:r>
    </w:p>
    <w:p w:rsidR="002701F3" w:rsidRPr="008B65FD" w:rsidRDefault="002701F3" w:rsidP="002701F3">
      <w:pPr>
        <w:pStyle w:val="Program"/>
      </w:pPr>
      <w:r w:rsidRPr="008B65FD">
        <w:tab/>
      </w:r>
      <w:r w:rsidRPr="008B65FD">
        <w:tab/>
      </w:r>
      <w:r w:rsidRPr="008B65FD">
        <w:tab/>
      </w:r>
      <w:r w:rsidRPr="008B65FD">
        <w:tab/>
      </w:r>
      <w:r w:rsidRPr="008B65FD">
        <w:rPr>
          <w:color w:val="0000FF"/>
        </w:rPr>
        <w:t>case</w:t>
      </w:r>
      <w:r w:rsidRPr="008B65FD">
        <w:t xml:space="preserve"> '+': printf("answer = %8.2f\n", fadd(fx,fy));</w:t>
      </w:r>
    </w:p>
    <w:p w:rsidR="002701F3" w:rsidRPr="008B65FD" w:rsidRDefault="002701F3" w:rsidP="002701F3">
      <w:pPr>
        <w:pStyle w:val="Program"/>
      </w:pPr>
      <w:r w:rsidRPr="008B65FD">
        <w:tab/>
      </w:r>
      <w:r w:rsidRPr="008B65FD">
        <w:tab/>
      </w:r>
      <w:r w:rsidRPr="008B65FD">
        <w:tab/>
      </w:r>
      <w:r w:rsidRPr="008B65FD">
        <w:tab/>
      </w:r>
      <w:r w:rsidRPr="008B65FD">
        <w:tab/>
      </w:r>
      <w:r w:rsidRPr="008B65FD">
        <w:tab/>
      </w:r>
      <w:r w:rsidRPr="008B65FD">
        <w:tab/>
      </w:r>
      <w:r w:rsidRPr="008B65FD">
        <w:rPr>
          <w:color w:val="0000FF"/>
        </w:rPr>
        <w:t>break</w:t>
      </w:r>
      <w:r w:rsidRPr="008B65FD">
        <w:t>;</w:t>
      </w:r>
    </w:p>
    <w:p w:rsidR="002701F3" w:rsidRPr="008B65FD" w:rsidRDefault="002701F3" w:rsidP="002701F3">
      <w:pPr>
        <w:pStyle w:val="Program"/>
      </w:pPr>
      <w:r w:rsidRPr="008B65FD">
        <w:tab/>
      </w:r>
      <w:r w:rsidRPr="008B65FD">
        <w:tab/>
      </w:r>
      <w:r w:rsidRPr="008B65FD">
        <w:tab/>
      </w:r>
      <w:r w:rsidRPr="008B65FD">
        <w:tab/>
      </w:r>
      <w:r w:rsidRPr="008B65FD">
        <w:rPr>
          <w:color w:val="0000FF"/>
        </w:rPr>
        <w:t>case</w:t>
      </w:r>
      <w:r w:rsidRPr="008B65FD">
        <w:t xml:space="preserve"> '-': printf("answer = %8.2f\n", fsub(fx,fy));</w:t>
      </w:r>
    </w:p>
    <w:p w:rsidR="002701F3" w:rsidRPr="008B65FD" w:rsidRDefault="002701F3" w:rsidP="002701F3">
      <w:pPr>
        <w:pStyle w:val="Program"/>
      </w:pPr>
      <w:r w:rsidRPr="008B65FD">
        <w:tab/>
      </w:r>
      <w:r w:rsidRPr="008B65FD">
        <w:tab/>
      </w:r>
      <w:r w:rsidRPr="008B65FD">
        <w:tab/>
      </w:r>
      <w:r w:rsidRPr="008B65FD">
        <w:tab/>
      </w:r>
      <w:r w:rsidRPr="008B65FD">
        <w:tab/>
      </w:r>
      <w:r w:rsidRPr="008B65FD">
        <w:tab/>
      </w:r>
      <w:r w:rsidRPr="008B65FD">
        <w:tab/>
      </w:r>
      <w:r w:rsidRPr="008B65FD">
        <w:rPr>
          <w:color w:val="0000FF"/>
        </w:rPr>
        <w:t>break</w:t>
      </w:r>
      <w:r w:rsidRPr="008B65FD">
        <w:t>;</w:t>
      </w:r>
    </w:p>
    <w:p w:rsidR="002701F3" w:rsidRPr="008B65FD" w:rsidRDefault="002701F3" w:rsidP="002701F3">
      <w:pPr>
        <w:pStyle w:val="Program"/>
      </w:pPr>
      <w:r w:rsidRPr="008B65FD">
        <w:tab/>
      </w:r>
      <w:r w:rsidRPr="008B65FD">
        <w:tab/>
      </w:r>
      <w:r w:rsidRPr="008B65FD">
        <w:tab/>
      </w:r>
      <w:r w:rsidRPr="008B65FD">
        <w:tab/>
      </w:r>
      <w:r w:rsidRPr="008B65FD">
        <w:rPr>
          <w:color w:val="0000FF"/>
        </w:rPr>
        <w:t>case</w:t>
      </w:r>
      <w:r w:rsidRPr="008B65FD">
        <w:t xml:space="preserve"> '*': printf("answer = %8.2f\n", fmul(fx,fy));</w:t>
      </w:r>
    </w:p>
    <w:p w:rsidR="002701F3" w:rsidRPr="008B65FD" w:rsidRDefault="002701F3" w:rsidP="002701F3">
      <w:pPr>
        <w:pStyle w:val="Program"/>
      </w:pPr>
      <w:r w:rsidRPr="008B65FD">
        <w:tab/>
      </w:r>
      <w:r w:rsidRPr="008B65FD">
        <w:tab/>
      </w:r>
      <w:r w:rsidRPr="008B65FD">
        <w:tab/>
      </w:r>
      <w:r w:rsidRPr="008B65FD">
        <w:tab/>
      </w:r>
      <w:r w:rsidRPr="008B65FD">
        <w:tab/>
      </w:r>
      <w:r w:rsidRPr="008B65FD">
        <w:tab/>
      </w:r>
      <w:r w:rsidRPr="008B65FD">
        <w:tab/>
      </w:r>
      <w:r w:rsidRPr="008B65FD">
        <w:rPr>
          <w:color w:val="0000FF"/>
        </w:rPr>
        <w:t>break</w:t>
      </w:r>
      <w:r w:rsidRPr="008B65FD">
        <w:t>;</w:t>
      </w:r>
    </w:p>
    <w:p w:rsidR="002701F3" w:rsidRPr="008B65FD" w:rsidRDefault="002701F3" w:rsidP="002701F3">
      <w:pPr>
        <w:pStyle w:val="Program"/>
      </w:pPr>
      <w:r w:rsidRPr="008B65FD">
        <w:tab/>
      </w:r>
      <w:r w:rsidRPr="008B65FD">
        <w:tab/>
      </w:r>
      <w:r w:rsidRPr="008B65FD">
        <w:tab/>
      </w:r>
      <w:r w:rsidRPr="008B65FD">
        <w:tab/>
      </w:r>
      <w:r w:rsidRPr="008B65FD">
        <w:rPr>
          <w:color w:val="0000FF"/>
        </w:rPr>
        <w:t>case</w:t>
      </w:r>
      <w:r w:rsidRPr="008B65FD">
        <w:t xml:space="preserve"> '/': printf("answer = %8.2f\n", fdiv(fx,fy));</w:t>
      </w:r>
    </w:p>
    <w:p w:rsidR="002701F3" w:rsidRPr="008B65FD" w:rsidRDefault="002701F3" w:rsidP="002701F3">
      <w:pPr>
        <w:pStyle w:val="Program"/>
      </w:pPr>
      <w:r w:rsidRPr="008B65FD">
        <w:tab/>
      </w:r>
      <w:r w:rsidRPr="008B65FD">
        <w:tab/>
      </w:r>
      <w:r w:rsidRPr="008B65FD">
        <w:tab/>
      </w:r>
      <w:r w:rsidRPr="008B65FD">
        <w:tab/>
      </w:r>
      <w:r w:rsidRPr="008B65FD">
        <w:tab/>
      </w:r>
      <w:r w:rsidRPr="008B65FD">
        <w:tab/>
      </w:r>
      <w:r w:rsidRPr="008B65FD">
        <w:tab/>
      </w:r>
      <w:r w:rsidRPr="008B65FD">
        <w:rPr>
          <w:color w:val="0000FF"/>
        </w:rPr>
        <w:t>break</w:t>
      </w:r>
      <w:r w:rsidRPr="008B65FD">
        <w:t>;</w:t>
      </w:r>
    </w:p>
    <w:p w:rsidR="002701F3" w:rsidRPr="008B65FD" w:rsidRDefault="002701F3" w:rsidP="002701F3">
      <w:pPr>
        <w:pStyle w:val="Program"/>
      </w:pPr>
      <w:r w:rsidRPr="008B65FD">
        <w:tab/>
      </w:r>
      <w:r w:rsidRPr="008B65FD">
        <w:tab/>
      </w:r>
      <w:r w:rsidRPr="008B65FD">
        <w:tab/>
      </w:r>
      <w:r w:rsidRPr="008B65FD">
        <w:tab/>
      </w:r>
      <w:r w:rsidRPr="008B65FD">
        <w:rPr>
          <w:color w:val="0000FF"/>
        </w:rPr>
        <w:t>case</w:t>
      </w:r>
      <w:r w:rsidRPr="008B65FD">
        <w:t xml:space="preserve"> 'x': coperator = QUIT;</w:t>
      </w:r>
    </w:p>
    <w:p w:rsidR="002701F3" w:rsidRPr="00725232" w:rsidRDefault="002701F3" w:rsidP="002701F3">
      <w:pPr>
        <w:pStyle w:val="Program"/>
        <w:rPr>
          <w:color w:val="008000"/>
        </w:rPr>
      </w:pPr>
      <w:r w:rsidRPr="008B65FD">
        <w:tab/>
      </w:r>
      <w:r w:rsidRPr="008B65FD">
        <w:tab/>
      </w:r>
      <w:r w:rsidRPr="008B65FD">
        <w:tab/>
      </w:r>
      <w:r w:rsidRPr="008B65FD">
        <w:tab/>
      </w:r>
      <w:r w:rsidRPr="008B65FD">
        <w:tab/>
      </w:r>
      <w:r w:rsidRPr="008B65FD">
        <w:tab/>
      </w:r>
      <w:r w:rsidRPr="008B65FD">
        <w:tab/>
      </w:r>
      <w:r w:rsidRPr="008B65FD">
        <w:rPr>
          <w:color w:val="0000FF"/>
        </w:rPr>
        <w:t>break</w:t>
      </w:r>
      <w:r w:rsidRPr="008B65FD">
        <w:t>;</w:t>
      </w:r>
      <w:r w:rsidRPr="008B65FD">
        <w:tab/>
      </w:r>
      <w:r w:rsidRPr="008B65FD">
        <w:tab/>
      </w:r>
      <w:r w:rsidRPr="00725232">
        <w:rPr>
          <w:color w:val="008000"/>
        </w:rPr>
        <w:t>/* Операция не реализована */</w:t>
      </w:r>
    </w:p>
    <w:p w:rsidR="002701F3" w:rsidRPr="008B65FD" w:rsidRDefault="002701F3" w:rsidP="002701F3">
      <w:pPr>
        <w:pStyle w:val="Program"/>
      </w:pPr>
      <w:r w:rsidRPr="008B65FD">
        <w:tab/>
      </w:r>
      <w:r w:rsidRPr="008B65FD">
        <w:tab/>
      </w:r>
      <w:r w:rsidRPr="008B65FD">
        <w:tab/>
      </w:r>
      <w:r w:rsidRPr="008B65FD">
        <w:tab/>
      </w:r>
      <w:r w:rsidRPr="008B65FD">
        <w:rPr>
          <w:color w:val="0000FF"/>
        </w:rPr>
        <w:t>default</w:t>
      </w:r>
      <w:r w:rsidRPr="008B65FD">
        <w:t xml:space="preserve"> : printf("\nOperator not implemented");</w:t>
      </w:r>
    </w:p>
    <w:p w:rsidR="002701F3" w:rsidRPr="008B65FD" w:rsidRDefault="002701F3" w:rsidP="002701F3">
      <w:pPr>
        <w:pStyle w:val="Program"/>
      </w:pPr>
      <w:r w:rsidRPr="008B65FD">
        <w:tab/>
      </w:r>
      <w:r w:rsidRPr="008B65FD">
        <w:tab/>
      </w:r>
      <w:r w:rsidRPr="008B65FD">
        <w:tab/>
        <w:t>}</w:t>
      </w:r>
    </w:p>
    <w:p w:rsidR="002701F3" w:rsidRPr="008B65FD" w:rsidRDefault="002701F3" w:rsidP="002701F3">
      <w:pPr>
        <w:pStyle w:val="Program"/>
      </w:pPr>
      <w:r w:rsidRPr="008B65FD">
        <w:tab/>
      </w:r>
      <w:r w:rsidRPr="00630B45">
        <w:tab/>
      </w:r>
      <w:r w:rsidRPr="008B65FD">
        <w:t>}</w:t>
      </w:r>
    </w:p>
    <w:p w:rsidR="002701F3" w:rsidRPr="008B65FD" w:rsidRDefault="002701F3" w:rsidP="002701F3">
      <w:pPr>
        <w:pStyle w:val="Program"/>
      </w:pPr>
      <w:r w:rsidRPr="008B65FD">
        <w:tab/>
      </w:r>
      <w:r w:rsidRPr="008B65FD">
        <w:rPr>
          <w:color w:val="0000FF"/>
        </w:rPr>
        <w:t>return</w:t>
      </w:r>
      <w:r w:rsidRPr="008B65FD">
        <w:t>(0) ;</w:t>
      </w:r>
    </w:p>
    <w:p w:rsidR="002701F3" w:rsidRPr="008B65FD" w:rsidRDefault="002701F3" w:rsidP="002701F3">
      <w:pPr>
        <w:pStyle w:val="Program"/>
      </w:pPr>
      <w:r w:rsidRPr="008B65FD">
        <w:t>}</w:t>
      </w:r>
    </w:p>
    <w:p w:rsidR="002701F3" w:rsidRPr="008B65FD" w:rsidRDefault="002701F3" w:rsidP="002701F3">
      <w:pPr>
        <w:pStyle w:val="Program"/>
      </w:pPr>
    </w:p>
    <w:p w:rsidR="002701F3" w:rsidRPr="008B65FD" w:rsidRDefault="002701F3" w:rsidP="002701F3">
      <w:pPr>
        <w:pStyle w:val="Program"/>
      </w:pPr>
      <w:r w:rsidRPr="008B65FD">
        <w:rPr>
          <w:color w:val="0000FF"/>
        </w:rPr>
        <w:t>double</w:t>
      </w:r>
      <w:r w:rsidRPr="008B65FD">
        <w:t xml:space="preserve"> fadd(</w:t>
      </w:r>
      <w:r w:rsidRPr="008B65FD">
        <w:rPr>
          <w:color w:val="0000FF"/>
        </w:rPr>
        <w:t>float</w:t>
      </w:r>
      <w:r w:rsidRPr="008B65FD">
        <w:t xml:space="preserve"> fx,</w:t>
      </w:r>
      <w:r w:rsidRPr="008B65FD">
        <w:rPr>
          <w:color w:val="0000FF"/>
        </w:rPr>
        <w:t>float</w:t>
      </w:r>
      <w:r w:rsidRPr="008B65FD">
        <w:t xml:space="preserve"> fy)</w:t>
      </w:r>
    </w:p>
    <w:p w:rsidR="002701F3" w:rsidRPr="008B65FD" w:rsidRDefault="002701F3" w:rsidP="002701F3">
      <w:pPr>
        <w:pStyle w:val="Program"/>
      </w:pPr>
      <w:r w:rsidRPr="008B65FD">
        <w:t>{</w:t>
      </w:r>
      <w:r w:rsidRPr="008B65FD">
        <w:rPr>
          <w:color w:val="0000FF"/>
        </w:rPr>
        <w:t>return</w:t>
      </w:r>
      <w:r w:rsidRPr="008B65FD">
        <w:t>(fx + fy);}</w:t>
      </w:r>
    </w:p>
    <w:p w:rsidR="002701F3" w:rsidRPr="008B65FD" w:rsidRDefault="002701F3" w:rsidP="002701F3">
      <w:pPr>
        <w:pStyle w:val="Program"/>
      </w:pPr>
    </w:p>
    <w:p w:rsidR="002701F3" w:rsidRPr="008B65FD" w:rsidRDefault="002701F3" w:rsidP="002701F3">
      <w:pPr>
        <w:pStyle w:val="Program"/>
      </w:pPr>
      <w:r w:rsidRPr="008B65FD">
        <w:rPr>
          <w:color w:val="0000FF"/>
        </w:rPr>
        <w:t>double</w:t>
      </w:r>
      <w:r w:rsidRPr="008B65FD">
        <w:t xml:space="preserve"> fsub(</w:t>
      </w:r>
      <w:r w:rsidRPr="008B65FD">
        <w:rPr>
          <w:color w:val="0000FF"/>
        </w:rPr>
        <w:t>float</w:t>
      </w:r>
      <w:r w:rsidRPr="008B65FD">
        <w:t xml:space="preserve"> fx,</w:t>
      </w:r>
      <w:r w:rsidRPr="008B65FD">
        <w:rPr>
          <w:color w:val="0000FF"/>
        </w:rPr>
        <w:t>float</w:t>
      </w:r>
      <w:r w:rsidRPr="008B65FD">
        <w:t xml:space="preserve"> fy)</w:t>
      </w:r>
    </w:p>
    <w:p w:rsidR="002701F3" w:rsidRPr="008B65FD" w:rsidRDefault="002701F3" w:rsidP="002701F3">
      <w:pPr>
        <w:pStyle w:val="Program"/>
      </w:pPr>
      <w:r w:rsidRPr="008B65FD">
        <w:t>{</w:t>
      </w:r>
      <w:r w:rsidRPr="008B65FD">
        <w:rPr>
          <w:color w:val="0000FF"/>
        </w:rPr>
        <w:t>return</w:t>
      </w:r>
      <w:r w:rsidRPr="008B65FD">
        <w:t>(fx - fy);}</w:t>
      </w:r>
    </w:p>
    <w:p w:rsidR="002701F3" w:rsidRPr="008B65FD" w:rsidRDefault="002701F3" w:rsidP="002701F3">
      <w:pPr>
        <w:pStyle w:val="Program"/>
      </w:pPr>
    </w:p>
    <w:p w:rsidR="002701F3" w:rsidRPr="008B65FD" w:rsidRDefault="002701F3" w:rsidP="002701F3">
      <w:pPr>
        <w:pStyle w:val="Program"/>
      </w:pPr>
      <w:r w:rsidRPr="008B65FD">
        <w:rPr>
          <w:color w:val="0000FF"/>
        </w:rPr>
        <w:t>double</w:t>
      </w:r>
      <w:r w:rsidRPr="008B65FD">
        <w:t xml:space="preserve"> fmul(</w:t>
      </w:r>
      <w:r w:rsidRPr="008B65FD">
        <w:rPr>
          <w:color w:val="0000FF"/>
        </w:rPr>
        <w:t>float</w:t>
      </w:r>
      <w:r w:rsidRPr="008B65FD">
        <w:t xml:space="preserve"> fx,</w:t>
      </w:r>
      <w:r w:rsidRPr="008B65FD">
        <w:rPr>
          <w:color w:val="0000FF"/>
        </w:rPr>
        <w:t>float</w:t>
      </w:r>
      <w:r w:rsidRPr="008B65FD">
        <w:t xml:space="preserve"> fy)</w:t>
      </w:r>
    </w:p>
    <w:p w:rsidR="002701F3" w:rsidRPr="008B65FD" w:rsidRDefault="002701F3" w:rsidP="002701F3">
      <w:pPr>
        <w:pStyle w:val="Program"/>
      </w:pPr>
      <w:r w:rsidRPr="008B65FD">
        <w:t>{</w:t>
      </w:r>
      <w:r w:rsidRPr="008B65FD">
        <w:rPr>
          <w:color w:val="0000FF"/>
        </w:rPr>
        <w:t>return</w:t>
      </w:r>
      <w:r w:rsidRPr="008B65FD">
        <w:t>(fx * fy);}</w:t>
      </w:r>
    </w:p>
    <w:p w:rsidR="002701F3" w:rsidRPr="008B65FD" w:rsidRDefault="002701F3" w:rsidP="002701F3">
      <w:pPr>
        <w:pStyle w:val="Program"/>
      </w:pPr>
    </w:p>
    <w:p w:rsidR="002701F3" w:rsidRPr="008B65FD" w:rsidRDefault="002701F3" w:rsidP="002701F3">
      <w:pPr>
        <w:pStyle w:val="Program"/>
      </w:pPr>
      <w:r w:rsidRPr="008B65FD">
        <w:rPr>
          <w:color w:val="0000FF"/>
        </w:rPr>
        <w:t>double</w:t>
      </w:r>
      <w:r w:rsidRPr="008B65FD">
        <w:t xml:space="preserve"> fdiv(</w:t>
      </w:r>
      <w:r w:rsidRPr="008B65FD">
        <w:rPr>
          <w:color w:val="0000FF"/>
        </w:rPr>
        <w:t>float</w:t>
      </w:r>
      <w:r w:rsidRPr="008B65FD">
        <w:t xml:space="preserve"> fx,</w:t>
      </w:r>
      <w:r w:rsidRPr="008B65FD">
        <w:rPr>
          <w:color w:val="0000FF"/>
        </w:rPr>
        <w:t>float</w:t>
      </w:r>
      <w:r w:rsidRPr="008B65FD">
        <w:t xml:space="preserve"> fy)</w:t>
      </w:r>
    </w:p>
    <w:p w:rsidR="002701F3" w:rsidRPr="008B65FD" w:rsidRDefault="002701F3" w:rsidP="002701F3">
      <w:pPr>
        <w:pStyle w:val="Program"/>
      </w:pPr>
      <w:r w:rsidRPr="008B65FD">
        <w:t>{</w:t>
      </w:r>
    </w:p>
    <w:p w:rsidR="002701F3" w:rsidRPr="008B65FD" w:rsidRDefault="002701F3" w:rsidP="002701F3">
      <w:pPr>
        <w:pStyle w:val="Program"/>
      </w:pPr>
      <w:r w:rsidRPr="008B65FD">
        <w:tab/>
      </w:r>
      <w:r w:rsidRPr="008B65FD">
        <w:rPr>
          <w:color w:val="0000FF"/>
        </w:rPr>
        <w:t>return</w:t>
      </w:r>
      <w:r w:rsidRPr="008B65FD">
        <w:t>(fx / fy);</w:t>
      </w:r>
    </w:p>
    <w:p w:rsidR="002701F3" w:rsidRPr="00EC2A39" w:rsidRDefault="002701F3" w:rsidP="002701F3">
      <w:pPr>
        <w:pStyle w:val="Program"/>
      </w:pPr>
      <w:r w:rsidRPr="008B65FD">
        <w:t>}</w:t>
      </w:r>
    </w:p>
    <w:p w:rsidR="002701F3" w:rsidRDefault="002701F3" w:rsidP="002701F3">
      <w:pPr>
        <w:pStyle w:val="Main"/>
        <w:ind w:firstLine="0"/>
        <w:jc w:val="center"/>
      </w:pPr>
    </w:p>
    <w:p w:rsidR="002701F3" w:rsidRDefault="002701F3" w:rsidP="002701F3">
      <w:pPr>
        <w:pStyle w:val="Main"/>
        <w:ind w:firstLine="0"/>
        <w:jc w:val="center"/>
      </w:pPr>
      <w:r>
        <w:rPr>
          <w:noProof/>
          <w:lang w:eastAsia="en-US"/>
        </w:rPr>
        <w:lastRenderedPageBreak/>
        <w:drawing>
          <wp:inline distT="0" distB="0" distL="0" distR="0">
            <wp:extent cx="3072765" cy="1400175"/>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r="34535" b="-2353"/>
                    <a:stretch>
                      <a:fillRect/>
                    </a:stretch>
                  </pic:blipFill>
                  <pic:spPr bwMode="auto">
                    <a:xfrm>
                      <a:off x="0" y="0"/>
                      <a:ext cx="3072765" cy="1400175"/>
                    </a:xfrm>
                    <a:prstGeom prst="rect">
                      <a:avLst/>
                    </a:prstGeom>
                    <a:noFill/>
                    <a:ln w="9525">
                      <a:noFill/>
                      <a:miter lim="800000"/>
                      <a:headEnd/>
                      <a:tailEnd/>
                    </a:ln>
                  </pic:spPr>
                </pic:pic>
              </a:graphicData>
            </a:graphic>
          </wp:inline>
        </w:drawing>
      </w:r>
    </w:p>
    <w:p w:rsidR="002701F3" w:rsidRPr="00EC2A39" w:rsidRDefault="002701F3" w:rsidP="002701F3">
      <w:pPr>
        <w:pStyle w:val="Main"/>
        <w:ind w:firstLine="0"/>
        <w:jc w:val="center"/>
      </w:pPr>
    </w:p>
    <w:p w:rsidR="002701F3" w:rsidRPr="00EC2A39" w:rsidRDefault="002701F3" w:rsidP="002701F3">
      <w:pPr>
        <w:pStyle w:val="Main"/>
        <w:rPr>
          <w:lang w:val="ru-RU"/>
        </w:rPr>
      </w:pPr>
      <w:r w:rsidRPr="00EC2A39">
        <w:rPr>
          <w:lang w:val="ru-RU"/>
        </w:rPr>
        <w:t>Использование оператора switch в этом примере очень эффективно, хотя вызов функций несколько усложнен. После того, как пользователь ввел некоторое выражение, например, 10+10 или 23*15, переменная coperator (действие) анализируется в теле оператора switch и определяется вызываемая функция. Особенно интересна последняя опция, где переменная coperator сравнивается с "х", и оператор default.</w:t>
      </w:r>
    </w:p>
    <w:p w:rsidR="002701F3" w:rsidRPr="00EC2A39" w:rsidRDefault="002701F3" w:rsidP="002701F3">
      <w:pPr>
        <w:pStyle w:val="Main"/>
        <w:rPr>
          <w:lang w:val="ru-RU"/>
        </w:rPr>
      </w:pPr>
      <w:r w:rsidRPr="00EC2A39">
        <w:rPr>
          <w:lang w:val="ru-RU"/>
        </w:rPr>
        <w:t>Если пользователь вводит выражение с операцией "х", то переменной coperator присваивается значение QUIT, выполняется оператор break, a оператор по умолчанию (default) printf() пропускается. Однако, если пользователь ввел неизвестную операцию (например, %), то выполняется только оператор default, который печатает сообщение о том, что операция coperator не реализована.</w:t>
      </w:r>
    </w:p>
    <w:p w:rsidR="002701F3" w:rsidRPr="00EC2A39" w:rsidRDefault="002701F3" w:rsidP="002701F3">
      <w:pPr>
        <w:pStyle w:val="Main"/>
        <w:rPr>
          <w:color w:val="000000"/>
          <w:lang w:val="ru-RU"/>
        </w:rPr>
      </w:pPr>
      <w:r w:rsidRPr="00EC2A39">
        <w:rPr>
          <w:color w:val="000000"/>
          <w:lang w:val="ru-RU"/>
        </w:rPr>
        <w:t>Следующая программа на C++ иллюстрирует схожесть операторов switch в С и C++: //</w:t>
      </w:r>
    </w:p>
    <w:p w:rsidR="002701F3" w:rsidRPr="00EC2A39" w:rsidRDefault="002701F3" w:rsidP="002701F3">
      <w:pPr>
        <w:pStyle w:val="Main"/>
        <w:rPr>
          <w:lang w:val="ru-RU"/>
        </w:rPr>
      </w:pPr>
    </w:p>
    <w:p w:rsidR="002701F3" w:rsidRPr="00630B45" w:rsidRDefault="002701F3" w:rsidP="002701F3">
      <w:pPr>
        <w:pStyle w:val="Program"/>
        <w:rPr>
          <w:color w:val="008000"/>
          <w:lang w:val="ru-RU"/>
        </w:rPr>
      </w:pPr>
      <w:r w:rsidRPr="00630B45">
        <w:rPr>
          <w:color w:val="008000"/>
          <w:lang w:val="ru-RU"/>
        </w:rPr>
        <w:t>// 07</w:t>
      </w:r>
      <w:r w:rsidRPr="00B75C0C">
        <w:rPr>
          <w:color w:val="008000"/>
        </w:rPr>
        <w:t>CALNDR</w:t>
      </w:r>
      <w:r w:rsidRPr="00630B45">
        <w:rPr>
          <w:color w:val="008000"/>
          <w:lang w:val="ru-RU"/>
        </w:rPr>
        <w:t>.</w:t>
      </w:r>
      <w:r w:rsidRPr="00B75C0C">
        <w:rPr>
          <w:color w:val="008000"/>
        </w:rPr>
        <w:t>CPP</w:t>
      </w:r>
    </w:p>
    <w:p w:rsidR="002701F3" w:rsidRPr="00630B45" w:rsidRDefault="002701F3" w:rsidP="002701F3">
      <w:pPr>
        <w:pStyle w:val="Program"/>
        <w:rPr>
          <w:color w:val="008000"/>
          <w:lang w:val="ru-RU"/>
        </w:rPr>
      </w:pPr>
      <w:r w:rsidRPr="00630B45">
        <w:rPr>
          <w:color w:val="008000"/>
          <w:lang w:val="ru-RU"/>
        </w:rPr>
        <w:t xml:space="preserve">// Программа на </w:t>
      </w:r>
      <w:r w:rsidRPr="00B75C0C">
        <w:rPr>
          <w:color w:val="008000"/>
        </w:rPr>
        <w:t>C</w:t>
      </w:r>
      <w:r w:rsidRPr="00630B45">
        <w:rPr>
          <w:color w:val="008000"/>
          <w:lang w:val="ru-RU"/>
        </w:rPr>
        <w:t xml:space="preserve">++, в которой оператор </w:t>
      </w:r>
      <w:r w:rsidRPr="00B75C0C">
        <w:rPr>
          <w:color w:val="008000"/>
        </w:rPr>
        <w:t>switch</w:t>
      </w:r>
      <w:r w:rsidRPr="00630B45">
        <w:rPr>
          <w:color w:val="008000"/>
          <w:lang w:val="ru-RU"/>
        </w:rPr>
        <w:t xml:space="preserve"> используется для</w:t>
      </w:r>
    </w:p>
    <w:p w:rsidR="002701F3" w:rsidRPr="00630B45" w:rsidRDefault="002701F3" w:rsidP="002701F3">
      <w:pPr>
        <w:pStyle w:val="Program"/>
        <w:rPr>
          <w:color w:val="008000"/>
          <w:lang w:val="ru-RU"/>
        </w:rPr>
      </w:pPr>
      <w:r w:rsidRPr="00630B45">
        <w:rPr>
          <w:color w:val="008000"/>
          <w:lang w:val="ru-RU"/>
        </w:rPr>
        <w:t>// печати календаря на год</w:t>
      </w:r>
    </w:p>
    <w:p w:rsidR="002701F3" w:rsidRPr="00630B45" w:rsidRDefault="002701F3" w:rsidP="002701F3">
      <w:pPr>
        <w:pStyle w:val="Program"/>
        <w:rPr>
          <w:color w:val="008000"/>
          <w:lang w:val="ru-RU"/>
        </w:rPr>
      </w:pPr>
      <w:r w:rsidRPr="00630B45">
        <w:rPr>
          <w:color w:val="008000"/>
          <w:lang w:val="ru-RU"/>
        </w:rPr>
        <w:t>//</w:t>
      </w:r>
    </w:p>
    <w:p w:rsidR="002701F3" w:rsidRPr="00630B45" w:rsidRDefault="002701F3" w:rsidP="002701F3">
      <w:pPr>
        <w:pStyle w:val="Program"/>
        <w:rPr>
          <w:color w:val="008000"/>
          <w:lang w:val="ru-RU"/>
        </w:rPr>
      </w:pPr>
    </w:p>
    <w:p w:rsidR="002701F3" w:rsidRPr="00630B45" w:rsidRDefault="002701F3" w:rsidP="002701F3">
      <w:pPr>
        <w:pStyle w:val="Program"/>
        <w:rPr>
          <w:lang w:val="ru-RU"/>
        </w:rPr>
      </w:pPr>
      <w:r w:rsidRPr="00630B45">
        <w:rPr>
          <w:color w:val="0000FF"/>
          <w:lang w:val="ru-RU"/>
        </w:rPr>
        <w:t>#</w:t>
      </w:r>
      <w:r w:rsidRPr="00B75C0C">
        <w:rPr>
          <w:color w:val="0000FF"/>
        </w:rPr>
        <w:t>include</w:t>
      </w:r>
      <w:r w:rsidRPr="00630B45">
        <w:rPr>
          <w:lang w:val="ru-RU"/>
        </w:rPr>
        <w:t xml:space="preserve"> "</w:t>
      </w:r>
      <w:r w:rsidRPr="00B75C0C">
        <w:t>stdafx</w:t>
      </w:r>
      <w:r w:rsidRPr="00630B45">
        <w:rPr>
          <w:lang w:val="ru-RU"/>
        </w:rPr>
        <w:t>.</w:t>
      </w:r>
      <w:r w:rsidRPr="00B75C0C">
        <w:t>h</w:t>
      </w:r>
      <w:r w:rsidRPr="00630B45">
        <w:rPr>
          <w:lang w:val="ru-RU"/>
        </w:rPr>
        <w:t>"</w:t>
      </w:r>
    </w:p>
    <w:p w:rsidR="002701F3" w:rsidRPr="00B75C0C" w:rsidRDefault="002701F3" w:rsidP="002701F3">
      <w:pPr>
        <w:pStyle w:val="Program"/>
      </w:pPr>
      <w:r w:rsidRPr="00B75C0C">
        <w:rPr>
          <w:color w:val="0000FF"/>
        </w:rPr>
        <w:t>#include</w:t>
      </w:r>
      <w:r w:rsidRPr="00B75C0C">
        <w:t xml:space="preserve"> &lt;iostream&gt;</w:t>
      </w:r>
    </w:p>
    <w:p w:rsidR="002701F3" w:rsidRPr="00B75C0C" w:rsidRDefault="002701F3" w:rsidP="002701F3">
      <w:pPr>
        <w:pStyle w:val="Program"/>
      </w:pPr>
      <w:r w:rsidRPr="00B75C0C">
        <w:rPr>
          <w:color w:val="0000FF"/>
        </w:rPr>
        <w:t>#include</w:t>
      </w:r>
      <w:r w:rsidRPr="00B75C0C">
        <w:t xml:space="preserve"> &lt;conio.h&gt;</w:t>
      </w:r>
    </w:p>
    <w:p w:rsidR="002701F3" w:rsidRPr="00B75C0C" w:rsidRDefault="002701F3" w:rsidP="002701F3">
      <w:pPr>
        <w:pStyle w:val="Program"/>
      </w:pPr>
      <w:r w:rsidRPr="00B75C0C">
        <w:t>//#include &lt;iostream.h&gt;</w:t>
      </w:r>
    </w:p>
    <w:p w:rsidR="002701F3" w:rsidRPr="00B75C0C" w:rsidRDefault="002701F3" w:rsidP="002701F3">
      <w:pPr>
        <w:pStyle w:val="Program"/>
      </w:pPr>
      <w:r w:rsidRPr="00B75C0C">
        <w:rPr>
          <w:color w:val="0000FF"/>
        </w:rPr>
        <w:t>using</w:t>
      </w:r>
      <w:r w:rsidRPr="00B75C0C">
        <w:t xml:space="preserve"> </w:t>
      </w:r>
      <w:r w:rsidRPr="00B75C0C">
        <w:rPr>
          <w:color w:val="0000FF"/>
        </w:rPr>
        <w:t>namespace</w:t>
      </w:r>
      <w:r w:rsidRPr="00B75C0C">
        <w:t xml:space="preserve"> std;</w:t>
      </w:r>
    </w:p>
    <w:p w:rsidR="002701F3" w:rsidRPr="00B75C0C" w:rsidRDefault="002701F3" w:rsidP="002701F3">
      <w:pPr>
        <w:pStyle w:val="Program"/>
      </w:pPr>
    </w:p>
    <w:p w:rsidR="002701F3" w:rsidRPr="00B75C0C" w:rsidRDefault="002701F3" w:rsidP="002701F3">
      <w:pPr>
        <w:pStyle w:val="Program"/>
      </w:pPr>
      <w:r w:rsidRPr="00B75C0C">
        <w:t>main()</w:t>
      </w:r>
    </w:p>
    <w:p w:rsidR="002701F3" w:rsidRPr="00B75C0C" w:rsidRDefault="002701F3" w:rsidP="002701F3">
      <w:pPr>
        <w:pStyle w:val="Program"/>
      </w:pPr>
      <w:r w:rsidRPr="00B75C0C">
        <w:t>{</w:t>
      </w:r>
    </w:p>
    <w:p w:rsidR="002701F3" w:rsidRPr="00B75C0C" w:rsidRDefault="002701F3" w:rsidP="002701F3">
      <w:pPr>
        <w:pStyle w:val="Program"/>
      </w:pPr>
      <w:r w:rsidRPr="00B75C0C">
        <w:tab/>
      </w:r>
      <w:r w:rsidRPr="00B75C0C">
        <w:rPr>
          <w:color w:val="0000FF"/>
        </w:rPr>
        <w:t>int</w:t>
      </w:r>
      <w:r w:rsidRPr="00B75C0C">
        <w:t xml:space="preserve"> jan_1_start_day,num_days_per_month, width,</w:t>
      </w:r>
    </w:p>
    <w:p w:rsidR="002701F3" w:rsidRPr="00B75C0C" w:rsidRDefault="002701F3" w:rsidP="002701F3">
      <w:pPr>
        <w:pStyle w:val="Program"/>
      </w:pPr>
      <w:r w:rsidRPr="00B75C0C">
        <w:tab/>
      </w:r>
      <w:r w:rsidRPr="00B75C0C">
        <w:tab/>
        <w:t xml:space="preserve">month,date,leap_year_flag; </w:t>
      </w:r>
      <w:r w:rsidRPr="008B65FD">
        <w:rPr>
          <w:color w:val="008000"/>
        </w:rPr>
        <w:t>// Укажите день недели 1 января</w:t>
      </w:r>
    </w:p>
    <w:p w:rsidR="002701F3" w:rsidRPr="00B75C0C" w:rsidRDefault="002701F3" w:rsidP="002701F3">
      <w:pPr>
        <w:pStyle w:val="Program"/>
      </w:pPr>
      <w:r w:rsidRPr="00B75C0C">
        <w:tab/>
        <w:t>cout &lt;&lt; "Please enter January 1's starting day;\n";</w:t>
      </w:r>
    </w:p>
    <w:p w:rsidR="002701F3" w:rsidRPr="008B65FD" w:rsidRDefault="002701F3" w:rsidP="002701F3">
      <w:pPr>
        <w:pStyle w:val="Program"/>
        <w:rPr>
          <w:color w:val="008000"/>
        </w:rPr>
      </w:pPr>
      <w:r w:rsidRPr="00B75C0C">
        <w:tab/>
      </w:r>
      <w:r w:rsidRPr="008B65FD">
        <w:rPr>
          <w:color w:val="008000"/>
        </w:rPr>
        <w:t>// 0 — указывает, что 1 января — воскресенье</w:t>
      </w:r>
    </w:p>
    <w:p w:rsidR="002701F3" w:rsidRPr="00B75C0C" w:rsidRDefault="002701F3" w:rsidP="002701F3">
      <w:pPr>
        <w:pStyle w:val="Program"/>
      </w:pPr>
      <w:r w:rsidRPr="00B75C0C">
        <w:tab/>
        <w:t>cout &lt;&lt; "\nA 0 indicates January 1 is on a Sunday,";</w:t>
      </w:r>
    </w:p>
    <w:p w:rsidR="002701F3" w:rsidRPr="008B65FD" w:rsidRDefault="002701F3" w:rsidP="002701F3">
      <w:pPr>
        <w:pStyle w:val="Program"/>
        <w:rPr>
          <w:color w:val="008000"/>
        </w:rPr>
      </w:pPr>
      <w:r w:rsidRPr="00B75C0C">
        <w:tab/>
      </w:r>
      <w:r w:rsidRPr="008B65FD">
        <w:rPr>
          <w:color w:val="008000"/>
        </w:rPr>
        <w:t>// 1 — указывает, что 1 января — понедельник</w:t>
      </w:r>
    </w:p>
    <w:p w:rsidR="002701F3" w:rsidRPr="00B75C0C" w:rsidRDefault="002701F3" w:rsidP="002701F3">
      <w:pPr>
        <w:pStyle w:val="Program"/>
      </w:pPr>
      <w:r w:rsidRPr="00B75C0C">
        <w:tab/>
        <w:t>cout &lt;&lt; "\nA 1 indicates January 1 is on a Monday,";</w:t>
      </w:r>
    </w:p>
    <w:p w:rsidR="002701F3" w:rsidRPr="00630B45" w:rsidRDefault="002701F3" w:rsidP="002701F3">
      <w:pPr>
        <w:pStyle w:val="Program"/>
        <w:rPr>
          <w:color w:val="008000"/>
          <w:lang w:val="ru-RU"/>
        </w:rPr>
      </w:pPr>
      <w:r w:rsidRPr="00B75C0C">
        <w:tab/>
      </w:r>
      <w:r w:rsidRPr="00630B45">
        <w:rPr>
          <w:color w:val="008000"/>
          <w:lang w:val="ru-RU"/>
        </w:rPr>
        <w:t>// 2 — указывает, что 1 января — вторник и т.д.</w:t>
      </w:r>
    </w:p>
    <w:p w:rsidR="002701F3" w:rsidRPr="00B75C0C" w:rsidRDefault="002701F3" w:rsidP="002701F3">
      <w:pPr>
        <w:pStyle w:val="Program"/>
      </w:pPr>
      <w:r w:rsidRPr="00630B45">
        <w:rPr>
          <w:lang w:val="ru-RU"/>
        </w:rPr>
        <w:tab/>
      </w:r>
      <w:r w:rsidRPr="00B75C0C">
        <w:t>cout &lt;&lt; "\nA 2 indicates January 1 is on a Tuesday, etc: ";</w:t>
      </w:r>
    </w:p>
    <w:p w:rsidR="002701F3" w:rsidRPr="00630B45" w:rsidRDefault="002701F3" w:rsidP="002701F3">
      <w:pPr>
        <w:pStyle w:val="Program"/>
        <w:rPr>
          <w:lang w:val="ru-RU"/>
        </w:rPr>
      </w:pPr>
      <w:r w:rsidRPr="00B75C0C">
        <w:tab/>
        <w:t>cin</w:t>
      </w:r>
      <w:r w:rsidRPr="00630B45">
        <w:rPr>
          <w:lang w:val="ru-RU"/>
        </w:rPr>
        <w:t xml:space="preserve"> &gt;&gt; </w:t>
      </w:r>
      <w:r w:rsidRPr="00B75C0C">
        <w:t>jan</w:t>
      </w:r>
      <w:r w:rsidRPr="00630B45">
        <w:rPr>
          <w:lang w:val="ru-RU"/>
        </w:rPr>
        <w:t>_1_</w:t>
      </w:r>
      <w:r w:rsidRPr="00B75C0C">
        <w:t>start</w:t>
      </w:r>
      <w:r w:rsidRPr="00630B45">
        <w:rPr>
          <w:lang w:val="ru-RU"/>
        </w:rPr>
        <w:t>_</w:t>
      </w:r>
      <w:r w:rsidRPr="00B75C0C">
        <w:t>day</w:t>
      </w:r>
      <w:r w:rsidRPr="00630B45">
        <w:rPr>
          <w:lang w:val="ru-RU"/>
        </w:rPr>
        <w:t>;</w:t>
      </w:r>
    </w:p>
    <w:p w:rsidR="002701F3" w:rsidRPr="00630B45" w:rsidRDefault="002701F3" w:rsidP="002701F3">
      <w:pPr>
        <w:pStyle w:val="Program"/>
        <w:rPr>
          <w:color w:val="008000"/>
          <w:lang w:val="ru-RU"/>
        </w:rPr>
      </w:pPr>
      <w:r w:rsidRPr="00630B45">
        <w:rPr>
          <w:lang w:val="ru-RU"/>
        </w:rPr>
        <w:tab/>
      </w:r>
      <w:r w:rsidRPr="00630B45">
        <w:rPr>
          <w:color w:val="008000"/>
          <w:lang w:val="ru-RU"/>
        </w:rPr>
        <w:t>// Укажите, на какой год вы хотите составить календарь:</w:t>
      </w:r>
    </w:p>
    <w:p w:rsidR="002701F3" w:rsidRPr="00B75C0C" w:rsidRDefault="002701F3" w:rsidP="002701F3">
      <w:pPr>
        <w:pStyle w:val="Program"/>
      </w:pPr>
      <w:r w:rsidRPr="00630B45">
        <w:rPr>
          <w:lang w:val="ru-RU"/>
        </w:rPr>
        <w:tab/>
      </w:r>
      <w:r w:rsidRPr="00B75C0C">
        <w:t>cout &lt;&lt; "\nEnter the year you want the calendar generated: ";</w:t>
      </w:r>
    </w:p>
    <w:p w:rsidR="002701F3" w:rsidRPr="00630B45" w:rsidRDefault="002701F3" w:rsidP="002701F3">
      <w:pPr>
        <w:pStyle w:val="Program"/>
        <w:rPr>
          <w:lang w:val="ru-RU"/>
        </w:rPr>
      </w:pPr>
      <w:r w:rsidRPr="00B75C0C">
        <w:tab/>
        <w:t>cin</w:t>
      </w:r>
      <w:r w:rsidRPr="00630B45">
        <w:rPr>
          <w:lang w:val="ru-RU"/>
        </w:rPr>
        <w:t xml:space="preserve"> &gt;&gt; </w:t>
      </w:r>
      <w:r w:rsidRPr="00B75C0C">
        <w:t>leap</w:t>
      </w:r>
      <w:r w:rsidRPr="00630B45">
        <w:rPr>
          <w:lang w:val="ru-RU"/>
        </w:rPr>
        <w:t>_</w:t>
      </w:r>
      <w:r w:rsidRPr="00B75C0C">
        <w:t>year</w:t>
      </w:r>
      <w:r w:rsidRPr="00630B45">
        <w:rPr>
          <w:lang w:val="ru-RU"/>
        </w:rPr>
        <w:t>_</w:t>
      </w:r>
      <w:r w:rsidRPr="00B75C0C">
        <w:t>flag</w:t>
      </w:r>
      <w:r w:rsidRPr="00630B45">
        <w:rPr>
          <w:lang w:val="ru-RU"/>
        </w:rPr>
        <w:t>;</w:t>
      </w:r>
    </w:p>
    <w:p w:rsidR="002701F3" w:rsidRPr="00630B45" w:rsidRDefault="002701F3" w:rsidP="002701F3">
      <w:pPr>
        <w:pStyle w:val="Program"/>
        <w:rPr>
          <w:color w:val="008000"/>
          <w:lang w:val="ru-RU"/>
        </w:rPr>
      </w:pPr>
      <w:r w:rsidRPr="00630B45">
        <w:rPr>
          <w:color w:val="008000"/>
          <w:lang w:val="ru-RU"/>
        </w:rPr>
        <w:tab/>
        <w:t>// Календарь на год</w:t>
      </w:r>
    </w:p>
    <w:p w:rsidR="002701F3" w:rsidRPr="00B75C0C" w:rsidRDefault="002701F3" w:rsidP="002701F3">
      <w:pPr>
        <w:pStyle w:val="Program"/>
      </w:pPr>
      <w:r w:rsidRPr="00630B45">
        <w:rPr>
          <w:lang w:val="ru-RU"/>
        </w:rPr>
        <w:tab/>
      </w:r>
      <w:r w:rsidRPr="00B75C0C">
        <w:t>cout &lt;&lt; "\n\n The calendar for the year " &lt;&lt; leap_year_flag; leap_year_flag=leap_year_flag % 4;</w:t>
      </w:r>
    </w:p>
    <w:p w:rsidR="002701F3" w:rsidRPr="00630B45" w:rsidRDefault="002701F3" w:rsidP="002701F3">
      <w:pPr>
        <w:pStyle w:val="Program"/>
        <w:rPr>
          <w:color w:val="008000"/>
          <w:lang w:val="ru-RU"/>
        </w:rPr>
      </w:pPr>
      <w:r w:rsidRPr="00B75C0C">
        <w:tab/>
      </w:r>
      <w:r w:rsidRPr="00630B45">
        <w:rPr>
          <w:color w:val="008000"/>
          <w:lang w:val="ru-RU"/>
        </w:rPr>
        <w:t>// признак високосного года (0)</w:t>
      </w:r>
    </w:p>
    <w:p w:rsidR="002701F3" w:rsidRPr="00630B45" w:rsidRDefault="002701F3" w:rsidP="002701F3">
      <w:pPr>
        <w:pStyle w:val="Program"/>
        <w:rPr>
          <w:lang w:val="ru-RU"/>
        </w:rPr>
      </w:pPr>
    </w:p>
    <w:p w:rsidR="002701F3" w:rsidRPr="00DE1470" w:rsidRDefault="002701F3" w:rsidP="002701F3">
      <w:pPr>
        <w:pStyle w:val="Program"/>
      </w:pPr>
      <w:r w:rsidRPr="00630B45">
        <w:rPr>
          <w:lang w:val="ru-RU"/>
        </w:rPr>
        <w:tab/>
      </w:r>
      <w:r w:rsidRPr="00B75C0C">
        <w:t>cout</w:t>
      </w:r>
      <w:r w:rsidRPr="00DE1470">
        <w:t>.</w:t>
      </w:r>
      <w:r w:rsidRPr="00B75C0C">
        <w:t>width</w:t>
      </w:r>
      <w:r w:rsidRPr="00DE1470">
        <w:t>(20);</w:t>
      </w:r>
    </w:p>
    <w:p w:rsidR="002701F3" w:rsidRPr="00B75C0C" w:rsidRDefault="002701F3" w:rsidP="002701F3">
      <w:pPr>
        <w:pStyle w:val="Program"/>
      </w:pPr>
      <w:r w:rsidRPr="00DE1470">
        <w:tab/>
      </w:r>
      <w:r w:rsidRPr="00B75C0C">
        <w:rPr>
          <w:color w:val="0000FF"/>
        </w:rPr>
        <w:t>for</w:t>
      </w:r>
      <w:r w:rsidRPr="00B75C0C">
        <w:t xml:space="preserve"> (month = 1; month &lt;= 12; month++) {</w:t>
      </w:r>
    </w:p>
    <w:p w:rsidR="002701F3" w:rsidRPr="00B75C0C" w:rsidRDefault="002701F3" w:rsidP="002701F3">
      <w:pPr>
        <w:pStyle w:val="Program"/>
      </w:pPr>
      <w:r w:rsidRPr="00B75C0C">
        <w:tab/>
      </w:r>
      <w:r w:rsidRPr="00B75C0C">
        <w:tab/>
      </w:r>
      <w:r w:rsidRPr="00B75C0C">
        <w:rPr>
          <w:color w:val="0000FF"/>
        </w:rPr>
        <w:t>switch</w:t>
      </w:r>
      <w:r w:rsidRPr="00B75C0C">
        <w:t>(month) {</w:t>
      </w:r>
    </w:p>
    <w:p w:rsidR="002701F3" w:rsidRPr="00B75C0C" w:rsidRDefault="002701F3" w:rsidP="002701F3">
      <w:pPr>
        <w:pStyle w:val="Program"/>
      </w:pPr>
      <w:r w:rsidRPr="00B75C0C">
        <w:tab/>
      </w:r>
      <w:r w:rsidRPr="00B75C0C">
        <w:tab/>
      </w:r>
      <w:r w:rsidRPr="00B75C0C">
        <w:tab/>
      </w:r>
      <w:r w:rsidRPr="00B75C0C">
        <w:rPr>
          <w:color w:val="0000FF"/>
        </w:rPr>
        <w:t>case</w:t>
      </w:r>
      <w:r w:rsidRPr="00B75C0C">
        <w:t xml:space="preserve"> 1:</w:t>
      </w:r>
    </w:p>
    <w:p w:rsidR="002701F3" w:rsidRPr="00B75C0C" w:rsidRDefault="002701F3" w:rsidP="002701F3">
      <w:pPr>
        <w:pStyle w:val="Program"/>
      </w:pPr>
      <w:r w:rsidRPr="00B75C0C">
        <w:tab/>
      </w:r>
      <w:r w:rsidRPr="00B75C0C">
        <w:tab/>
      </w:r>
      <w:r w:rsidRPr="00B75C0C">
        <w:tab/>
      </w:r>
      <w:r w:rsidRPr="00B75C0C">
        <w:tab/>
        <w:t xml:space="preserve">cout &lt;&lt; "\n\n\n" &lt;&lt; " January" &lt;&lt; "\n"; </w:t>
      </w:r>
      <w:r w:rsidRPr="008B65FD">
        <w:rPr>
          <w:color w:val="008000"/>
        </w:rPr>
        <w:t>// Январь</w:t>
      </w:r>
    </w:p>
    <w:p w:rsidR="002701F3" w:rsidRPr="00B75C0C" w:rsidRDefault="002701F3" w:rsidP="002701F3">
      <w:pPr>
        <w:pStyle w:val="Program"/>
      </w:pPr>
      <w:r w:rsidRPr="00B75C0C">
        <w:tab/>
      </w:r>
      <w:r w:rsidRPr="00B75C0C">
        <w:tab/>
      </w:r>
      <w:r w:rsidRPr="00B75C0C">
        <w:tab/>
      </w:r>
      <w:r w:rsidRPr="00B75C0C">
        <w:tab/>
        <w:t>num_days_per_month = 31;</w:t>
      </w:r>
    </w:p>
    <w:p w:rsidR="002701F3" w:rsidRPr="00B75C0C" w:rsidRDefault="002701F3" w:rsidP="002701F3">
      <w:pPr>
        <w:pStyle w:val="Program"/>
      </w:pPr>
      <w:r w:rsidRPr="00B75C0C">
        <w:tab/>
      </w:r>
      <w:r w:rsidRPr="00B75C0C">
        <w:tab/>
      </w:r>
      <w:r w:rsidRPr="00B75C0C">
        <w:tab/>
      </w:r>
      <w:r w:rsidRPr="00B75C0C">
        <w:tab/>
      </w:r>
      <w:r w:rsidRPr="00B75C0C">
        <w:rPr>
          <w:color w:val="0000FF"/>
        </w:rPr>
        <w:t>break</w:t>
      </w:r>
      <w:r w:rsidRPr="00B75C0C">
        <w:t>;</w:t>
      </w:r>
    </w:p>
    <w:p w:rsidR="002701F3" w:rsidRPr="00B75C0C" w:rsidRDefault="002701F3" w:rsidP="002701F3">
      <w:pPr>
        <w:pStyle w:val="Program"/>
      </w:pPr>
      <w:r w:rsidRPr="00B75C0C">
        <w:tab/>
      </w:r>
      <w:r w:rsidRPr="00B75C0C">
        <w:tab/>
      </w:r>
      <w:r w:rsidRPr="00B75C0C">
        <w:tab/>
      </w:r>
      <w:r w:rsidRPr="00B75C0C">
        <w:rPr>
          <w:color w:val="0000FF"/>
        </w:rPr>
        <w:t>case</w:t>
      </w:r>
      <w:r w:rsidRPr="00B75C0C">
        <w:t xml:space="preserve"> 2:</w:t>
      </w:r>
    </w:p>
    <w:p w:rsidR="002701F3" w:rsidRPr="00B75C0C" w:rsidRDefault="002701F3" w:rsidP="002701F3">
      <w:pPr>
        <w:pStyle w:val="Program"/>
      </w:pPr>
      <w:r w:rsidRPr="00B75C0C">
        <w:tab/>
      </w:r>
      <w:r w:rsidRPr="00B75C0C">
        <w:tab/>
      </w:r>
      <w:r w:rsidRPr="00B75C0C">
        <w:tab/>
      </w:r>
      <w:r w:rsidRPr="00B75C0C">
        <w:tab/>
        <w:t xml:space="preserve">cout &lt;&lt; "\n\n\n" &lt;&lt; " February" &lt;&lt; "\n"; </w:t>
      </w:r>
      <w:r w:rsidRPr="008B65FD">
        <w:rPr>
          <w:color w:val="008000"/>
        </w:rPr>
        <w:t>// Февраль</w:t>
      </w:r>
    </w:p>
    <w:p w:rsidR="002701F3" w:rsidRPr="00B75C0C" w:rsidRDefault="002701F3" w:rsidP="002701F3">
      <w:pPr>
        <w:pStyle w:val="Program"/>
      </w:pPr>
      <w:r w:rsidRPr="00B75C0C">
        <w:tab/>
      </w:r>
      <w:r w:rsidRPr="00B75C0C">
        <w:tab/>
      </w:r>
      <w:r w:rsidRPr="00B75C0C">
        <w:tab/>
      </w:r>
      <w:r w:rsidRPr="00B75C0C">
        <w:tab/>
        <w:t>num_days_per_month = leap_year_flag ? 28 : 29;</w:t>
      </w:r>
    </w:p>
    <w:p w:rsidR="002701F3" w:rsidRPr="00B75C0C" w:rsidRDefault="002701F3" w:rsidP="002701F3">
      <w:pPr>
        <w:pStyle w:val="Program"/>
      </w:pPr>
      <w:r w:rsidRPr="00B75C0C">
        <w:tab/>
      </w:r>
      <w:r w:rsidRPr="00B75C0C">
        <w:tab/>
      </w:r>
      <w:r w:rsidRPr="00B75C0C">
        <w:tab/>
      </w:r>
      <w:r w:rsidRPr="00B75C0C">
        <w:tab/>
      </w:r>
      <w:r w:rsidRPr="00B75C0C">
        <w:rPr>
          <w:color w:val="0000FF"/>
        </w:rPr>
        <w:t>break</w:t>
      </w:r>
      <w:r w:rsidRPr="00B75C0C">
        <w:t>;</w:t>
      </w:r>
    </w:p>
    <w:p w:rsidR="002701F3" w:rsidRPr="00B75C0C" w:rsidRDefault="002701F3" w:rsidP="002701F3">
      <w:pPr>
        <w:pStyle w:val="Program"/>
      </w:pPr>
      <w:r w:rsidRPr="00B75C0C">
        <w:tab/>
      </w:r>
      <w:r w:rsidRPr="00B75C0C">
        <w:tab/>
      </w:r>
      <w:r w:rsidRPr="00B75C0C">
        <w:tab/>
      </w:r>
      <w:r w:rsidRPr="00B75C0C">
        <w:rPr>
          <w:color w:val="0000FF"/>
        </w:rPr>
        <w:t>case</w:t>
      </w:r>
      <w:r w:rsidRPr="00B75C0C">
        <w:t xml:space="preserve"> 3:</w:t>
      </w:r>
    </w:p>
    <w:p w:rsidR="002701F3" w:rsidRPr="00B75C0C" w:rsidRDefault="002701F3" w:rsidP="002701F3">
      <w:pPr>
        <w:pStyle w:val="Program"/>
      </w:pPr>
      <w:r w:rsidRPr="00B75C0C">
        <w:tab/>
      </w:r>
      <w:r w:rsidRPr="00B75C0C">
        <w:tab/>
      </w:r>
      <w:r w:rsidRPr="00B75C0C">
        <w:tab/>
      </w:r>
      <w:r w:rsidRPr="00B75C0C">
        <w:tab/>
        <w:t xml:space="preserve">cout &lt;&lt; "\n\n\n" &lt;&lt; " March " &lt;&lt; "\n"; </w:t>
      </w:r>
      <w:r w:rsidRPr="008B65FD">
        <w:rPr>
          <w:color w:val="008000"/>
        </w:rPr>
        <w:t>// Март</w:t>
      </w:r>
    </w:p>
    <w:p w:rsidR="002701F3" w:rsidRPr="00B75C0C" w:rsidRDefault="002701F3" w:rsidP="002701F3">
      <w:pPr>
        <w:pStyle w:val="Program"/>
      </w:pPr>
      <w:r w:rsidRPr="00B75C0C">
        <w:tab/>
      </w:r>
      <w:r w:rsidRPr="00B75C0C">
        <w:tab/>
      </w:r>
      <w:r w:rsidRPr="00B75C0C">
        <w:tab/>
      </w:r>
      <w:r w:rsidRPr="00B75C0C">
        <w:tab/>
        <w:t>num_days_per_month = 31;</w:t>
      </w:r>
    </w:p>
    <w:p w:rsidR="002701F3" w:rsidRPr="00B75C0C" w:rsidRDefault="002701F3" w:rsidP="002701F3">
      <w:pPr>
        <w:pStyle w:val="Program"/>
      </w:pPr>
      <w:r w:rsidRPr="00B75C0C">
        <w:tab/>
      </w:r>
      <w:r w:rsidRPr="00B75C0C">
        <w:tab/>
      </w:r>
      <w:r w:rsidRPr="00B75C0C">
        <w:tab/>
      </w:r>
      <w:r w:rsidRPr="00B75C0C">
        <w:tab/>
      </w:r>
      <w:r w:rsidRPr="00B75C0C">
        <w:rPr>
          <w:color w:val="0000FF"/>
        </w:rPr>
        <w:t>break</w:t>
      </w:r>
      <w:r w:rsidRPr="00B75C0C">
        <w:t>;</w:t>
      </w:r>
    </w:p>
    <w:p w:rsidR="002701F3" w:rsidRPr="00B75C0C" w:rsidRDefault="002701F3" w:rsidP="002701F3">
      <w:pPr>
        <w:pStyle w:val="Program"/>
      </w:pPr>
      <w:r w:rsidRPr="00B75C0C">
        <w:lastRenderedPageBreak/>
        <w:tab/>
      </w:r>
      <w:r w:rsidRPr="00B75C0C">
        <w:tab/>
      </w:r>
      <w:r w:rsidRPr="00B75C0C">
        <w:tab/>
      </w:r>
      <w:r w:rsidRPr="00B75C0C">
        <w:rPr>
          <w:color w:val="0000FF"/>
        </w:rPr>
        <w:t>case</w:t>
      </w:r>
      <w:r w:rsidRPr="00B75C0C">
        <w:t xml:space="preserve"> 4:</w:t>
      </w:r>
    </w:p>
    <w:p w:rsidR="002701F3" w:rsidRPr="00B75C0C" w:rsidRDefault="002701F3" w:rsidP="002701F3">
      <w:pPr>
        <w:pStyle w:val="Program"/>
      </w:pPr>
      <w:r w:rsidRPr="00B75C0C">
        <w:tab/>
      </w:r>
      <w:r w:rsidRPr="00B75C0C">
        <w:tab/>
      </w:r>
      <w:r w:rsidRPr="00B75C0C">
        <w:tab/>
      </w:r>
      <w:r w:rsidRPr="00B75C0C">
        <w:tab/>
        <w:t xml:space="preserve">cout &lt;&lt; "\n\n\n" &lt;&lt; " April " &lt;&lt; "\n"; </w:t>
      </w:r>
      <w:r w:rsidRPr="008B65FD">
        <w:rPr>
          <w:color w:val="008000"/>
        </w:rPr>
        <w:t>// Апрель</w:t>
      </w:r>
    </w:p>
    <w:p w:rsidR="002701F3" w:rsidRPr="00B75C0C" w:rsidRDefault="002701F3" w:rsidP="002701F3">
      <w:pPr>
        <w:pStyle w:val="Program"/>
      </w:pPr>
      <w:r w:rsidRPr="00B75C0C">
        <w:tab/>
      </w:r>
      <w:r w:rsidRPr="00B75C0C">
        <w:tab/>
      </w:r>
      <w:r w:rsidRPr="00B75C0C">
        <w:tab/>
      </w:r>
      <w:r w:rsidRPr="00B75C0C">
        <w:tab/>
        <w:t>num_days_per_month = 30;</w:t>
      </w:r>
    </w:p>
    <w:p w:rsidR="002701F3" w:rsidRPr="00B75C0C" w:rsidRDefault="002701F3" w:rsidP="002701F3">
      <w:pPr>
        <w:pStyle w:val="Program"/>
      </w:pPr>
      <w:r w:rsidRPr="00B75C0C">
        <w:tab/>
      </w:r>
      <w:r w:rsidRPr="00B75C0C">
        <w:tab/>
      </w:r>
      <w:r w:rsidRPr="00B75C0C">
        <w:tab/>
      </w:r>
      <w:r w:rsidRPr="00B75C0C">
        <w:tab/>
      </w:r>
      <w:r w:rsidRPr="00B75C0C">
        <w:rPr>
          <w:color w:val="0000FF"/>
        </w:rPr>
        <w:t>break</w:t>
      </w:r>
      <w:r w:rsidRPr="00B75C0C">
        <w:t>;</w:t>
      </w:r>
    </w:p>
    <w:p w:rsidR="002701F3" w:rsidRPr="00B75C0C" w:rsidRDefault="002701F3" w:rsidP="002701F3">
      <w:pPr>
        <w:pStyle w:val="Program"/>
      </w:pPr>
      <w:r w:rsidRPr="00B75C0C">
        <w:tab/>
      </w:r>
      <w:r w:rsidRPr="00B75C0C">
        <w:tab/>
      </w:r>
      <w:r w:rsidRPr="00B75C0C">
        <w:tab/>
      </w:r>
      <w:r w:rsidRPr="00B75C0C">
        <w:rPr>
          <w:color w:val="0000FF"/>
        </w:rPr>
        <w:t>case</w:t>
      </w:r>
      <w:r w:rsidRPr="00B75C0C">
        <w:t xml:space="preserve"> 5:</w:t>
      </w:r>
    </w:p>
    <w:p w:rsidR="002701F3" w:rsidRPr="00B75C0C" w:rsidRDefault="002701F3" w:rsidP="002701F3">
      <w:pPr>
        <w:pStyle w:val="Program"/>
      </w:pPr>
      <w:r w:rsidRPr="00B75C0C">
        <w:tab/>
      </w:r>
      <w:r w:rsidRPr="00B75C0C">
        <w:tab/>
      </w:r>
      <w:r w:rsidRPr="00B75C0C">
        <w:tab/>
      </w:r>
      <w:r w:rsidRPr="00B75C0C">
        <w:tab/>
        <w:t xml:space="preserve">cout &lt;&lt; "\n\n\n" &lt;&lt; " May " &lt;&lt; "\n"; </w:t>
      </w:r>
      <w:r w:rsidRPr="008B65FD">
        <w:rPr>
          <w:color w:val="008000"/>
        </w:rPr>
        <w:t>// Май</w:t>
      </w:r>
    </w:p>
    <w:p w:rsidR="002701F3" w:rsidRPr="00B75C0C" w:rsidRDefault="002701F3" w:rsidP="002701F3">
      <w:pPr>
        <w:pStyle w:val="Program"/>
      </w:pPr>
      <w:r w:rsidRPr="00B75C0C">
        <w:tab/>
      </w:r>
      <w:r w:rsidRPr="00B75C0C">
        <w:tab/>
      </w:r>
      <w:r w:rsidRPr="00B75C0C">
        <w:tab/>
      </w:r>
      <w:r w:rsidRPr="00B75C0C">
        <w:tab/>
        <w:t>num_days_per_month = 31;</w:t>
      </w:r>
    </w:p>
    <w:p w:rsidR="002701F3" w:rsidRPr="00B75C0C" w:rsidRDefault="002701F3" w:rsidP="002701F3">
      <w:pPr>
        <w:pStyle w:val="Program"/>
      </w:pPr>
      <w:r w:rsidRPr="00B75C0C">
        <w:tab/>
      </w:r>
      <w:r w:rsidRPr="00B75C0C">
        <w:tab/>
      </w:r>
      <w:r w:rsidRPr="00B75C0C">
        <w:tab/>
      </w:r>
      <w:r w:rsidRPr="00B75C0C">
        <w:tab/>
      </w:r>
      <w:r w:rsidRPr="00B75C0C">
        <w:rPr>
          <w:color w:val="0000FF"/>
        </w:rPr>
        <w:t>break</w:t>
      </w:r>
      <w:r w:rsidRPr="00B75C0C">
        <w:t>;</w:t>
      </w:r>
    </w:p>
    <w:p w:rsidR="002701F3" w:rsidRPr="00B75C0C" w:rsidRDefault="002701F3" w:rsidP="002701F3">
      <w:pPr>
        <w:pStyle w:val="Program"/>
      </w:pPr>
      <w:r w:rsidRPr="00B75C0C">
        <w:tab/>
      </w:r>
      <w:r w:rsidRPr="00B75C0C">
        <w:tab/>
      </w:r>
      <w:r w:rsidRPr="00B75C0C">
        <w:tab/>
      </w:r>
      <w:r w:rsidRPr="00B75C0C">
        <w:rPr>
          <w:color w:val="0000FF"/>
        </w:rPr>
        <w:t>case</w:t>
      </w:r>
      <w:r w:rsidRPr="00B75C0C">
        <w:t xml:space="preserve"> 6:</w:t>
      </w:r>
    </w:p>
    <w:p w:rsidR="002701F3" w:rsidRPr="00B75C0C" w:rsidRDefault="002701F3" w:rsidP="002701F3">
      <w:pPr>
        <w:pStyle w:val="Program"/>
      </w:pPr>
      <w:r w:rsidRPr="00B75C0C">
        <w:tab/>
      </w:r>
      <w:r w:rsidRPr="00B75C0C">
        <w:tab/>
      </w:r>
      <w:r w:rsidRPr="00B75C0C">
        <w:tab/>
      </w:r>
      <w:r w:rsidRPr="00B75C0C">
        <w:tab/>
        <w:t xml:space="preserve">cout &lt;&lt; "\n\n\n" &lt;&lt; " June " &lt;&lt; "\n"; </w:t>
      </w:r>
      <w:r w:rsidRPr="008B65FD">
        <w:rPr>
          <w:color w:val="008000"/>
        </w:rPr>
        <w:t>// Июнь</w:t>
      </w:r>
    </w:p>
    <w:p w:rsidR="002701F3" w:rsidRPr="00B75C0C" w:rsidRDefault="002701F3" w:rsidP="002701F3">
      <w:pPr>
        <w:pStyle w:val="Program"/>
      </w:pPr>
      <w:r w:rsidRPr="00B75C0C">
        <w:tab/>
      </w:r>
      <w:r w:rsidRPr="00B75C0C">
        <w:tab/>
      </w:r>
      <w:r w:rsidRPr="00B75C0C">
        <w:tab/>
      </w:r>
      <w:r w:rsidRPr="00B75C0C">
        <w:tab/>
        <w:t>num_days_per_month = 30;</w:t>
      </w:r>
    </w:p>
    <w:p w:rsidR="002701F3" w:rsidRPr="00B75C0C" w:rsidRDefault="002701F3" w:rsidP="002701F3">
      <w:pPr>
        <w:pStyle w:val="Program"/>
      </w:pPr>
      <w:r w:rsidRPr="00B75C0C">
        <w:tab/>
      </w:r>
      <w:r w:rsidRPr="00B75C0C">
        <w:tab/>
      </w:r>
      <w:r w:rsidRPr="00B75C0C">
        <w:tab/>
      </w:r>
      <w:r w:rsidRPr="00B75C0C">
        <w:tab/>
      </w:r>
      <w:r w:rsidRPr="00B75C0C">
        <w:rPr>
          <w:color w:val="0000FF"/>
        </w:rPr>
        <w:t>break</w:t>
      </w:r>
      <w:r w:rsidRPr="00B75C0C">
        <w:t>;</w:t>
      </w:r>
    </w:p>
    <w:p w:rsidR="002701F3" w:rsidRPr="00B75C0C" w:rsidRDefault="002701F3" w:rsidP="002701F3">
      <w:pPr>
        <w:pStyle w:val="Program"/>
      </w:pPr>
      <w:r w:rsidRPr="00B75C0C">
        <w:tab/>
      </w:r>
      <w:r w:rsidRPr="00B75C0C">
        <w:tab/>
      </w:r>
      <w:r w:rsidRPr="00B75C0C">
        <w:tab/>
      </w:r>
      <w:r w:rsidRPr="00B75C0C">
        <w:rPr>
          <w:color w:val="0000FF"/>
        </w:rPr>
        <w:t>case</w:t>
      </w:r>
      <w:r w:rsidRPr="00B75C0C">
        <w:t xml:space="preserve"> 7:</w:t>
      </w:r>
    </w:p>
    <w:p w:rsidR="002701F3" w:rsidRPr="00B75C0C" w:rsidRDefault="002701F3" w:rsidP="002701F3">
      <w:pPr>
        <w:pStyle w:val="Program"/>
      </w:pPr>
      <w:r w:rsidRPr="00B75C0C">
        <w:tab/>
      </w:r>
      <w:r w:rsidRPr="00B75C0C">
        <w:tab/>
      </w:r>
      <w:r w:rsidRPr="00B75C0C">
        <w:tab/>
      </w:r>
      <w:r w:rsidRPr="00B75C0C">
        <w:tab/>
        <w:t xml:space="preserve">cout &lt;&lt; "\n\n\n" &lt;&lt; " July " &lt;&lt; "\n"; </w:t>
      </w:r>
      <w:r w:rsidRPr="008B65FD">
        <w:rPr>
          <w:color w:val="008000"/>
        </w:rPr>
        <w:t>// Июль</w:t>
      </w:r>
    </w:p>
    <w:p w:rsidR="002701F3" w:rsidRPr="00B75C0C" w:rsidRDefault="002701F3" w:rsidP="002701F3">
      <w:pPr>
        <w:pStyle w:val="Program"/>
      </w:pPr>
      <w:r w:rsidRPr="00B75C0C">
        <w:tab/>
      </w:r>
      <w:r w:rsidRPr="00B75C0C">
        <w:tab/>
      </w:r>
      <w:r w:rsidRPr="00B75C0C">
        <w:tab/>
      </w:r>
      <w:r w:rsidRPr="00B75C0C">
        <w:tab/>
        <w:t>num_days_per_month = 31;</w:t>
      </w:r>
    </w:p>
    <w:p w:rsidR="002701F3" w:rsidRPr="00B75C0C" w:rsidRDefault="002701F3" w:rsidP="002701F3">
      <w:pPr>
        <w:pStyle w:val="Program"/>
      </w:pPr>
      <w:r w:rsidRPr="00B75C0C">
        <w:tab/>
      </w:r>
      <w:r w:rsidRPr="00B75C0C">
        <w:tab/>
      </w:r>
      <w:r w:rsidRPr="00B75C0C">
        <w:tab/>
      </w:r>
      <w:r w:rsidRPr="00B75C0C">
        <w:tab/>
      </w:r>
      <w:r w:rsidRPr="00B75C0C">
        <w:rPr>
          <w:color w:val="0000FF"/>
        </w:rPr>
        <w:t>break</w:t>
      </w:r>
      <w:r w:rsidRPr="00B75C0C">
        <w:t>;</w:t>
      </w:r>
    </w:p>
    <w:p w:rsidR="002701F3" w:rsidRPr="00B75C0C" w:rsidRDefault="002701F3" w:rsidP="002701F3">
      <w:pPr>
        <w:pStyle w:val="Program"/>
      </w:pPr>
      <w:r w:rsidRPr="00B75C0C">
        <w:tab/>
      </w:r>
      <w:r w:rsidRPr="00B75C0C">
        <w:tab/>
      </w:r>
      <w:r w:rsidRPr="00B75C0C">
        <w:tab/>
      </w:r>
      <w:r w:rsidRPr="00B75C0C">
        <w:rPr>
          <w:color w:val="0000FF"/>
        </w:rPr>
        <w:t>case</w:t>
      </w:r>
      <w:r w:rsidRPr="00B75C0C">
        <w:t xml:space="preserve"> 8:</w:t>
      </w:r>
    </w:p>
    <w:p w:rsidR="002701F3" w:rsidRPr="00B75C0C" w:rsidRDefault="002701F3" w:rsidP="002701F3">
      <w:pPr>
        <w:pStyle w:val="Program"/>
      </w:pPr>
      <w:r w:rsidRPr="00B75C0C">
        <w:tab/>
      </w:r>
      <w:r w:rsidRPr="00B75C0C">
        <w:tab/>
      </w:r>
      <w:r w:rsidRPr="00B75C0C">
        <w:tab/>
      </w:r>
      <w:r w:rsidRPr="00B75C0C">
        <w:tab/>
        <w:t xml:space="preserve">cout &lt;&lt; "\n\n\n" &lt;&lt; " August " &lt;&lt; "\n"; </w:t>
      </w:r>
      <w:r w:rsidRPr="008B65FD">
        <w:rPr>
          <w:color w:val="008000"/>
        </w:rPr>
        <w:t>// Август</w:t>
      </w:r>
    </w:p>
    <w:p w:rsidR="002701F3" w:rsidRPr="00B75C0C" w:rsidRDefault="002701F3" w:rsidP="002701F3">
      <w:pPr>
        <w:pStyle w:val="Program"/>
      </w:pPr>
      <w:r w:rsidRPr="00B75C0C">
        <w:tab/>
      </w:r>
      <w:r w:rsidRPr="00B75C0C">
        <w:tab/>
      </w:r>
      <w:r w:rsidRPr="00B75C0C">
        <w:tab/>
      </w:r>
      <w:r w:rsidRPr="00B75C0C">
        <w:tab/>
        <w:t>num_days_per_month = 31;</w:t>
      </w:r>
    </w:p>
    <w:p w:rsidR="002701F3" w:rsidRPr="00B75C0C" w:rsidRDefault="002701F3" w:rsidP="002701F3">
      <w:pPr>
        <w:pStyle w:val="Program"/>
      </w:pPr>
      <w:r w:rsidRPr="00B75C0C">
        <w:tab/>
      </w:r>
      <w:r w:rsidRPr="00B75C0C">
        <w:tab/>
      </w:r>
      <w:r w:rsidRPr="00B75C0C">
        <w:tab/>
      </w:r>
      <w:r w:rsidRPr="00B75C0C">
        <w:tab/>
      </w:r>
      <w:r w:rsidRPr="00B75C0C">
        <w:rPr>
          <w:color w:val="0000FF"/>
        </w:rPr>
        <w:t>break</w:t>
      </w:r>
      <w:r w:rsidRPr="00B75C0C">
        <w:t>;</w:t>
      </w:r>
    </w:p>
    <w:p w:rsidR="002701F3" w:rsidRPr="00B75C0C" w:rsidRDefault="002701F3" w:rsidP="002701F3">
      <w:pPr>
        <w:pStyle w:val="Program"/>
      </w:pPr>
      <w:r w:rsidRPr="00B75C0C">
        <w:tab/>
      </w:r>
      <w:r w:rsidRPr="00B75C0C">
        <w:tab/>
      </w:r>
      <w:r w:rsidRPr="00B75C0C">
        <w:tab/>
      </w:r>
      <w:r w:rsidRPr="00B75C0C">
        <w:rPr>
          <w:color w:val="0000FF"/>
        </w:rPr>
        <w:t>case</w:t>
      </w:r>
      <w:r w:rsidRPr="00B75C0C">
        <w:t xml:space="preserve"> 9:</w:t>
      </w:r>
    </w:p>
    <w:p w:rsidR="002701F3" w:rsidRPr="00B75C0C" w:rsidRDefault="002701F3" w:rsidP="002701F3">
      <w:pPr>
        <w:pStyle w:val="Program"/>
      </w:pPr>
      <w:r w:rsidRPr="00B75C0C">
        <w:tab/>
      </w:r>
      <w:r w:rsidRPr="00B75C0C">
        <w:tab/>
      </w:r>
      <w:r w:rsidRPr="00B75C0C">
        <w:tab/>
      </w:r>
      <w:r w:rsidRPr="00B75C0C">
        <w:tab/>
        <w:t xml:space="preserve">cout &lt;&lt; "\n\n\n" &lt;&lt; "September" &lt;&lt; "\n"; </w:t>
      </w:r>
      <w:r w:rsidRPr="008B65FD">
        <w:rPr>
          <w:color w:val="008000"/>
        </w:rPr>
        <w:t>// Сентябрь</w:t>
      </w:r>
    </w:p>
    <w:p w:rsidR="002701F3" w:rsidRPr="00B75C0C" w:rsidRDefault="002701F3" w:rsidP="002701F3">
      <w:pPr>
        <w:pStyle w:val="Program"/>
      </w:pPr>
      <w:r w:rsidRPr="00B75C0C">
        <w:tab/>
      </w:r>
      <w:r w:rsidRPr="00B75C0C">
        <w:tab/>
      </w:r>
      <w:r w:rsidRPr="00B75C0C">
        <w:tab/>
      </w:r>
      <w:r w:rsidRPr="00B75C0C">
        <w:tab/>
        <w:t>num_days_per_month = 30;</w:t>
      </w:r>
    </w:p>
    <w:p w:rsidR="002701F3" w:rsidRPr="00B75C0C" w:rsidRDefault="002701F3" w:rsidP="002701F3">
      <w:pPr>
        <w:pStyle w:val="Program"/>
      </w:pPr>
      <w:r w:rsidRPr="00B75C0C">
        <w:tab/>
      </w:r>
      <w:r w:rsidRPr="00B75C0C">
        <w:tab/>
      </w:r>
      <w:r w:rsidRPr="00B75C0C">
        <w:tab/>
      </w:r>
      <w:r w:rsidRPr="00B75C0C">
        <w:tab/>
      </w:r>
      <w:r w:rsidRPr="00B75C0C">
        <w:rPr>
          <w:color w:val="0000FF"/>
        </w:rPr>
        <w:t>break</w:t>
      </w:r>
      <w:r w:rsidRPr="00B75C0C">
        <w:t>;</w:t>
      </w:r>
    </w:p>
    <w:p w:rsidR="002701F3" w:rsidRPr="00B75C0C" w:rsidRDefault="002701F3" w:rsidP="002701F3">
      <w:pPr>
        <w:pStyle w:val="Program"/>
      </w:pPr>
      <w:r w:rsidRPr="00B75C0C">
        <w:tab/>
      </w:r>
      <w:r w:rsidRPr="00B75C0C">
        <w:tab/>
      </w:r>
      <w:r w:rsidRPr="00B75C0C">
        <w:tab/>
      </w:r>
      <w:r w:rsidRPr="00B75C0C">
        <w:rPr>
          <w:color w:val="0000FF"/>
        </w:rPr>
        <w:t>case</w:t>
      </w:r>
      <w:r w:rsidRPr="00B75C0C">
        <w:t xml:space="preserve"> 10:</w:t>
      </w:r>
    </w:p>
    <w:p w:rsidR="002701F3" w:rsidRPr="00B75C0C" w:rsidRDefault="002701F3" w:rsidP="002701F3">
      <w:pPr>
        <w:pStyle w:val="Program"/>
      </w:pPr>
      <w:r w:rsidRPr="00B75C0C">
        <w:tab/>
      </w:r>
      <w:r w:rsidRPr="00B75C0C">
        <w:tab/>
      </w:r>
      <w:r w:rsidRPr="00B75C0C">
        <w:tab/>
      </w:r>
      <w:r w:rsidRPr="00B75C0C">
        <w:tab/>
        <w:t xml:space="preserve">cout &lt;&lt; "\n\n\n" &lt;&lt; " October " &lt;&lt; "\n"; </w:t>
      </w:r>
      <w:r w:rsidRPr="008B65FD">
        <w:rPr>
          <w:color w:val="008000"/>
        </w:rPr>
        <w:t>// Октябрь</w:t>
      </w:r>
    </w:p>
    <w:p w:rsidR="002701F3" w:rsidRPr="00B75C0C" w:rsidRDefault="002701F3" w:rsidP="002701F3">
      <w:pPr>
        <w:pStyle w:val="Program"/>
      </w:pPr>
      <w:r w:rsidRPr="00B75C0C">
        <w:tab/>
      </w:r>
      <w:r w:rsidRPr="00B75C0C">
        <w:tab/>
      </w:r>
      <w:r w:rsidRPr="00B75C0C">
        <w:tab/>
      </w:r>
      <w:r w:rsidRPr="00B75C0C">
        <w:tab/>
        <w:t>num_days_per_month = 31;</w:t>
      </w:r>
    </w:p>
    <w:p w:rsidR="002701F3" w:rsidRPr="00B75C0C" w:rsidRDefault="002701F3" w:rsidP="002701F3">
      <w:pPr>
        <w:pStyle w:val="Program"/>
      </w:pPr>
      <w:r w:rsidRPr="00B75C0C">
        <w:tab/>
      </w:r>
      <w:r w:rsidRPr="00B75C0C">
        <w:tab/>
      </w:r>
      <w:r w:rsidRPr="00B75C0C">
        <w:tab/>
      </w:r>
      <w:r w:rsidRPr="00B75C0C">
        <w:tab/>
      </w:r>
      <w:r w:rsidRPr="00B75C0C">
        <w:rPr>
          <w:color w:val="0000FF"/>
        </w:rPr>
        <w:t>break</w:t>
      </w:r>
      <w:r w:rsidRPr="00B75C0C">
        <w:t>;</w:t>
      </w:r>
    </w:p>
    <w:p w:rsidR="002701F3" w:rsidRPr="00B75C0C" w:rsidRDefault="002701F3" w:rsidP="002701F3">
      <w:pPr>
        <w:pStyle w:val="Program"/>
      </w:pPr>
      <w:r w:rsidRPr="00B75C0C">
        <w:tab/>
      </w:r>
      <w:r w:rsidRPr="00B75C0C">
        <w:tab/>
      </w:r>
      <w:r w:rsidRPr="00B75C0C">
        <w:tab/>
      </w:r>
      <w:r w:rsidRPr="00B75C0C">
        <w:rPr>
          <w:color w:val="0000FF"/>
        </w:rPr>
        <w:t>case</w:t>
      </w:r>
      <w:r w:rsidRPr="00B75C0C">
        <w:t xml:space="preserve"> 11:</w:t>
      </w:r>
    </w:p>
    <w:p w:rsidR="002701F3" w:rsidRPr="00B75C0C" w:rsidRDefault="002701F3" w:rsidP="002701F3">
      <w:pPr>
        <w:pStyle w:val="Program"/>
      </w:pPr>
      <w:r w:rsidRPr="00B75C0C">
        <w:tab/>
      </w:r>
      <w:r w:rsidRPr="00B75C0C">
        <w:tab/>
      </w:r>
      <w:r w:rsidRPr="00B75C0C">
        <w:tab/>
      </w:r>
      <w:r w:rsidRPr="00B75C0C">
        <w:tab/>
        <w:t xml:space="preserve">cout &lt;&lt; "\n\n\n" &lt;&lt; "November " &lt;&lt; "\n"; </w:t>
      </w:r>
      <w:r w:rsidRPr="008B65FD">
        <w:rPr>
          <w:color w:val="008000"/>
        </w:rPr>
        <w:t>// Ноябрь</w:t>
      </w:r>
    </w:p>
    <w:p w:rsidR="002701F3" w:rsidRPr="00B75C0C" w:rsidRDefault="002701F3" w:rsidP="002701F3">
      <w:pPr>
        <w:pStyle w:val="Program"/>
      </w:pPr>
      <w:r w:rsidRPr="00B75C0C">
        <w:tab/>
      </w:r>
      <w:r w:rsidRPr="00B75C0C">
        <w:tab/>
      </w:r>
      <w:r w:rsidRPr="00B75C0C">
        <w:tab/>
      </w:r>
      <w:r w:rsidRPr="00B75C0C">
        <w:tab/>
        <w:t>num_days_per_month = 30;</w:t>
      </w:r>
    </w:p>
    <w:p w:rsidR="002701F3" w:rsidRPr="00B75C0C" w:rsidRDefault="002701F3" w:rsidP="002701F3">
      <w:pPr>
        <w:pStyle w:val="Program"/>
      </w:pPr>
      <w:r w:rsidRPr="00B75C0C">
        <w:tab/>
      </w:r>
      <w:r w:rsidRPr="00B75C0C">
        <w:tab/>
      </w:r>
      <w:r w:rsidRPr="00B75C0C">
        <w:tab/>
      </w:r>
      <w:r w:rsidRPr="00B75C0C">
        <w:tab/>
      </w:r>
      <w:r w:rsidRPr="00B75C0C">
        <w:rPr>
          <w:color w:val="0000FF"/>
        </w:rPr>
        <w:t>break</w:t>
      </w:r>
      <w:r w:rsidRPr="00B75C0C">
        <w:t>;</w:t>
      </w:r>
    </w:p>
    <w:p w:rsidR="002701F3" w:rsidRPr="00B75C0C" w:rsidRDefault="002701F3" w:rsidP="002701F3">
      <w:pPr>
        <w:pStyle w:val="Program"/>
      </w:pPr>
      <w:r w:rsidRPr="00B75C0C">
        <w:tab/>
      </w:r>
      <w:r w:rsidRPr="00B75C0C">
        <w:tab/>
      </w:r>
      <w:r w:rsidRPr="00B75C0C">
        <w:tab/>
      </w:r>
      <w:r w:rsidRPr="00B75C0C">
        <w:rPr>
          <w:color w:val="0000FF"/>
        </w:rPr>
        <w:t>case</w:t>
      </w:r>
      <w:r w:rsidRPr="00B75C0C">
        <w:t xml:space="preserve"> 12:</w:t>
      </w:r>
    </w:p>
    <w:p w:rsidR="002701F3" w:rsidRPr="00B75C0C" w:rsidRDefault="002701F3" w:rsidP="002701F3">
      <w:pPr>
        <w:pStyle w:val="Program"/>
      </w:pPr>
      <w:r w:rsidRPr="00B75C0C">
        <w:tab/>
      </w:r>
      <w:r w:rsidRPr="00B75C0C">
        <w:tab/>
      </w:r>
      <w:r w:rsidRPr="00B75C0C">
        <w:tab/>
      </w:r>
      <w:r w:rsidRPr="00B75C0C">
        <w:tab/>
        <w:t xml:space="preserve">cout &lt;&lt; "\n\n\n" &lt;&lt; "December " &lt;&lt; "\n"; </w:t>
      </w:r>
      <w:r w:rsidRPr="008B65FD">
        <w:rPr>
          <w:color w:val="008000"/>
        </w:rPr>
        <w:t>// Декабрь</w:t>
      </w:r>
    </w:p>
    <w:p w:rsidR="002701F3" w:rsidRPr="00B75C0C" w:rsidRDefault="002701F3" w:rsidP="002701F3">
      <w:pPr>
        <w:pStyle w:val="Program"/>
      </w:pPr>
      <w:r w:rsidRPr="00B75C0C">
        <w:tab/>
      </w:r>
      <w:r w:rsidRPr="00B75C0C">
        <w:tab/>
      </w:r>
      <w:r w:rsidRPr="00B75C0C">
        <w:tab/>
      </w:r>
      <w:r w:rsidRPr="00B75C0C">
        <w:tab/>
        <w:t>num_days_per_month = 31;</w:t>
      </w:r>
    </w:p>
    <w:p w:rsidR="002701F3" w:rsidRPr="00B75C0C" w:rsidRDefault="002701F3" w:rsidP="002701F3">
      <w:pPr>
        <w:pStyle w:val="Program"/>
      </w:pPr>
      <w:r w:rsidRPr="00B75C0C">
        <w:tab/>
      </w:r>
      <w:r w:rsidRPr="00B75C0C">
        <w:tab/>
      </w:r>
      <w:r w:rsidRPr="00B75C0C">
        <w:tab/>
      </w:r>
      <w:r w:rsidRPr="00B75C0C">
        <w:tab/>
      </w:r>
      <w:r w:rsidRPr="00B75C0C">
        <w:rPr>
          <w:color w:val="0000FF"/>
        </w:rPr>
        <w:t>break</w:t>
      </w:r>
      <w:r w:rsidRPr="00B75C0C">
        <w:t>;</w:t>
      </w:r>
    </w:p>
    <w:p w:rsidR="002701F3" w:rsidRPr="00B75C0C" w:rsidRDefault="002701F3" w:rsidP="002701F3">
      <w:pPr>
        <w:pStyle w:val="Program"/>
      </w:pPr>
      <w:r w:rsidRPr="00B75C0C">
        <w:tab/>
      </w:r>
      <w:r w:rsidRPr="00B75C0C">
        <w:tab/>
        <w:t>}</w:t>
      </w:r>
    </w:p>
    <w:p w:rsidR="002701F3" w:rsidRPr="00B75C0C" w:rsidRDefault="002701F3" w:rsidP="002701F3">
      <w:pPr>
        <w:pStyle w:val="Program"/>
      </w:pPr>
    </w:p>
    <w:p w:rsidR="002701F3" w:rsidRPr="006F0136" w:rsidRDefault="002701F3" w:rsidP="002701F3">
      <w:pPr>
        <w:pStyle w:val="Program"/>
        <w:rPr>
          <w:color w:val="008000"/>
        </w:rPr>
      </w:pPr>
      <w:r w:rsidRPr="00B75C0C">
        <w:tab/>
      </w:r>
      <w:r w:rsidRPr="00B75C0C">
        <w:tab/>
        <w:t>cout.width(0) ;</w:t>
      </w:r>
    </w:p>
    <w:p w:rsidR="002701F3" w:rsidRPr="006F0136" w:rsidRDefault="002701F3" w:rsidP="002701F3">
      <w:pPr>
        <w:pStyle w:val="Program"/>
        <w:rPr>
          <w:color w:val="008000"/>
        </w:rPr>
      </w:pPr>
      <w:r w:rsidRPr="006F0136">
        <w:rPr>
          <w:color w:val="008000"/>
        </w:rPr>
        <w:tab/>
      </w:r>
      <w:r w:rsidRPr="006F0136">
        <w:rPr>
          <w:color w:val="008000"/>
        </w:rPr>
        <w:tab/>
        <w:t>// Bc Пн Вт Ср Чт Пт Сб</w:t>
      </w:r>
    </w:p>
    <w:p w:rsidR="002701F3" w:rsidRPr="00B75C0C" w:rsidRDefault="002701F3" w:rsidP="002701F3">
      <w:pPr>
        <w:pStyle w:val="Program"/>
      </w:pPr>
      <w:r w:rsidRPr="00B75C0C">
        <w:tab/>
      </w:r>
      <w:r w:rsidRPr="00B75C0C">
        <w:tab/>
        <w:t>cout &lt;&lt; "\nSun  Mon  Tue  Wed  Thu  Fri  Sat\n";</w:t>
      </w:r>
    </w:p>
    <w:p w:rsidR="002701F3" w:rsidRPr="00B75C0C" w:rsidRDefault="002701F3" w:rsidP="002701F3">
      <w:pPr>
        <w:pStyle w:val="Program"/>
      </w:pPr>
      <w:r w:rsidRPr="00B75C0C">
        <w:tab/>
      </w:r>
      <w:r w:rsidRPr="00B75C0C">
        <w:tab/>
        <w:t>cout &lt;&lt; "---  ---  ---  ---  ---  ---  --- \n";</w:t>
      </w:r>
    </w:p>
    <w:p w:rsidR="002701F3" w:rsidRPr="00B75C0C" w:rsidRDefault="002701F3" w:rsidP="002701F3">
      <w:pPr>
        <w:pStyle w:val="Program"/>
      </w:pPr>
      <w:r w:rsidRPr="00B75C0C">
        <w:tab/>
      </w:r>
      <w:r w:rsidRPr="00B75C0C">
        <w:tab/>
      </w:r>
      <w:r w:rsidRPr="00B75C0C">
        <w:rPr>
          <w:color w:val="0000FF"/>
        </w:rPr>
        <w:t>for</w:t>
      </w:r>
      <w:r w:rsidRPr="00B75C0C">
        <w:t xml:space="preserve"> ( date = 1; date &lt;= 1 + jan_1_start_day * 5; date++ )</w:t>
      </w:r>
    </w:p>
    <w:p w:rsidR="002701F3" w:rsidRPr="00B75C0C" w:rsidRDefault="002701F3" w:rsidP="002701F3">
      <w:pPr>
        <w:pStyle w:val="Program"/>
      </w:pPr>
      <w:r w:rsidRPr="00B75C0C">
        <w:tab/>
      </w:r>
      <w:r w:rsidRPr="00B75C0C">
        <w:tab/>
      </w:r>
      <w:r w:rsidRPr="00B75C0C">
        <w:tab/>
        <w:t>cout &lt;&lt; " ";</w:t>
      </w:r>
    </w:p>
    <w:p w:rsidR="002701F3" w:rsidRPr="00B75C0C" w:rsidRDefault="002701F3" w:rsidP="002701F3">
      <w:pPr>
        <w:pStyle w:val="Program"/>
      </w:pPr>
      <w:r w:rsidRPr="00B75C0C">
        <w:tab/>
      </w:r>
      <w:r w:rsidRPr="00B75C0C">
        <w:tab/>
      </w:r>
      <w:r w:rsidRPr="00B75C0C">
        <w:rPr>
          <w:color w:val="0000FF"/>
        </w:rPr>
        <w:t>for</w:t>
      </w:r>
      <w:r w:rsidRPr="00B75C0C">
        <w:t xml:space="preserve"> ( date = 1; date &lt;= num_days_per_month; date++ ) {</w:t>
      </w:r>
    </w:p>
    <w:p w:rsidR="002701F3" w:rsidRPr="00B75C0C" w:rsidRDefault="002701F3" w:rsidP="002701F3">
      <w:pPr>
        <w:pStyle w:val="Program"/>
      </w:pPr>
      <w:r w:rsidRPr="00B75C0C">
        <w:tab/>
      </w:r>
      <w:r w:rsidRPr="00B75C0C">
        <w:tab/>
      </w:r>
      <w:r w:rsidRPr="00B75C0C">
        <w:tab/>
        <w:t>cout.width(2) ;</w:t>
      </w:r>
    </w:p>
    <w:p w:rsidR="002701F3" w:rsidRPr="00B75C0C" w:rsidRDefault="002701F3" w:rsidP="002701F3">
      <w:pPr>
        <w:pStyle w:val="Program"/>
      </w:pPr>
      <w:r w:rsidRPr="00B75C0C">
        <w:tab/>
      </w:r>
      <w:r w:rsidRPr="00B75C0C">
        <w:tab/>
      </w:r>
      <w:r w:rsidRPr="00B75C0C">
        <w:tab/>
        <w:t>cout &lt;&lt; date;</w:t>
      </w:r>
    </w:p>
    <w:p w:rsidR="002701F3" w:rsidRPr="00B75C0C" w:rsidRDefault="002701F3" w:rsidP="002701F3">
      <w:pPr>
        <w:pStyle w:val="Program"/>
      </w:pPr>
      <w:r w:rsidRPr="00B75C0C">
        <w:tab/>
      </w:r>
      <w:r w:rsidRPr="00B75C0C">
        <w:tab/>
      </w:r>
      <w:r w:rsidRPr="00B75C0C">
        <w:tab/>
      </w:r>
      <w:r w:rsidRPr="00B75C0C">
        <w:rPr>
          <w:color w:val="0000FF"/>
        </w:rPr>
        <w:t>if</w:t>
      </w:r>
      <w:r w:rsidRPr="00B75C0C">
        <w:t xml:space="preserve"> ( ( date + jan_1_start_day ) % 7 &gt; 0 )</w:t>
      </w:r>
    </w:p>
    <w:p w:rsidR="002701F3" w:rsidRPr="00B75C0C" w:rsidRDefault="002701F3" w:rsidP="002701F3">
      <w:pPr>
        <w:pStyle w:val="Program"/>
      </w:pPr>
      <w:r w:rsidRPr="00B75C0C">
        <w:tab/>
      </w:r>
      <w:r w:rsidRPr="00B75C0C">
        <w:tab/>
      </w:r>
      <w:r w:rsidRPr="00B75C0C">
        <w:tab/>
      </w:r>
      <w:r w:rsidRPr="00B75C0C">
        <w:tab/>
        <w:t>cout &lt;&lt; "   ";</w:t>
      </w:r>
    </w:p>
    <w:p w:rsidR="002701F3" w:rsidRPr="00B75C0C" w:rsidRDefault="002701F3" w:rsidP="002701F3">
      <w:pPr>
        <w:pStyle w:val="Program"/>
        <w:rPr>
          <w:color w:val="0000FF"/>
        </w:rPr>
      </w:pPr>
      <w:r w:rsidRPr="00B75C0C">
        <w:tab/>
      </w:r>
      <w:r w:rsidRPr="00B75C0C">
        <w:tab/>
      </w:r>
      <w:r w:rsidRPr="00B75C0C">
        <w:tab/>
      </w:r>
      <w:r w:rsidRPr="00B75C0C">
        <w:rPr>
          <w:color w:val="0000FF"/>
        </w:rPr>
        <w:t>else</w:t>
      </w:r>
    </w:p>
    <w:p w:rsidR="002701F3" w:rsidRPr="00B75C0C" w:rsidRDefault="002701F3" w:rsidP="002701F3">
      <w:pPr>
        <w:pStyle w:val="Program"/>
      </w:pPr>
      <w:r w:rsidRPr="00B75C0C">
        <w:tab/>
      </w:r>
      <w:r w:rsidRPr="00B75C0C">
        <w:tab/>
      </w:r>
      <w:r w:rsidRPr="00B75C0C">
        <w:tab/>
      </w:r>
      <w:r w:rsidRPr="00B75C0C">
        <w:tab/>
        <w:t>cout &lt;&lt; "\n ";</w:t>
      </w:r>
    </w:p>
    <w:p w:rsidR="002701F3" w:rsidRPr="00B75C0C" w:rsidRDefault="002701F3" w:rsidP="002701F3">
      <w:pPr>
        <w:pStyle w:val="Program"/>
      </w:pPr>
      <w:r w:rsidRPr="00B75C0C">
        <w:tab/>
      </w:r>
      <w:r w:rsidRPr="00B75C0C">
        <w:tab/>
        <w:t>}</w:t>
      </w:r>
    </w:p>
    <w:p w:rsidR="002701F3" w:rsidRPr="00B75C0C" w:rsidRDefault="002701F3" w:rsidP="002701F3">
      <w:pPr>
        <w:pStyle w:val="Program"/>
      </w:pPr>
      <w:r w:rsidRPr="00B75C0C">
        <w:tab/>
      </w:r>
      <w:r w:rsidRPr="00B75C0C">
        <w:tab/>
        <w:t>jan_1_start_day=(jan_1_start_day + num_days_per_month) % 7;</w:t>
      </w:r>
    </w:p>
    <w:p w:rsidR="002701F3" w:rsidRPr="00B75C0C" w:rsidRDefault="002701F3" w:rsidP="002701F3">
      <w:pPr>
        <w:pStyle w:val="Program"/>
      </w:pPr>
      <w:r w:rsidRPr="00B75C0C">
        <w:tab/>
        <w:t>}</w:t>
      </w:r>
    </w:p>
    <w:p w:rsidR="002701F3" w:rsidRPr="00B75C0C" w:rsidRDefault="002701F3" w:rsidP="002701F3">
      <w:pPr>
        <w:pStyle w:val="Program"/>
      </w:pPr>
      <w:r w:rsidRPr="00B75C0C">
        <w:tab/>
        <w:t>cin &gt;&gt; date;</w:t>
      </w:r>
    </w:p>
    <w:p w:rsidR="002701F3" w:rsidRPr="00B75C0C" w:rsidRDefault="002701F3" w:rsidP="002701F3">
      <w:pPr>
        <w:pStyle w:val="Program"/>
      </w:pPr>
      <w:r w:rsidRPr="00B75C0C">
        <w:tab/>
      </w:r>
      <w:r w:rsidRPr="00B75C0C">
        <w:rPr>
          <w:color w:val="0000FF"/>
        </w:rPr>
        <w:t>return</w:t>
      </w:r>
      <w:r w:rsidRPr="00B75C0C">
        <w:t>(0);</w:t>
      </w:r>
    </w:p>
    <w:p w:rsidR="002701F3" w:rsidRPr="00EC2A39" w:rsidRDefault="002701F3" w:rsidP="002701F3">
      <w:pPr>
        <w:pStyle w:val="Program"/>
        <w:rPr>
          <w:lang w:val="ru-RU"/>
        </w:rPr>
      </w:pPr>
      <w:r w:rsidRPr="00B75C0C">
        <w:t>}</w:t>
      </w:r>
    </w:p>
    <w:p w:rsidR="002701F3" w:rsidRDefault="002701F3" w:rsidP="002701F3">
      <w:pPr>
        <w:pStyle w:val="Main"/>
        <w:ind w:firstLine="0"/>
        <w:jc w:val="center"/>
      </w:pPr>
    </w:p>
    <w:p w:rsidR="002701F3" w:rsidRDefault="002701F3" w:rsidP="002701F3">
      <w:pPr>
        <w:pStyle w:val="Main"/>
        <w:ind w:firstLine="0"/>
        <w:jc w:val="center"/>
      </w:pPr>
      <w:r>
        <w:rPr>
          <w:noProof/>
          <w:lang w:eastAsia="en-US"/>
        </w:rPr>
        <w:lastRenderedPageBreak/>
        <w:drawing>
          <wp:inline distT="0" distB="0" distL="0" distR="0">
            <wp:extent cx="4118610" cy="6228080"/>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r="30675" b="122"/>
                    <a:stretch>
                      <a:fillRect/>
                    </a:stretch>
                  </pic:blipFill>
                  <pic:spPr bwMode="auto">
                    <a:xfrm>
                      <a:off x="0" y="0"/>
                      <a:ext cx="4118610" cy="6228080"/>
                    </a:xfrm>
                    <a:prstGeom prst="rect">
                      <a:avLst/>
                    </a:prstGeom>
                    <a:noFill/>
                    <a:ln w="9525">
                      <a:noFill/>
                      <a:miter lim="800000"/>
                      <a:headEnd/>
                      <a:tailEnd/>
                    </a:ln>
                  </pic:spPr>
                </pic:pic>
              </a:graphicData>
            </a:graphic>
          </wp:inline>
        </w:drawing>
      </w:r>
    </w:p>
    <w:p w:rsidR="002701F3" w:rsidRPr="00EC2A39" w:rsidRDefault="002701F3" w:rsidP="002701F3">
      <w:pPr>
        <w:pStyle w:val="Main"/>
        <w:ind w:firstLine="0"/>
        <w:jc w:val="center"/>
      </w:pPr>
    </w:p>
    <w:p w:rsidR="002701F3" w:rsidRPr="00DE1470" w:rsidRDefault="002701F3" w:rsidP="002701F3">
      <w:pPr>
        <w:pStyle w:val="Main"/>
        <w:rPr>
          <w:lang w:val="ru-RU"/>
        </w:rPr>
      </w:pPr>
      <w:r w:rsidRPr="000D773D">
        <w:rPr>
          <w:lang w:val="ru-RU"/>
        </w:rPr>
        <w:t xml:space="preserve">Сначала в программе пользователь должен ввести целое число, представляющее собой день недели, соответствующий 1 января (0 — для понедельника, 1 — для вторника и так далее). Затем нужно ввести календарный год. После этого программа может напечатать заголовок календаря и использовать введенное значение года для создания флага високосного года </w:t>
      </w:r>
      <w:r w:rsidRPr="00EC2A39">
        <w:t>leap</w:t>
      </w:r>
      <w:r w:rsidRPr="000D773D">
        <w:rPr>
          <w:lang w:val="ru-RU"/>
        </w:rPr>
        <w:t>_</w:t>
      </w:r>
      <w:r w:rsidRPr="00EC2A39">
        <w:t>year</w:t>
      </w:r>
      <w:r w:rsidRPr="000D773D">
        <w:rPr>
          <w:lang w:val="ru-RU"/>
        </w:rPr>
        <w:t>_</w:t>
      </w:r>
      <w:r w:rsidRPr="00EC2A39">
        <w:t>flag</w:t>
      </w:r>
      <w:r w:rsidRPr="000D773D">
        <w:rPr>
          <w:lang w:val="ru-RU"/>
        </w:rPr>
        <w:t xml:space="preserve">. </w:t>
      </w:r>
      <w:r w:rsidRPr="00DE1470">
        <w:rPr>
          <w:lang w:val="ru-RU"/>
        </w:rPr>
        <w:t>При помощи операции деления по модулю (%) на 4 определяется остаток: ноль, если год — високосный, и ненулевое значение в противном случае.</w:t>
      </w:r>
    </w:p>
    <w:p w:rsidR="002701F3" w:rsidRPr="000D773D" w:rsidRDefault="002701F3" w:rsidP="002701F3">
      <w:pPr>
        <w:pStyle w:val="Main"/>
        <w:rPr>
          <w:lang w:val="ru-RU"/>
        </w:rPr>
      </w:pPr>
      <w:r w:rsidRPr="000D773D">
        <w:rPr>
          <w:lang w:val="ru-RU"/>
        </w:rPr>
        <w:t xml:space="preserve">Далее 12 раз выполняется цикл, в котором печатается название текущего месяца и переменной </w:t>
      </w:r>
      <w:r w:rsidRPr="00EC2A39">
        <w:t>num</w:t>
      </w:r>
      <w:r w:rsidRPr="000D773D">
        <w:rPr>
          <w:lang w:val="ru-RU"/>
        </w:rPr>
        <w:t>_</w:t>
      </w:r>
      <w:r w:rsidRPr="00EC2A39">
        <w:t>days</w:t>
      </w:r>
      <w:r w:rsidRPr="000D773D">
        <w:rPr>
          <w:lang w:val="ru-RU"/>
        </w:rPr>
        <w:t>_</w:t>
      </w:r>
      <w:r w:rsidRPr="00EC2A39">
        <w:t>per</w:t>
      </w:r>
      <w:r w:rsidRPr="000D773D">
        <w:rPr>
          <w:lang w:val="ru-RU"/>
        </w:rPr>
        <w:t>_</w:t>
      </w:r>
      <w:r w:rsidRPr="00EC2A39">
        <w:t>month</w:t>
      </w:r>
      <w:r w:rsidRPr="000D773D">
        <w:rPr>
          <w:lang w:val="ru-RU"/>
        </w:rPr>
        <w:t xml:space="preserve"> присваивается соответствующее значение: число дней в данном месяце. Все это выполняется при помощи оператора </w:t>
      </w:r>
      <w:r w:rsidRPr="00EC2A39">
        <w:t>switch</w:t>
      </w:r>
      <w:r w:rsidRPr="000D773D">
        <w:rPr>
          <w:lang w:val="ru-RU"/>
        </w:rPr>
        <w:t xml:space="preserve">, в котором проверяется текущее целое значение месяца </w:t>
      </w:r>
      <w:r w:rsidRPr="00EC2A39">
        <w:t>month</w:t>
      </w:r>
      <w:r w:rsidRPr="000D773D">
        <w:rPr>
          <w:lang w:val="ru-RU"/>
        </w:rPr>
        <w:t>.</w:t>
      </w:r>
    </w:p>
    <w:p w:rsidR="002701F3" w:rsidRPr="000D773D" w:rsidRDefault="002701F3" w:rsidP="002701F3">
      <w:pPr>
        <w:pStyle w:val="Main"/>
        <w:rPr>
          <w:lang w:val="ru-RU"/>
        </w:rPr>
      </w:pPr>
      <w:r w:rsidRPr="000D773D">
        <w:rPr>
          <w:lang w:val="ru-RU"/>
        </w:rPr>
        <w:t xml:space="preserve">Вслед за оператором </w:t>
      </w:r>
      <w:r w:rsidRPr="00EC2A39">
        <w:t>switch</w:t>
      </w:r>
      <w:r w:rsidRPr="000D773D">
        <w:rPr>
          <w:lang w:val="ru-RU"/>
        </w:rPr>
        <w:t>, после печати названия месяца печатаются названия дней недели и пропускается некоторое количество пустых столбцов, в зависимости от того, на какой день недели пришелся первый день месяца.</w:t>
      </w:r>
    </w:p>
    <w:p w:rsidR="002701F3" w:rsidRPr="000D773D" w:rsidRDefault="002701F3" w:rsidP="002701F3">
      <w:pPr>
        <w:pStyle w:val="Main"/>
        <w:rPr>
          <w:lang w:val="ru-RU"/>
        </w:rPr>
      </w:pPr>
      <w:r w:rsidRPr="000D773D">
        <w:rPr>
          <w:lang w:val="ru-RU"/>
        </w:rPr>
        <w:t xml:space="preserve">И наконец, в последнем цикле </w:t>
      </w:r>
      <w:r w:rsidRPr="00EC2A39">
        <w:t>for</w:t>
      </w:r>
      <w:r w:rsidRPr="000D773D">
        <w:rPr>
          <w:lang w:val="ru-RU"/>
        </w:rPr>
        <w:t xml:space="preserve"> вычисляются и печатаются даты для каждого месяца. В последнем операторе программы вычисляется значение </w:t>
      </w:r>
      <w:r w:rsidRPr="00EC2A39">
        <w:t>day</w:t>
      </w:r>
      <w:r w:rsidRPr="000D773D">
        <w:rPr>
          <w:lang w:val="ru-RU"/>
        </w:rPr>
        <w:t>_</w:t>
      </w:r>
      <w:r w:rsidRPr="00EC2A39">
        <w:t>code</w:t>
      </w:r>
      <w:r w:rsidRPr="000D773D">
        <w:rPr>
          <w:lang w:val="ru-RU"/>
        </w:rPr>
        <w:t xml:space="preserve"> для следующего печатаемого месяца.</w:t>
      </w:r>
    </w:p>
    <w:p w:rsidR="002701F3" w:rsidRPr="000D773D" w:rsidRDefault="002701F3" w:rsidP="002701F3">
      <w:pPr>
        <w:pStyle w:val="Main"/>
        <w:rPr>
          <w:lang w:val="ru-RU"/>
        </w:rPr>
      </w:pPr>
      <w:r w:rsidRPr="000D773D">
        <w:rPr>
          <w:lang w:val="ru-RU"/>
        </w:rPr>
        <w:t xml:space="preserve">Операция условия и </w:t>
      </w:r>
      <w:bookmarkStart w:id="55" w:name="AP01036"/>
      <w:r w:rsidRPr="000D773D">
        <w:rPr>
          <w:lang w:val="ru-RU"/>
        </w:rPr>
        <w:t xml:space="preserve">конструкция </w:t>
      </w:r>
      <w:r w:rsidRPr="006F0136">
        <w:t>if</w:t>
      </w:r>
      <w:r w:rsidRPr="000D773D">
        <w:rPr>
          <w:lang w:val="ru-RU"/>
        </w:rPr>
        <w:t>-</w:t>
      </w:r>
      <w:r w:rsidRPr="006F0136">
        <w:t>else</w:t>
      </w:r>
      <w:r w:rsidRPr="000D773D">
        <w:rPr>
          <w:lang w:val="ru-RU"/>
        </w:rPr>
        <w:t xml:space="preserve"> </w:t>
      </w:r>
      <w:bookmarkEnd w:id="55"/>
      <w:r w:rsidRPr="000D773D">
        <w:rPr>
          <w:lang w:val="ru-RU"/>
        </w:rPr>
        <w:t xml:space="preserve">облегчают написание программ, в которых осуществляется выбор между двумя вариантами. Однако иногда в программе необходимо произвести выбор одного из нескольких вариантов. Мы можем сделать это, используя конструкцию </w:t>
      </w:r>
      <w:r w:rsidRPr="00EC2A39">
        <w:t>if</w:t>
      </w:r>
      <w:r w:rsidRPr="000D773D">
        <w:rPr>
          <w:lang w:val="ru-RU"/>
        </w:rPr>
        <w:t>-</w:t>
      </w:r>
      <w:r w:rsidRPr="00EC2A39">
        <w:t>else</w:t>
      </w:r>
      <w:r w:rsidRPr="000D773D">
        <w:rPr>
          <w:lang w:val="ru-RU"/>
        </w:rPr>
        <w:t xml:space="preserve"> </w:t>
      </w:r>
      <w:r w:rsidRPr="00EC2A39">
        <w:t>if</w:t>
      </w:r>
      <w:r w:rsidRPr="000D773D">
        <w:rPr>
          <w:lang w:val="ru-RU"/>
        </w:rPr>
        <w:t>— ... —</w:t>
      </w:r>
      <w:r w:rsidRPr="00EC2A39">
        <w:t>else</w:t>
      </w:r>
      <w:r w:rsidRPr="000D773D">
        <w:rPr>
          <w:lang w:val="ru-RU"/>
        </w:rPr>
        <w:t xml:space="preserve">, но во многих случаях оказывается более удобным применять оператор </w:t>
      </w:r>
      <w:r w:rsidRPr="00EC2A39">
        <w:t>switch</w:t>
      </w:r>
      <w:r w:rsidRPr="000D773D">
        <w:rPr>
          <w:lang w:val="ru-RU"/>
        </w:rPr>
        <w:t>. Ниже приводится пример, иллюстрирующий его работу. Программа читает с терминала букву, затем выводит на печать название животного, начинающееся с этой буквы.</w:t>
      </w:r>
    </w:p>
    <w:p w:rsidR="002701F3" w:rsidRPr="000D773D" w:rsidRDefault="002701F3" w:rsidP="002701F3">
      <w:pPr>
        <w:pStyle w:val="Main"/>
        <w:rPr>
          <w:lang w:val="ru-RU"/>
        </w:rPr>
      </w:pPr>
    </w:p>
    <w:p w:rsidR="002701F3" w:rsidRPr="000D773D" w:rsidRDefault="002701F3" w:rsidP="002701F3">
      <w:pPr>
        <w:pStyle w:val="Program"/>
        <w:rPr>
          <w:color w:val="008000"/>
          <w:lang w:val="ru-RU"/>
        </w:rPr>
      </w:pPr>
      <w:r w:rsidRPr="000D773D">
        <w:rPr>
          <w:color w:val="008000"/>
          <w:lang w:val="ru-RU"/>
        </w:rPr>
        <w:t>/* животные */</w:t>
      </w:r>
    </w:p>
    <w:p w:rsidR="002701F3" w:rsidRPr="000D773D" w:rsidRDefault="002701F3" w:rsidP="002701F3">
      <w:pPr>
        <w:pStyle w:val="Program"/>
        <w:rPr>
          <w:lang w:val="ru-RU"/>
        </w:rPr>
      </w:pPr>
      <w:r w:rsidRPr="00EC2A39">
        <w:t>main</w:t>
      </w:r>
      <w:r w:rsidRPr="000D773D">
        <w:rPr>
          <w:lang w:val="ru-RU"/>
        </w:rPr>
        <w:t>()</w:t>
      </w:r>
    </w:p>
    <w:p w:rsidR="002701F3" w:rsidRPr="000D773D" w:rsidRDefault="002701F3" w:rsidP="002701F3">
      <w:pPr>
        <w:pStyle w:val="Program"/>
        <w:rPr>
          <w:lang w:val="ru-RU"/>
        </w:rPr>
      </w:pPr>
      <w:r w:rsidRPr="000D773D">
        <w:rPr>
          <w:lang w:val="ru-RU"/>
        </w:rPr>
        <w:lastRenderedPageBreak/>
        <w:t>{</w:t>
      </w:r>
    </w:p>
    <w:p w:rsidR="002701F3" w:rsidRPr="000D773D" w:rsidRDefault="002701F3" w:rsidP="002701F3">
      <w:pPr>
        <w:pStyle w:val="Program"/>
        <w:rPr>
          <w:lang w:val="ru-RU"/>
        </w:rPr>
      </w:pPr>
      <w:r w:rsidRPr="000D773D">
        <w:rPr>
          <w:color w:val="0000FF"/>
          <w:lang w:val="ru-RU"/>
        </w:rPr>
        <w:tab/>
      </w:r>
      <w:r w:rsidRPr="00806899">
        <w:rPr>
          <w:color w:val="0000FF"/>
        </w:rPr>
        <w:t>char</w:t>
      </w:r>
      <w:r w:rsidRPr="000D773D">
        <w:rPr>
          <w:lang w:val="ru-RU"/>
        </w:rPr>
        <w:t xml:space="preserve"> </w:t>
      </w:r>
      <w:r w:rsidRPr="00EC2A39">
        <w:t>ch</w:t>
      </w:r>
      <w:r w:rsidRPr="000D773D">
        <w:rPr>
          <w:lang w:val="ru-RU"/>
        </w:rPr>
        <w:t>;</w:t>
      </w:r>
    </w:p>
    <w:p w:rsidR="002701F3" w:rsidRPr="000D773D" w:rsidRDefault="002701F3" w:rsidP="002701F3">
      <w:pPr>
        <w:pStyle w:val="Program"/>
        <w:rPr>
          <w:lang w:val="ru-RU"/>
        </w:rPr>
      </w:pPr>
      <w:r w:rsidRPr="000D773D">
        <w:rPr>
          <w:lang w:val="ru-RU"/>
        </w:rPr>
        <w:tab/>
      </w:r>
      <w:r w:rsidRPr="00EC2A39">
        <w:t>printf</w:t>
      </w:r>
      <w:r w:rsidRPr="000D773D">
        <w:rPr>
          <w:lang w:val="ru-RU"/>
        </w:rPr>
        <w:t>(" Введите букву алфавита, а я укажу");</w:t>
      </w:r>
    </w:p>
    <w:p w:rsidR="002701F3" w:rsidRPr="000D773D" w:rsidRDefault="002701F3" w:rsidP="002701F3">
      <w:pPr>
        <w:pStyle w:val="Program"/>
        <w:rPr>
          <w:lang w:val="ru-RU"/>
        </w:rPr>
      </w:pPr>
      <w:r w:rsidRPr="000D773D">
        <w:rPr>
          <w:lang w:val="ru-RU"/>
        </w:rPr>
        <w:tab/>
      </w:r>
      <w:r w:rsidRPr="00EC2A39">
        <w:t>printf</w:t>
      </w:r>
      <w:r w:rsidRPr="000D773D">
        <w:rPr>
          <w:lang w:val="ru-RU"/>
        </w:rPr>
        <w:t>(" название животного,\</w:t>
      </w:r>
      <w:r w:rsidRPr="00EC2A39">
        <w:t>n</w:t>
      </w:r>
      <w:r w:rsidRPr="000D773D">
        <w:rPr>
          <w:lang w:val="ru-RU"/>
        </w:rPr>
        <w:t xml:space="preserve"> начинающееся с нее\</w:t>
      </w:r>
      <w:r w:rsidRPr="00EC2A39">
        <w:t>n</w:t>
      </w:r>
      <w:r w:rsidRPr="000D773D">
        <w:rPr>
          <w:lang w:val="ru-RU"/>
        </w:rPr>
        <w:t>");</w:t>
      </w:r>
    </w:p>
    <w:p w:rsidR="002701F3" w:rsidRPr="000D773D" w:rsidRDefault="002701F3" w:rsidP="002701F3">
      <w:pPr>
        <w:pStyle w:val="Program"/>
        <w:rPr>
          <w:lang w:val="ru-RU"/>
        </w:rPr>
      </w:pPr>
      <w:r w:rsidRPr="000D773D">
        <w:rPr>
          <w:lang w:val="ru-RU"/>
        </w:rPr>
        <w:tab/>
      </w:r>
      <w:r w:rsidRPr="00EC2A39">
        <w:t>printf</w:t>
      </w:r>
      <w:r w:rsidRPr="000D773D">
        <w:rPr>
          <w:lang w:val="ru-RU"/>
        </w:rPr>
        <w:t>("Введите, пожалуйста, букву; для завершения работы введите #.\</w:t>
      </w:r>
      <w:r w:rsidRPr="00EC2A39">
        <w:t>n</w:t>
      </w:r>
      <w:r w:rsidRPr="000D773D">
        <w:rPr>
          <w:lang w:val="ru-RU"/>
        </w:rPr>
        <w:t>");</w:t>
      </w:r>
    </w:p>
    <w:p w:rsidR="002701F3" w:rsidRPr="00EC2A39" w:rsidRDefault="002701F3" w:rsidP="002701F3">
      <w:pPr>
        <w:pStyle w:val="Program"/>
      </w:pPr>
      <w:r w:rsidRPr="000D773D">
        <w:rPr>
          <w:lang w:val="ru-RU"/>
        </w:rPr>
        <w:tab/>
      </w:r>
      <w:r w:rsidRPr="00806899">
        <w:rPr>
          <w:color w:val="0000FF"/>
        </w:rPr>
        <w:t>while</w:t>
      </w:r>
      <w:r w:rsidRPr="00EC2A39">
        <w:t>((ch = getchar()) != '#')</w:t>
      </w:r>
    </w:p>
    <w:p w:rsidR="002701F3" w:rsidRPr="00DE1470" w:rsidRDefault="002701F3" w:rsidP="002701F3">
      <w:pPr>
        <w:pStyle w:val="Program"/>
        <w:rPr>
          <w:lang w:val="ru-RU"/>
        </w:rPr>
      </w:pPr>
      <w:r w:rsidRPr="00EC2A39">
        <w:tab/>
      </w:r>
      <w:r w:rsidRPr="00EC2A39">
        <w:tab/>
      </w:r>
      <w:r w:rsidRPr="00806899">
        <w:rPr>
          <w:color w:val="0000FF"/>
        </w:rPr>
        <w:t>if</w:t>
      </w:r>
      <w:r w:rsidRPr="00DE1470">
        <w:rPr>
          <w:lang w:val="ru-RU"/>
        </w:rPr>
        <w:t xml:space="preserve">( </w:t>
      </w:r>
      <w:r w:rsidRPr="00EC2A39">
        <w:t>ch</w:t>
      </w:r>
      <w:r w:rsidRPr="00DE1470">
        <w:rPr>
          <w:lang w:val="ru-RU"/>
        </w:rPr>
        <w:t xml:space="preserve"> != '\</w:t>
      </w:r>
      <w:r w:rsidRPr="00EC2A39">
        <w:t>n</w:t>
      </w:r>
      <w:r w:rsidRPr="00DE1470">
        <w:rPr>
          <w:lang w:val="ru-RU"/>
        </w:rPr>
        <w:t>') /* пропуск символа «новая строка» */</w:t>
      </w:r>
    </w:p>
    <w:p w:rsidR="002701F3" w:rsidRPr="000D773D" w:rsidRDefault="002701F3" w:rsidP="002701F3">
      <w:pPr>
        <w:pStyle w:val="Program"/>
        <w:rPr>
          <w:lang w:val="ru-RU"/>
        </w:rPr>
      </w:pPr>
      <w:r w:rsidRPr="00DE1470">
        <w:rPr>
          <w:lang w:val="ru-RU"/>
        </w:rPr>
        <w:tab/>
      </w:r>
      <w:r w:rsidRPr="00DE1470">
        <w:rPr>
          <w:lang w:val="ru-RU"/>
        </w:rPr>
        <w:tab/>
      </w:r>
      <w:r w:rsidRPr="00DE1470">
        <w:rPr>
          <w:lang w:val="ru-RU"/>
        </w:rPr>
        <w:tab/>
      </w:r>
      <w:r w:rsidRPr="000D773D">
        <w:rPr>
          <w:lang w:val="ru-RU"/>
        </w:rPr>
        <w:t>{</w:t>
      </w:r>
    </w:p>
    <w:p w:rsidR="002701F3" w:rsidRPr="000D773D" w:rsidRDefault="002701F3" w:rsidP="002701F3">
      <w:pPr>
        <w:pStyle w:val="Program"/>
        <w:rPr>
          <w:lang w:val="ru-RU"/>
        </w:rPr>
      </w:pPr>
      <w:r w:rsidRPr="000D773D">
        <w:rPr>
          <w:lang w:val="ru-RU"/>
        </w:rPr>
        <w:tab/>
      </w:r>
      <w:r w:rsidRPr="000D773D">
        <w:rPr>
          <w:lang w:val="ru-RU"/>
        </w:rPr>
        <w:tab/>
      </w:r>
      <w:r w:rsidRPr="000D773D">
        <w:rPr>
          <w:color w:val="0000FF"/>
          <w:lang w:val="ru-RU"/>
        </w:rPr>
        <w:tab/>
      </w:r>
      <w:r w:rsidRPr="00806899">
        <w:rPr>
          <w:color w:val="0000FF"/>
        </w:rPr>
        <w:t>if</w:t>
      </w:r>
      <w:r w:rsidRPr="000D773D">
        <w:rPr>
          <w:lang w:val="ru-RU"/>
        </w:rPr>
        <w:t xml:space="preserve"> (</w:t>
      </w:r>
      <w:r w:rsidRPr="00EC2A39">
        <w:t>ch</w:t>
      </w:r>
      <w:r w:rsidRPr="000D773D">
        <w:rPr>
          <w:lang w:val="ru-RU"/>
        </w:rPr>
        <w:t xml:space="preserve"> &gt;= 'а' &amp;&amp; </w:t>
      </w:r>
      <w:r w:rsidRPr="00EC2A39">
        <w:t>ch</w:t>
      </w:r>
      <w:r w:rsidRPr="000D773D">
        <w:rPr>
          <w:lang w:val="ru-RU"/>
        </w:rPr>
        <w:t xml:space="preserve"> &lt;= 'я') /* разрешены только строчные буквы */</w:t>
      </w:r>
    </w:p>
    <w:p w:rsidR="002701F3" w:rsidRPr="000D773D" w:rsidRDefault="002701F3" w:rsidP="002701F3">
      <w:pPr>
        <w:pStyle w:val="Program"/>
        <w:rPr>
          <w:lang w:val="ru-RU"/>
        </w:rPr>
      </w:pPr>
      <w:r w:rsidRPr="000D773D">
        <w:rPr>
          <w:lang w:val="ru-RU"/>
        </w:rPr>
        <w:tab/>
      </w:r>
      <w:r w:rsidRPr="000D773D">
        <w:rPr>
          <w:lang w:val="ru-RU"/>
        </w:rPr>
        <w:tab/>
      </w:r>
      <w:r w:rsidRPr="000D773D">
        <w:rPr>
          <w:lang w:val="ru-RU"/>
        </w:rPr>
        <w:tab/>
      </w:r>
      <w:r w:rsidRPr="000D773D">
        <w:rPr>
          <w:color w:val="0000FF"/>
          <w:lang w:val="ru-RU"/>
        </w:rPr>
        <w:tab/>
      </w:r>
      <w:r w:rsidRPr="00806899">
        <w:rPr>
          <w:color w:val="0000FF"/>
        </w:rPr>
        <w:t>switch</w:t>
      </w:r>
      <w:r w:rsidRPr="000D773D">
        <w:rPr>
          <w:lang w:val="ru-RU"/>
        </w:rPr>
        <w:t xml:space="preserve"> (</w:t>
      </w:r>
      <w:r w:rsidRPr="00EC2A39">
        <w:t>ch</w:t>
      </w:r>
      <w:r w:rsidRPr="000D773D">
        <w:rPr>
          <w:lang w:val="ru-RU"/>
        </w:rPr>
        <w:t>)</w:t>
      </w:r>
    </w:p>
    <w:p w:rsidR="002701F3" w:rsidRPr="000D773D" w:rsidRDefault="002701F3" w:rsidP="002701F3">
      <w:pPr>
        <w:pStyle w:val="Program"/>
        <w:rPr>
          <w:lang w:val="ru-RU"/>
        </w:rPr>
      </w:pPr>
      <w:r w:rsidRPr="000D773D">
        <w:rPr>
          <w:lang w:val="ru-RU"/>
        </w:rPr>
        <w:tab/>
      </w:r>
      <w:r w:rsidRPr="000D773D">
        <w:rPr>
          <w:lang w:val="ru-RU"/>
        </w:rPr>
        <w:tab/>
      </w:r>
      <w:r w:rsidRPr="000D773D">
        <w:rPr>
          <w:lang w:val="ru-RU"/>
        </w:rPr>
        <w:tab/>
      </w:r>
      <w:r w:rsidRPr="000D773D">
        <w:rPr>
          <w:lang w:val="ru-RU"/>
        </w:rPr>
        <w:tab/>
      </w:r>
      <w:r w:rsidRPr="000D773D">
        <w:rPr>
          <w:lang w:val="ru-RU"/>
        </w:rPr>
        <w:tab/>
        <w:t>{</w:t>
      </w:r>
    </w:p>
    <w:p w:rsidR="002701F3" w:rsidRPr="000D773D" w:rsidRDefault="002701F3" w:rsidP="002701F3">
      <w:pPr>
        <w:pStyle w:val="Program"/>
        <w:rPr>
          <w:lang w:val="ru-RU"/>
        </w:rPr>
      </w:pPr>
      <w:r w:rsidRPr="000D773D">
        <w:rPr>
          <w:lang w:val="ru-RU"/>
        </w:rPr>
        <w:tab/>
      </w:r>
      <w:r w:rsidRPr="000D773D">
        <w:rPr>
          <w:lang w:val="ru-RU"/>
        </w:rPr>
        <w:tab/>
      </w:r>
      <w:r w:rsidRPr="000D773D">
        <w:rPr>
          <w:lang w:val="ru-RU"/>
        </w:rPr>
        <w:tab/>
      </w:r>
      <w:r w:rsidRPr="000D773D">
        <w:rPr>
          <w:color w:val="0000FF"/>
          <w:lang w:val="ru-RU"/>
        </w:rPr>
        <w:tab/>
      </w:r>
      <w:r w:rsidRPr="000D773D">
        <w:rPr>
          <w:color w:val="0000FF"/>
          <w:lang w:val="ru-RU"/>
        </w:rPr>
        <w:tab/>
      </w:r>
      <w:r w:rsidRPr="00806899">
        <w:rPr>
          <w:color w:val="0000FF"/>
        </w:rPr>
        <w:t>case</w:t>
      </w:r>
      <w:r w:rsidRPr="000D773D">
        <w:rPr>
          <w:lang w:val="ru-RU"/>
        </w:rPr>
        <w:t xml:space="preserve"> '</w:t>
      </w:r>
      <w:r w:rsidRPr="00EC2A39">
        <w:t>a</w:t>
      </w:r>
      <w:r w:rsidRPr="000D773D">
        <w:rPr>
          <w:lang w:val="ru-RU"/>
        </w:rPr>
        <w:t>':</w:t>
      </w:r>
    </w:p>
    <w:p w:rsidR="002701F3" w:rsidRPr="000D773D" w:rsidRDefault="002701F3" w:rsidP="002701F3">
      <w:pPr>
        <w:pStyle w:val="Program"/>
        <w:rPr>
          <w:lang w:val="ru-RU"/>
        </w:rPr>
      </w:pPr>
      <w:r w:rsidRPr="000D773D">
        <w:rPr>
          <w:lang w:val="ru-RU"/>
        </w:rPr>
        <w:tab/>
      </w:r>
      <w:r w:rsidRPr="000D773D">
        <w:rPr>
          <w:lang w:val="ru-RU"/>
        </w:rPr>
        <w:tab/>
      </w:r>
      <w:r w:rsidRPr="000D773D">
        <w:rPr>
          <w:lang w:val="ru-RU"/>
        </w:rPr>
        <w:tab/>
      </w:r>
      <w:r w:rsidRPr="000D773D">
        <w:rPr>
          <w:lang w:val="ru-RU"/>
        </w:rPr>
        <w:tab/>
      </w:r>
      <w:r w:rsidRPr="000D773D">
        <w:rPr>
          <w:lang w:val="ru-RU"/>
        </w:rPr>
        <w:tab/>
      </w:r>
      <w:r w:rsidRPr="000D773D">
        <w:rPr>
          <w:lang w:val="ru-RU"/>
        </w:rPr>
        <w:tab/>
      </w:r>
      <w:r w:rsidRPr="00EC2A39">
        <w:t>printf</w:t>
      </w:r>
      <w:r w:rsidRPr="000D773D">
        <w:rPr>
          <w:lang w:val="ru-RU"/>
        </w:rPr>
        <w:t>(" аргали, дикий горный азиатский баран \</w:t>
      </w:r>
      <w:r w:rsidRPr="00EC2A39">
        <w:t>n</w:t>
      </w:r>
      <w:r w:rsidRPr="000D773D">
        <w:rPr>
          <w:lang w:val="ru-RU"/>
        </w:rPr>
        <w:t>");</w:t>
      </w:r>
    </w:p>
    <w:p w:rsidR="002701F3" w:rsidRPr="000D773D" w:rsidRDefault="002701F3" w:rsidP="002701F3">
      <w:pPr>
        <w:pStyle w:val="Program"/>
        <w:rPr>
          <w:lang w:val="ru-RU"/>
        </w:rPr>
      </w:pPr>
      <w:r w:rsidRPr="000D773D">
        <w:rPr>
          <w:lang w:val="ru-RU"/>
        </w:rPr>
        <w:tab/>
      </w:r>
      <w:r w:rsidRPr="000D773D">
        <w:rPr>
          <w:lang w:val="ru-RU"/>
        </w:rPr>
        <w:tab/>
      </w:r>
      <w:r w:rsidRPr="000D773D">
        <w:rPr>
          <w:lang w:val="ru-RU"/>
        </w:rPr>
        <w:tab/>
      </w:r>
      <w:r w:rsidRPr="000D773D">
        <w:rPr>
          <w:lang w:val="ru-RU"/>
        </w:rPr>
        <w:tab/>
      </w:r>
      <w:r w:rsidRPr="000D773D">
        <w:rPr>
          <w:lang w:val="ru-RU"/>
        </w:rPr>
        <w:tab/>
      </w:r>
      <w:r w:rsidRPr="000D773D">
        <w:rPr>
          <w:color w:val="0000FF"/>
          <w:lang w:val="ru-RU"/>
        </w:rPr>
        <w:tab/>
      </w:r>
      <w:r w:rsidRPr="00806899">
        <w:rPr>
          <w:color w:val="0000FF"/>
        </w:rPr>
        <w:t>break</w:t>
      </w:r>
      <w:r w:rsidRPr="000D773D">
        <w:rPr>
          <w:lang w:val="ru-RU"/>
        </w:rPr>
        <w:t>;</w:t>
      </w:r>
    </w:p>
    <w:p w:rsidR="002701F3" w:rsidRPr="000D773D" w:rsidRDefault="002701F3" w:rsidP="002701F3">
      <w:pPr>
        <w:pStyle w:val="Program"/>
        <w:rPr>
          <w:lang w:val="ru-RU"/>
        </w:rPr>
      </w:pPr>
      <w:r w:rsidRPr="000D773D">
        <w:rPr>
          <w:lang w:val="ru-RU"/>
        </w:rPr>
        <w:tab/>
      </w:r>
      <w:r w:rsidRPr="000D773D">
        <w:rPr>
          <w:lang w:val="ru-RU"/>
        </w:rPr>
        <w:tab/>
      </w:r>
      <w:r w:rsidRPr="000D773D">
        <w:rPr>
          <w:lang w:val="ru-RU"/>
        </w:rPr>
        <w:tab/>
      </w:r>
      <w:r w:rsidRPr="000D773D">
        <w:rPr>
          <w:lang w:val="ru-RU"/>
        </w:rPr>
        <w:tab/>
      </w:r>
      <w:r w:rsidRPr="000D773D">
        <w:rPr>
          <w:color w:val="0000FF"/>
          <w:lang w:val="ru-RU"/>
        </w:rPr>
        <w:tab/>
      </w:r>
      <w:r w:rsidRPr="00806899">
        <w:rPr>
          <w:color w:val="0000FF"/>
        </w:rPr>
        <w:t>case</w:t>
      </w:r>
      <w:r w:rsidRPr="000D773D">
        <w:rPr>
          <w:lang w:val="ru-RU"/>
        </w:rPr>
        <w:t xml:space="preserve"> ' б' :</w:t>
      </w:r>
    </w:p>
    <w:p w:rsidR="002701F3" w:rsidRPr="000D773D" w:rsidRDefault="002701F3" w:rsidP="002701F3">
      <w:pPr>
        <w:pStyle w:val="Program"/>
        <w:rPr>
          <w:lang w:val="ru-RU"/>
        </w:rPr>
      </w:pPr>
      <w:r w:rsidRPr="000D773D">
        <w:rPr>
          <w:lang w:val="ru-RU"/>
        </w:rPr>
        <w:tab/>
      </w:r>
      <w:r w:rsidRPr="000D773D">
        <w:rPr>
          <w:lang w:val="ru-RU"/>
        </w:rPr>
        <w:tab/>
      </w:r>
      <w:r w:rsidRPr="000D773D">
        <w:rPr>
          <w:lang w:val="ru-RU"/>
        </w:rPr>
        <w:tab/>
      </w:r>
      <w:r w:rsidRPr="000D773D">
        <w:rPr>
          <w:lang w:val="ru-RU"/>
        </w:rPr>
        <w:tab/>
      </w:r>
      <w:r w:rsidRPr="000D773D">
        <w:rPr>
          <w:lang w:val="ru-RU"/>
        </w:rPr>
        <w:tab/>
      </w:r>
      <w:r w:rsidRPr="000D773D">
        <w:rPr>
          <w:lang w:val="ru-RU"/>
        </w:rPr>
        <w:tab/>
      </w:r>
      <w:r w:rsidRPr="00EC2A39">
        <w:t>printf</w:t>
      </w:r>
      <w:r w:rsidRPr="000D773D">
        <w:rPr>
          <w:lang w:val="ru-RU"/>
        </w:rPr>
        <w:t>(" бабирусса, дикая малайская свинья\</w:t>
      </w:r>
      <w:r w:rsidRPr="00EC2A39">
        <w:t>n</w:t>
      </w:r>
      <w:r w:rsidRPr="000D773D">
        <w:rPr>
          <w:lang w:val="ru-RU"/>
        </w:rPr>
        <w:t>" );</w:t>
      </w:r>
    </w:p>
    <w:p w:rsidR="002701F3" w:rsidRPr="000D773D" w:rsidRDefault="002701F3" w:rsidP="002701F3">
      <w:pPr>
        <w:pStyle w:val="Program"/>
        <w:rPr>
          <w:lang w:val="ru-RU"/>
        </w:rPr>
      </w:pPr>
      <w:r w:rsidRPr="000D773D">
        <w:rPr>
          <w:lang w:val="ru-RU"/>
        </w:rPr>
        <w:tab/>
      </w:r>
      <w:r w:rsidRPr="000D773D">
        <w:rPr>
          <w:lang w:val="ru-RU"/>
        </w:rPr>
        <w:tab/>
      </w:r>
      <w:r w:rsidRPr="000D773D">
        <w:rPr>
          <w:lang w:val="ru-RU"/>
        </w:rPr>
        <w:tab/>
      </w:r>
      <w:r w:rsidRPr="000D773D">
        <w:rPr>
          <w:lang w:val="ru-RU"/>
        </w:rPr>
        <w:tab/>
      </w:r>
      <w:r w:rsidRPr="000D773D">
        <w:rPr>
          <w:lang w:val="ru-RU"/>
        </w:rPr>
        <w:tab/>
      </w:r>
      <w:r w:rsidRPr="000D773D">
        <w:rPr>
          <w:color w:val="0000FF"/>
          <w:lang w:val="ru-RU"/>
        </w:rPr>
        <w:tab/>
      </w:r>
      <w:r w:rsidRPr="00806899">
        <w:rPr>
          <w:color w:val="0000FF"/>
        </w:rPr>
        <w:t>break</w:t>
      </w:r>
      <w:r w:rsidRPr="000D773D">
        <w:rPr>
          <w:lang w:val="ru-RU"/>
        </w:rPr>
        <w:t>;</w:t>
      </w:r>
    </w:p>
    <w:p w:rsidR="002701F3" w:rsidRPr="000D773D" w:rsidRDefault="002701F3" w:rsidP="002701F3">
      <w:pPr>
        <w:pStyle w:val="Program"/>
        <w:rPr>
          <w:lang w:val="ru-RU"/>
        </w:rPr>
      </w:pPr>
      <w:r w:rsidRPr="000D773D">
        <w:rPr>
          <w:lang w:val="ru-RU"/>
        </w:rPr>
        <w:tab/>
      </w:r>
      <w:r w:rsidRPr="000D773D">
        <w:rPr>
          <w:lang w:val="ru-RU"/>
        </w:rPr>
        <w:tab/>
      </w:r>
      <w:r w:rsidRPr="000D773D">
        <w:rPr>
          <w:lang w:val="ru-RU"/>
        </w:rPr>
        <w:tab/>
      </w:r>
      <w:r w:rsidRPr="000D773D">
        <w:rPr>
          <w:lang w:val="ru-RU"/>
        </w:rPr>
        <w:tab/>
      </w:r>
      <w:r w:rsidRPr="000D773D">
        <w:rPr>
          <w:color w:val="0000FF"/>
          <w:lang w:val="ru-RU"/>
        </w:rPr>
        <w:tab/>
      </w:r>
      <w:r w:rsidRPr="00806899">
        <w:rPr>
          <w:color w:val="0000FF"/>
        </w:rPr>
        <w:t>case</w:t>
      </w:r>
      <w:r w:rsidRPr="000D773D">
        <w:rPr>
          <w:lang w:val="ru-RU"/>
        </w:rPr>
        <w:t xml:space="preserve"> ' в' :</w:t>
      </w:r>
    </w:p>
    <w:p w:rsidR="002701F3" w:rsidRPr="006F0136" w:rsidRDefault="002701F3" w:rsidP="002701F3">
      <w:pPr>
        <w:pStyle w:val="Program"/>
        <w:rPr>
          <w:lang w:val="ru-RU"/>
        </w:rPr>
      </w:pPr>
      <w:r w:rsidRPr="000D773D">
        <w:rPr>
          <w:lang w:val="ru-RU"/>
        </w:rPr>
        <w:tab/>
      </w:r>
      <w:r w:rsidRPr="000D773D">
        <w:rPr>
          <w:lang w:val="ru-RU"/>
        </w:rPr>
        <w:tab/>
      </w:r>
      <w:r w:rsidRPr="000D773D">
        <w:rPr>
          <w:lang w:val="ru-RU"/>
        </w:rPr>
        <w:tab/>
      </w:r>
      <w:r w:rsidRPr="000D773D">
        <w:rPr>
          <w:lang w:val="ru-RU"/>
        </w:rPr>
        <w:tab/>
      </w:r>
      <w:r w:rsidRPr="000D773D">
        <w:rPr>
          <w:lang w:val="ru-RU"/>
        </w:rPr>
        <w:tab/>
      </w:r>
      <w:r w:rsidRPr="000D773D">
        <w:rPr>
          <w:lang w:val="ru-RU"/>
        </w:rPr>
        <w:tab/>
      </w:r>
      <w:r w:rsidRPr="00EC2A39">
        <w:t>printf</w:t>
      </w:r>
      <w:r w:rsidRPr="006F0136">
        <w:rPr>
          <w:lang w:val="ru-RU"/>
        </w:rPr>
        <w:t>(" выхухоль, водоплавающий крот\</w:t>
      </w:r>
      <w:r w:rsidRPr="00EC2A39">
        <w:t>n</w:t>
      </w:r>
      <w:r w:rsidRPr="006F0136">
        <w:rPr>
          <w:lang w:val="ru-RU"/>
        </w:rPr>
        <w:t>");</w:t>
      </w:r>
    </w:p>
    <w:p w:rsidR="002701F3" w:rsidRPr="000D773D" w:rsidRDefault="002701F3" w:rsidP="002701F3">
      <w:pPr>
        <w:pStyle w:val="Program"/>
        <w:rPr>
          <w:lang w:val="ru-RU"/>
        </w:rPr>
      </w:pPr>
      <w:r w:rsidRPr="006F0136">
        <w:rPr>
          <w:lang w:val="ru-RU"/>
        </w:rPr>
        <w:tab/>
      </w:r>
      <w:r w:rsidRPr="006F0136">
        <w:rPr>
          <w:lang w:val="ru-RU"/>
        </w:rPr>
        <w:tab/>
      </w:r>
      <w:r w:rsidRPr="006F0136">
        <w:rPr>
          <w:lang w:val="ru-RU"/>
        </w:rPr>
        <w:tab/>
      </w:r>
      <w:r w:rsidRPr="006F0136">
        <w:rPr>
          <w:lang w:val="ru-RU"/>
        </w:rPr>
        <w:tab/>
      </w:r>
      <w:r w:rsidRPr="006F0136">
        <w:rPr>
          <w:lang w:val="ru-RU"/>
        </w:rPr>
        <w:tab/>
      </w:r>
      <w:r w:rsidRPr="006F0136">
        <w:rPr>
          <w:lang w:val="ru-RU"/>
        </w:rPr>
        <w:tab/>
      </w:r>
      <w:r w:rsidRPr="00806899">
        <w:rPr>
          <w:color w:val="0000FF"/>
        </w:rPr>
        <w:t>break</w:t>
      </w:r>
      <w:r w:rsidRPr="000D773D">
        <w:rPr>
          <w:lang w:val="ru-RU"/>
        </w:rPr>
        <w:t>;</w:t>
      </w:r>
    </w:p>
    <w:p w:rsidR="002701F3" w:rsidRPr="000D773D" w:rsidRDefault="002701F3" w:rsidP="002701F3">
      <w:pPr>
        <w:pStyle w:val="Program"/>
        <w:rPr>
          <w:lang w:val="ru-RU"/>
        </w:rPr>
      </w:pPr>
      <w:r w:rsidRPr="000D773D">
        <w:rPr>
          <w:lang w:val="ru-RU"/>
        </w:rPr>
        <w:tab/>
      </w:r>
      <w:r w:rsidRPr="000D773D">
        <w:rPr>
          <w:lang w:val="ru-RU"/>
        </w:rPr>
        <w:tab/>
      </w:r>
      <w:r w:rsidRPr="000D773D">
        <w:rPr>
          <w:lang w:val="ru-RU"/>
        </w:rPr>
        <w:tab/>
      </w:r>
      <w:r w:rsidRPr="000D773D">
        <w:rPr>
          <w:color w:val="0000FF"/>
          <w:lang w:val="ru-RU"/>
        </w:rPr>
        <w:tab/>
      </w:r>
      <w:r w:rsidRPr="000D773D">
        <w:rPr>
          <w:color w:val="0000FF"/>
          <w:lang w:val="ru-RU"/>
        </w:rPr>
        <w:tab/>
      </w:r>
      <w:r w:rsidRPr="00806899">
        <w:rPr>
          <w:color w:val="0000FF"/>
        </w:rPr>
        <w:t>case</w:t>
      </w:r>
      <w:r w:rsidRPr="000D773D">
        <w:rPr>
          <w:lang w:val="ru-RU"/>
        </w:rPr>
        <w:t xml:space="preserve"> ' г' :</w:t>
      </w:r>
    </w:p>
    <w:p w:rsidR="002701F3" w:rsidRPr="000D773D" w:rsidRDefault="002701F3" w:rsidP="002701F3">
      <w:pPr>
        <w:pStyle w:val="Program"/>
        <w:rPr>
          <w:lang w:val="ru-RU"/>
        </w:rPr>
      </w:pPr>
      <w:r w:rsidRPr="000D773D">
        <w:rPr>
          <w:lang w:val="ru-RU"/>
        </w:rPr>
        <w:tab/>
      </w:r>
      <w:r w:rsidRPr="000D773D">
        <w:rPr>
          <w:lang w:val="ru-RU"/>
        </w:rPr>
        <w:tab/>
      </w:r>
      <w:r w:rsidRPr="000D773D">
        <w:rPr>
          <w:lang w:val="ru-RU"/>
        </w:rPr>
        <w:tab/>
      </w:r>
      <w:r w:rsidRPr="000D773D">
        <w:rPr>
          <w:lang w:val="ru-RU"/>
        </w:rPr>
        <w:tab/>
      </w:r>
      <w:r w:rsidRPr="000D773D">
        <w:rPr>
          <w:lang w:val="ru-RU"/>
        </w:rPr>
        <w:tab/>
      </w:r>
      <w:r w:rsidRPr="000D773D">
        <w:rPr>
          <w:lang w:val="ru-RU"/>
        </w:rPr>
        <w:tab/>
      </w:r>
      <w:r w:rsidRPr="00EC2A39">
        <w:t>printf</w:t>
      </w:r>
      <w:r w:rsidRPr="000D773D">
        <w:rPr>
          <w:lang w:val="ru-RU"/>
        </w:rPr>
        <w:t>(" гиббон, длиннорукая обезьяна\</w:t>
      </w:r>
      <w:r w:rsidRPr="00EC2A39">
        <w:t>n</w:t>
      </w:r>
      <w:r w:rsidRPr="000D773D">
        <w:rPr>
          <w:lang w:val="ru-RU"/>
        </w:rPr>
        <w:t>");</w:t>
      </w:r>
    </w:p>
    <w:p w:rsidR="002701F3" w:rsidRPr="00EC2A39" w:rsidRDefault="002701F3" w:rsidP="002701F3">
      <w:pPr>
        <w:pStyle w:val="Program"/>
      </w:pPr>
      <w:r w:rsidRPr="000D773D">
        <w:rPr>
          <w:lang w:val="ru-RU"/>
        </w:rPr>
        <w:tab/>
      </w:r>
      <w:r w:rsidRPr="000D773D">
        <w:rPr>
          <w:lang w:val="ru-RU"/>
        </w:rPr>
        <w:tab/>
      </w:r>
      <w:r w:rsidRPr="000D773D">
        <w:rPr>
          <w:lang w:val="ru-RU"/>
        </w:rPr>
        <w:tab/>
      </w:r>
      <w:r w:rsidRPr="000D773D">
        <w:rPr>
          <w:lang w:val="ru-RU"/>
        </w:rPr>
        <w:tab/>
      </w:r>
      <w:r w:rsidRPr="000D773D">
        <w:rPr>
          <w:lang w:val="ru-RU"/>
        </w:rPr>
        <w:tab/>
      </w:r>
      <w:r w:rsidRPr="000D773D">
        <w:rPr>
          <w:color w:val="0000FF"/>
          <w:lang w:val="ru-RU"/>
        </w:rPr>
        <w:tab/>
      </w:r>
      <w:r w:rsidRPr="00806899">
        <w:rPr>
          <w:color w:val="0000FF"/>
        </w:rPr>
        <w:t>break</w:t>
      </w:r>
      <w:r w:rsidRPr="00EC2A39">
        <w:t>;</w:t>
      </w:r>
    </w:p>
    <w:p w:rsidR="002701F3" w:rsidRPr="00EC2A39" w:rsidRDefault="002701F3" w:rsidP="002701F3">
      <w:pPr>
        <w:pStyle w:val="Program"/>
      </w:pPr>
      <w:r w:rsidRPr="00EC2A39">
        <w:tab/>
      </w:r>
      <w:r w:rsidRPr="00EC2A39">
        <w:tab/>
      </w:r>
      <w:r w:rsidRPr="00EC2A39">
        <w:tab/>
      </w:r>
      <w:r w:rsidRPr="00EC2A39">
        <w:tab/>
      </w:r>
      <w:r w:rsidRPr="00EC2A39">
        <w:tab/>
      </w:r>
      <w:r w:rsidRPr="00806899">
        <w:rPr>
          <w:color w:val="0000FF"/>
        </w:rPr>
        <w:t>case</w:t>
      </w:r>
      <w:r w:rsidRPr="00EC2A39">
        <w:t xml:space="preserve"> 'д':</w:t>
      </w:r>
    </w:p>
    <w:p w:rsidR="002701F3" w:rsidRPr="00EC2A39" w:rsidRDefault="002701F3" w:rsidP="002701F3">
      <w:pPr>
        <w:pStyle w:val="Program"/>
      </w:pPr>
      <w:r w:rsidRPr="00EC2A39">
        <w:tab/>
      </w:r>
      <w:r w:rsidRPr="00EC2A39">
        <w:tab/>
      </w:r>
      <w:r w:rsidRPr="00EC2A39">
        <w:tab/>
      </w:r>
      <w:r w:rsidRPr="00EC2A39">
        <w:tab/>
      </w:r>
      <w:r w:rsidRPr="00EC2A39">
        <w:tab/>
      </w:r>
      <w:r w:rsidRPr="00EC2A39">
        <w:tab/>
        <w:t>printf(" даман древесный\n"); break;</w:t>
      </w:r>
    </w:p>
    <w:p w:rsidR="002701F3" w:rsidRPr="000D773D" w:rsidRDefault="002701F3" w:rsidP="002701F3">
      <w:pPr>
        <w:pStyle w:val="Program"/>
        <w:rPr>
          <w:lang w:val="ru-RU"/>
        </w:rPr>
      </w:pPr>
      <w:r w:rsidRPr="00EC2A39">
        <w:tab/>
      </w:r>
      <w:r w:rsidRPr="00EC2A39">
        <w:tab/>
      </w:r>
      <w:r w:rsidRPr="00EC2A39">
        <w:tab/>
      </w:r>
      <w:r w:rsidRPr="00EC2A39">
        <w:tab/>
      </w:r>
      <w:r w:rsidRPr="00EC2A39">
        <w:tab/>
      </w:r>
      <w:r w:rsidRPr="00806899">
        <w:rPr>
          <w:color w:val="0000FF"/>
        </w:rPr>
        <w:t>default</w:t>
      </w:r>
      <w:r w:rsidRPr="000D773D">
        <w:rPr>
          <w:lang w:val="ru-RU"/>
        </w:rPr>
        <w:t>:</w:t>
      </w:r>
    </w:p>
    <w:p w:rsidR="002701F3" w:rsidRPr="000D773D" w:rsidRDefault="002701F3" w:rsidP="002701F3">
      <w:pPr>
        <w:pStyle w:val="Program"/>
        <w:rPr>
          <w:lang w:val="ru-RU"/>
        </w:rPr>
      </w:pPr>
      <w:r w:rsidRPr="000D773D">
        <w:rPr>
          <w:lang w:val="ru-RU"/>
        </w:rPr>
        <w:tab/>
      </w:r>
      <w:r w:rsidRPr="000D773D">
        <w:rPr>
          <w:lang w:val="ru-RU"/>
        </w:rPr>
        <w:tab/>
      </w:r>
      <w:r w:rsidRPr="000D773D">
        <w:rPr>
          <w:lang w:val="ru-RU"/>
        </w:rPr>
        <w:tab/>
      </w:r>
      <w:r w:rsidRPr="000D773D">
        <w:rPr>
          <w:lang w:val="ru-RU"/>
        </w:rPr>
        <w:tab/>
      </w:r>
      <w:r w:rsidRPr="000D773D">
        <w:rPr>
          <w:lang w:val="ru-RU"/>
        </w:rPr>
        <w:tab/>
      </w:r>
      <w:r w:rsidRPr="000D773D">
        <w:rPr>
          <w:lang w:val="ru-RU"/>
        </w:rPr>
        <w:tab/>
      </w:r>
      <w:r w:rsidRPr="00EC2A39">
        <w:t>printf</w:t>
      </w:r>
      <w:r w:rsidRPr="000D773D">
        <w:rPr>
          <w:lang w:val="ru-RU"/>
        </w:rPr>
        <w:t>("Это трудная задача!\</w:t>
      </w:r>
      <w:r w:rsidRPr="00EC2A39">
        <w:t>n</w:t>
      </w:r>
      <w:r w:rsidRPr="000D773D">
        <w:rPr>
          <w:lang w:val="ru-RU"/>
        </w:rPr>
        <w:t>");</w:t>
      </w:r>
    </w:p>
    <w:p w:rsidR="002701F3" w:rsidRPr="000D773D" w:rsidRDefault="002701F3" w:rsidP="002701F3">
      <w:pPr>
        <w:pStyle w:val="Program"/>
        <w:rPr>
          <w:lang w:val="ru-RU"/>
        </w:rPr>
      </w:pPr>
      <w:r w:rsidRPr="000D773D">
        <w:rPr>
          <w:lang w:val="ru-RU"/>
        </w:rPr>
        <w:tab/>
      </w:r>
      <w:r w:rsidRPr="000D773D">
        <w:rPr>
          <w:lang w:val="ru-RU"/>
        </w:rPr>
        <w:tab/>
      </w:r>
      <w:r w:rsidRPr="000D773D">
        <w:rPr>
          <w:lang w:val="ru-RU"/>
        </w:rPr>
        <w:tab/>
      </w:r>
      <w:r w:rsidRPr="000D773D">
        <w:rPr>
          <w:lang w:val="ru-RU"/>
        </w:rPr>
        <w:tab/>
      </w:r>
      <w:r w:rsidRPr="000D773D">
        <w:rPr>
          <w:lang w:val="ru-RU"/>
        </w:rPr>
        <w:tab/>
      </w:r>
      <w:r w:rsidRPr="000D773D">
        <w:rPr>
          <w:lang w:val="ru-RU"/>
        </w:rPr>
        <w:tab/>
      </w:r>
      <w:r w:rsidRPr="00806899">
        <w:rPr>
          <w:color w:val="0000FF"/>
        </w:rPr>
        <w:t>break</w:t>
      </w:r>
      <w:r w:rsidRPr="000D773D">
        <w:rPr>
          <w:lang w:val="ru-RU"/>
        </w:rPr>
        <w:t>;</w:t>
      </w:r>
    </w:p>
    <w:p w:rsidR="002701F3" w:rsidRPr="000D773D" w:rsidRDefault="002701F3" w:rsidP="002701F3">
      <w:pPr>
        <w:pStyle w:val="Program"/>
        <w:rPr>
          <w:lang w:val="ru-RU"/>
        </w:rPr>
      </w:pPr>
      <w:r w:rsidRPr="000D773D">
        <w:rPr>
          <w:lang w:val="ru-RU"/>
        </w:rPr>
        <w:tab/>
      </w:r>
      <w:r w:rsidRPr="000D773D">
        <w:rPr>
          <w:lang w:val="ru-RU"/>
        </w:rPr>
        <w:tab/>
      </w:r>
      <w:r w:rsidRPr="000D773D">
        <w:rPr>
          <w:lang w:val="ru-RU"/>
        </w:rPr>
        <w:tab/>
      </w:r>
      <w:r w:rsidRPr="000D773D">
        <w:rPr>
          <w:lang w:val="ru-RU"/>
        </w:rPr>
        <w:tab/>
      </w:r>
      <w:r w:rsidRPr="000D773D">
        <w:rPr>
          <w:lang w:val="ru-RU"/>
        </w:rPr>
        <w:tab/>
        <w:t>}</w:t>
      </w:r>
    </w:p>
    <w:p w:rsidR="002701F3" w:rsidRPr="000D773D" w:rsidRDefault="002701F3" w:rsidP="002701F3">
      <w:pPr>
        <w:pStyle w:val="Program"/>
        <w:rPr>
          <w:color w:val="0000FF"/>
          <w:lang w:val="ru-RU"/>
        </w:rPr>
      </w:pPr>
      <w:r w:rsidRPr="000D773D">
        <w:rPr>
          <w:lang w:val="ru-RU"/>
        </w:rPr>
        <w:tab/>
      </w:r>
      <w:r w:rsidRPr="000D773D">
        <w:rPr>
          <w:color w:val="0000FF"/>
          <w:lang w:val="ru-RU"/>
        </w:rPr>
        <w:tab/>
      </w:r>
      <w:r w:rsidRPr="000D773D">
        <w:rPr>
          <w:color w:val="0000FF"/>
          <w:lang w:val="ru-RU"/>
        </w:rPr>
        <w:tab/>
      </w:r>
      <w:r w:rsidRPr="00806899">
        <w:rPr>
          <w:color w:val="0000FF"/>
        </w:rPr>
        <w:t>else</w:t>
      </w:r>
    </w:p>
    <w:p w:rsidR="002701F3" w:rsidRPr="000D773D" w:rsidRDefault="002701F3" w:rsidP="002701F3">
      <w:pPr>
        <w:pStyle w:val="Program"/>
        <w:rPr>
          <w:lang w:val="ru-RU"/>
        </w:rPr>
      </w:pPr>
      <w:r w:rsidRPr="000D773D">
        <w:rPr>
          <w:lang w:val="ru-RU"/>
        </w:rPr>
        <w:tab/>
      </w:r>
      <w:r w:rsidRPr="000D773D">
        <w:rPr>
          <w:lang w:val="ru-RU"/>
        </w:rPr>
        <w:tab/>
      </w:r>
      <w:r w:rsidRPr="000D773D">
        <w:rPr>
          <w:lang w:val="ru-RU"/>
        </w:rPr>
        <w:tab/>
      </w:r>
      <w:r w:rsidRPr="000D773D">
        <w:rPr>
          <w:lang w:val="ru-RU"/>
        </w:rPr>
        <w:tab/>
      </w:r>
      <w:r w:rsidRPr="00EC2A39">
        <w:t>printf</w:t>
      </w:r>
      <w:r w:rsidRPr="000D773D">
        <w:rPr>
          <w:lang w:val="ru-RU"/>
        </w:rPr>
        <w:t>(" Я распознаю только строчные буквы.\</w:t>
      </w:r>
      <w:r w:rsidRPr="00EC2A39">
        <w:t>n</w:t>
      </w:r>
      <w:r w:rsidRPr="000D773D">
        <w:rPr>
          <w:lang w:val="ru-RU"/>
        </w:rPr>
        <w:t>");</w:t>
      </w:r>
    </w:p>
    <w:p w:rsidR="002701F3" w:rsidRPr="000D773D" w:rsidRDefault="002701F3" w:rsidP="002701F3">
      <w:pPr>
        <w:pStyle w:val="Program"/>
        <w:rPr>
          <w:lang w:val="ru-RU"/>
        </w:rPr>
      </w:pPr>
      <w:r w:rsidRPr="000D773D">
        <w:rPr>
          <w:lang w:val="ru-RU"/>
        </w:rPr>
        <w:tab/>
      </w:r>
      <w:r w:rsidRPr="000D773D">
        <w:rPr>
          <w:lang w:val="ru-RU"/>
        </w:rPr>
        <w:tab/>
      </w:r>
      <w:r w:rsidRPr="000D773D">
        <w:rPr>
          <w:lang w:val="ru-RU"/>
        </w:rPr>
        <w:tab/>
      </w:r>
      <w:r w:rsidRPr="00EC2A39">
        <w:t>printf</w:t>
      </w:r>
      <w:r w:rsidRPr="000D773D">
        <w:rPr>
          <w:lang w:val="ru-RU"/>
        </w:rPr>
        <w:t>(" Введите, пожалуйста, следующую букву или #.\</w:t>
      </w:r>
      <w:r w:rsidRPr="00EC2A39">
        <w:t>n</w:t>
      </w:r>
      <w:r w:rsidRPr="000D773D">
        <w:rPr>
          <w:lang w:val="ru-RU"/>
        </w:rPr>
        <w:t>");</w:t>
      </w:r>
    </w:p>
    <w:p w:rsidR="002701F3" w:rsidRPr="000D773D" w:rsidRDefault="002701F3" w:rsidP="002701F3">
      <w:pPr>
        <w:pStyle w:val="Program"/>
        <w:rPr>
          <w:lang w:val="ru-RU"/>
        </w:rPr>
      </w:pPr>
      <w:r w:rsidRPr="000D773D">
        <w:rPr>
          <w:lang w:val="ru-RU"/>
        </w:rPr>
        <w:tab/>
      </w:r>
      <w:r w:rsidRPr="000D773D">
        <w:rPr>
          <w:lang w:val="ru-RU"/>
        </w:rPr>
        <w:tab/>
      </w:r>
      <w:r w:rsidRPr="000D773D">
        <w:rPr>
          <w:lang w:val="ru-RU"/>
        </w:rPr>
        <w:tab/>
        <w:t xml:space="preserve">} </w:t>
      </w:r>
      <w:r w:rsidRPr="000D773D">
        <w:rPr>
          <w:color w:val="008000"/>
          <w:lang w:val="ru-RU"/>
        </w:rPr>
        <w:t xml:space="preserve">/* конец </w:t>
      </w:r>
      <w:r w:rsidRPr="00806899">
        <w:rPr>
          <w:color w:val="008000"/>
        </w:rPr>
        <w:t>if</w:t>
      </w:r>
      <w:r w:rsidRPr="000D773D">
        <w:rPr>
          <w:color w:val="008000"/>
          <w:lang w:val="ru-RU"/>
        </w:rPr>
        <w:t>, пропускающего символ «новая строка» */</w:t>
      </w:r>
    </w:p>
    <w:p w:rsidR="002701F3" w:rsidRPr="000D773D" w:rsidRDefault="002701F3" w:rsidP="002701F3">
      <w:pPr>
        <w:pStyle w:val="Program"/>
        <w:rPr>
          <w:lang w:val="ru-RU"/>
        </w:rPr>
      </w:pPr>
      <w:r w:rsidRPr="000D773D">
        <w:rPr>
          <w:lang w:val="ru-RU"/>
        </w:rPr>
        <w:tab/>
        <w:t xml:space="preserve">} </w:t>
      </w:r>
      <w:r w:rsidRPr="000D773D">
        <w:rPr>
          <w:color w:val="008000"/>
          <w:lang w:val="ru-RU"/>
        </w:rPr>
        <w:t xml:space="preserve">/* конец цикла </w:t>
      </w:r>
      <w:r w:rsidRPr="00806899">
        <w:rPr>
          <w:color w:val="008000"/>
        </w:rPr>
        <w:t>while</w:t>
      </w:r>
      <w:r w:rsidRPr="000D773D">
        <w:rPr>
          <w:color w:val="008000"/>
          <w:lang w:val="ru-RU"/>
        </w:rPr>
        <w:t xml:space="preserve"> */</w:t>
      </w:r>
    </w:p>
    <w:p w:rsidR="002701F3" w:rsidRPr="000D773D" w:rsidRDefault="002701F3" w:rsidP="002701F3">
      <w:pPr>
        <w:pStyle w:val="Program"/>
        <w:rPr>
          <w:lang w:val="ru-RU"/>
        </w:rPr>
      </w:pPr>
      <w:r w:rsidRPr="000D773D">
        <w:rPr>
          <w:lang w:val="ru-RU"/>
        </w:rPr>
        <w:t>}</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Нам стало скучно продолжать, и мы остановились на букве д. Давайте теперь рассмотрим один пример выполнения программы перед тем, как обсудить использованные в ней новые средства языка.</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Введите букву алфавита, а я укажу название животного, начинающееся с нее</w:t>
      </w:r>
    </w:p>
    <w:p w:rsidR="002701F3" w:rsidRPr="000D773D" w:rsidRDefault="002701F3" w:rsidP="002701F3">
      <w:pPr>
        <w:pStyle w:val="Main"/>
        <w:rPr>
          <w:lang w:val="ru-RU"/>
        </w:rPr>
      </w:pPr>
      <w:r w:rsidRPr="000D773D">
        <w:rPr>
          <w:lang w:val="ru-RU"/>
        </w:rPr>
        <w:t>Введите, пожалуйста, букву; для завершения работы введите #</w:t>
      </w:r>
    </w:p>
    <w:p w:rsidR="002701F3" w:rsidRPr="000D773D" w:rsidRDefault="002701F3" w:rsidP="002701F3">
      <w:pPr>
        <w:pStyle w:val="Main"/>
        <w:rPr>
          <w:lang w:val="ru-RU"/>
        </w:rPr>
      </w:pPr>
      <w:r w:rsidRPr="000D773D">
        <w:rPr>
          <w:lang w:val="ru-RU"/>
        </w:rPr>
        <w:t>а [возврат]</w:t>
      </w:r>
    </w:p>
    <w:p w:rsidR="002701F3" w:rsidRPr="000D773D" w:rsidRDefault="002701F3" w:rsidP="002701F3">
      <w:pPr>
        <w:pStyle w:val="Main"/>
        <w:rPr>
          <w:lang w:val="ru-RU"/>
        </w:rPr>
      </w:pPr>
      <w:r w:rsidRPr="000D773D">
        <w:rPr>
          <w:lang w:val="ru-RU"/>
        </w:rPr>
        <w:t>аргали, дикий горный азиатский баран</w:t>
      </w:r>
    </w:p>
    <w:p w:rsidR="002701F3" w:rsidRPr="000D773D" w:rsidRDefault="002701F3" w:rsidP="002701F3">
      <w:pPr>
        <w:pStyle w:val="Main"/>
        <w:rPr>
          <w:lang w:val="ru-RU"/>
        </w:rPr>
      </w:pPr>
      <w:r w:rsidRPr="000D773D">
        <w:rPr>
          <w:lang w:val="ru-RU"/>
        </w:rPr>
        <w:t>Введите, пожалуйста, следующую букву или #.</w:t>
      </w:r>
    </w:p>
    <w:p w:rsidR="002701F3" w:rsidRPr="000D773D" w:rsidRDefault="002701F3" w:rsidP="002701F3">
      <w:pPr>
        <w:pStyle w:val="Main"/>
        <w:rPr>
          <w:lang w:val="ru-RU"/>
        </w:rPr>
      </w:pPr>
      <w:r w:rsidRPr="000D773D">
        <w:rPr>
          <w:lang w:val="ru-RU"/>
        </w:rPr>
        <w:t>г [возврат]</w:t>
      </w:r>
    </w:p>
    <w:p w:rsidR="002701F3" w:rsidRPr="000D773D" w:rsidRDefault="002701F3" w:rsidP="002701F3">
      <w:pPr>
        <w:pStyle w:val="Main"/>
        <w:rPr>
          <w:lang w:val="ru-RU"/>
        </w:rPr>
      </w:pPr>
      <w:r w:rsidRPr="000D773D">
        <w:rPr>
          <w:lang w:val="ru-RU"/>
        </w:rPr>
        <w:t>гиббон, длиннорукая обезьяна</w:t>
      </w:r>
    </w:p>
    <w:p w:rsidR="002701F3" w:rsidRPr="000D773D" w:rsidRDefault="002701F3" w:rsidP="002701F3">
      <w:pPr>
        <w:pStyle w:val="Main"/>
        <w:rPr>
          <w:lang w:val="ru-RU"/>
        </w:rPr>
      </w:pPr>
      <w:r w:rsidRPr="000D773D">
        <w:rPr>
          <w:lang w:val="ru-RU"/>
        </w:rPr>
        <w:t>Введите, пожалуйста, следующую букву или #.</w:t>
      </w:r>
    </w:p>
    <w:p w:rsidR="002701F3" w:rsidRPr="000D773D" w:rsidRDefault="002701F3" w:rsidP="002701F3">
      <w:pPr>
        <w:pStyle w:val="Main"/>
        <w:rPr>
          <w:lang w:val="ru-RU"/>
        </w:rPr>
      </w:pPr>
      <w:r w:rsidRPr="000D773D">
        <w:rPr>
          <w:lang w:val="ru-RU"/>
        </w:rPr>
        <w:t>р [возврат]</w:t>
      </w:r>
    </w:p>
    <w:p w:rsidR="002701F3" w:rsidRPr="000D773D" w:rsidRDefault="002701F3" w:rsidP="002701F3">
      <w:pPr>
        <w:pStyle w:val="Main"/>
        <w:rPr>
          <w:lang w:val="ru-RU"/>
        </w:rPr>
      </w:pPr>
      <w:r w:rsidRPr="000D773D">
        <w:rPr>
          <w:lang w:val="ru-RU"/>
        </w:rPr>
        <w:t>Это трудная задача!</w:t>
      </w:r>
    </w:p>
    <w:p w:rsidR="002701F3" w:rsidRPr="000D773D" w:rsidRDefault="002701F3" w:rsidP="002701F3">
      <w:pPr>
        <w:pStyle w:val="Main"/>
        <w:rPr>
          <w:lang w:val="ru-RU"/>
        </w:rPr>
      </w:pPr>
      <w:r w:rsidRPr="000D773D">
        <w:rPr>
          <w:lang w:val="ru-RU"/>
        </w:rPr>
        <w:t>Введите, пожалуйста, следующую букву или #.</w:t>
      </w:r>
    </w:p>
    <w:p w:rsidR="002701F3" w:rsidRPr="000D773D" w:rsidRDefault="002701F3" w:rsidP="002701F3">
      <w:pPr>
        <w:pStyle w:val="Main"/>
        <w:rPr>
          <w:lang w:val="ru-RU"/>
        </w:rPr>
      </w:pPr>
      <w:r w:rsidRPr="000D773D">
        <w:rPr>
          <w:lang w:val="ru-RU"/>
        </w:rPr>
        <w:t>Т [возврат]</w:t>
      </w:r>
    </w:p>
    <w:p w:rsidR="002701F3" w:rsidRPr="000D773D" w:rsidRDefault="002701F3" w:rsidP="002701F3">
      <w:pPr>
        <w:pStyle w:val="Main"/>
        <w:rPr>
          <w:lang w:val="ru-RU"/>
        </w:rPr>
      </w:pPr>
      <w:r w:rsidRPr="000D773D">
        <w:rPr>
          <w:lang w:val="ru-RU"/>
        </w:rPr>
        <w:t>Я распознаю только строчные буквы.</w:t>
      </w:r>
    </w:p>
    <w:p w:rsidR="002701F3" w:rsidRPr="000D773D" w:rsidRDefault="002701F3" w:rsidP="002701F3">
      <w:pPr>
        <w:pStyle w:val="Main"/>
        <w:rPr>
          <w:lang w:val="ru-RU"/>
        </w:rPr>
      </w:pPr>
      <w:r w:rsidRPr="000D773D">
        <w:rPr>
          <w:lang w:val="ru-RU"/>
        </w:rPr>
        <w:t>Введите, пожалуйста, следующую букву или #.</w:t>
      </w:r>
    </w:p>
    <w:p w:rsidR="002701F3" w:rsidRPr="000D773D" w:rsidRDefault="002701F3" w:rsidP="002701F3">
      <w:pPr>
        <w:pStyle w:val="Main"/>
        <w:rPr>
          <w:lang w:val="ru-RU"/>
        </w:rPr>
      </w:pPr>
      <w:r w:rsidRPr="000D773D">
        <w:rPr>
          <w:lang w:val="ru-RU"/>
        </w:rPr>
        <w:t># [возврат]</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 xml:space="preserve">Этот пример служит иллюстрацией работы оператора </w:t>
      </w:r>
      <w:r w:rsidRPr="00EC2A39">
        <w:t>switch</w:t>
      </w:r>
      <w:r w:rsidRPr="000D773D">
        <w:rPr>
          <w:lang w:val="ru-RU"/>
        </w:rPr>
        <w:t xml:space="preserve">. Вначале вычисляется выражение в скобках, расположенное за ключевым словом </w:t>
      </w:r>
      <w:r w:rsidRPr="00EC2A39">
        <w:t>switch</w:t>
      </w:r>
      <w:r w:rsidRPr="000D773D">
        <w:rPr>
          <w:lang w:val="ru-RU"/>
        </w:rPr>
        <w:t xml:space="preserve">. В данном случае значением этого выражения будет символ, присвоенный переменной </w:t>
      </w:r>
      <w:r w:rsidRPr="00EC2A39">
        <w:t>ch</w:t>
      </w:r>
      <w:r w:rsidRPr="000D773D">
        <w:rPr>
          <w:lang w:val="ru-RU"/>
        </w:rPr>
        <w:t xml:space="preserve">, который мы ввели перед этим. Затем программа просматривает список «меток» (в этом примере </w:t>
      </w:r>
      <w:r w:rsidRPr="00EC2A39">
        <w:t>case</w:t>
      </w:r>
      <w:r w:rsidRPr="000D773D">
        <w:rPr>
          <w:lang w:val="ru-RU"/>
        </w:rPr>
        <w:t xml:space="preserve"> 'а' :, </w:t>
      </w:r>
      <w:r w:rsidRPr="00EC2A39">
        <w:t>case</w:t>
      </w:r>
      <w:r w:rsidRPr="000D773D">
        <w:rPr>
          <w:lang w:val="ru-RU"/>
        </w:rPr>
        <w:t xml:space="preserve"> ' б' : и т. д.) до тех пор, пока не находит «метку», которая соответствует данному значению. Далее программа переходит к выполнению оператора, расположенного в этой строке. Что произойдет в случае, когда такой подходящей метки не найдется? Если существует строка с «меткой» </w:t>
      </w:r>
      <w:r w:rsidRPr="00EC2A39">
        <w:t>case</w:t>
      </w:r>
      <w:r w:rsidRPr="000D773D">
        <w:rPr>
          <w:lang w:val="ru-RU"/>
        </w:rPr>
        <w:t xml:space="preserve"> </w:t>
      </w:r>
      <w:r w:rsidRPr="00EC2A39">
        <w:t>default</w:t>
      </w:r>
      <w:r w:rsidRPr="000D773D">
        <w:rPr>
          <w:lang w:val="ru-RU"/>
        </w:rPr>
        <w:t xml:space="preserve">:, то будет выполняться оператор, помеченный этой меткой. В противном случае произойдет переход к оператору, расположенному за оператором </w:t>
      </w:r>
      <w:r w:rsidRPr="00806899">
        <w:t>switch</w:t>
      </w:r>
      <w:r w:rsidRPr="000D773D">
        <w:rPr>
          <w:lang w:val="ru-RU"/>
        </w:rPr>
        <w:t>.</w:t>
      </w:r>
    </w:p>
    <w:p w:rsidR="002701F3" w:rsidRPr="000D773D" w:rsidRDefault="002701F3" w:rsidP="002701F3">
      <w:pPr>
        <w:pStyle w:val="Main"/>
        <w:rPr>
          <w:lang w:val="ru-RU"/>
        </w:rPr>
      </w:pPr>
      <w:r w:rsidRPr="000D773D">
        <w:rPr>
          <w:lang w:val="ru-RU"/>
        </w:rPr>
        <w:t xml:space="preserve">Что можно сказать по поводу оператора </w:t>
      </w:r>
      <w:r w:rsidRPr="00806899">
        <w:t>break</w:t>
      </w:r>
      <w:r w:rsidRPr="000D773D">
        <w:rPr>
          <w:lang w:val="ru-RU"/>
        </w:rPr>
        <w:t xml:space="preserve">? </w:t>
      </w:r>
      <w:bookmarkStart w:id="56" w:name="AP01027"/>
      <w:r w:rsidRPr="000D773D">
        <w:rPr>
          <w:lang w:val="ru-RU"/>
        </w:rPr>
        <w:t xml:space="preserve">Его выполнение приводит </w:t>
      </w:r>
      <w:bookmarkEnd w:id="56"/>
      <w:r w:rsidRPr="000D773D">
        <w:rPr>
          <w:lang w:val="ru-RU"/>
        </w:rPr>
        <w:t xml:space="preserve">к тому, что в программе происходит выход из оператора </w:t>
      </w:r>
      <w:r w:rsidRPr="00EC2A39">
        <w:t>switch</w:t>
      </w:r>
      <w:r w:rsidRPr="000D773D">
        <w:rPr>
          <w:lang w:val="ru-RU"/>
        </w:rPr>
        <w:t xml:space="preserve"> и осуществляется переход к следующему за ним оператору. При отсутствии оператора </w:t>
      </w:r>
      <w:r w:rsidRPr="00EC2A39">
        <w:t>break</w:t>
      </w:r>
      <w:r w:rsidRPr="000D773D">
        <w:rPr>
          <w:lang w:val="ru-RU"/>
        </w:rPr>
        <w:t xml:space="preserve"> будут выполнены все операторы, начиная с помеченного данной меткой и </w:t>
      </w:r>
      <w:r w:rsidRPr="000D773D">
        <w:rPr>
          <w:lang w:val="ru-RU"/>
        </w:rPr>
        <w:lastRenderedPageBreak/>
        <w:t xml:space="preserve">кончая оператором </w:t>
      </w:r>
      <w:r w:rsidRPr="00EC2A39">
        <w:t>switch</w:t>
      </w:r>
      <w:r w:rsidRPr="000D773D">
        <w:rPr>
          <w:lang w:val="ru-RU"/>
        </w:rPr>
        <w:t xml:space="preserve">. Если удалить все операторы </w:t>
      </w:r>
      <w:r w:rsidRPr="00EC2A39">
        <w:t>break</w:t>
      </w:r>
      <w:r w:rsidRPr="000D773D">
        <w:rPr>
          <w:lang w:val="ru-RU"/>
        </w:rPr>
        <w:t xml:space="preserve"> из нашей программы, то, указав, например, букву г, получим следующий диалог:</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Введите букву алфавита, а я укажу название животного, начинающееся с нее</w:t>
      </w:r>
    </w:p>
    <w:p w:rsidR="002701F3" w:rsidRPr="000D773D" w:rsidRDefault="002701F3" w:rsidP="002701F3">
      <w:pPr>
        <w:pStyle w:val="Main"/>
        <w:rPr>
          <w:lang w:val="ru-RU"/>
        </w:rPr>
      </w:pPr>
      <w:r w:rsidRPr="000D773D">
        <w:rPr>
          <w:lang w:val="ru-RU"/>
        </w:rPr>
        <w:t>Введите, пожалуйста, букву; для завершения работы введите # .</w:t>
      </w:r>
    </w:p>
    <w:p w:rsidR="002701F3" w:rsidRPr="000D773D" w:rsidRDefault="002701F3" w:rsidP="002701F3">
      <w:pPr>
        <w:pStyle w:val="Main"/>
        <w:rPr>
          <w:lang w:val="ru-RU"/>
        </w:rPr>
      </w:pPr>
      <w:r w:rsidRPr="000D773D">
        <w:rPr>
          <w:lang w:val="ru-RU"/>
        </w:rPr>
        <w:t>г [возврат]</w:t>
      </w:r>
    </w:p>
    <w:p w:rsidR="002701F3" w:rsidRPr="000D773D" w:rsidRDefault="002701F3" w:rsidP="002701F3">
      <w:pPr>
        <w:pStyle w:val="Main"/>
        <w:rPr>
          <w:lang w:val="ru-RU"/>
        </w:rPr>
      </w:pPr>
      <w:r w:rsidRPr="000D773D">
        <w:rPr>
          <w:lang w:val="ru-RU"/>
        </w:rPr>
        <w:t>гиббон, длиннорукая обезьяна</w:t>
      </w:r>
    </w:p>
    <w:p w:rsidR="002701F3" w:rsidRPr="000D773D" w:rsidRDefault="002701F3" w:rsidP="002701F3">
      <w:pPr>
        <w:pStyle w:val="Main"/>
        <w:rPr>
          <w:lang w:val="ru-RU"/>
        </w:rPr>
      </w:pPr>
      <w:r w:rsidRPr="000D773D">
        <w:rPr>
          <w:lang w:val="ru-RU"/>
        </w:rPr>
        <w:t>даман древесный</w:t>
      </w:r>
    </w:p>
    <w:p w:rsidR="002701F3" w:rsidRPr="000D773D" w:rsidRDefault="002701F3" w:rsidP="002701F3">
      <w:pPr>
        <w:pStyle w:val="Main"/>
        <w:rPr>
          <w:lang w:val="ru-RU"/>
        </w:rPr>
      </w:pPr>
      <w:r w:rsidRPr="000D773D">
        <w:rPr>
          <w:lang w:val="ru-RU"/>
        </w:rPr>
        <w:t>Это трудная задача!</w:t>
      </w:r>
    </w:p>
    <w:p w:rsidR="002701F3" w:rsidRPr="000D773D" w:rsidRDefault="002701F3" w:rsidP="002701F3">
      <w:pPr>
        <w:pStyle w:val="Main"/>
        <w:rPr>
          <w:lang w:val="ru-RU"/>
        </w:rPr>
      </w:pPr>
      <w:r w:rsidRPr="000D773D">
        <w:rPr>
          <w:lang w:val="ru-RU"/>
        </w:rPr>
        <w:t>Введите, пожалуйста, следующую букву или #.</w:t>
      </w:r>
    </w:p>
    <w:p w:rsidR="002701F3" w:rsidRPr="000D773D" w:rsidRDefault="002701F3" w:rsidP="002701F3">
      <w:pPr>
        <w:pStyle w:val="Main"/>
        <w:rPr>
          <w:lang w:val="ru-RU"/>
        </w:rPr>
      </w:pPr>
      <w:r w:rsidRPr="000D773D">
        <w:rPr>
          <w:lang w:val="ru-RU"/>
        </w:rPr>
        <w:t># [возврат]</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 xml:space="preserve">Мы видим, что выполнились все операторы, начиная от метки </w:t>
      </w:r>
      <w:r w:rsidRPr="00EC2A39">
        <w:t>case</w:t>
      </w:r>
      <w:r w:rsidRPr="000D773D">
        <w:rPr>
          <w:lang w:val="ru-RU"/>
        </w:rPr>
        <w:t xml:space="preserve">'г' и кончая оператором </w:t>
      </w:r>
      <w:r w:rsidRPr="00EC2A39">
        <w:t>switch</w:t>
      </w:r>
      <w:r w:rsidRPr="000D773D">
        <w:rPr>
          <w:lang w:val="ru-RU"/>
        </w:rPr>
        <w:t xml:space="preserve">. Если вы знакомы с языком Паскаль, то можете заметить, что оператор </w:t>
      </w:r>
      <w:r w:rsidRPr="00EC2A39">
        <w:t>switch</w:t>
      </w:r>
      <w:r w:rsidRPr="000D773D">
        <w:rPr>
          <w:lang w:val="ru-RU"/>
        </w:rPr>
        <w:t xml:space="preserve"> в Си похож на оператор </w:t>
      </w:r>
      <w:r w:rsidRPr="00EC2A39">
        <w:t>case</w:t>
      </w:r>
      <w:r w:rsidRPr="000D773D">
        <w:rPr>
          <w:lang w:val="ru-RU"/>
        </w:rPr>
        <w:t xml:space="preserve"> в Паскале. Важнейшее отличие состоит в том, что если вы хотите, чтобы в каждом конкретном случае выполнялся только помеченный оператор, то в операторе </w:t>
      </w:r>
      <w:r w:rsidRPr="00EC2A39">
        <w:t>switch</w:t>
      </w:r>
      <w:r w:rsidRPr="000D773D">
        <w:rPr>
          <w:lang w:val="ru-RU"/>
        </w:rPr>
        <w:t xml:space="preserve"> необходимо использовать операторы </w:t>
      </w:r>
      <w:r w:rsidRPr="00EC2A39">
        <w:t>break</w:t>
      </w:r>
      <w:r w:rsidRPr="000D773D">
        <w:rPr>
          <w:lang w:val="ru-RU"/>
        </w:rPr>
        <w:t>.</w:t>
      </w:r>
    </w:p>
    <w:p w:rsidR="002701F3" w:rsidRPr="00EC2A39" w:rsidRDefault="002701F3" w:rsidP="002701F3">
      <w:pPr>
        <w:pStyle w:val="Main"/>
        <w:rPr>
          <w:lang w:val="ru-RU"/>
        </w:rPr>
      </w:pPr>
      <w:bookmarkStart w:id="57" w:name="AP01010"/>
      <w:r w:rsidRPr="000D773D">
        <w:rPr>
          <w:lang w:val="ru-RU"/>
        </w:rPr>
        <w:t>Метки</w:t>
      </w:r>
      <w:bookmarkEnd w:id="57"/>
      <w:r w:rsidRPr="000D773D">
        <w:rPr>
          <w:lang w:val="ru-RU"/>
        </w:rPr>
        <w:t xml:space="preserve">, имеющиеся в операторе </w:t>
      </w:r>
      <w:r w:rsidRPr="00806899">
        <w:t>switch</w:t>
      </w:r>
      <w:r w:rsidRPr="000D773D">
        <w:rPr>
          <w:lang w:val="ru-RU"/>
        </w:rPr>
        <w:t xml:space="preserve">, </w:t>
      </w:r>
      <w:bookmarkStart w:id="58" w:name="AP01040"/>
      <w:r w:rsidRPr="000D773D">
        <w:rPr>
          <w:lang w:val="ru-RU"/>
        </w:rPr>
        <w:t xml:space="preserve">должны быть </w:t>
      </w:r>
      <w:bookmarkEnd w:id="58"/>
      <w:r w:rsidRPr="000D773D">
        <w:rPr>
          <w:lang w:val="ru-RU"/>
        </w:rPr>
        <w:t xml:space="preserve">константами или константными выражениями (выражения, операнды которого константы) целого типа (включая тип </w:t>
      </w:r>
      <w:r w:rsidRPr="00806899">
        <w:t>char</w:t>
      </w:r>
      <w:r w:rsidRPr="000D773D">
        <w:rPr>
          <w:lang w:val="ru-RU"/>
        </w:rPr>
        <w:t xml:space="preserve">). </w:t>
      </w:r>
      <w:bookmarkStart w:id="59" w:name="AP01028"/>
      <w:r w:rsidRPr="000D773D">
        <w:rPr>
          <w:lang w:val="ru-RU"/>
        </w:rPr>
        <w:t xml:space="preserve">Запрещается использовать </w:t>
      </w:r>
      <w:bookmarkEnd w:id="59"/>
      <w:r w:rsidRPr="000D773D">
        <w:rPr>
          <w:lang w:val="ru-RU"/>
        </w:rPr>
        <w:t xml:space="preserve">в качестве метки переменную. Значением выражения в скобках должна быть величина целого типа (опять же, включая тип </w:t>
      </w:r>
      <w:r w:rsidRPr="00EC2A39">
        <w:t>char</w:t>
      </w:r>
      <w:r w:rsidRPr="000D773D">
        <w:rPr>
          <w:lang w:val="ru-RU"/>
        </w:rPr>
        <w:t xml:space="preserve">). Ниже приводится общая структура оператора </w:t>
      </w:r>
      <w:r w:rsidRPr="00EC2A39">
        <w:t>switch</w:t>
      </w:r>
      <w:r w:rsidRPr="000D773D">
        <w:rPr>
          <w:lang w:val="ru-RU"/>
        </w:rPr>
        <w:t>:</w:t>
      </w:r>
    </w:p>
    <w:p w:rsidR="002701F3" w:rsidRPr="00EC2A39" w:rsidRDefault="002701F3" w:rsidP="002701F3">
      <w:pPr>
        <w:pStyle w:val="Main"/>
        <w:rPr>
          <w:lang w:val="ru-RU"/>
        </w:rPr>
      </w:pPr>
    </w:p>
    <w:p w:rsidR="002701F3" w:rsidRPr="000D773D" w:rsidRDefault="002701F3" w:rsidP="002701F3">
      <w:pPr>
        <w:pStyle w:val="Program"/>
        <w:rPr>
          <w:lang w:val="ru-RU"/>
        </w:rPr>
      </w:pPr>
      <w:r w:rsidRPr="00806899">
        <w:rPr>
          <w:color w:val="0000FF"/>
        </w:rPr>
        <w:t>switch</w:t>
      </w:r>
      <w:r w:rsidRPr="000D773D">
        <w:rPr>
          <w:lang w:val="ru-RU"/>
        </w:rPr>
        <w:t>(ц</w:t>
      </w:r>
      <w:r w:rsidRPr="00EC2A39">
        <w:t>e</w:t>
      </w:r>
      <w:r w:rsidRPr="000D773D">
        <w:rPr>
          <w:lang w:val="ru-RU"/>
        </w:rPr>
        <w:t>л</w:t>
      </w:r>
      <w:r w:rsidRPr="00EC2A39">
        <w:t>oe</w:t>
      </w:r>
      <w:r w:rsidRPr="000D773D">
        <w:rPr>
          <w:lang w:val="ru-RU"/>
        </w:rPr>
        <w:t xml:space="preserve"> выражение)</w:t>
      </w:r>
    </w:p>
    <w:p w:rsidR="002701F3" w:rsidRPr="000D773D" w:rsidRDefault="002701F3" w:rsidP="002701F3">
      <w:pPr>
        <w:pStyle w:val="Program"/>
        <w:rPr>
          <w:lang w:val="ru-RU"/>
        </w:rPr>
      </w:pPr>
      <w:r w:rsidRPr="000D773D">
        <w:rPr>
          <w:lang w:val="ru-RU"/>
        </w:rPr>
        <w:t>{</w:t>
      </w:r>
    </w:p>
    <w:p w:rsidR="002701F3" w:rsidRPr="000D773D" w:rsidRDefault="002701F3" w:rsidP="002701F3">
      <w:pPr>
        <w:pStyle w:val="Program"/>
        <w:rPr>
          <w:lang w:val="ru-RU"/>
        </w:rPr>
      </w:pPr>
      <w:r w:rsidRPr="000D773D">
        <w:rPr>
          <w:color w:val="0000FF"/>
          <w:lang w:val="ru-RU"/>
        </w:rPr>
        <w:tab/>
      </w:r>
      <w:r w:rsidRPr="00806899">
        <w:rPr>
          <w:color w:val="0000FF"/>
        </w:rPr>
        <w:t>case</w:t>
      </w:r>
      <w:r w:rsidRPr="000D773D">
        <w:rPr>
          <w:lang w:val="ru-RU"/>
        </w:rPr>
        <w:t xml:space="preserve"> </w:t>
      </w:r>
      <w:r w:rsidRPr="00EC2A39">
        <w:rPr>
          <w:lang w:val="ru-RU"/>
        </w:rPr>
        <w:t>константа</w:t>
      </w:r>
      <w:r w:rsidRPr="000D773D">
        <w:rPr>
          <w:lang w:val="ru-RU"/>
        </w:rPr>
        <w:t>1:</w:t>
      </w:r>
    </w:p>
    <w:p w:rsidR="002701F3" w:rsidRPr="00EC2A39" w:rsidRDefault="002701F3" w:rsidP="002701F3">
      <w:pPr>
        <w:pStyle w:val="Program"/>
        <w:rPr>
          <w:lang w:val="ru-RU"/>
        </w:rPr>
      </w:pPr>
      <w:r w:rsidRPr="000D773D">
        <w:rPr>
          <w:lang w:val="ru-RU"/>
        </w:rPr>
        <w:tab/>
      </w:r>
      <w:r w:rsidRPr="000D773D">
        <w:rPr>
          <w:lang w:val="ru-RU"/>
        </w:rPr>
        <w:tab/>
      </w:r>
      <w:r w:rsidRPr="00EC2A39">
        <w:rPr>
          <w:lang w:val="ru-RU"/>
        </w:rPr>
        <w:t>операторы; (необязательные)</w:t>
      </w:r>
    </w:p>
    <w:p w:rsidR="002701F3" w:rsidRPr="00EC2A39" w:rsidRDefault="002701F3" w:rsidP="002701F3">
      <w:pPr>
        <w:pStyle w:val="Program"/>
        <w:rPr>
          <w:lang w:val="ru-RU"/>
        </w:rPr>
      </w:pPr>
      <w:r w:rsidRPr="00806899">
        <w:rPr>
          <w:color w:val="0000FF"/>
          <w:lang w:val="ru-RU"/>
        </w:rPr>
        <w:tab/>
        <w:t>case</w:t>
      </w:r>
      <w:r w:rsidRPr="00EC2A39">
        <w:rPr>
          <w:lang w:val="ru-RU"/>
        </w:rPr>
        <w:t xml:space="preserve"> константа2:</w:t>
      </w:r>
    </w:p>
    <w:p w:rsidR="002701F3" w:rsidRPr="00EC2A39" w:rsidRDefault="002701F3" w:rsidP="002701F3">
      <w:pPr>
        <w:pStyle w:val="Program"/>
        <w:rPr>
          <w:lang w:val="ru-RU"/>
        </w:rPr>
      </w:pPr>
      <w:r w:rsidRPr="00EC2A39">
        <w:rPr>
          <w:lang w:val="ru-RU"/>
        </w:rPr>
        <w:tab/>
      </w:r>
      <w:r w:rsidRPr="00EC2A39">
        <w:rPr>
          <w:lang w:val="ru-RU"/>
        </w:rPr>
        <w:tab/>
        <w:t>операторы; (необязательные)</w:t>
      </w:r>
    </w:p>
    <w:p w:rsidR="002701F3" w:rsidRPr="00EC2A39" w:rsidRDefault="002701F3" w:rsidP="002701F3">
      <w:pPr>
        <w:pStyle w:val="Program"/>
        <w:rPr>
          <w:lang w:val="ru-RU"/>
        </w:rPr>
      </w:pPr>
      <w:r w:rsidRPr="00EC2A39">
        <w:rPr>
          <w:lang w:val="ru-RU"/>
        </w:rPr>
        <w:tab/>
        <w:t>…</w:t>
      </w:r>
    </w:p>
    <w:p w:rsidR="002701F3" w:rsidRPr="00EC2A39" w:rsidRDefault="002701F3" w:rsidP="002701F3">
      <w:pPr>
        <w:pStyle w:val="Program"/>
        <w:rPr>
          <w:lang w:val="ru-RU"/>
        </w:rPr>
      </w:pPr>
      <w:r w:rsidRPr="00806899">
        <w:rPr>
          <w:color w:val="0000FF"/>
          <w:lang w:val="ru-RU"/>
        </w:rPr>
        <w:tab/>
        <w:t>case default</w:t>
      </w:r>
      <w:r w:rsidRPr="00EC2A39">
        <w:rPr>
          <w:lang w:val="ru-RU"/>
        </w:rPr>
        <w:t>: (необязательные)</w:t>
      </w:r>
    </w:p>
    <w:p w:rsidR="002701F3" w:rsidRPr="00EC2A39" w:rsidRDefault="002701F3" w:rsidP="002701F3">
      <w:pPr>
        <w:pStyle w:val="Program"/>
        <w:rPr>
          <w:lang w:val="ru-RU"/>
        </w:rPr>
      </w:pPr>
      <w:r w:rsidRPr="00EC2A39">
        <w:rPr>
          <w:lang w:val="ru-RU"/>
        </w:rPr>
        <w:tab/>
      </w:r>
      <w:r w:rsidRPr="00EC2A39">
        <w:rPr>
          <w:lang w:val="ru-RU"/>
        </w:rPr>
        <w:tab/>
        <w:t>операторы; (необязательные)</w:t>
      </w:r>
    </w:p>
    <w:p w:rsidR="002701F3" w:rsidRPr="00EC2A39" w:rsidRDefault="002701F3" w:rsidP="002701F3">
      <w:pPr>
        <w:pStyle w:val="Program"/>
      </w:pPr>
      <w:r w:rsidRPr="00EC2A39">
        <w:t>}</w:t>
      </w:r>
    </w:p>
    <w:p w:rsidR="002701F3" w:rsidRPr="00EC2A39" w:rsidRDefault="002701F3" w:rsidP="002701F3">
      <w:pPr>
        <w:pStyle w:val="Center"/>
      </w:pPr>
    </w:p>
    <w:p w:rsidR="002701F3" w:rsidRPr="00EC2A39" w:rsidRDefault="002701F3" w:rsidP="002701F3">
      <w:pPr>
        <w:pStyle w:val="Main"/>
        <w:ind w:firstLine="0"/>
        <w:jc w:val="center"/>
      </w:pPr>
      <w:r>
        <w:rPr>
          <w:noProof/>
          <w:lang w:eastAsia="en-US"/>
        </w:rPr>
        <w:drawing>
          <wp:inline distT="0" distB="0" distL="0" distR="0">
            <wp:extent cx="2075815" cy="4358005"/>
            <wp:effectExtent l="0" t="0" r="635" b="0"/>
            <wp:docPr id="18" name="Рисунок 18" descr="08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08_04"/>
                    <pic:cNvPicPr>
                      <a:picLocks noChangeAspect="1" noChangeArrowheads="1"/>
                    </pic:cNvPicPr>
                  </pic:nvPicPr>
                  <pic:blipFill>
                    <a:blip r:embed="rId25" cstate="print"/>
                    <a:srcRect/>
                    <a:stretch>
                      <a:fillRect/>
                    </a:stretch>
                  </pic:blipFill>
                  <pic:spPr bwMode="auto">
                    <a:xfrm>
                      <a:off x="0" y="0"/>
                      <a:ext cx="2075815" cy="4358005"/>
                    </a:xfrm>
                    <a:prstGeom prst="rect">
                      <a:avLst/>
                    </a:prstGeom>
                    <a:noFill/>
                    <a:ln w="9525">
                      <a:noFill/>
                      <a:miter lim="800000"/>
                      <a:headEnd/>
                      <a:tailEnd/>
                    </a:ln>
                  </pic:spPr>
                </pic:pic>
              </a:graphicData>
            </a:graphic>
          </wp:inline>
        </w:drawing>
      </w:r>
    </w:p>
    <w:p w:rsidR="002701F3" w:rsidRPr="00EC2A39" w:rsidRDefault="002701F3" w:rsidP="002701F3">
      <w:pPr>
        <w:pStyle w:val="Main"/>
        <w:ind w:firstLine="0"/>
        <w:jc w:val="center"/>
      </w:pPr>
    </w:p>
    <w:p w:rsidR="002701F3" w:rsidRPr="000D773D" w:rsidRDefault="002701F3" w:rsidP="002701F3">
      <w:pPr>
        <w:pStyle w:val="Main"/>
        <w:rPr>
          <w:lang w:val="ru-RU"/>
        </w:rPr>
      </w:pPr>
      <w:bookmarkStart w:id="60" w:name="AP01030"/>
      <w:r w:rsidRPr="000D773D">
        <w:rPr>
          <w:lang w:val="ru-RU"/>
        </w:rPr>
        <w:t xml:space="preserve">Когда мы хотим </w:t>
      </w:r>
      <w:bookmarkEnd w:id="60"/>
      <w:r w:rsidRPr="000D773D">
        <w:rPr>
          <w:lang w:val="ru-RU"/>
        </w:rPr>
        <w:t>получить одинаковый результат при переходе к разным меткам, мы можем использовать метки без операторов. Например, фрагмент программы</w:t>
      </w:r>
    </w:p>
    <w:p w:rsidR="002701F3" w:rsidRPr="000D773D" w:rsidRDefault="002701F3" w:rsidP="002701F3">
      <w:pPr>
        <w:pStyle w:val="Main"/>
        <w:rPr>
          <w:color w:val="0000FF"/>
          <w:lang w:val="ru-RU"/>
        </w:rPr>
      </w:pPr>
    </w:p>
    <w:p w:rsidR="002701F3" w:rsidRPr="000D773D" w:rsidRDefault="002701F3" w:rsidP="002701F3">
      <w:pPr>
        <w:pStyle w:val="Program"/>
        <w:rPr>
          <w:lang w:val="ru-RU"/>
        </w:rPr>
      </w:pPr>
      <w:r w:rsidRPr="00806899">
        <w:rPr>
          <w:color w:val="0000FF"/>
        </w:rPr>
        <w:lastRenderedPageBreak/>
        <w:t>case</w:t>
      </w:r>
      <w:r w:rsidRPr="000D773D">
        <w:rPr>
          <w:lang w:val="ru-RU"/>
        </w:rPr>
        <w:t xml:space="preserve"> '</w:t>
      </w:r>
      <w:r w:rsidRPr="00EC2A39">
        <w:rPr>
          <w:lang w:val="ru-RU"/>
        </w:rPr>
        <w:t>Е</w:t>
      </w:r>
      <w:r w:rsidRPr="000D773D">
        <w:rPr>
          <w:lang w:val="ru-RU"/>
        </w:rPr>
        <w:t>':</w:t>
      </w:r>
    </w:p>
    <w:p w:rsidR="002701F3" w:rsidRPr="000D773D" w:rsidRDefault="002701F3" w:rsidP="002701F3">
      <w:pPr>
        <w:pStyle w:val="Program"/>
        <w:rPr>
          <w:lang w:val="ru-RU"/>
        </w:rPr>
      </w:pPr>
      <w:r w:rsidRPr="00806899">
        <w:rPr>
          <w:color w:val="0000FF"/>
        </w:rPr>
        <w:t>case</w:t>
      </w:r>
      <w:r w:rsidRPr="000D773D">
        <w:rPr>
          <w:color w:val="0000FF"/>
          <w:lang w:val="ru-RU"/>
        </w:rPr>
        <w:t xml:space="preserve"> </w:t>
      </w:r>
      <w:r w:rsidRPr="000D773D">
        <w:rPr>
          <w:lang w:val="ru-RU"/>
        </w:rPr>
        <w:t>'</w:t>
      </w:r>
      <w:r w:rsidRPr="00EC2A39">
        <w:rPr>
          <w:lang w:val="ru-RU"/>
        </w:rPr>
        <w:t>е</w:t>
      </w:r>
      <w:r w:rsidRPr="000D773D">
        <w:rPr>
          <w:lang w:val="ru-RU"/>
        </w:rPr>
        <w:t>':</w:t>
      </w:r>
    </w:p>
    <w:p w:rsidR="002701F3" w:rsidRPr="000D773D" w:rsidRDefault="002701F3" w:rsidP="002701F3">
      <w:pPr>
        <w:pStyle w:val="Program"/>
        <w:rPr>
          <w:lang w:val="ru-RU"/>
        </w:rPr>
      </w:pPr>
      <w:r w:rsidRPr="000D773D">
        <w:rPr>
          <w:lang w:val="ru-RU"/>
        </w:rPr>
        <w:tab/>
      </w:r>
      <w:r w:rsidRPr="00EC2A39">
        <w:t>printf</w:t>
      </w:r>
      <w:r w:rsidRPr="000D773D">
        <w:rPr>
          <w:lang w:val="ru-RU"/>
        </w:rPr>
        <w:t xml:space="preserve">(" </w:t>
      </w:r>
      <w:r w:rsidRPr="00EC2A39">
        <w:rPr>
          <w:lang w:val="ru-RU"/>
        </w:rPr>
        <w:t>ехидна</w:t>
      </w:r>
      <w:r w:rsidRPr="000D773D">
        <w:rPr>
          <w:lang w:val="ru-RU"/>
        </w:rPr>
        <w:t xml:space="preserve">, </w:t>
      </w:r>
      <w:r w:rsidRPr="00EC2A39">
        <w:rPr>
          <w:lang w:val="ru-RU"/>
        </w:rPr>
        <w:t>муравьед</w:t>
      </w:r>
      <w:r w:rsidRPr="000D773D">
        <w:rPr>
          <w:lang w:val="ru-RU"/>
        </w:rPr>
        <w:t xml:space="preserve"> </w:t>
      </w:r>
      <w:r w:rsidRPr="00EC2A39">
        <w:rPr>
          <w:lang w:val="ru-RU"/>
        </w:rPr>
        <w:t>колючий</w:t>
      </w:r>
      <w:r w:rsidRPr="000D773D">
        <w:rPr>
          <w:lang w:val="ru-RU"/>
        </w:rPr>
        <w:t>.\</w:t>
      </w:r>
      <w:r w:rsidRPr="00EC2A39">
        <w:t>n</w:t>
      </w:r>
      <w:r w:rsidRPr="000D773D">
        <w:rPr>
          <w:lang w:val="ru-RU"/>
        </w:rPr>
        <w:t>");</w:t>
      </w:r>
    </w:p>
    <w:p w:rsidR="002701F3" w:rsidRPr="00EC2A39" w:rsidRDefault="002701F3" w:rsidP="002701F3">
      <w:pPr>
        <w:pStyle w:val="Program"/>
        <w:rPr>
          <w:lang w:val="ru-RU"/>
        </w:rPr>
      </w:pPr>
      <w:r w:rsidRPr="000D773D">
        <w:rPr>
          <w:color w:val="0000FF"/>
          <w:lang w:val="ru-RU"/>
        </w:rPr>
        <w:tab/>
      </w:r>
      <w:r w:rsidRPr="00806899">
        <w:rPr>
          <w:color w:val="0000FF"/>
          <w:lang w:val="ru-RU"/>
        </w:rPr>
        <w:t>break</w:t>
      </w:r>
      <w:r w:rsidRPr="00EC2A39">
        <w:rPr>
          <w:lang w:val="ru-RU"/>
        </w:rPr>
        <w:t>;</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 xml:space="preserve">свидетельствует о том, что указание букв Е или е приводит к печати названия «ехидна ...». Если будет введена буква Е, то произойдет переход к соответствующей метке, но, поскольку там операторы отсутствуют, будут выполняться операторы, расположенные ниже, пока не встретится оператор </w:t>
      </w:r>
      <w:r w:rsidRPr="00EC2A39">
        <w:t>break</w:t>
      </w:r>
      <w:r w:rsidRPr="000D773D">
        <w:rPr>
          <w:lang w:val="ru-RU"/>
        </w:rPr>
        <w:t>.</w:t>
      </w:r>
    </w:p>
    <w:p w:rsidR="002701F3" w:rsidRPr="000D773D" w:rsidRDefault="002701F3" w:rsidP="002701F3">
      <w:pPr>
        <w:pStyle w:val="Main"/>
        <w:rPr>
          <w:lang w:val="ru-RU"/>
        </w:rPr>
      </w:pPr>
      <w:r w:rsidRPr="000D773D">
        <w:rPr>
          <w:lang w:val="ru-RU"/>
        </w:rPr>
        <w:t xml:space="preserve">Наша программа имеет две небольшие особенности, о которых мы хотели бы упомянуть. Первая', поскольку мы собираемся использовать программу в диалоговом режиме, мы решили воспользоваться символом # вместо </w:t>
      </w:r>
      <w:r w:rsidRPr="00EC2A39">
        <w:t>EOF</w:t>
      </w:r>
      <w:r w:rsidRPr="000D773D">
        <w:rPr>
          <w:lang w:val="ru-RU"/>
        </w:rPr>
        <w:t xml:space="preserve"> в качестве признака прекращения ее работы. В работе компьютера могли бы возникнуть сложности, если бы он предложил нам ввести признак </w:t>
      </w:r>
      <w:r w:rsidRPr="00EC2A39">
        <w:t>EOF</w:t>
      </w:r>
      <w:r w:rsidRPr="000D773D">
        <w:rPr>
          <w:lang w:val="ru-RU"/>
        </w:rPr>
        <w:t xml:space="preserve"> или даже какой-нибудь управляющий символ, между тем как символ # вполне подходит для этой цели. Поскольку теперь отсутствует необходимость чтения символа </w:t>
      </w:r>
      <w:r w:rsidRPr="00EC2A39">
        <w:t>EOF</w:t>
      </w:r>
      <w:r w:rsidRPr="000D773D">
        <w:rPr>
          <w:lang w:val="ru-RU"/>
        </w:rPr>
        <w:t xml:space="preserve">, мы не должны описывать в программе переменную </w:t>
      </w:r>
      <w:r w:rsidRPr="00EC2A39">
        <w:t>ch</w:t>
      </w:r>
      <w:r w:rsidRPr="000D773D">
        <w:rPr>
          <w:lang w:val="ru-RU"/>
        </w:rPr>
        <w:t xml:space="preserve"> типа </w:t>
      </w:r>
      <w:r w:rsidRPr="00EC2A39">
        <w:t>int</w:t>
      </w:r>
      <w:r w:rsidRPr="000D773D">
        <w:rPr>
          <w:lang w:val="ru-RU"/>
        </w:rPr>
        <w:t xml:space="preserve">. Вторая: мы использовали оператор И, который позволяет игнорировать символы «новая строка» при вводе символов в программу. Это тоже некоторая плата за возможность диалоговой работы. Без этого оператора </w:t>
      </w:r>
      <w:r w:rsidRPr="00EC2A39">
        <w:t>if</w:t>
      </w:r>
      <w:r w:rsidRPr="000D773D">
        <w:rPr>
          <w:lang w:val="ru-RU"/>
        </w:rPr>
        <w:t xml:space="preserve"> каждый раз при нажатии клавиши [возврат] программе пришлось бы рассматривать данный признак как прочитанный символ.</w:t>
      </w:r>
    </w:p>
    <w:p w:rsidR="002701F3" w:rsidRPr="000D773D" w:rsidRDefault="002701F3" w:rsidP="002701F3">
      <w:pPr>
        <w:pStyle w:val="Main"/>
        <w:rPr>
          <w:lang w:val="ru-RU"/>
        </w:rPr>
      </w:pPr>
      <w:r w:rsidRPr="000D773D">
        <w:rPr>
          <w:lang w:val="ru-RU"/>
        </w:rPr>
        <w:t xml:space="preserve">Когда требуется использовать оператор </w:t>
      </w:r>
      <w:r w:rsidRPr="00806899">
        <w:t>switch</w:t>
      </w:r>
      <w:r w:rsidRPr="000D773D">
        <w:rPr>
          <w:lang w:val="ru-RU"/>
        </w:rPr>
        <w:t xml:space="preserve">, а когда конструкцию </w:t>
      </w:r>
      <w:r w:rsidRPr="00806899">
        <w:t>else</w:t>
      </w:r>
      <w:r w:rsidRPr="000D773D">
        <w:rPr>
          <w:lang w:val="ru-RU"/>
        </w:rPr>
        <w:t>-</w:t>
      </w:r>
      <w:r w:rsidRPr="00806899">
        <w:t>if</w:t>
      </w:r>
      <w:r w:rsidRPr="000D773D">
        <w:rPr>
          <w:lang w:val="ru-RU"/>
        </w:rPr>
        <w:t xml:space="preserve">? Часто у нас нет возможности выбора. </w:t>
      </w:r>
      <w:bookmarkStart w:id="61" w:name="AP01011"/>
      <w:r w:rsidRPr="000D773D">
        <w:rPr>
          <w:lang w:val="ru-RU"/>
        </w:rPr>
        <w:t xml:space="preserve">Вы не можете </w:t>
      </w:r>
      <w:bookmarkEnd w:id="61"/>
      <w:r w:rsidRPr="000D773D">
        <w:rPr>
          <w:lang w:val="ru-RU"/>
        </w:rPr>
        <w:t xml:space="preserve">применить оператор </w:t>
      </w:r>
      <w:r w:rsidRPr="00EC2A39">
        <w:t>switch</w:t>
      </w:r>
      <w:r w:rsidRPr="000D773D">
        <w:rPr>
          <w:lang w:val="ru-RU"/>
        </w:rPr>
        <w:t xml:space="preserve">, когда выбор вариантов основывается на вычислении значения переменной или выражения типа </w:t>
      </w:r>
      <w:r w:rsidRPr="00EC2A39">
        <w:t>float</w:t>
      </w:r>
      <w:r w:rsidRPr="000D773D">
        <w:rPr>
          <w:lang w:val="ru-RU"/>
        </w:rPr>
        <w:t xml:space="preserve">. Удобного способа воспользоваться оператором </w:t>
      </w:r>
      <w:r w:rsidRPr="00EC2A39">
        <w:t>switch</w:t>
      </w:r>
      <w:r w:rsidRPr="000D773D">
        <w:rPr>
          <w:lang w:val="ru-RU"/>
        </w:rPr>
        <w:t xml:space="preserve"> в случае, когда возможные значения переменной попадают в некоторый диапазон, также не существует. Проще написать, например, так:</w:t>
      </w:r>
    </w:p>
    <w:p w:rsidR="002701F3" w:rsidRPr="000D773D" w:rsidRDefault="002701F3" w:rsidP="002701F3">
      <w:pPr>
        <w:pStyle w:val="Main"/>
        <w:rPr>
          <w:lang w:val="ru-RU"/>
        </w:rPr>
      </w:pPr>
    </w:p>
    <w:p w:rsidR="002701F3" w:rsidRPr="000D773D" w:rsidRDefault="002701F3" w:rsidP="002701F3">
      <w:pPr>
        <w:pStyle w:val="Main"/>
        <w:rPr>
          <w:lang w:val="ru-RU"/>
        </w:rPr>
      </w:pPr>
      <w:r w:rsidRPr="00806899">
        <w:rPr>
          <w:color w:val="0000FF"/>
        </w:rPr>
        <w:t>if</w:t>
      </w:r>
      <w:r w:rsidRPr="000D773D">
        <w:rPr>
          <w:color w:val="0000FF"/>
          <w:lang w:val="ru-RU"/>
        </w:rPr>
        <w:t xml:space="preserve"> </w:t>
      </w:r>
      <w:r w:rsidRPr="000D773D">
        <w:rPr>
          <w:lang w:val="ru-RU"/>
        </w:rPr>
        <w:t>(</w:t>
      </w:r>
      <w:r w:rsidRPr="00EC2A39">
        <w:t>integer</w:t>
      </w:r>
      <w:r w:rsidRPr="000D773D">
        <w:rPr>
          <w:lang w:val="ru-RU"/>
        </w:rPr>
        <w:t xml:space="preserve"> &lt; 1000 &amp;&amp; </w:t>
      </w:r>
      <w:r w:rsidRPr="00EC2A39">
        <w:t>integer</w:t>
      </w:r>
      <w:r w:rsidRPr="000D773D">
        <w:rPr>
          <w:lang w:val="ru-RU"/>
        </w:rPr>
        <w:t xml:space="preserve"> &gt; 2)</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 xml:space="preserve">в то время как замена этой строки оператором </w:t>
      </w:r>
      <w:r w:rsidRPr="00EC2A39">
        <w:t>switch</w:t>
      </w:r>
      <w:r w:rsidRPr="000D773D">
        <w:rPr>
          <w:lang w:val="ru-RU"/>
        </w:rPr>
        <w:t xml:space="preserve"> приведет к необходимости ввести в программу метки для всех целых чисел от 3 до 999. Тем не менее, если у вас есть возможность применить оператор </w:t>
      </w:r>
      <w:r w:rsidRPr="00EC2A39">
        <w:t>switch</w:t>
      </w:r>
      <w:r w:rsidRPr="000D773D">
        <w:rPr>
          <w:lang w:val="ru-RU"/>
        </w:rPr>
        <w:t>, ваша программа будет выполняться более эффективно.</w:t>
      </w:r>
    </w:p>
    <w:p w:rsidR="002701F3" w:rsidRPr="000D773D" w:rsidRDefault="002701F3" w:rsidP="002701F3">
      <w:pPr>
        <w:pStyle w:val="Main"/>
        <w:rPr>
          <w:lang w:val="ru-RU"/>
        </w:rPr>
      </w:pPr>
    </w:p>
    <w:p w:rsidR="002701F3" w:rsidRPr="002701F3" w:rsidRDefault="002701F3" w:rsidP="002701F3">
      <w:pPr>
        <w:pStyle w:val="3"/>
        <w:keepNext w:val="0"/>
        <w:spacing w:before="0" w:after="0"/>
        <w:ind w:left="709" w:firstLine="0"/>
        <w:rPr>
          <w:sz w:val="20"/>
          <w:szCs w:val="20"/>
        </w:rPr>
      </w:pPr>
      <w:bookmarkStart w:id="62" w:name="_Toc129890460"/>
      <w:bookmarkStart w:id="63" w:name="_Toc515770108"/>
      <w:r w:rsidRPr="002701F3">
        <w:rPr>
          <w:sz w:val="20"/>
          <w:szCs w:val="20"/>
        </w:rPr>
        <w:t>Совместное использование операторов if-else-if и switch.</w:t>
      </w:r>
      <w:bookmarkEnd w:id="62"/>
      <w:bookmarkEnd w:id="63"/>
    </w:p>
    <w:p w:rsidR="002701F3" w:rsidRPr="000D773D" w:rsidRDefault="002701F3" w:rsidP="002701F3">
      <w:pPr>
        <w:pStyle w:val="Main"/>
        <w:rPr>
          <w:lang w:val="ru-RU"/>
        </w:rPr>
      </w:pPr>
      <w:r w:rsidRPr="000D773D">
        <w:rPr>
          <w:lang w:val="ru-RU"/>
        </w:rPr>
        <w:t xml:space="preserve">В следующем программном примере </w:t>
      </w:r>
      <w:bookmarkStart w:id="64" w:name="AP01029"/>
      <w:r w:rsidRPr="000D773D">
        <w:rPr>
          <w:lang w:val="ru-RU"/>
        </w:rPr>
        <w:t xml:space="preserve">перечисляемый тип </w:t>
      </w:r>
      <w:bookmarkEnd w:id="64"/>
      <w:r w:rsidRPr="000D773D">
        <w:rPr>
          <w:lang w:val="ru-RU"/>
        </w:rPr>
        <w:t>(</w:t>
      </w:r>
      <w:r w:rsidRPr="00EC2A39">
        <w:t>enum</w:t>
      </w:r>
      <w:r w:rsidRPr="000D773D">
        <w:rPr>
          <w:lang w:val="ru-RU"/>
        </w:rPr>
        <w:t>) используется для выполнения необходимых преобразований единиц измерения длины:</w:t>
      </w:r>
    </w:p>
    <w:p w:rsidR="002701F3" w:rsidRPr="000D773D" w:rsidRDefault="002701F3" w:rsidP="002701F3">
      <w:pPr>
        <w:pStyle w:val="Main"/>
        <w:rPr>
          <w:lang w:val="ru-RU"/>
        </w:rPr>
      </w:pPr>
    </w:p>
    <w:p w:rsidR="002701F3" w:rsidRPr="00630B45" w:rsidRDefault="002701F3" w:rsidP="002701F3">
      <w:pPr>
        <w:pStyle w:val="Program"/>
        <w:rPr>
          <w:color w:val="008000"/>
          <w:lang w:val="ru-RU"/>
        </w:rPr>
      </w:pPr>
      <w:r w:rsidRPr="00630B45">
        <w:rPr>
          <w:color w:val="008000"/>
          <w:lang w:val="ru-RU"/>
        </w:rPr>
        <w:t>/*07</w:t>
      </w:r>
      <w:r w:rsidRPr="008B65FD">
        <w:rPr>
          <w:color w:val="008000"/>
        </w:rPr>
        <w:t>IFELSW</w:t>
      </w:r>
      <w:r w:rsidRPr="00630B45">
        <w:rPr>
          <w:color w:val="008000"/>
          <w:lang w:val="ru-RU"/>
        </w:rPr>
        <w:t>.</w:t>
      </w:r>
      <w:r w:rsidRPr="008B65FD">
        <w:rPr>
          <w:color w:val="008000"/>
        </w:rPr>
        <w:t>C</w:t>
      </w:r>
    </w:p>
    <w:p w:rsidR="002701F3" w:rsidRPr="00630B45" w:rsidRDefault="002701F3" w:rsidP="002701F3">
      <w:pPr>
        <w:pStyle w:val="Program"/>
        <w:rPr>
          <w:color w:val="008000"/>
          <w:lang w:val="ru-RU"/>
        </w:rPr>
      </w:pPr>
      <w:r w:rsidRPr="00630B45">
        <w:rPr>
          <w:color w:val="008000"/>
          <w:lang w:val="ru-RU"/>
        </w:rPr>
        <w:t xml:space="preserve">Программа на С, иллюстрирующая использование оператора </w:t>
      </w:r>
      <w:r w:rsidRPr="008B65FD">
        <w:rPr>
          <w:color w:val="008000"/>
        </w:rPr>
        <w:t>if</w:t>
      </w:r>
      <w:r w:rsidRPr="00630B45">
        <w:rPr>
          <w:color w:val="008000"/>
          <w:lang w:val="ru-RU"/>
        </w:rPr>
        <w:t>-</w:t>
      </w:r>
      <w:r w:rsidRPr="008B65FD">
        <w:rPr>
          <w:color w:val="008000"/>
        </w:rPr>
        <w:t>else</w:t>
      </w:r>
      <w:r w:rsidRPr="00630B45">
        <w:rPr>
          <w:color w:val="008000"/>
          <w:lang w:val="ru-RU"/>
        </w:rPr>
        <w:t>-</w:t>
      </w:r>
      <w:r w:rsidRPr="008B65FD">
        <w:rPr>
          <w:color w:val="008000"/>
        </w:rPr>
        <w:t>if</w:t>
      </w:r>
    </w:p>
    <w:p w:rsidR="002701F3" w:rsidRPr="003C4B66" w:rsidRDefault="002701F3" w:rsidP="002701F3">
      <w:pPr>
        <w:pStyle w:val="Program"/>
        <w:rPr>
          <w:color w:val="008000"/>
          <w:lang w:val="ru-RU"/>
        </w:rPr>
      </w:pPr>
      <w:r w:rsidRPr="00630B45">
        <w:rPr>
          <w:color w:val="008000"/>
          <w:lang w:val="ru-RU"/>
        </w:rPr>
        <w:t xml:space="preserve">в сочетании с различными операторами </w:t>
      </w:r>
      <w:r w:rsidRPr="008B65FD">
        <w:rPr>
          <w:color w:val="008000"/>
        </w:rPr>
        <w:t>switch</w:t>
      </w:r>
      <w:r w:rsidRPr="00DD7B1E">
        <w:rPr>
          <w:color w:val="008000"/>
          <w:lang w:val="ru-RU"/>
        </w:rPr>
        <w:t>*/</w:t>
      </w:r>
    </w:p>
    <w:p w:rsidR="002701F3" w:rsidRPr="00DD7B1E" w:rsidRDefault="002701F3" w:rsidP="002701F3">
      <w:pPr>
        <w:pStyle w:val="Program"/>
        <w:rPr>
          <w:lang w:val="ru-RU"/>
        </w:rPr>
      </w:pPr>
    </w:p>
    <w:p w:rsidR="002701F3" w:rsidRPr="008B65FD" w:rsidRDefault="002701F3" w:rsidP="002701F3">
      <w:pPr>
        <w:pStyle w:val="Program"/>
      </w:pPr>
      <w:r w:rsidRPr="008B65FD">
        <w:rPr>
          <w:color w:val="0000FF"/>
        </w:rPr>
        <w:t>#include</w:t>
      </w:r>
      <w:r w:rsidRPr="008B65FD">
        <w:t xml:space="preserve"> "stdafx.h"</w:t>
      </w:r>
    </w:p>
    <w:p w:rsidR="002701F3" w:rsidRPr="008B65FD" w:rsidRDefault="002701F3" w:rsidP="002701F3">
      <w:pPr>
        <w:pStyle w:val="Program"/>
      </w:pPr>
      <w:r w:rsidRPr="008B65FD">
        <w:rPr>
          <w:color w:val="0000FF"/>
        </w:rPr>
        <w:t>#include</w:t>
      </w:r>
      <w:r w:rsidRPr="008B65FD">
        <w:t xml:space="preserve"> &lt;iostream&gt;</w:t>
      </w:r>
    </w:p>
    <w:p w:rsidR="002701F3" w:rsidRPr="008B65FD" w:rsidRDefault="002701F3" w:rsidP="002701F3">
      <w:pPr>
        <w:pStyle w:val="Program"/>
      </w:pPr>
      <w:r w:rsidRPr="008B65FD">
        <w:rPr>
          <w:color w:val="0000FF"/>
        </w:rPr>
        <w:t>#include</w:t>
      </w:r>
      <w:r w:rsidRPr="008B65FD">
        <w:t xml:space="preserve"> &lt;conio.h&gt;</w:t>
      </w:r>
    </w:p>
    <w:p w:rsidR="002701F3" w:rsidRPr="008B65FD" w:rsidRDefault="002701F3" w:rsidP="002701F3">
      <w:pPr>
        <w:pStyle w:val="Program"/>
      </w:pPr>
      <w:r w:rsidRPr="008B65FD">
        <w:rPr>
          <w:color w:val="0000FF"/>
        </w:rPr>
        <w:t>#include</w:t>
      </w:r>
      <w:r w:rsidRPr="008B65FD">
        <w:t xml:space="preserve"> &lt;stdio.h&gt;</w:t>
      </w:r>
    </w:p>
    <w:p w:rsidR="002701F3" w:rsidRPr="008B65FD" w:rsidRDefault="002701F3" w:rsidP="002701F3">
      <w:pPr>
        <w:pStyle w:val="Program"/>
        <w:rPr>
          <w:color w:val="008000"/>
        </w:rPr>
      </w:pPr>
      <w:r w:rsidRPr="008B65FD">
        <w:rPr>
          <w:color w:val="008000"/>
        </w:rPr>
        <w:t>//#include &lt;iostream.h&gt;</w:t>
      </w:r>
    </w:p>
    <w:p w:rsidR="002701F3" w:rsidRPr="008B65FD" w:rsidRDefault="002701F3" w:rsidP="002701F3">
      <w:pPr>
        <w:pStyle w:val="Program"/>
      </w:pPr>
      <w:r w:rsidRPr="008B65FD">
        <w:rPr>
          <w:color w:val="0000FF"/>
        </w:rPr>
        <w:t>using</w:t>
      </w:r>
      <w:r w:rsidRPr="008B65FD">
        <w:t xml:space="preserve"> </w:t>
      </w:r>
      <w:r w:rsidRPr="008B65FD">
        <w:rPr>
          <w:color w:val="0000FF"/>
        </w:rPr>
        <w:t>namespace</w:t>
      </w:r>
      <w:r w:rsidRPr="008B65FD">
        <w:t xml:space="preserve"> std;</w:t>
      </w:r>
    </w:p>
    <w:p w:rsidR="002701F3" w:rsidRPr="008B65FD" w:rsidRDefault="002701F3" w:rsidP="002701F3">
      <w:pPr>
        <w:pStyle w:val="Program"/>
      </w:pPr>
    </w:p>
    <w:p w:rsidR="002701F3" w:rsidRPr="008B65FD" w:rsidRDefault="002701F3" w:rsidP="002701F3">
      <w:pPr>
        <w:pStyle w:val="Program"/>
      </w:pPr>
      <w:r w:rsidRPr="008B65FD">
        <w:rPr>
          <w:color w:val="0000FF"/>
        </w:rPr>
        <w:t>typedef</w:t>
      </w:r>
      <w:r w:rsidRPr="008B65FD">
        <w:t xml:space="preserve"> </w:t>
      </w:r>
      <w:r w:rsidRPr="008B65FD">
        <w:rPr>
          <w:color w:val="0000FF"/>
        </w:rPr>
        <w:t>enum</w:t>
      </w:r>
      <w:r w:rsidRPr="008B65FD">
        <w:t xml:space="preserve"> conversion_type {YARDS, INCHES, CENTIMETERS, METERS} C_TYPE;</w:t>
      </w:r>
    </w:p>
    <w:p w:rsidR="002701F3" w:rsidRPr="008B65FD" w:rsidRDefault="002701F3" w:rsidP="002701F3">
      <w:pPr>
        <w:pStyle w:val="Program"/>
      </w:pPr>
    </w:p>
    <w:p w:rsidR="002701F3" w:rsidRPr="008B65FD" w:rsidRDefault="002701F3" w:rsidP="002701F3">
      <w:pPr>
        <w:pStyle w:val="Program"/>
      </w:pPr>
      <w:r w:rsidRPr="008B65FD">
        <w:t>main()</w:t>
      </w:r>
    </w:p>
    <w:p w:rsidR="002701F3" w:rsidRPr="008B65FD" w:rsidRDefault="002701F3" w:rsidP="002701F3">
      <w:pPr>
        <w:pStyle w:val="Program"/>
      </w:pPr>
      <w:r w:rsidRPr="008B65FD">
        <w:t>{</w:t>
      </w:r>
    </w:p>
    <w:p w:rsidR="002701F3" w:rsidRPr="008B65FD" w:rsidRDefault="002701F3" w:rsidP="002701F3">
      <w:pPr>
        <w:pStyle w:val="Program"/>
      </w:pPr>
      <w:r w:rsidRPr="008B65FD">
        <w:tab/>
      </w:r>
      <w:r w:rsidRPr="008B65FD">
        <w:rPr>
          <w:color w:val="0000FF"/>
        </w:rPr>
        <w:t>int</w:t>
      </w:r>
      <w:r w:rsidRPr="008B65FD">
        <w:t xml:space="preserve"> iuser_response;</w:t>
      </w:r>
    </w:p>
    <w:p w:rsidR="002701F3" w:rsidRPr="008B65FD" w:rsidRDefault="002701F3" w:rsidP="002701F3">
      <w:pPr>
        <w:pStyle w:val="Program"/>
      </w:pPr>
      <w:r w:rsidRPr="008B65FD">
        <w:tab/>
        <w:t>C_TYPE C_Tconversion;</w:t>
      </w:r>
    </w:p>
    <w:p w:rsidR="002701F3" w:rsidRPr="00630B45" w:rsidRDefault="002701F3" w:rsidP="002701F3">
      <w:pPr>
        <w:pStyle w:val="Program"/>
        <w:rPr>
          <w:lang w:val="ru-RU"/>
        </w:rPr>
      </w:pPr>
      <w:r w:rsidRPr="008B65FD">
        <w:tab/>
      </w:r>
      <w:r w:rsidRPr="008B65FD">
        <w:rPr>
          <w:color w:val="0000FF"/>
        </w:rPr>
        <w:t>int</w:t>
      </w:r>
      <w:r w:rsidRPr="00630B45">
        <w:rPr>
          <w:lang w:val="ru-RU"/>
        </w:rPr>
        <w:t xml:space="preserve"> </w:t>
      </w:r>
      <w:r w:rsidRPr="008B65FD">
        <w:t>ilength</w:t>
      </w:r>
      <w:r w:rsidRPr="00630B45">
        <w:rPr>
          <w:lang w:val="ru-RU"/>
        </w:rPr>
        <w:t>=30;</w:t>
      </w:r>
    </w:p>
    <w:p w:rsidR="002701F3" w:rsidRPr="00630B45" w:rsidRDefault="002701F3" w:rsidP="002701F3">
      <w:pPr>
        <w:pStyle w:val="Program"/>
        <w:rPr>
          <w:color w:val="008000"/>
          <w:lang w:val="ru-RU"/>
        </w:rPr>
      </w:pPr>
      <w:r w:rsidRPr="00630B45">
        <w:rPr>
          <w:lang w:val="ru-RU"/>
        </w:rPr>
        <w:tab/>
      </w:r>
      <w:r w:rsidRPr="008B65FD">
        <w:rPr>
          <w:color w:val="0000FF"/>
        </w:rPr>
        <w:t>float</w:t>
      </w:r>
      <w:r w:rsidRPr="00630B45">
        <w:rPr>
          <w:lang w:val="ru-RU"/>
        </w:rPr>
        <w:t xml:space="preserve"> </w:t>
      </w:r>
      <w:r w:rsidRPr="008B65FD">
        <w:t>fmeasurement</w:t>
      </w:r>
      <w:r w:rsidRPr="00630B45">
        <w:rPr>
          <w:lang w:val="ru-RU"/>
        </w:rPr>
        <w:t xml:space="preserve">; </w:t>
      </w:r>
      <w:r w:rsidRPr="00630B45">
        <w:rPr>
          <w:color w:val="008000"/>
          <w:lang w:val="ru-RU"/>
        </w:rPr>
        <w:t>/* Укажите единицы измерения для преобразования : */</w:t>
      </w:r>
    </w:p>
    <w:p w:rsidR="002701F3" w:rsidRPr="008B65FD" w:rsidRDefault="002701F3" w:rsidP="002701F3">
      <w:pPr>
        <w:pStyle w:val="Program"/>
      </w:pPr>
      <w:r w:rsidRPr="00630B45">
        <w:rPr>
          <w:lang w:val="ru-RU"/>
        </w:rPr>
        <w:tab/>
      </w:r>
      <w:r w:rsidRPr="008B65FD">
        <w:t>printf("\nPlease enter the measurement to be converted : ");</w:t>
      </w:r>
    </w:p>
    <w:p w:rsidR="002701F3" w:rsidRPr="008B65FD" w:rsidRDefault="002701F3" w:rsidP="002701F3">
      <w:pPr>
        <w:pStyle w:val="Program"/>
      </w:pPr>
      <w:r w:rsidRPr="008B65FD">
        <w:tab/>
        <w:t>scanf("%f",&amp;fmeasurement);</w:t>
      </w:r>
    </w:p>
    <w:p w:rsidR="002701F3" w:rsidRPr="008B65FD" w:rsidRDefault="002701F3" w:rsidP="002701F3">
      <w:pPr>
        <w:pStyle w:val="Program"/>
        <w:rPr>
          <w:color w:val="008000"/>
        </w:rPr>
      </w:pPr>
      <w:r w:rsidRPr="008B65FD">
        <w:tab/>
      </w:r>
      <w:r w:rsidRPr="008B65FD">
        <w:tab/>
      </w:r>
      <w:r w:rsidRPr="008B65FD">
        <w:rPr>
          <w:color w:val="008000"/>
        </w:rPr>
        <w:t>/* Введите :</w:t>
      </w:r>
    </w:p>
    <w:p w:rsidR="002701F3" w:rsidRPr="008B65FD" w:rsidRDefault="002701F3" w:rsidP="002701F3">
      <w:pPr>
        <w:pStyle w:val="Program"/>
        <w:rPr>
          <w:color w:val="008000"/>
        </w:rPr>
      </w:pPr>
      <w:r w:rsidRPr="008B65FD">
        <w:rPr>
          <w:color w:val="008000"/>
        </w:rPr>
        <w:tab/>
      </w:r>
      <w:r w:rsidRPr="008B65FD">
        <w:rPr>
          <w:color w:val="008000"/>
        </w:rPr>
        <w:tab/>
      </w:r>
      <w:r w:rsidRPr="008B65FD">
        <w:rPr>
          <w:color w:val="008000"/>
        </w:rPr>
        <w:tab/>
        <w:t>0— ярды</w:t>
      </w:r>
    </w:p>
    <w:p w:rsidR="002701F3" w:rsidRPr="008B65FD" w:rsidRDefault="002701F3" w:rsidP="002701F3">
      <w:pPr>
        <w:pStyle w:val="Program"/>
        <w:rPr>
          <w:color w:val="008000"/>
        </w:rPr>
      </w:pPr>
      <w:r w:rsidRPr="008B65FD">
        <w:rPr>
          <w:color w:val="008000"/>
        </w:rPr>
        <w:tab/>
      </w:r>
      <w:r w:rsidRPr="008B65FD">
        <w:rPr>
          <w:color w:val="008000"/>
        </w:rPr>
        <w:tab/>
      </w:r>
      <w:r w:rsidRPr="008B65FD">
        <w:rPr>
          <w:color w:val="008000"/>
        </w:rPr>
        <w:tab/>
        <w:t>1— дюймы</w:t>
      </w:r>
    </w:p>
    <w:p w:rsidR="002701F3" w:rsidRPr="008B65FD" w:rsidRDefault="002701F3" w:rsidP="002701F3">
      <w:pPr>
        <w:pStyle w:val="Program"/>
        <w:rPr>
          <w:color w:val="008000"/>
        </w:rPr>
      </w:pPr>
      <w:r w:rsidRPr="008B65FD">
        <w:rPr>
          <w:color w:val="008000"/>
        </w:rPr>
        <w:tab/>
      </w:r>
      <w:r w:rsidRPr="008B65FD">
        <w:rPr>
          <w:color w:val="008000"/>
        </w:rPr>
        <w:tab/>
      </w:r>
      <w:r w:rsidRPr="008B65FD">
        <w:rPr>
          <w:color w:val="008000"/>
        </w:rPr>
        <w:tab/>
        <w:t>2— сантиметры</w:t>
      </w:r>
    </w:p>
    <w:p w:rsidR="002701F3" w:rsidRPr="008B65FD" w:rsidRDefault="002701F3" w:rsidP="002701F3">
      <w:pPr>
        <w:pStyle w:val="Program"/>
        <w:rPr>
          <w:color w:val="008000"/>
        </w:rPr>
      </w:pPr>
      <w:r w:rsidRPr="008B65FD">
        <w:rPr>
          <w:color w:val="008000"/>
        </w:rPr>
        <w:tab/>
      </w:r>
      <w:r w:rsidRPr="008B65FD">
        <w:rPr>
          <w:color w:val="008000"/>
        </w:rPr>
        <w:tab/>
      </w:r>
      <w:r w:rsidRPr="008B65FD">
        <w:rPr>
          <w:color w:val="008000"/>
        </w:rPr>
        <w:tab/>
        <w:t>3–метры*/</w:t>
      </w:r>
    </w:p>
    <w:p w:rsidR="002701F3" w:rsidRPr="008B65FD" w:rsidRDefault="002701F3" w:rsidP="002701F3">
      <w:pPr>
        <w:pStyle w:val="Program"/>
      </w:pPr>
      <w:r w:rsidRPr="008B65FD">
        <w:tab/>
        <w:t>printf("\nPlease enter : \</w:t>
      </w:r>
    </w:p>
    <w:p w:rsidR="002701F3" w:rsidRPr="008B65FD" w:rsidRDefault="002701F3" w:rsidP="002701F3">
      <w:pPr>
        <w:pStyle w:val="Program"/>
      </w:pPr>
      <w:r w:rsidRPr="008B65FD">
        <w:tab/>
      </w:r>
      <w:r w:rsidRPr="008B65FD">
        <w:tab/>
      </w:r>
      <w:r w:rsidRPr="008B65FD">
        <w:tab/>
        <w:t>\n\t\t 0 for YARDS \</w:t>
      </w:r>
    </w:p>
    <w:p w:rsidR="002701F3" w:rsidRPr="008B65FD" w:rsidRDefault="002701F3" w:rsidP="002701F3">
      <w:pPr>
        <w:pStyle w:val="Program"/>
      </w:pPr>
      <w:r w:rsidRPr="008B65FD">
        <w:tab/>
      </w:r>
      <w:r w:rsidRPr="008B65FD">
        <w:tab/>
      </w:r>
      <w:r w:rsidRPr="008B65FD">
        <w:tab/>
        <w:t>\n\t\t 1 for INCHES \</w:t>
      </w:r>
    </w:p>
    <w:p w:rsidR="002701F3" w:rsidRPr="008B65FD" w:rsidRDefault="002701F3" w:rsidP="002701F3">
      <w:pPr>
        <w:pStyle w:val="Program"/>
      </w:pPr>
      <w:r w:rsidRPr="008B65FD">
        <w:tab/>
      </w:r>
      <w:r w:rsidRPr="008B65FD">
        <w:tab/>
      </w:r>
      <w:r w:rsidRPr="008B65FD">
        <w:tab/>
        <w:t>\n\t\t 2 for CENTIMETERS \</w:t>
      </w:r>
    </w:p>
    <w:p w:rsidR="002701F3" w:rsidRPr="008B65FD" w:rsidRDefault="002701F3" w:rsidP="002701F3">
      <w:pPr>
        <w:pStyle w:val="Program"/>
      </w:pPr>
      <w:r w:rsidRPr="008B65FD">
        <w:tab/>
      </w:r>
      <w:r w:rsidRPr="008B65FD">
        <w:tab/>
      </w:r>
      <w:r w:rsidRPr="008B65FD">
        <w:tab/>
        <w:t>\n\t\t 3 for METERS \</w:t>
      </w:r>
    </w:p>
    <w:p w:rsidR="002701F3" w:rsidRPr="008B65FD" w:rsidRDefault="002701F3" w:rsidP="002701F3">
      <w:pPr>
        <w:pStyle w:val="Program"/>
      </w:pPr>
      <w:r w:rsidRPr="008B65FD">
        <w:tab/>
      </w:r>
      <w:r w:rsidRPr="008B65FD">
        <w:tab/>
      </w:r>
      <w:r w:rsidRPr="008B65FD">
        <w:tab/>
        <w:t>\n\n\t\tYour response --&gt;&gt; ");</w:t>
      </w:r>
    </w:p>
    <w:p w:rsidR="002701F3" w:rsidRPr="008B65FD" w:rsidRDefault="002701F3" w:rsidP="002701F3">
      <w:pPr>
        <w:pStyle w:val="Program"/>
      </w:pPr>
      <w:r w:rsidRPr="008B65FD">
        <w:lastRenderedPageBreak/>
        <w:tab/>
      </w:r>
      <w:r w:rsidRPr="008B65FD">
        <w:tab/>
      </w:r>
      <w:r w:rsidRPr="008B65FD">
        <w:tab/>
        <w:t>/* Ваш ответ --&gt; */</w:t>
      </w:r>
    </w:p>
    <w:p w:rsidR="002701F3" w:rsidRPr="008B65FD" w:rsidRDefault="002701F3" w:rsidP="002701F3">
      <w:pPr>
        <w:pStyle w:val="Program"/>
      </w:pPr>
      <w:r w:rsidRPr="008B65FD">
        <w:tab/>
        <w:t>scanf("%d",&amp;iuser_response);</w:t>
      </w:r>
    </w:p>
    <w:p w:rsidR="002701F3" w:rsidRPr="008B65FD" w:rsidRDefault="002701F3" w:rsidP="002701F3">
      <w:pPr>
        <w:pStyle w:val="Program"/>
      </w:pPr>
      <w:r w:rsidRPr="008B65FD">
        <w:tab/>
      </w:r>
      <w:r w:rsidRPr="008B65FD">
        <w:rPr>
          <w:color w:val="0000FF"/>
        </w:rPr>
        <w:t>switch</w:t>
      </w:r>
      <w:r w:rsidRPr="008B65FD">
        <w:t>(iuser_response) {</w:t>
      </w:r>
    </w:p>
    <w:p w:rsidR="002701F3" w:rsidRPr="008B65FD" w:rsidRDefault="002701F3" w:rsidP="002701F3">
      <w:pPr>
        <w:pStyle w:val="Program"/>
      </w:pPr>
      <w:r w:rsidRPr="008B65FD">
        <w:tab/>
      </w:r>
      <w:r w:rsidRPr="008B65FD">
        <w:tab/>
      </w:r>
      <w:r w:rsidRPr="008B65FD">
        <w:rPr>
          <w:color w:val="0000FF"/>
        </w:rPr>
        <w:t>case</w:t>
      </w:r>
      <w:r w:rsidRPr="008B65FD">
        <w:t xml:space="preserve"> 0 : C_Tconversion = YARDS;</w:t>
      </w:r>
    </w:p>
    <w:p w:rsidR="002701F3" w:rsidRPr="008B65FD" w:rsidRDefault="002701F3" w:rsidP="002701F3">
      <w:pPr>
        <w:pStyle w:val="Program"/>
      </w:pPr>
      <w:r w:rsidRPr="008B65FD">
        <w:tab/>
      </w:r>
      <w:r w:rsidRPr="008B65FD">
        <w:tab/>
      </w:r>
      <w:r w:rsidRPr="008B65FD">
        <w:tab/>
      </w:r>
      <w:r w:rsidRPr="008B65FD">
        <w:rPr>
          <w:color w:val="0000FF"/>
        </w:rPr>
        <w:t>break</w:t>
      </w:r>
      <w:r w:rsidRPr="008B65FD">
        <w:t>;</w:t>
      </w:r>
    </w:p>
    <w:p w:rsidR="002701F3" w:rsidRPr="008B65FD" w:rsidRDefault="002701F3" w:rsidP="002701F3">
      <w:pPr>
        <w:pStyle w:val="Program"/>
      </w:pPr>
      <w:r w:rsidRPr="008B65FD">
        <w:tab/>
      </w:r>
      <w:r w:rsidRPr="008B65FD">
        <w:tab/>
      </w:r>
      <w:r w:rsidRPr="008B65FD">
        <w:rPr>
          <w:color w:val="0000FF"/>
        </w:rPr>
        <w:t>case</w:t>
      </w:r>
      <w:r w:rsidRPr="008B65FD">
        <w:t xml:space="preserve"> 1 : C_Tconversion = INCHES;</w:t>
      </w:r>
    </w:p>
    <w:p w:rsidR="002701F3" w:rsidRPr="008B65FD" w:rsidRDefault="002701F3" w:rsidP="002701F3">
      <w:pPr>
        <w:pStyle w:val="Program"/>
      </w:pPr>
      <w:r w:rsidRPr="008B65FD">
        <w:tab/>
      </w:r>
      <w:r w:rsidRPr="008B65FD">
        <w:tab/>
      </w:r>
      <w:r w:rsidRPr="008B65FD">
        <w:tab/>
      </w:r>
      <w:r w:rsidRPr="008B65FD">
        <w:rPr>
          <w:color w:val="0000FF"/>
        </w:rPr>
        <w:t>break</w:t>
      </w:r>
      <w:r w:rsidRPr="008B65FD">
        <w:t>;</w:t>
      </w:r>
    </w:p>
    <w:p w:rsidR="002701F3" w:rsidRPr="008B65FD" w:rsidRDefault="002701F3" w:rsidP="002701F3">
      <w:pPr>
        <w:pStyle w:val="Program"/>
      </w:pPr>
      <w:r w:rsidRPr="008B65FD">
        <w:tab/>
      </w:r>
      <w:r w:rsidRPr="008B65FD">
        <w:tab/>
      </w:r>
      <w:r w:rsidRPr="008B65FD">
        <w:rPr>
          <w:color w:val="0000FF"/>
        </w:rPr>
        <w:t>case</w:t>
      </w:r>
      <w:r w:rsidRPr="008B65FD">
        <w:t xml:space="preserve"> 2 : C_Tconversion = CENTIMETERS;</w:t>
      </w:r>
    </w:p>
    <w:p w:rsidR="002701F3" w:rsidRPr="008B65FD" w:rsidRDefault="002701F3" w:rsidP="002701F3">
      <w:pPr>
        <w:pStyle w:val="Program"/>
      </w:pPr>
      <w:r w:rsidRPr="008B65FD">
        <w:tab/>
      </w:r>
      <w:r w:rsidRPr="008B65FD">
        <w:tab/>
      </w:r>
      <w:r w:rsidRPr="008B65FD">
        <w:tab/>
      </w:r>
      <w:r w:rsidRPr="008B65FD">
        <w:rPr>
          <w:color w:val="0000FF"/>
        </w:rPr>
        <w:t>break</w:t>
      </w:r>
      <w:r w:rsidRPr="008B65FD">
        <w:t>;</w:t>
      </w:r>
    </w:p>
    <w:p w:rsidR="002701F3" w:rsidRPr="008B65FD" w:rsidRDefault="002701F3" w:rsidP="002701F3">
      <w:pPr>
        <w:pStyle w:val="Program"/>
      </w:pPr>
      <w:r w:rsidRPr="008B65FD">
        <w:tab/>
      </w:r>
      <w:r w:rsidRPr="008B65FD">
        <w:tab/>
      </w:r>
      <w:r w:rsidRPr="008B65FD">
        <w:rPr>
          <w:color w:val="0000FF"/>
        </w:rPr>
        <w:t>default</w:t>
      </w:r>
      <w:r w:rsidRPr="008B65FD">
        <w:t xml:space="preserve"> : C_Tconversion = METERS;</w:t>
      </w:r>
    </w:p>
    <w:p w:rsidR="002701F3" w:rsidRPr="008B65FD" w:rsidRDefault="002701F3" w:rsidP="002701F3">
      <w:pPr>
        <w:pStyle w:val="Program"/>
      </w:pPr>
      <w:r w:rsidRPr="008B65FD">
        <w:tab/>
        <w:t>}</w:t>
      </w:r>
    </w:p>
    <w:p w:rsidR="002701F3" w:rsidRPr="008B65FD" w:rsidRDefault="002701F3" w:rsidP="002701F3">
      <w:pPr>
        <w:pStyle w:val="Program"/>
      </w:pPr>
      <w:r w:rsidRPr="008B65FD">
        <w:tab/>
      </w:r>
      <w:r w:rsidRPr="008B65FD">
        <w:rPr>
          <w:color w:val="0000FF"/>
        </w:rPr>
        <w:t>if</w:t>
      </w:r>
      <w:r w:rsidRPr="008B65FD">
        <w:t>(C_Tconversion == YARDS)</w:t>
      </w:r>
    </w:p>
    <w:p w:rsidR="002701F3" w:rsidRPr="008B65FD" w:rsidRDefault="002701F3" w:rsidP="002701F3">
      <w:pPr>
        <w:pStyle w:val="Program"/>
      </w:pPr>
      <w:r w:rsidRPr="008B65FD">
        <w:tab/>
      </w:r>
      <w:r w:rsidRPr="008B65FD">
        <w:tab/>
        <w:t>fmeasurement = ilength / 3;</w:t>
      </w:r>
    </w:p>
    <w:p w:rsidR="002701F3" w:rsidRPr="008B65FD" w:rsidRDefault="002701F3" w:rsidP="002701F3">
      <w:pPr>
        <w:pStyle w:val="Program"/>
      </w:pPr>
      <w:r w:rsidRPr="008B65FD">
        <w:tab/>
      </w:r>
      <w:r w:rsidRPr="008B65FD">
        <w:rPr>
          <w:color w:val="0000FF"/>
        </w:rPr>
        <w:t>else</w:t>
      </w:r>
      <w:r w:rsidRPr="008B65FD">
        <w:t xml:space="preserve"> </w:t>
      </w:r>
      <w:r w:rsidRPr="008B65FD">
        <w:rPr>
          <w:color w:val="0000FF"/>
        </w:rPr>
        <w:t>if</w:t>
      </w:r>
      <w:r w:rsidRPr="008B65FD">
        <w:t>(C_Tconversion == INCHES)</w:t>
      </w:r>
    </w:p>
    <w:p w:rsidR="002701F3" w:rsidRPr="008B65FD" w:rsidRDefault="002701F3" w:rsidP="002701F3">
      <w:pPr>
        <w:pStyle w:val="Program"/>
      </w:pPr>
      <w:r w:rsidRPr="008B65FD">
        <w:tab/>
      </w:r>
      <w:r w:rsidRPr="008B65FD">
        <w:tab/>
        <w:t>fmeasurement = ilength * 12;</w:t>
      </w:r>
    </w:p>
    <w:p w:rsidR="002701F3" w:rsidRPr="008B65FD" w:rsidRDefault="002701F3" w:rsidP="002701F3">
      <w:pPr>
        <w:pStyle w:val="Program"/>
      </w:pPr>
      <w:r w:rsidRPr="008B65FD">
        <w:tab/>
      </w:r>
      <w:r w:rsidRPr="008B65FD">
        <w:rPr>
          <w:color w:val="0000FF"/>
        </w:rPr>
        <w:t>else</w:t>
      </w:r>
      <w:r w:rsidRPr="008B65FD">
        <w:t xml:space="preserve"> </w:t>
      </w:r>
      <w:r w:rsidRPr="008B65FD">
        <w:rPr>
          <w:color w:val="0000FF"/>
        </w:rPr>
        <w:t>if</w:t>
      </w:r>
      <w:r w:rsidRPr="008B65FD">
        <w:t>(C_Tconversion == CENTIMETERS)</w:t>
      </w:r>
    </w:p>
    <w:p w:rsidR="002701F3" w:rsidRPr="008B65FD" w:rsidRDefault="002701F3" w:rsidP="002701F3">
      <w:pPr>
        <w:pStyle w:val="Program"/>
      </w:pPr>
      <w:r w:rsidRPr="008B65FD">
        <w:tab/>
      </w:r>
      <w:r w:rsidRPr="008B65FD">
        <w:tab/>
        <w:t>fmeasurement = ilength * 12 * 2.54;</w:t>
      </w:r>
    </w:p>
    <w:p w:rsidR="002701F3" w:rsidRPr="008B65FD" w:rsidRDefault="002701F3" w:rsidP="002701F3">
      <w:pPr>
        <w:pStyle w:val="Program"/>
      </w:pPr>
      <w:r w:rsidRPr="008B65FD">
        <w:tab/>
      </w:r>
      <w:r w:rsidRPr="008B65FD">
        <w:rPr>
          <w:color w:val="0000FF"/>
        </w:rPr>
        <w:t>else</w:t>
      </w:r>
      <w:r w:rsidRPr="008B65FD">
        <w:t xml:space="preserve"> </w:t>
      </w:r>
      <w:r w:rsidRPr="008B65FD">
        <w:rPr>
          <w:color w:val="0000FF"/>
        </w:rPr>
        <w:t>if</w:t>
      </w:r>
      <w:r w:rsidRPr="008B65FD">
        <w:t>(C_Tconversion = METERS)</w:t>
      </w:r>
    </w:p>
    <w:p w:rsidR="002701F3" w:rsidRPr="008B65FD" w:rsidRDefault="002701F3" w:rsidP="002701F3">
      <w:pPr>
        <w:pStyle w:val="Program"/>
      </w:pPr>
      <w:r w:rsidRPr="008B65FD">
        <w:tab/>
      </w:r>
      <w:r w:rsidRPr="008B65FD">
        <w:tab/>
        <w:t>fmeasurement = (ilength * 12 * 2.54)/100;</w:t>
      </w:r>
    </w:p>
    <w:p w:rsidR="002701F3" w:rsidRPr="008B65FD" w:rsidRDefault="002701F3" w:rsidP="002701F3">
      <w:pPr>
        <w:pStyle w:val="Program"/>
        <w:rPr>
          <w:color w:val="0000FF"/>
        </w:rPr>
      </w:pPr>
      <w:r w:rsidRPr="008B65FD">
        <w:tab/>
      </w:r>
      <w:r w:rsidRPr="008B65FD">
        <w:rPr>
          <w:color w:val="0000FF"/>
        </w:rPr>
        <w:t>else</w:t>
      </w:r>
    </w:p>
    <w:p w:rsidR="002701F3" w:rsidRPr="008B65FD" w:rsidRDefault="002701F3" w:rsidP="002701F3">
      <w:pPr>
        <w:pStyle w:val="Program"/>
        <w:rPr>
          <w:color w:val="008000"/>
        </w:rPr>
      </w:pPr>
      <w:r w:rsidRPr="008B65FD">
        <w:tab/>
      </w:r>
      <w:r w:rsidRPr="008B65FD">
        <w:tab/>
        <w:t xml:space="preserve">printf("No conversion required"); </w:t>
      </w:r>
      <w:r w:rsidRPr="008B65FD">
        <w:rPr>
          <w:color w:val="008000"/>
        </w:rPr>
        <w:t>/* Преобразование не требуется */</w:t>
      </w:r>
    </w:p>
    <w:p w:rsidR="002701F3" w:rsidRPr="008B65FD" w:rsidRDefault="002701F3" w:rsidP="002701F3">
      <w:pPr>
        <w:pStyle w:val="Program"/>
      </w:pPr>
      <w:r w:rsidRPr="008B65FD">
        <w:tab/>
      </w:r>
      <w:r w:rsidRPr="008B65FD">
        <w:rPr>
          <w:color w:val="0000FF"/>
        </w:rPr>
        <w:t>switch</w:t>
      </w:r>
      <w:r w:rsidRPr="008B65FD">
        <w:t>(C_Tconversion) {</w:t>
      </w:r>
    </w:p>
    <w:p w:rsidR="002701F3" w:rsidRPr="008B65FD" w:rsidRDefault="002701F3" w:rsidP="002701F3">
      <w:pPr>
        <w:pStyle w:val="Program"/>
      </w:pPr>
      <w:r w:rsidRPr="008B65FD">
        <w:tab/>
      </w:r>
      <w:r w:rsidRPr="008B65FD">
        <w:tab/>
      </w:r>
      <w:r w:rsidRPr="008B65FD">
        <w:rPr>
          <w:color w:val="0000FF"/>
        </w:rPr>
        <w:t>case</w:t>
      </w:r>
      <w:r w:rsidRPr="008B65FD">
        <w:t xml:space="preserve"> YARDS : printf("\n\t\t %4.2f yards", fmeasurement);</w:t>
      </w:r>
    </w:p>
    <w:p w:rsidR="002701F3" w:rsidRPr="008B65FD" w:rsidRDefault="002701F3" w:rsidP="002701F3">
      <w:pPr>
        <w:pStyle w:val="Program"/>
      </w:pPr>
      <w:r w:rsidRPr="008B65FD">
        <w:tab/>
      </w:r>
      <w:r w:rsidRPr="008B65FD">
        <w:tab/>
      </w:r>
      <w:r w:rsidRPr="008B65FD">
        <w:tab/>
      </w:r>
      <w:r w:rsidRPr="008B65FD">
        <w:rPr>
          <w:color w:val="0000FF"/>
        </w:rPr>
        <w:t>break</w:t>
      </w:r>
      <w:r w:rsidRPr="008B65FD">
        <w:t>;</w:t>
      </w:r>
    </w:p>
    <w:p w:rsidR="002701F3" w:rsidRPr="008B65FD" w:rsidRDefault="002701F3" w:rsidP="002701F3">
      <w:pPr>
        <w:pStyle w:val="Program"/>
      </w:pPr>
      <w:r w:rsidRPr="008B65FD">
        <w:tab/>
      </w:r>
      <w:r w:rsidRPr="008B65FD">
        <w:tab/>
      </w:r>
      <w:r w:rsidRPr="008B65FD">
        <w:rPr>
          <w:color w:val="0000FF"/>
        </w:rPr>
        <w:t>case</w:t>
      </w:r>
      <w:r w:rsidRPr="008B65FD">
        <w:t xml:space="preserve"> INCHES : printf("\n\t\t %4.2f inches", fmeasurement);</w:t>
      </w:r>
    </w:p>
    <w:p w:rsidR="002701F3" w:rsidRPr="008B65FD" w:rsidRDefault="002701F3" w:rsidP="002701F3">
      <w:pPr>
        <w:pStyle w:val="Program"/>
      </w:pPr>
      <w:r w:rsidRPr="008B65FD">
        <w:tab/>
      </w:r>
      <w:r w:rsidRPr="008B65FD">
        <w:tab/>
      </w:r>
      <w:r w:rsidRPr="008B65FD">
        <w:tab/>
      </w:r>
      <w:r w:rsidRPr="008B65FD">
        <w:rPr>
          <w:color w:val="0000FF"/>
        </w:rPr>
        <w:t>break</w:t>
      </w:r>
      <w:r w:rsidRPr="008B65FD">
        <w:t>;</w:t>
      </w:r>
    </w:p>
    <w:p w:rsidR="002701F3" w:rsidRPr="008B65FD" w:rsidRDefault="002701F3" w:rsidP="002701F3">
      <w:pPr>
        <w:pStyle w:val="Program"/>
      </w:pPr>
      <w:r w:rsidRPr="008B65FD">
        <w:tab/>
      </w:r>
      <w:r w:rsidRPr="008B65FD">
        <w:tab/>
      </w:r>
      <w:r w:rsidRPr="008B65FD">
        <w:rPr>
          <w:color w:val="0000FF"/>
        </w:rPr>
        <w:t>case</w:t>
      </w:r>
      <w:r w:rsidRPr="008B65FD">
        <w:t xml:space="preserve"> CENTIMETERS : printf("\n\t\t %4.2f centimeters", fmeasurement);</w:t>
      </w:r>
    </w:p>
    <w:p w:rsidR="002701F3" w:rsidRPr="008B65FD" w:rsidRDefault="002701F3" w:rsidP="002701F3">
      <w:pPr>
        <w:pStyle w:val="Program"/>
      </w:pPr>
      <w:r w:rsidRPr="008B65FD">
        <w:tab/>
      </w:r>
      <w:r w:rsidRPr="008B65FD">
        <w:tab/>
      </w:r>
      <w:r w:rsidRPr="008B65FD">
        <w:tab/>
      </w:r>
      <w:r w:rsidRPr="008B65FD">
        <w:rPr>
          <w:color w:val="0000FF"/>
        </w:rPr>
        <w:t>break</w:t>
      </w:r>
      <w:r w:rsidRPr="008B65FD">
        <w:t>;</w:t>
      </w:r>
    </w:p>
    <w:p w:rsidR="002701F3" w:rsidRPr="008B65FD" w:rsidRDefault="002701F3" w:rsidP="002701F3">
      <w:pPr>
        <w:pStyle w:val="Program"/>
      </w:pPr>
      <w:r w:rsidRPr="008B65FD">
        <w:tab/>
      </w:r>
      <w:r w:rsidRPr="008B65FD">
        <w:tab/>
      </w:r>
      <w:r w:rsidRPr="008B65FD">
        <w:rPr>
          <w:color w:val="0000FF"/>
        </w:rPr>
        <w:t>default</w:t>
      </w:r>
      <w:r w:rsidRPr="008B65FD">
        <w:t xml:space="preserve"> : printf("\n\t\t %4.2f meters", fmeasurement);</w:t>
      </w:r>
    </w:p>
    <w:p w:rsidR="002701F3" w:rsidRPr="008B65FD" w:rsidRDefault="002701F3" w:rsidP="002701F3">
      <w:pPr>
        <w:pStyle w:val="Program"/>
      </w:pPr>
      <w:r w:rsidRPr="008B65FD">
        <w:tab/>
        <w:t>}</w:t>
      </w:r>
    </w:p>
    <w:p w:rsidR="002701F3" w:rsidRPr="008B65FD" w:rsidRDefault="002701F3" w:rsidP="002701F3">
      <w:pPr>
        <w:pStyle w:val="Program"/>
        <w:rPr>
          <w:color w:val="008000"/>
        </w:rPr>
      </w:pPr>
      <w:r w:rsidRPr="008B65FD">
        <w:tab/>
        <w:t>printf ("\n\nPress any key to finish\n");</w:t>
      </w:r>
      <w:r w:rsidRPr="008B65FD">
        <w:rPr>
          <w:color w:val="008000"/>
        </w:rPr>
        <w:t>/* Конец работы */</w:t>
      </w:r>
    </w:p>
    <w:p w:rsidR="002701F3" w:rsidRPr="008B65FD" w:rsidRDefault="002701F3" w:rsidP="002701F3">
      <w:pPr>
        <w:pStyle w:val="Program"/>
      </w:pPr>
      <w:r w:rsidRPr="008B65FD">
        <w:tab/>
        <w:t>_getch();</w:t>
      </w:r>
    </w:p>
    <w:p w:rsidR="002701F3" w:rsidRPr="008B65FD" w:rsidRDefault="002701F3" w:rsidP="002701F3">
      <w:pPr>
        <w:pStyle w:val="Program"/>
      </w:pPr>
      <w:r w:rsidRPr="008B65FD">
        <w:tab/>
      </w:r>
      <w:r w:rsidRPr="008B65FD">
        <w:rPr>
          <w:color w:val="0000FF"/>
        </w:rPr>
        <w:t>return</w:t>
      </w:r>
      <w:r w:rsidRPr="008B65FD">
        <w:t>(0);</w:t>
      </w:r>
    </w:p>
    <w:p w:rsidR="002701F3" w:rsidRPr="00EC2A39" w:rsidRDefault="002701F3" w:rsidP="002701F3">
      <w:pPr>
        <w:pStyle w:val="Program"/>
        <w:rPr>
          <w:lang w:val="ru-RU"/>
        </w:rPr>
      </w:pPr>
      <w:r w:rsidRPr="008B65FD">
        <w:t>}</w:t>
      </w:r>
    </w:p>
    <w:p w:rsidR="002701F3" w:rsidRDefault="002701F3" w:rsidP="002701F3">
      <w:pPr>
        <w:pStyle w:val="Main"/>
        <w:ind w:firstLine="0"/>
        <w:jc w:val="center"/>
      </w:pPr>
    </w:p>
    <w:p w:rsidR="002701F3" w:rsidRDefault="002701F3" w:rsidP="002701F3">
      <w:pPr>
        <w:pStyle w:val="Main"/>
        <w:ind w:firstLine="0"/>
        <w:jc w:val="center"/>
      </w:pPr>
      <w:r>
        <w:rPr>
          <w:noProof/>
          <w:lang w:eastAsia="en-US"/>
        </w:rPr>
        <w:drawing>
          <wp:inline distT="0" distB="0" distL="0" distR="0">
            <wp:extent cx="2899410" cy="1688465"/>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r="36459" b="-2499"/>
                    <a:stretch>
                      <a:fillRect/>
                    </a:stretch>
                  </pic:blipFill>
                  <pic:spPr bwMode="auto">
                    <a:xfrm>
                      <a:off x="0" y="0"/>
                      <a:ext cx="2899410" cy="1688465"/>
                    </a:xfrm>
                    <a:prstGeom prst="rect">
                      <a:avLst/>
                    </a:prstGeom>
                    <a:noFill/>
                    <a:ln w="9525">
                      <a:noFill/>
                      <a:miter lim="800000"/>
                      <a:headEnd/>
                      <a:tailEnd/>
                    </a:ln>
                  </pic:spPr>
                </pic:pic>
              </a:graphicData>
            </a:graphic>
          </wp:inline>
        </w:drawing>
      </w:r>
    </w:p>
    <w:p w:rsidR="002701F3" w:rsidRPr="00EC2A39" w:rsidRDefault="002701F3" w:rsidP="002701F3">
      <w:pPr>
        <w:pStyle w:val="Main"/>
        <w:ind w:firstLine="0"/>
        <w:jc w:val="center"/>
      </w:pPr>
    </w:p>
    <w:p w:rsidR="002701F3" w:rsidRPr="000D773D" w:rsidRDefault="002701F3" w:rsidP="002701F3">
      <w:pPr>
        <w:pStyle w:val="Main"/>
        <w:rPr>
          <w:lang w:val="ru-RU"/>
        </w:rPr>
      </w:pPr>
      <w:r w:rsidRPr="000D773D">
        <w:rPr>
          <w:lang w:val="ru-RU"/>
        </w:rPr>
        <w:t xml:space="preserve">В этом примере для указанного пересчета единиц длины используется перечисляемый тип данных. В стандартном С перечисляемые типы существуют только внутри самой программы (для обеспечения читабельности программы), и значения входящих в них переменных нельзя задавать или выводить непосредственно. Первый оператор </w:t>
      </w:r>
      <w:r w:rsidRPr="00EC2A39">
        <w:t>switch</w:t>
      </w:r>
      <w:r w:rsidRPr="000D773D">
        <w:rPr>
          <w:lang w:val="ru-RU"/>
        </w:rPr>
        <w:t xml:space="preserve"> в программе предназначен для преобразования введенного кода в соответствующий тип </w:t>
      </w:r>
      <w:r w:rsidRPr="00EC2A39">
        <w:t>C</w:t>
      </w:r>
      <w:r w:rsidRPr="000D773D">
        <w:rPr>
          <w:lang w:val="ru-RU"/>
        </w:rPr>
        <w:t>_</w:t>
      </w:r>
      <w:r w:rsidRPr="00EC2A39">
        <w:t>Tconversion</w:t>
      </w:r>
      <w:r w:rsidRPr="000D773D">
        <w:rPr>
          <w:lang w:val="ru-RU"/>
        </w:rPr>
        <w:t xml:space="preserve">. Нужное преобразование выполняется при помощи вложенных операторов </w:t>
      </w:r>
      <w:r w:rsidRPr="00EC2A39">
        <w:t>if</w:t>
      </w:r>
      <w:r w:rsidRPr="000D773D">
        <w:rPr>
          <w:lang w:val="ru-RU"/>
        </w:rPr>
        <w:t>-</w:t>
      </w:r>
      <w:r w:rsidRPr="00EC2A39">
        <w:t>else</w:t>
      </w:r>
      <w:r w:rsidRPr="000D773D">
        <w:rPr>
          <w:lang w:val="ru-RU"/>
        </w:rPr>
        <w:t>-</w:t>
      </w:r>
      <w:r w:rsidRPr="00EC2A39">
        <w:t>if</w:t>
      </w:r>
      <w:r w:rsidRPr="000D773D">
        <w:rPr>
          <w:lang w:val="ru-RU"/>
        </w:rPr>
        <w:t xml:space="preserve">. В последнем операторе </w:t>
      </w:r>
      <w:r w:rsidRPr="00EC2A39">
        <w:t>switch</w:t>
      </w:r>
      <w:r w:rsidRPr="000D773D">
        <w:rPr>
          <w:lang w:val="ru-RU"/>
        </w:rPr>
        <w:t xml:space="preserve"> печатается преобразованное значение и название единицы измерения. Конечно же, вложенные операторы </w:t>
      </w:r>
      <w:r w:rsidRPr="00EC2A39">
        <w:t>if</w:t>
      </w:r>
      <w:r w:rsidRPr="000D773D">
        <w:rPr>
          <w:lang w:val="ru-RU"/>
        </w:rPr>
        <w:t>-</w:t>
      </w:r>
      <w:r w:rsidRPr="00EC2A39">
        <w:t>else</w:t>
      </w:r>
      <w:r w:rsidRPr="000D773D">
        <w:rPr>
          <w:lang w:val="ru-RU"/>
        </w:rPr>
        <w:t>-</w:t>
      </w:r>
      <w:r w:rsidRPr="00EC2A39">
        <w:t>if</w:t>
      </w:r>
      <w:r w:rsidRPr="000D773D">
        <w:rPr>
          <w:lang w:val="ru-RU"/>
        </w:rPr>
        <w:t xml:space="preserve"> можно было бы записать при помощи оператора </w:t>
      </w:r>
      <w:r w:rsidRPr="00EC2A39">
        <w:t>switch</w:t>
      </w:r>
      <w:r w:rsidRPr="000D773D">
        <w:rPr>
          <w:lang w:val="ru-RU"/>
        </w:rPr>
        <w:t>.</w:t>
      </w:r>
    </w:p>
    <w:p w:rsidR="002701F3" w:rsidRPr="000D773D" w:rsidRDefault="002701F3" w:rsidP="002701F3">
      <w:pPr>
        <w:pStyle w:val="Main"/>
        <w:rPr>
          <w:lang w:val="ru-RU"/>
        </w:rPr>
      </w:pPr>
    </w:p>
    <w:p w:rsidR="002701F3" w:rsidRPr="000D773D" w:rsidRDefault="002701F3" w:rsidP="002701F3">
      <w:pPr>
        <w:pStyle w:val="Main"/>
        <w:rPr>
          <w:b/>
          <w:lang w:val="ru-RU"/>
        </w:rPr>
      </w:pPr>
      <w:r w:rsidRPr="000D773D">
        <w:rPr>
          <w:b/>
          <w:lang w:val="ru-RU"/>
        </w:rPr>
        <w:t>Что вы должны были узнать.</w:t>
      </w:r>
    </w:p>
    <w:p w:rsidR="002701F3" w:rsidRPr="000D773D" w:rsidRDefault="002701F3" w:rsidP="002701F3">
      <w:pPr>
        <w:pStyle w:val="Main"/>
        <w:rPr>
          <w:lang w:val="ru-RU"/>
        </w:rPr>
      </w:pPr>
      <w:r w:rsidRPr="000D773D">
        <w:rPr>
          <w:lang w:val="ru-RU"/>
        </w:rPr>
        <w:t xml:space="preserve">Как осуществить выбор из двух возможностей — выполнить оператор или пропустить его: с помощью оператора </w:t>
      </w:r>
      <w:r w:rsidRPr="00EC2A39">
        <w:t>if</w:t>
      </w:r>
      <w:r w:rsidRPr="000D773D">
        <w:rPr>
          <w:lang w:val="ru-RU"/>
        </w:rPr>
        <w:t>.</w:t>
      </w:r>
    </w:p>
    <w:p w:rsidR="002701F3" w:rsidRPr="000D773D" w:rsidRDefault="002701F3" w:rsidP="002701F3">
      <w:pPr>
        <w:pStyle w:val="Main"/>
        <w:rPr>
          <w:lang w:val="ru-RU"/>
        </w:rPr>
      </w:pPr>
      <w:r w:rsidRPr="000D773D">
        <w:rPr>
          <w:lang w:val="ru-RU"/>
        </w:rPr>
        <w:t xml:space="preserve">Как осуществить выбор одного из двух вариантов: с помощью оператора </w:t>
      </w:r>
      <w:r w:rsidRPr="00EC2A39">
        <w:t>if</w:t>
      </w:r>
      <w:r w:rsidRPr="000D773D">
        <w:rPr>
          <w:lang w:val="ru-RU"/>
        </w:rPr>
        <w:t>-</w:t>
      </w:r>
      <w:r w:rsidRPr="00EC2A39">
        <w:t>else</w:t>
      </w:r>
    </w:p>
    <w:p w:rsidR="002701F3" w:rsidRPr="000D773D" w:rsidRDefault="002701F3" w:rsidP="002701F3">
      <w:pPr>
        <w:pStyle w:val="Main"/>
        <w:rPr>
          <w:lang w:val="ru-RU"/>
        </w:rPr>
      </w:pPr>
      <w:r w:rsidRPr="000D773D">
        <w:rPr>
          <w:lang w:val="ru-RU"/>
        </w:rPr>
        <w:t xml:space="preserve">Как осуществить выбор одного из нескольких вариантов: с помощью операторов </w:t>
      </w:r>
      <w:r w:rsidRPr="00EC2A39">
        <w:t>else</w:t>
      </w:r>
      <w:r w:rsidRPr="000D773D">
        <w:rPr>
          <w:lang w:val="ru-RU"/>
        </w:rPr>
        <w:t>-</w:t>
      </w:r>
      <w:r w:rsidRPr="00EC2A39">
        <w:t>if</w:t>
      </w:r>
      <w:r w:rsidRPr="000D773D">
        <w:rPr>
          <w:lang w:val="ru-RU"/>
        </w:rPr>
        <w:t xml:space="preserve">, </w:t>
      </w:r>
      <w:r w:rsidRPr="00EC2A39">
        <w:t>switch</w:t>
      </w:r>
    </w:p>
    <w:p w:rsidR="002701F3" w:rsidRPr="000D773D" w:rsidRDefault="002701F3" w:rsidP="002701F3">
      <w:pPr>
        <w:pStyle w:val="Main"/>
        <w:rPr>
          <w:lang w:val="ru-RU"/>
        </w:rPr>
      </w:pPr>
      <w:r w:rsidRPr="000D773D">
        <w:rPr>
          <w:lang w:val="ru-RU"/>
        </w:rPr>
        <w:t>Операции отношения: &gt; &gt; = = = &lt; = &lt; ! =</w:t>
      </w:r>
    </w:p>
    <w:p w:rsidR="002701F3" w:rsidRPr="000D773D" w:rsidRDefault="002701F3" w:rsidP="002701F3">
      <w:pPr>
        <w:pStyle w:val="Main"/>
        <w:rPr>
          <w:lang w:val="ru-RU"/>
        </w:rPr>
      </w:pPr>
      <w:r w:rsidRPr="000D773D">
        <w:rPr>
          <w:lang w:val="ru-RU"/>
        </w:rPr>
        <w:t>Логические операции: &amp;&amp; || !</w:t>
      </w:r>
    </w:p>
    <w:p w:rsidR="002701F3" w:rsidRPr="000D773D" w:rsidRDefault="002701F3" w:rsidP="002701F3">
      <w:pPr>
        <w:pStyle w:val="Main"/>
        <w:rPr>
          <w:lang w:val="ru-RU"/>
        </w:rPr>
      </w:pPr>
      <w:r w:rsidRPr="000D773D">
        <w:rPr>
          <w:lang w:val="ru-RU"/>
        </w:rPr>
        <w:t>Операция условия: :?</w:t>
      </w:r>
    </w:p>
    <w:p w:rsidR="002701F3" w:rsidRPr="000D773D" w:rsidRDefault="002701F3" w:rsidP="002701F3">
      <w:pPr>
        <w:pStyle w:val="Main"/>
        <w:rPr>
          <w:lang w:val="ru-RU"/>
        </w:rPr>
      </w:pPr>
    </w:p>
    <w:p w:rsidR="002701F3" w:rsidRPr="00EC2A39" w:rsidRDefault="002701F3" w:rsidP="002701F3">
      <w:pPr>
        <w:pStyle w:val="Main"/>
        <w:rPr>
          <w:b/>
          <w:lang w:val="ru-RU"/>
        </w:rPr>
      </w:pPr>
      <w:r w:rsidRPr="000D773D">
        <w:rPr>
          <w:b/>
          <w:lang w:val="ru-RU"/>
        </w:rPr>
        <w:t xml:space="preserve">Ключевое слово </w:t>
      </w:r>
      <w:r w:rsidRPr="00EC2A39">
        <w:rPr>
          <w:b/>
        </w:rPr>
        <w:t>switch</w:t>
      </w:r>
      <w:r w:rsidRPr="00EC2A39">
        <w:rPr>
          <w:b/>
          <w:lang w:val="ru-RU"/>
        </w:rPr>
        <w:t>.</w:t>
      </w:r>
    </w:p>
    <w:p w:rsidR="002701F3" w:rsidRPr="000D773D" w:rsidRDefault="002701F3" w:rsidP="002701F3">
      <w:pPr>
        <w:pStyle w:val="Main"/>
        <w:rPr>
          <w:lang w:val="ru-RU"/>
        </w:rPr>
      </w:pPr>
      <w:r w:rsidRPr="000D773D">
        <w:rPr>
          <w:i/>
          <w:lang w:val="ru-RU"/>
        </w:rPr>
        <w:lastRenderedPageBreak/>
        <w:t>Общие замечания.</w:t>
      </w:r>
      <w:r w:rsidRPr="000D773D">
        <w:rPr>
          <w:lang w:val="ru-RU"/>
        </w:rPr>
        <w:t xml:space="preserve"> Управление в программе передается оператору, у которого в качестве метки используется значение некоторого выражения. Затем в процессе прохождения программы будут выполняться оставшиеся операторы, пока не произойдет новый переход.</w:t>
      </w:r>
    </w:p>
    <w:p w:rsidR="002701F3" w:rsidRPr="000D773D" w:rsidRDefault="002701F3" w:rsidP="002701F3">
      <w:pPr>
        <w:pStyle w:val="Main"/>
        <w:rPr>
          <w:lang w:val="ru-RU"/>
        </w:rPr>
      </w:pPr>
      <w:r w:rsidRPr="000D773D">
        <w:rPr>
          <w:lang w:val="ru-RU"/>
        </w:rPr>
        <w:t xml:space="preserve">Как выражения, так и метки должны иметь значения целого типа (включая тип </w:t>
      </w:r>
      <w:r w:rsidRPr="00EC2A39">
        <w:t>char</w:t>
      </w:r>
      <w:r w:rsidRPr="000D773D">
        <w:rPr>
          <w:lang w:val="ru-RU"/>
        </w:rPr>
        <w:t xml:space="preserve">); метки должны быть константами или константными выражениями. Если некоторому значению выражения не соответствует никакая метка, управление передается оператору с меткой </w:t>
      </w:r>
      <w:r w:rsidRPr="00EC2A39">
        <w:t>default</w:t>
      </w:r>
      <w:r w:rsidRPr="000D773D">
        <w:rPr>
          <w:lang w:val="ru-RU"/>
        </w:rPr>
        <w:t xml:space="preserve"> (если такой имеется). В противном случае управление передается оператору, следующему за оператором </w:t>
      </w:r>
      <w:r w:rsidRPr="00EC2A39">
        <w:t>switch</w:t>
      </w:r>
      <w:r w:rsidRPr="000D773D">
        <w:rPr>
          <w:lang w:val="ru-RU"/>
        </w:rPr>
        <w:t>.</w:t>
      </w:r>
    </w:p>
    <w:p w:rsidR="002701F3" w:rsidRPr="000D773D" w:rsidRDefault="002701F3" w:rsidP="002701F3">
      <w:pPr>
        <w:pStyle w:val="Main"/>
        <w:rPr>
          <w:i/>
          <w:lang w:val="ru-RU"/>
        </w:rPr>
      </w:pPr>
      <w:r w:rsidRPr="000D773D">
        <w:rPr>
          <w:i/>
          <w:lang w:val="ru-RU"/>
        </w:rPr>
        <w:t>Форма.</w:t>
      </w:r>
    </w:p>
    <w:p w:rsidR="002701F3" w:rsidRPr="000D773D" w:rsidRDefault="002701F3" w:rsidP="002701F3">
      <w:pPr>
        <w:pStyle w:val="Main"/>
        <w:rPr>
          <w:lang w:val="ru-RU"/>
        </w:rPr>
      </w:pPr>
    </w:p>
    <w:p w:rsidR="002701F3" w:rsidRPr="00EC2A39" w:rsidRDefault="002701F3" w:rsidP="002701F3">
      <w:pPr>
        <w:pStyle w:val="Program"/>
        <w:rPr>
          <w:lang w:val="ru-RU"/>
        </w:rPr>
      </w:pPr>
      <w:r w:rsidRPr="00E9759A">
        <w:rPr>
          <w:color w:val="0000FF"/>
          <w:lang w:val="ru-RU"/>
        </w:rPr>
        <w:t xml:space="preserve">switch </w:t>
      </w:r>
      <w:r w:rsidRPr="00EC2A39">
        <w:rPr>
          <w:lang w:val="ru-RU"/>
        </w:rPr>
        <w:t>(выражение)</w:t>
      </w:r>
    </w:p>
    <w:p w:rsidR="002701F3" w:rsidRPr="00EC2A39" w:rsidRDefault="002701F3" w:rsidP="002701F3">
      <w:pPr>
        <w:pStyle w:val="Program"/>
        <w:rPr>
          <w:lang w:val="ru-RU"/>
        </w:rPr>
      </w:pPr>
      <w:r w:rsidRPr="00EC2A39">
        <w:rPr>
          <w:lang w:val="ru-RU"/>
        </w:rPr>
        <w:t>{</w:t>
      </w:r>
    </w:p>
    <w:p w:rsidR="002701F3" w:rsidRPr="00EC2A39" w:rsidRDefault="002701F3" w:rsidP="002701F3">
      <w:pPr>
        <w:pStyle w:val="Program"/>
        <w:rPr>
          <w:lang w:val="ru-RU"/>
        </w:rPr>
      </w:pPr>
      <w:r w:rsidRPr="00E9759A">
        <w:rPr>
          <w:color w:val="0000FF"/>
          <w:lang w:val="ru-RU"/>
        </w:rPr>
        <w:tab/>
        <w:t>case</w:t>
      </w:r>
      <w:r w:rsidRPr="00EC2A39">
        <w:rPr>
          <w:lang w:val="ru-RU"/>
        </w:rPr>
        <w:t xml:space="preserve"> метка1: оператор1</w:t>
      </w:r>
    </w:p>
    <w:p w:rsidR="002701F3" w:rsidRPr="00EC2A39" w:rsidRDefault="002701F3" w:rsidP="002701F3">
      <w:pPr>
        <w:pStyle w:val="Program"/>
        <w:rPr>
          <w:lang w:val="ru-RU"/>
        </w:rPr>
      </w:pPr>
      <w:r w:rsidRPr="00E9759A">
        <w:rPr>
          <w:color w:val="0000FF"/>
          <w:lang w:val="ru-RU"/>
        </w:rPr>
        <w:tab/>
        <w:t>case</w:t>
      </w:r>
      <w:r w:rsidRPr="00EC2A39">
        <w:rPr>
          <w:lang w:val="ru-RU"/>
        </w:rPr>
        <w:t xml:space="preserve"> метка2: оператор2</w:t>
      </w:r>
    </w:p>
    <w:p w:rsidR="002701F3" w:rsidRPr="00EC2A39" w:rsidRDefault="002701F3" w:rsidP="002701F3">
      <w:pPr>
        <w:pStyle w:val="Program"/>
        <w:rPr>
          <w:lang w:val="ru-RU"/>
        </w:rPr>
      </w:pPr>
      <w:r w:rsidRPr="00EC2A39">
        <w:rPr>
          <w:lang w:val="ru-RU"/>
        </w:rPr>
        <w:tab/>
      </w:r>
      <w:r w:rsidRPr="00E9759A">
        <w:rPr>
          <w:color w:val="0000FF"/>
          <w:lang w:val="ru-RU"/>
        </w:rPr>
        <w:t>default</w:t>
      </w:r>
      <w:r w:rsidRPr="00EC2A39">
        <w:rPr>
          <w:lang w:val="ru-RU"/>
        </w:rPr>
        <w:t>: операторЗ</w:t>
      </w:r>
    </w:p>
    <w:p w:rsidR="002701F3" w:rsidRPr="00EC2A39" w:rsidRDefault="002701F3" w:rsidP="002701F3">
      <w:pPr>
        <w:pStyle w:val="Program"/>
        <w:rPr>
          <w:lang w:val="ru-RU"/>
        </w:rPr>
      </w:pPr>
      <w:r w:rsidRPr="00EC2A39">
        <w:rPr>
          <w:lang w:val="ru-RU"/>
        </w:rPr>
        <w:t>}</w:t>
      </w:r>
    </w:p>
    <w:p w:rsidR="002701F3" w:rsidRPr="000D773D" w:rsidRDefault="002701F3" w:rsidP="002701F3">
      <w:pPr>
        <w:pStyle w:val="Main"/>
        <w:rPr>
          <w:lang w:val="ru-RU"/>
        </w:rPr>
      </w:pPr>
    </w:p>
    <w:p w:rsidR="002701F3" w:rsidRPr="000D773D" w:rsidRDefault="002701F3" w:rsidP="002701F3">
      <w:pPr>
        <w:pStyle w:val="Main"/>
        <w:rPr>
          <w:lang w:val="ru-RU"/>
        </w:rPr>
      </w:pPr>
      <w:r w:rsidRPr="000D773D">
        <w:rPr>
          <w:lang w:val="ru-RU"/>
        </w:rPr>
        <w:t xml:space="preserve">В операторе может присутствовать более чем 2 помеченных оператора, а наличие метки </w:t>
      </w:r>
      <w:r w:rsidRPr="00EC2A39">
        <w:t>default</w:t>
      </w:r>
      <w:r w:rsidRPr="000D773D">
        <w:rPr>
          <w:lang w:val="ru-RU"/>
        </w:rPr>
        <w:t xml:space="preserve"> является необязательным.</w:t>
      </w:r>
    </w:p>
    <w:p w:rsidR="002701F3" w:rsidRPr="00EC2A39" w:rsidRDefault="002701F3" w:rsidP="002701F3">
      <w:pPr>
        <w:pStyle w:val="Main"/>
        <w:rPr>
          <w:i/>
        </w:rPr>
      </w:pPr>
      <w:r w:rsidRPr="00EC2A39">
        <w:rPr>
          <w:i/>
          <w:lang w:val="ru-RU"/>
        </w:rPr>
        <w:t>Пример</w:t>
      </w:r>
      <w:r w:rsidRPr="00EC2A39">
        <w:rPr>
          <w:i/>
        </w:rPr>
        <w:t>.</w:t>
      </w:r>
    </w:p>
    <w:p w:rsidR="002701F3" w:rsidRPr="00E9759A" w:rsidRDefault="002701F3" w:rsidP="002701F3">
      <w:pPr>
        <w:pStyle w:val="Main"/>
        <w:rPr>
          <w:color w:val="0000FF"/>
        </w:rPr>
      </w:pPr>
    </w:p>
    <w:p w:rsidR="002701F3" w:rsidRPr="00EC2A39" w:rsidRDefault="002701F3" w:rsidP="002701F3">
      <w:pPr>
        <w:pStyle w:val="Program"/>
      </w:pPr>
      <w:r w:rsidRPr="00E9759A">
        <w:rPr>
          <w:color w:val="0000FF"/>
        </w:rPr>
        <w:t>switch</w:t>
      </w:r>
      <w:r w:rsidRPr="00EC2A39">
        <w:t xml:space="preserve"> (letter)</w:t>
      </w:r>
    </w:p>
    <w:p w:rsidR="002701F3" w:rsidRPr="00EC2A39" w:rsidRDefault="002701F3" w:rsidP="002701F3">
      <w:pPr>
        <w:pStyle w:val="Program"/>
      </w:pPr>
      <w:r w:rsidRPr="00EC2A39">
        <w:t>{</w:t>
      </w:r>
    </w:p>
    <w:p w:rsidR="002701F3" w:rsidRPr="00EC2A39" w:rsidRDefault="002701F3" w:rsidP="002701F3">
      <w:pPr>
        <w:pStyle w:val="Program"/>
      </w:pPr>
      <w:r w:rsidRPr="00EC2A39">
        <w:tab/>
      </w:r>
      <w:r w:rsidRPr="00E9759A">
        <w:rPr>
          <w:color w:val="0000FF"/>
        </w:rPr>
        <w:t>case</w:t>
      </w:r>
      <w:r w:rsidRPr="00EC2A39">
        <w:t xml:space="preserve"> 'a' :</w:t>
      </w:r>
    </w:p>
    <w:p w:rsidR="002701F3" w:rsidRPr="00EC2A39" w:rsidRDefault="002701F3" w:rsidP="002701F3">
      <w:pPr>
        <w:pStyle w:val="Program"/>
      </w:pPr>
      <w:r w:rsidRPr="00EC2A39">
        <w:tab/>
      </w:r>
      <w:r w:rsidRPr="00E9759A">
        <w:rPr>
          <w:color w:val="0000FF"/>
        </w:rPr>
        <w:t>case</w:t>
      </w:r>
      <w:r w:rsidRPr="00EC2A39">
        <w:t xml:space="preserve"> 'e' : printf(" %c — </w:t>
      </w:r>
      <w:r w:rsidRPr="00EC2A39">
        <w:rPr>
          <w:lang w:val="ru-RU"/>
        </w:rPr>
        <w:t>это</w:t>
      </w:r>
      <w:r w:rsidRPr="00EC2A39">
        <w:t xml:space="preserve"> </w:t>
      </w:r>
      <w:r w:rsidRPr="00EC2A39">
        <w:rPr>
          <w:lang w:val="ru-RU"/>
        </w:rPr>
        <w:t>гласная</w:t>
      </w:r>
      <w:r w:rsidRPr="00EC2A39">
        <w:t>\n" , letter);</w:t>
      </w:r>
    </w:p>
    <w:p w:rsidR="002701F3" w:rsidRPr="00EC2A39" w:rsidRDefault="002701F3" w:rsidP="002701F3">
      <w:pPr>
        <w:pStyle w:val="Program"/>
      </w:pPr>
      <w:r w:rsidRPr="00EC2A39">
        <w:tab/>
      </w:r>
      <w:r w:rsidRPr="00E9759A">
        <w:rPr>
          <w:color w:val="0000FF"/>
        </w:rPr>
        <w:t>case</w:t>
      </w:r>
      <w:r w:rsidRPr="00EC2A39">
        <w:t xml:space="preserve"> '</w:t>
      </w:r>
      <w:r w:rsidRPr="00EC2A39">
        <w:rPr>
          <w:lang w:val="ru-RU"/>
        </w:rPr>
        <w:t>с</w:t>
      </w:r>
      <w:r w:rsidRPr="00EC2A39">
        <w:t>' :</w:t>
      </w:r>
    </w:p>
    <w:p w:rsidR="002701F3" w:rsidRPr="00EC2A39" w:rsidRDefault="002701F3" w:rsidP="002701F3">
      <w:pPr>
        <w:pStyle w:val="Program"/>
      </w:pPr>
      <w:r w:rsidRPr="00E9759A">
        <w:rPr>
          <w:color w:val="0000FF"/>
        </w:rPr>
        <w:tab/>
        <w:t>case</w:t>
      </w:r>
      <w:r w:rsidRPr="00EC2A39">
        <w:t xml:space="preserve"> 'n' : printf(" </w:t>
      </w:r>
      <w:r w:rsidRPr="00EC2A39">
        <w:rPr>
          <w:lang w:val="ru-RU"/>
        </w:rPr>
        <w:t>Символ</w:t>
      </w:r>
      <w:r w:rsidRPr="00EC2A39">
        <w:t xml:space="preserve"> %c </w:t>
      </w:r>
      <w:r w:rsidRPr="00EC2A39">
        <w:rPr>
          <w:lang w:val="ru-RU"/>
        </w:rPr>
        <w:t>в</w:t>
      </w:r>
      <w:r w:rsidRPr="00EC2A39">
        <w:t xml:space="preserve"> </w:t>
      </w:r>
      <w:r w:rsidRPr="00EC2A39">
        <w:rPr>
          <w:lang w:val="ru-RU"/>
        </w:rPr>
        <w:t>наборе</w:t>
      </w:r>
      <w:r w:rsidRPr="00EC2A39">
        <w:t xml:space="preserve"> </w:t>
      </w:r>
      <w:r w:rsidRPr="00EC2A39">
        <w:rPr>
          <w:lang w:val="ru-RU"/>
        </w:rPr>
        <w:t>букв</w:t>
      </w:r>
      <w:r w:rsidRPr="00EC2A39">
        <w:t xml:space="preserve"> \"</w:t>
      </w:r>
      <w:r w:rsidRPr="00EC2A39">
        <w:rPr>
          <w:lang w:val="ru-RU"/>
        </w:rPr>
        <w:t>са</w:t>
      </w:r>
      <w:r w:rsidRPr="00EC2A39">
        <w:t>n</w:t>
      </w:r>
      <w:r w:rsidRPr="00EC2A39">
        <w:rPr>
          <w:lang w:val="ru-RU"/>
        </w:rPr>
        <w:t>е</w:t>
      </w:r>
      <w:r w:rsidRPr="00EC2A39">
        <w:t>\" n", letter);</w:t>
      </w:r>
    </w:p>
    <w:p w:rsidR="002701F3" w:rsidRPr="00EC2A39" w:rsidRDefault="002701F3" w:rsidP="002701F3">
      <w:pPr>
        <w:pStyle w:val="Program"/>
      </w:pPr>
      <w:r w:rsidRPr="00EC2A39">
        <w:tab/>
      </w:r>
      <w:r w:rsidRPr="00E9759A">
        <w:rPr>
          <w:color w:val="0000FF"/>
        </w:rPr>
        <w:t xml:space="preserve">default </w:t>
      </w:r>
      <w:r w:rsidRPr="00EC2A39">
        <w:t xml:space="preserve">: printf(" </w:t>
      </w:r>
      <w:r w:rsidRPr="00EC2A39">
        <w:rPr>
          <w:lang w:val="ru-RU"/>
        </w:rPr>
        <w:t>Добрый</w:t>
      </w:r>
      <w:r w:rsidRPr="00EC2A39">
        <w:t xml:space="preserve"> </w:t>
      </w:r>
      <w:r w:rsidRPr="00EC2A39">
        <w:rPr>
          <w:lang w:val="ru-RU"/>
        </w:rPr>
        <w:t>день</w:t>
      </w:r>
      <w:r w:rsidRPr="00EC2A39">
        <w:t>\n");</w:t>
      </w:r>
    </w:p>
    <w:p w:rsidR="002701F3" w:rsidRPr="000D773D" w:rsidRDefault="002701F3" w:rsidP="002701F3">
      <w:pPr>
        <w:pStyle w:val="Program"/>
      </w:pPr>
      <w:r w:rsidRPr="000D773D">
        <w:t>}</w:t>
      </w:r>
    </w:p>
    <w:p w:rsidR="002701F3" w:rsidRPr="00EC2A39" w:rsidRDefault="002701F3" w:rsidP="002701F3">
      <w:pPr>
        <w:pStyle w:val="Main"/>
      </w:pPr>
    </w:p>
    <w:p w:rsidR="002701F3" w:rsidRPr="00EC2A39" w:rsidRDefault="002701F3" w:rsidP="002701F3">
      <w:pPr>
        <w:pStyle w:val="Main"/>
        <w:rPr>
          <w:lang w:val="ru-RU"/>
        </w:rPr>
      </w:pPr>
      <w:r w:rsidRPr="00EC2A39">
        <w:rPr>
          <w:lang w:val="ru-RU"/>
        </w:rPr>
        <w:t>Если переменная letter имеет значение 'а' или 'е', будут выведены на печать все три сообщения, если же 'c' или 'n', то последние два. В случае остальных значений будет напечатано только последнее сообщение.</w:t>
      </w:r>
    </w:p>
    <w:p w:rsidR="002701F3" w:rsidRPr="00EC2A39" w:rsidRDefault="002701F3" w:rsidP="002701F3">
      <w:pPr>
        <w:pStyle w:val="Main"/>
        <w:rPr>
          <w:lang w:val="ru-RU"/>
        </w:rPr>
      </w:pPr>
      <w:r w:rsidRPr="00EC2A39">
        <w:rPr>
          <w:lang w:val="ru-RU"/>
        </w:rPr>
        <w:t>Изложенный здесь материал позволит вам писать гораздо более мощные и обладающие большими возможностями программы, чем раньше. В справедливости этого утверждения вы сможете убедиться, если сравните некоторые из примеров, приведенных здесь, с программами, рассмотренными ранее. Но вы изучили еще далеко не все. Вот почему вам придется одолеть еще немало материала.</w:t>
      </w:r>
    </w:p>
    <w:p w:rsidR="002701F3" w:rsidRPr="000D773D" w:rsidRDefault="002701F3" w:rsidP="002701F3">
      <w:pPr>
        <w:pStyle w:val="Main"/>
        <w:rPr>
          <w:lang w:val="ru-RU"/>
        </w:rPr>
      </w:pPr>
    </w:p>
    <w:p w:rsidR="002701F3" w:rsidRPr="000D773D" w:rsidRDefault="002701F3" w:rsidP="002701F3">
      <w:pPr>
        <w:pStyle w:val="Main"/>
        <w:rPr>
          <w:b/>
          <w:lang w:val="ru-RU"/>
        </w:rPr>
      </w:pPr>
      <w:r w:rsidRPr="000D773D">
        <w:rPr>
          <w:b/>
          <w:lang w:val="ru-RU"/>
        </w:rPr>
        <w:t>Вопросы и ответы.</w:t>
      </w:r>
    </w:p>
    <w:p w:rsidR="002701F3" w:rsidRPr="00EC2A39" w:rsidRDefault="002701F3" w:rsidP="002701F3">
      <w:pPr>
        <w:pStyle w:val="Main"/>
        <w:rPr>
          <w:b/>
          <w:i/>
          <w:lang w:val="ru-RU"/>
        </w:rPr>
      </w:pPr>
      <w:r w:rsidRPr="000D773D">
        <w:rPr>
          <w:b/>
          <w:i/>
          <w:lang w:val="ru-RU"/>
        </w:rPr>
        <w:t>Вопросы</w:t>
      </w:r>
      <w:r w:rsidRPr="00EC2A39">
        <w:rPr>
          <w:b/>
          <w:i/>
          <w:lang w:val="ru-RU"/>
        </w:rPr>
        <w:t>.</w:t>
      </w:r>
    </w:p>
    <w:p w:rsidR="002701F3" w:rsidRPr="00EC2A39" w:rsidRDefault="002701F3" w:rsidP="002701F3">
      <w:pPr>
        <w:pStyle w:val="Main"/>
        <w:ind w:left="360" w:firstLine="0"/>
        <w:rPr>
          <w:lang w:val="ru-RU"/>
        </w:rPr>
      </w:pPr>
      <w:r w:rsidRPr="00EC2A39">
        <w:rPr>
          <w:lang w:val="ru-RU"/>
        </w:rPr>
        <w:t>1. Определите, какие выражения истинны, а какие ложны.</w:t>
      </w:r>
    </w:p>
    <w:p w:rsidR="002701F3" w:rsidRPr="00EC2A39" w:rsidRDefault="002701F3" w:rsidP="002701F3">
      <w:pPr>
        <w:pStyle w:val="Main"/>
        <w:rPr>
          <w:lang w:val="ru-RU"/>
        </w:rPr>
      </w:pPr>
      <w:r w:rsidRPr="00EC2A39">
        <w:rPr>
          <w:lang w:val="ru-RU"/>
        </w:rPr>
        <w:t>а. 100 &gt; 3</w:t>
      </w:r>
    </w:p>
    <w:p w:rsidR="002701F3" w:rsidRPr="00EC2A39" w:rsidRDefault="002701F3" w:rsidP="002701F3">
      <w:pPr>
        <w:pStyle w:val="Main"/>
        <w:rPr>
          <w:lang w:val="ru-RU"/>
        </w:rPr>
      </w:pPr>
      <w:r w:rsidRPr="00EC2A39">
        <w:rPr>
          <w:lang w:val="ru-RU"/>
        </w:rPr>
        <w:t>б. 'а' &gt; 'с'</w:t>
      </w:r>
    </w:p>
    <w:p w:rsidR="002701F3" w:rsidRPr="00EC2A39" w:rsidRDefault="002701F3" w:rsidP="002701F3">
      <w:pPr>
        <w:pStyle w:val="Main"/>
        <w:rPr>
          <w:lang w:val="ru-RU"/>
        </w:rPr>
      </w:pPr>
      <w:r w:rsidRPr="00EC2A39">
        <w:rPr>
          <w:lang w:val="ru-RU"/>
        </w:rPr>
        <w:t>в. 100 &gt; 3 &amp;&amp; ' а' &gt; ' с'</w:t>
      </w:r>
    </w:p>
    <w:p w:rsidR="002701F3" w:rsidRPr="00EC2A39" w:rsidRDefault="002701F3" w:rsidP="002701F3">
      <w:pPr>
        <w:pStyle w:val="Main"/>
        <w:rPr>
          <w:lang w:val="ru-RU"/>
        </w:rPr>
      </w:pPr>
      <w:r w:rsidRPr="00EC2A39">
        <w:rPr>
          <w:lang w:val="ru-RU"/>
        </w:rPr>
        <w:t>г. 100 &gt; 3 || 'а' &gt; 'с'</w:t>
      </w:r>
    </w:p>
    <w:p w:rsidR="002701F3" w:rsidRPr="00EC2A39" w:rsidRDefault="002701F3" w:rsidP="002701F3">
      <w:pPr>
        <w:pStyle w:val="Main"/>
        <w:rPr>
          <w:lang w:val="ru-RU"/>
        </w:rPr>
      </w:pPr>
      <w:r w:rsidRPr="00EC2A39">
        <w:rPr>
          <w:lang w:val="ru-RU"/>
        </w:rPr>
        <w:t>д. !(100 &gt; 3)</w:t>
      </w:r>
    </w:p>
    <w:p w:rsidR="002701F3" w:rsidRPr="00EC2A39" w:rsidRDefault="002701F3" w:rsidP="002701F3">
      <w:pPr>
        <w:pStyle w:val="Main"/>
        <w:ind w:left="360" w:firstLine="0"/>
        <w:rPr>
          <w:lang w:val="ru-RU"/>
        </w:rPr>
      </w:pPr>
      <w:r w:rsidRPr="00EC2A39">
        <w:rPr>
          <w:lang w:val="ru-RU"/>
        </w:rPr>
        <w:t>2. Запишите выражения, соответствующие следующим условиям:</w:t>
      </w:r>
    </w:p>
    <w:p w:rsidR="002701F3" w:rsidRPr="00EC2A39" w:rsidRDefault="002701F3" w:rsidP="002701F3">
      <w:pPr>
        <w:pStyle w:val="Main"/>
        <w:rPr>
          <w:lang w:val="ru-RU"/>
        </w:rPr>
      </w:pPr>
      <w:r w:rsidRPr="00EC2A39">
        <w:rPr>
          <w:lang w:val="ru-RU"/>
        </w:rPr>
        <w:t xml:space="preserve">а. Значение </w:t>
      </w:r>
      <w:r w:rsidRPr="00EC2A39">
        <w:t>number</w:t>
      </w:r>
      <w:r w:rsidRPr="00EC2A39">
        <w:rPr>
          <w:lang w:val="ru-RU"/>
        </w:rPr>
        <w:t xml:space="preserve"> равно или больше 1, но меньше 9.</w:t>
      </w:r>
    </w:p>
    <w:p w:rsidR="002701F3" w:rsidRPr="00EC2A39" w:rsidRDefault="002701F3" w:rsidP="002701F3">
      <w:pPr>
        <w:pStyle w:val="Main"/>
        <w:rPr>
          <w:lang w:val="ru-RU"/>
        </w:rPr>
      </w:pPr>
      <w:r w:rsidRPr="00EC2A39">
        <w:rPr>
          <w:lang w:val="ru-RU"/>
        </w:rPr>
        <w:t xml:space="preserve">б. Значение </w:t>
      </w:r>
      <w:r w:rsidRPr="00EC2A39">
        <w:t>ch</w:t>
      </w:r>
      <w:r w:rsidRPr="00EC2A39">
        <w:rPr>
          <w:lang w:val="ru-RU"/>
        </w:rPr>
        <w:t xml:space="preserve"> не равно </w:t>
      </w:r>
      <w:r w:rsidRPr="00EC2A39">
        <w:t>q</w:t>
      </w:r>
      <w:r w:rsidRPr="00EC2A39">
        <w:rPr>
          <w:lang w:val="ru-RU"/>
        </w:rPr>
        <w:t xml:space="preserve"> или </w:t>
      </w:r>
      <w:r w:rsidRPr="00EC2A39">
        <w:t>k</w:t>
      </w:r>
      <w:r w:rsidRPr="00EC2A39">
        <w:rPr>
          <w:lang w:val="ru-RU"/>
        </w:rPr>
        <w:t>.</w:t>
      </w:r>
    </w:p>
    <w:p w:rsidR="002701F3" w:rsidRPr="00EC2A39" w:rsidRDefault="002701F3" w:rsidP="002701F3">
      <w:pPr>
        <w:pStyle w:val="Main"/>
        <w:rPr>
          <w:lang w:val="ru-RU"/>
        </w:rPr>
      </w:pPr>
      <w:r w:rsidRPr="00EC2A39">
        <w:rPr>
          <w:lang w:val="ru-RU"/>
        </w:rPr>
        <w:t xml:space="preserve">в. Значение </w:t>
      </w:r>
      <w:r w:rsidRPr="00EC2A39">
        <w:t>number</w:t>
      </w:r>
      <w:r w:rsidRPr="00EC2A39">
        <w:rPr>
          <w:lang w:val="ru-RU"/>
        </w:rPr>
        <w:t xml:space="preserve"> лежит между 1 и 9, но не равно 5,</w:t>
      </w:r>
    </w:p>
    <w:p w:rsidR="002701F3" w:rsidRPr="00EC2A39" w:rsidRDefault="002701F3" w:rsidP="002701F3">
      <w:pPr>
        <w:pStyle w:val="Main"/>
        <w:rPr>
          <w:lang w:val="ru-RU"/>
        </w:rPr>
      </w:pPr>
      <w:r w:rsidRPr="00EC2A39">
        <w:rPr>
          <w:lang w:val="ru-RU"/>
        </w:rPr>
        <w:t xml:space="preserve">г. Значение </w:t>
      </w:r>
      <w:r w:rsidRPr="00EC2A39">
        <w:t>number</w:t>
      </w:r>
      <w:r w:rsidRPr="00EC2A39">
        <w:rPr>
          <w:lang w:val="ru-RU"/>
        </w:rPr>
        <w:t xml:space="preserve"> не лежит между 1 и 9.</w:t>
      </w:r>
    </w:p>
    <w:p w:rsidR="002701F3" w:rsidRPr="00EC2A39" w:rsidRDefault="002701F3" w:rsidP="002701F3">
      <w:pPr>
        <w:pStyle w:val="Main"/>
        <w:ind w:left="360" w:firstLine="0"/>
        <w:rPr>
          <w:lang w:val="ru-RU"/>
        </w:rPr>
      </w:pPr>
      <w:r w:rsidRPr="00EC2A39">
        <w:rPr>
          <w:lang w:val="ru-RU"/>
        </w:rPr>
        <w:t>3. В программе, приведенной ниже, наряду с неоправданно сложными условными выражениями имеются и прямые ошибки. Уточните эту программу и исправьте в ней ошибки.</w:t>
      </w:r>
    </w:p>
    <w:p w:rsidR="002701F3" w:rsidRPr="00EC2A39" w:rsidRDefault="002701F3" w:rsidP="002701F3">
      <w:pPr>
        <w:pStyle w:val="Main"/>
        <w:ind w:left="360" w:firstLine="0"/>
        <w:rPr>
          <w:lang w:val="ru-RU"/>
        </w:rPr>
      </w:pPr>
    </w:p>
    <w:p w:rsidR="002701F3" w:rsidRPr="00A94A41" w:rsidRDefault="002701F3" w:rsidP="002701F3">
      <w:pPr>
        <w:pStyle w:val="Program"/>
        <w:rPr>
          <w:lang w:val="ru-RU"/>
        </w:rPr>
      </w:pPr>
      <w:r w:rsidRPr="00A94A41">
        <w:rPr>
          <w:lang w:val="ru-RU"/>
        </w:rPr>
        <w:t xml:space="preserve">main() </w:t>
      </w:r>
      <w:r w:rsidRPr="00A94A41">
        <w:rPr>
          <w:color w:val="008000"/>
          <w:lang w:val="ru-RU"/>
        </w:rPr>
        <w:t>/* 1 */</w:t>
      </w:r>
    </w:p>
    <w:p w:rsidR="002701F3" w:rsidRPr="00A94A41" w:rsidRDefault="002701F3" w:rsidP="002701F3">
      <w:pPr>
        <w:pStyle w:val="Program"/>
        <w:rPr>
          <w:lang w:val="ru-RU"/>
        </w:rPr>
      </w:pPr>
      <w:r w:rsidRPr="00A94A41">
        <w:rPr>
          <w:lang w:val="ru-RU"/>
        </w:rPr>
        <w:t>{</w:t>
      </w:r>
    </w:p>
    <w:p w:rsidR="002701F3" w:rsidRPr="00A94A41" w:rsidRDefault="002701F3" w:rsidP="002701F3">
      <w:pPr>
        <w:pStyle w:val="Program"/>
        <w:ind w:left="284"/>
        <w:rPr>
          <w:color w:val="008000"/>
          <w:lang w:val="ru-RU"/>
        </w:rPr>
      </w:pPr>
      <w:r w:rsidRPr="00A94A41">
        <w:rPr>
          <w:color w:val="008000"/>
          <w:lang w:val="ru-RU"/>
        </w:rPr>
        <w:t>/* 2 */</w:t>
      </w:r>
    </w:p>
    <w:p w:rsidR="002701F3" w:rsidRPr="00A94A41" w:rsidRDefault="002701F3" w:rsidP="002701F3">
      <w:pPr>
        <w:pStyle w:val="Program"/>
        <w:ind w:left="284"/>
        <w:rPr>
          <w:lang w:val="ru-RU"/>
        </w:rPr>
      </w:pPr>
      <w:r w:rsidRPr="00A94A41">
        <w:rPr>
          <w:color w:val="0000FF"/>
          <w:lang w:val="ru-RU"/>
        </w:rPr>
        <w:t>int</w:t>
      </w:r>
      <w:r w:rsidRPr="00A94A41">
        <w:rPr>
          <w:lang w:val="ru-RU"/>
        </w:rPr>
        <w:t xml:space="preserve"> weight, height; </w:t>
      </w:r>
      <w:r w:rsidRPr="00A94A41">
        <w:rPr>
          <w:color w:val="008000"/>
          <w:lang w:val="ru-RU"/>
        </w:rPr>
        <w:t>/* вес в фунтах, рост в дюймах */</w:t>
      </w:r>
    </w:p>
    <w:p w:rsidR="002701F3" w:rsidRPr="000D773D" w:rsidRDefault="002701F3" w:rsidP="002701F3">
      <w:pPr>
        <w:pStyle w:val="Program"/>
        <w:ind w:left="284"/>
        <w:rPr>
          <w:color w:val="008000"/>
        </w:rPr>
      </w:pPr>
      <w:r w:rsidRPr="000D773D">
        <w:rPr>
          <w:color w:val="008000"/>
        </w:rPr>
        <w:t>/* 4 */</w:t>
      </w:r>
    </w:p>
    <w:p w:rsidR="002701F3" w:rsidRPr="000D773D" w:rsidRDefault="002701F3" w:rsidP="002701F3">
      <w:pPr>
        <w:pStyle w:val="Program"/>
        <w:ind w:left="284"/>
        <w:rPr>
          <w:color w:val="008000"/>
        </w:rPr>
      </w:pPr>
      <w:r w:rsidRPr="000D773D">
        <w:t>scanf(" %d, weight, height);</w:t>
      </w:r>
      <w:r w:rsidRPr="000D773D">
        <w:rPr>
          <w:color w:val="008000"/>
        </w:rPr>
        <w:t>/* 5 */</w:t>
      </w:r>
    </w:p>
    <w:p w:rsidR="002701F3" w:rsidRPr="000D773D" w:rsidRDefault="002701F3" w:rsidP="002701F3">
      <w:pPr>
        <w:pStyle w:val="Program"/>
      </w:pPr>
      <w:r w:rsidRPr="000D773D">
        <w:rPr>
          <w:color w:val="0000FF"/>
        </w:rPr>
        <w:tab/>
        <w:t>if</w:t>
      </w:r>
      <w:r w:rsidRPr="000D773D">
        <w:t xml:space="preserve"> (weight &lt; 100) </w:t>
      </w:r>
      <w:r w:rsidRPr="000D773D">
        <w:rPr>
          <w:color w:val="008000"/>
        </w:rPr>
        <w:t>/* 6 */</w:t>
      </w:r>
    </w:p>
    <w:p w:rsidR="002701F3" w:rsidRPr="00EC2A39" w:rsidRDefault="002701F3" w:rsidP="002701F3">
      <w:pPr>
        <w:pStyle w:val="Program"/>
        <w:rPr>
          <w:lang w:val="ru-RU"/>
        </w:rPr>
      </w:pPr>
      <w:r w:rsidRPr="000D773D">
        <w:tab/>
      </w:r>
      <w:r w:rsidRPr="000D773D">
        <w:rPr>
          <w:color w:val="0000FF"/>
        </w:rPr>
        <w:tab/>
      </w:r>
      <w:r w:rsidRPr="00A94A41">
        <w:rPr>
          <w:color w:val="0000FF"/>
          <w:lang w:val="ru-RU"/>
        </w:rPr>
        <w:t>if</w:t>
      </w:r>
      <w:r w:rsidRPr="00EC2A39">
        <w:rPr>
          <w:lang w:val="ru-RU"/>
        </w:rPr>
        <w:t xml:space="preserve"> ( height &gt; = 72) </w:t>
      </w:r>
      <w:r w:rsidRPr="00A94A41">
        <w:rPr>
          <w:color w:val="008000"/>
          <w:lang w:val="ru-RU"/>
        </w:rPr>
        <w:t>/* 7 */</w:t>
      </w:r>
    </w:p>
    <w:p w:rsidR="002701F3" w:rsidRPr="00EC2A39" w:rsidRDefault="002701F3" w:rsidP="002701F3">
      <w:pPr>
        <w:pStyle w:val="Program"/>
        <w:rPr>
          <w:lang w:val="ru-RU"/>
        </w:rPr>
      </w:pPr>
      <w:r w:rsidRPr="00EC2A39">
        <w:rPr>
          <w:lang w:val="ru-RU"/>
        </w:rPr>
        <w:tab/>
      </w:r>
      <w:r w:rsidRPr="00EC2A39">
        <w:rPr>
          <w:lang w:val="ru-RU"/>
        </w:rPr>
        <w:tab/>
      </w:r>
      <w:r w:rsidRPr="00EC2A39">
        <w:rPr>
          <w:lang w:val="ru-RU"/>
        </w:rPr>
        <w:tab/>
        <w:t>printf(" Для такого веса у вас слишком большой рост.\n");</w:t>
      </w:r>
    </w:p>
    <w:p w:rsidR="002701F3" w:rsidRPr="00EC2A39" w:rsidRDefault="002701F3" w:rsidP="002701F3">
      <w:pPr>
        <w:pStyle w:val="Program"/>
        <w:rPr>
          <w:lang w:val="ru-RU"/>
        </w:rPr>
      </w:pPr>
      <w:r w:rsidRPr="00EC2A39">
        <w:rPr>
          <w:lang w:val="ru-RU"/>
        </w:rPr>
        <w:tab/>
      </w:r>
      <w:r w:rsidRPr="00EC2A39">
        <w:rPr>
          <w:lang w:val="ru-RU"/>
        </w:rPr>
        <w:tab/>
      </w:r>
      <w:r w:rsidRPr="00A94A41">
        <w:rPr>
          <w:color w:val="0000FF"/>
          <w:lang w:val="ru-RU"/>
        </w:rPr>
        <w:t>else if</w:t>
      </w:r>
      <w:r w:rsidRPr="00EC2A39">
        <w:rPr>
          <w:lang w:val="ru-RU"/>
        </w:rPr>
        <w:t xml:space="preserve"> (height &lt; 72 &amp;&amp; &gt; 64) </w:t>
      </w:r>
      <w:r w:rsidRPr="00A94A41">
        <w:rPr>
          <w:color w:val="008000"/>
          <w:lang w:val="ru-RU"/>
        </w:rPr>
        <w:t>/* 9 */</w:t>
      </w:r>
    </w:p>
    <w:p w:rsidR="002701F3" w:rsidRPr="00EC2A39" w:rsidRDefault="002701F3" w:rsidP="002701F3">
      <w:pPr>
        <w:pStyle w:val="Program"/>
        <w:rPr>
          <w:lang w:val="ru-RU"/>
        </w:rPr>
      </w:pPr>
      <w:r w:rsidRPr="00EC2A39">
        <w:rPr>
          <w:lang w:val="ru-RU"/>
        </w:rPr>
        <w:tab/>
      </w:r>
      <w:r w:rsidRPr="00EC2A39">
        <w:rPr>
          <w:lang w:val="ru-RU"/>
        </w:rPr>
        <w:tab/>
      </w:r>
      <w:r w:rsidRPr="00EC2A39">
        <w:rPr>
          <w:lang w:val="ru-RU"/>
        </w:rPr>
        <w:tab/>
        <w:t>printf(" У вас большой рост для вашего веса\n");</w:t>
      </w:r>
    </w:p>
    <w:p w:rsidR="002701F3" w:rsidRPr="000D773D" w:rsidRDefault="002701F3" w:rsidP="002701F3">
      <w:pPr>
        <w:pStyle w:val="Program"/>
        <w:rPr>
          <w:color w:val="0000FF"/>
        </w:rPr>
      </w:pPr>
      <w:r w:rsidRPr="00A94A41">
        <w:rPr>
          <w:color w:val="0000FF"/>
          <w:lang w:val="ru-RU"/>
        </w:rPr>
        <w:tab/>
      </w:r>
      <w:r w:rsidRPr="000D773D">
        <w:rPr>
          <w:color w:val="0000FF"/>
        </w:rPr>
        <w:t>else</w:t>
      </w:r>
    </w:p>
    <w:p w:rsidR="002701F3" w:rsidRPr="000D773D" w:rsidRDefault="002701F3" w:rsidP="002701F3">
      <w:pPr>
        <w:pStyle w:val="Program"/>
      </w:pPr>
      <w:r w:rsidRPr="000D773D">
        <w:tab/>
      </w:r>
      <w:r w:rsidRPr="000D773D">
        <w:rPr>
          <w:color w:val="0000FF"/>
        </w:rPr>
        <w:tab/>
        <w:t>if</w:t>
      </w:r>
      <w:r w:rsidRPr="000D773D">
        <w:t xml:space="preserve"> (weight &gt; 300 &amp;&amp; !(weight &lt; = 300) </w:t>
      </w:r>
      <w:r w:rsidRPr="000D773D">
        <w:rPr>
          <w:color w:val="008000"/>
        </w:rPr>
        <w:t>/* 11 */</w:t>
      </w:r>
    </w:p>
    <w:p w:rsidR="002701F3" w:rsidRPr="000D773D" w:rsidRDefault="002701F3" w:rsidP="002701F3">
      <w:pPr>
        <w:pStyle w:val="Program"/>
      </w:pPr>
      <w:r w:rsidRPr="000D773D">
        <w:lastRenderedPageBreak/>
        <w:tab/>
      </w:r>
      <w:r w:rsidRPr="000D773D">
        <w:tab/>
      </w:r>
      <w:r w:rsidRPr="000D773D">
        <w:rPr>
          <w:color w:val="0000FF"/>
        </w:rPr>
        <w:tab/>
        <w:t>if</w:t>
      </w:r>
      <w:r w:rsidRPr="000D773D">
        <w:t xml:space="preserve"> ( !(height &gt; = 48)</w:t>
      </w:r>
      <w:r w:rsidRPr="000D773D">
        <w:rPr>
          <w:color w:val="008000"/>
        </w:rPr>
        <w:t xml:space="preserve"> /* 12 */</w:t>
      </w:r>
    </w:p>
    <w:p w:rsidR="002701F3" w:rsidRPr="00EC2A39" w:rsidRDefault="002701F3" w:rsidP="002701F3">
      <w:pPr>
        <w:pStyle w:val="Program"/>
        <w:rPr>
          <w:lang w:val="ru-RU"/>
        </w:rPr>
      </w:pPr>
      <w:r w:rsidRPr="000D773D">
        <w:tab/>
      </w:r>
      <w:r w:rsidRPr="000D773D">
        <w:tab/>
      </w:r>
      <w:r w:rsidRPr="000D773D">
        <w:tab/>
      </w:r>
      <w:r w:rsidRPr="000D773D">
        <w:tab/>
      </w:r>
      <w:r w:rsidRPr="00EC2A39">
        <w:rPr>
          <w:lang w:val="ru-RU"/>
        </w:rPr>
        <w:t>printf(" Для такого веса у вас слишком маленький рост.\n");</w:t>
      </w:r>
    </w:p>
    <w:p w:rsidR="002701F3" w:rsidRPr="00EC2A39" w:rsidRDefault="002701F3" w:rsidP="002701F3">
      <w:pPr>
        <w:pStyle w:val="Program"/>
        <w:rPr>
          <w:lang w:val="ru-RU"/>
        </w:rPr>
      </w:pPr>
      <w:r w:rsidRPr="00A94A41">
        <w:rPr>
          <w:color w:val="0000FF"/>
          <w:lang w:val="ru-RU"/>
        </w:rPr>
        <w:tab/>
        <w:t>else</w:t>
      </w:r>
      <w:r w:rsidRPr="00EC2A39">
        <w:rPr>
          <w:lang w:val="ru-RU"/>
        </w:rPr>
        <w:t xml:space="preserve"> </w:t>
      </w:r>
      <w:r w:rsidRPr="00A94A41">
        <w:rPr>
          <w:color w:val="008000"/>
          <w:lang w:val="ru-RU"/>
        </w:rPr>
        <w:t>/* 14 */</w:t>
      </w:r>
    </w:p>
    <w:p w:rsidR="002701F3" w:rsidRPr="00EC2A39" w:rsidRDefault="002701F3" w:rsidP="002701F3">
      <w:pPr>
        <w:pStyle w:val="Program"/>
        <w:rPr>
          <w:lang w:val="ru-RU"/>
        </w:rPr>
      </w:pPr>
      <w:r w:rsidRPr="00EC2A39">
        <w:rPr>
          <w:lang w:val="ru-RU"/>
        </w:rPr>
        <w:tab/>
      </w:r>
      <w:r w:rsidRPr="00EC2A39">
        <w:rPr>
          <w:lang w:val="ru-RU"/>
        </w:rPr>
        <w:tab/>
        <w:t xml:space="preserve">printf(" У вас идеальный вес.\n"); </w:t>
      </w:r>
      <w:r w:rsidRPr="00A94A41">
        <w:rPr>
          <w:color w:val="008000"/>
          <w:lang w:val="ru-RU"/>
        </w:rPr>
        <w:t>/* 15 */</w:t>
      </w:r>
    </w:p>
    <w:p w:rsidR="002701F3" w:rsidRPr="00EC2A39" w:rsidRDefault="002701F3" w:rsidP="002701F3">
      <w:pPr>
        <w:pStyle w:val="Program"/>
        <w:ind w:firstLine="284"/>
        <w:rPr>
          <w:color w:val="008000"/>
          <w:lang w:val="ru-RU"/>
        </w:rPr>
      </w:pPr>
      <w:r w:rsidRPr="00EC2A39">
        <w:rPr>
          <w:color w:val="008000"/>
          <w:lang w:val="ru-RU"/>
        </w:rPr>
        <w:t>/• 16 */</w:t>
      </w:r>
    </w:p>
    <w:p w:rsidR="002701F3" w:rsidRPr="00EC2A39" w:rsidRDefault="002701F3" w:rsidP="002701F3">
      <w:pPr>
        <w:pStyle w:val="Program"/>
        <w:rPr>
          <w:lang w:val="ru-RU"/>
        </w:rPr>
      </w:pPr>
      <w:r w:rsidRPr="00EC2A39">
        <w:rPr>
          <w:lang w:val="ru-RU"/>
        </w:rPr>
        <w:t>}</w:t>
      </w:r>
    </w:p>
    <w:p w:rsidR="002701F3" w:rsidRPr="00EC2A39" w:rsidRDefault="002701F3" w:rsidP="002701F3">
      <w:pPr>
        <w:pStyle w:val="Program"/>
        <w:rPr>
          <w:lang w:val="ru-RU"/>
        </w:rPr>
      </w:pPr>
    </w:p>
    <w:p w:rsidR="002701F3" w:rsidRPr="00EC2A39" w:rsidRDefault="002701F3" w:rsidP="002701F3">
      <w:pPr>
        <w:pStyle w:val="Main"/>
        <w:rPr>
          <w:b/>
          <w:lang w:val="ru-RU"/>
        </w:rPr>
      </w:pPr>
      <w:r w:rsidRPr="000D773D">
        <w:rPr>
          <w:b/>
          <w:lang w:val="ru-RU"/>
        </w:rPr>
        <w:t>Ответы</w:t>
      </w:r>
      <w:r w:rsidRPr="00EC2A39">
        <w:rPr>
          <w:b/>
          <w:lang w:val="ru-RU"/>
        </w:rPr>
        <w:t>.</w:t>
      </w:r>
    </w:p>
    <w:p w:rsidR="002701F3" w:rsidRPr="00EC2A39" w:rsidRDefault="002701F3" w:rsidP="002701F3">
      <w:pPr>
        <w:pStyle w:val="Main"/>
        <w:ind w:left="360" w:firstLine="0"/>
        <w:rPr>
          <w:lang w:val="ru-RU"/>
        </w:rPr>
      </w:pPr>
      <w:r w:rsidRPr="00EC2A39">
        <w:rPr>
          <w:lang w:val="ru-RU"/>
        </w:rPr>
        <w:t>1. Выражения истинны в вопросах а и г.</w:t>
      </w:r>
    </w:p>
    <w:p w:rsidR="002701F3" w:rsidRPr="000D773D" w:rsidRDefault="002701F3" w:rsidP="002701F3">
      <w:pPr>
        <w:pStyle w:val="Main"/>
        <w:ind w:left="360" w:firstLine="0"/>
      </w:pPr>
      <w:r w:rsidRPr="000D773D">
        <w:t xml:space="preserve">2. </w:t>
      </w:r>
    </w:p>
    <w:p w:rsidR="002701F3" w:rsidRPr="000D773D" w:rsidRDefault="002701F3" w:rsidP="002701F3">
      <w:pPr>
        <w:pStyle w:val="Main"/>
        <w:ind w:left="360" w:firstLine="0"/>
      </w:pPr>
      <w:r w:rsidRPr="000D773D">
        <w:t>a. number &gt; = 1 &amp;&amp; number &lt; 9</w:t>
      </w:r>
    </w:p>
    <w:p w:rsidR="002701F3" w:rsidRPr="00EC2A39" w:rsidRDefault="002701F3" w:rsidP="002701F3">
      <w:pPr>
        <w:pStyle w:val="Main"/>
        <w:ind w:left="360" w:firstLine="0"/>
        <w:rPr>
          <w:lang w:val="ru-RU"/>
        </w:rPr>
      </w:pPr>
      <w:r w:rsidRPr="00EC2A39">
        <w:rPr>
          <w:lang w:val="ru-RU"/>
        </w:rPr>
        <w:t>б</w:t>
      </w:r>
      <w:r w:rsidRPr="000D773D">
        <w:t xml:space="preserve">. ch != </w:t>
      </w:r>
      <w:r w:rsidRPr="00DE1470">
        <w:t xml:space="preserve">'q' &amp;&amp; ch != </w:t>
      </w:r>
      <w:r w:rsidRPr="00EC2A39">
        <w:rPr>
          <w:lang w:val="ru-RU"/>
        </w:rPr>
        <w:t>'k'</w:t>
      </w:r>
    </w:p>
    <w:p w:rsidR="002701F3" w:rsidRPr="00EC2A39" w:rsidRDefault="002701F3" w:rsidP="002701F3">
      <w:pPr>
        <w:pStyle w:val="Main"/>
        <w:ind w:left="360" w:firstLine="0"/>
        <w:rPr>
          <w:lang w:val="ru-RU"/>
        </w:rPr>
      </w:pPr>
      <w:r w:rsidRPr="00EC2A39">
        <w:rPr>
          <w:lang w:val="ru-RU"/>
        </w:rPr>
        <w:t>Замечание: выражение ch != 'q' || ch!= 'k' всегда будет иметь значение «истина», потому что если переменная ch равна q, то она не может равняться k, и второе условие оказывается выполненным: в результате все выражение «ИЛИ» будет истинным.</w:t>
      </w:r>
    </w:p>
    <w:p w:rsidR="002701F3" w:rsidRPr="000D773D" w:rsidRDefault="002701F3" w:rsidP="002701F3">
      <w:pPr>
        <w:pStyle w:val="Main"/>
        <w:ind w:left="360" w:firstLine="0"/>
      </w:pPr>
      <w:r w:rsidRPr="00EC2A39">
        <w:rPr>
          <w:lang w:val="ru-RU"/>
        </w:rPr>
        <w:t>в</w:t>
      </w:r>
      <w:r w:rsidRPr="000D773D">
        <w:t>. number &gt; 1 &amp;&amp; number &lt; 9 &amp;&amp; number != S</w:t>
      </w:r>
    </w:p>
    <w:p w:rsidR="002701F3" w:rsidRPr="000D773D" w:rsidRDefault="002701F3" w:rsidP="002701F3">
      <w:pPr>
        <w:pStyle w:val="Main"/>
        <w:ind w:left="360" w:firstLine="0"/>
      </w:pPr>
      <w:r w:rsidRPr="00EC2A39">
        <w:rPr>
          <w:lang w:val="ru-RU"/>
        </w:rPr>
        <w:t>г</w:t>
      </w:r>
      <w:r w:rsidRPr="000D773D">
        <w:t>. ! (number &gt; 1 &amp;&amp; number &lt; 9)</w:t>
      </w:r>
    </w:p>
    <w:p w:rsidR="002701F3" w:rsidRPr="000D773D" w:rsidRDefault="002701F3" w:rsidP="002701F3">
      <w:pPr>
        <w:pStyle w:val="Main"/>
        <w:ind w:left="360" w:firstLine="0"/>
      </w:pPr>
    </w:p>
    <w:p w:rsidR="002701F3" w:rsidRPr="00DE1470" w:rsidRDefault="002701F3" w:rsidP="002701F3">
      <w:pPr>
        <w:pStyle w:val="Main"/>
        <w:ind w:left="360" w:firstLine="0"/>
      </w:pPr>
      <w:r w:rsidRPr="00EC2A39">
        <w:rPr>
          <w:lang w:val="ru-RU"/>
        </w:rPr>
        <w:t>или</w:t>
      </w:r>
    </w:p>
    <w:p w:rsidR="002701F3" w:rsidRPr="00DE1470" w:rsidRDefault="002701F3" w:rsidP="002701F3">
      <w:pPr>
        <w:pStyle w:val="Main"/>
        <w:ind w:left="360" w:firstLine="0"/>
      </w:pPr>
    </w:p>
    <w:p w:rsidR="002701F3" w:rsidRPr="00EC2A39" w:rsidRDefault="002701F3" w:rsidP="002701F3">
      <w:pPr>
        <w:pStyle w:val="Main"/>
        <w:ind w:left="360" w:firstLine="0"/>
        <w:rPr>
          <w:lang w:val="ru-RU"/>
        </w:rPr>
      </w:pPr>
      <w:r w:rsidRPr="00EC2A39">
        <w:rPr>
          <w:lang w:val="ru-RU"/>
        </w:rPr>
        <w:t>number &lt; = 1 II number &gt; = 9</w:t>
      </w:r>
    </w:p>
    <w:p w:rsidR="002701F3" w:rsidRPr="00EC2A39" w:rsidRDefault="002701F3" w:rsidP="002701F3">
      <w:pPr>
        <w:pStyle w:val="Main"/>
        <w:ind w:left="360" w:firstLine="0"/>
        <w:rPr>
          <w:lang w:val="ru-RU"/>
        </w:rPr>
      </w:pPr>
      <w:r w:rsidRPr="00EC2A39">
        <w:rPr>
          <w:lang w:val="ru-RU"/>
        </w:rPr>
        <w:t>Замечание: сказать, что число НЕ лежит между 1 и 9 это то же самое, что сказать: число равно или меньше 1 ИЛИ равно или больше 9. Вторая форма несколько неуклюже звучит на словах, но проще записывается в виде выражения.</w:t>
      </w:r>
    </w:p>
    <w:p w:rsidR="002701F3" w:rsidRPr="00EC2A39" w:rsidRDefault="002701F3" w:rsidP="002701F3">
      <w:pPr>
        <w:pStyle w:val="Main"/>
        <w:ind w:left="360" w:firstLine="0"/>
        <w:rPr>
          <w:lang w:val="ru-RU"/>
        </w:rPr>
      </w:pPr>
      <w:r w:rsidRPr="00EC2A39">
        <w:rPr>
          <w:lang w:val="ru-RU"/>
        </w:rPr>
        <w:t>3. Строка 5 должна выглядеть так: scanf(" %d %d", &amp;weight, &amp;height); He забывайте указывать символы в качестве префиксов имен переменных в функции scanf(). Кроме того, данной строке должна предшествовать строка, предлагающая ввести данные.</w:t>
      </w:r>
    </w:p>
    <w:p w:rsidR="002701F3" w:rsidRPr="00EC2A39" w:rsidRDefault="002701F3" w:rsidP="002701F3">
      <w:pPr>
        <w:pStyle w:val="Main"/>
        <w:ind w:left="360" w:firstLine="0"/>
        <w:rPr>
          <w:lang w:val="ru-RU"/>
        </w:rPr>
      </w:pPr>
      <w:r w:rsidRPr="00EC2A39">
        <w:rPr>
          <w:lang w:val="ru-RU"/>
        </w:rPr>
        <w:t>Строка 9: подразумеваемое выражение должно выглядеть так: (height &lt; 72 &amp;&amp; height &gt; 64). Однако первая часть этого выражения необязательна, поскольку величина height, если поток управления достигнет записи else-if, будет обязательно меньше 72. Поэтому более простое условие (height &gt; 64) в данном случае служит той же цели.</w:t>
      </w:r>
    </w:p>
    <w:p w:rsidR="002701F3" w:rsidRPr="00EC2A39" w:rsidRDefault="002701F3" w:rsidP="002701F3">
      <w:pPr>
        <w:pStyle w:val="Main"/>
        <w:ind w:left="360" w:firstLine="0"/>
        <w:rPr>
          <w:lang w:val="ru-RU"/>
        </w:rPr>
      </w:pPr>
      <w:r w:rsidRPr="00EC2A39">
        <w:rPr>
          <w:lang w:val="ru-RU"/>
        </w:rPr>
        <w:t>Строка 11: избыточное условие; второе подвыражение (отрицание условия «величина weight меньше или равна 300») означает то же, что и первое. В действительности данное условие записывается так: (weight &gt; 300). Но неприятности на этом не кончаются. Строка 11 относится к ошибочному оператору if! Очевидно, что эта часть else ассоциируется с оператором К, расположенным на строке 6, но, согласно правилу, связывающему ее с ближайшим отрицанием условия, содержащегося в if, она будет ассоциироваться с оператором if на строке 9. Поэтому условие, помещенное на строке 11, будет проверяться в том случае, когда величина weight меньше 100, а величина height меньше или равна 64. Это делает невозможным превышение переменной weight значения 300 при выполнении данного оператора.</w:t>
      </w:r>
    </w:p>
    <w:p w:rsidR="002701F3" w:rsidRPr="00EC2A39" w:rsidRDefault="002701F3" w:rsidP="002701F3">
      <w:pPr>
        <w:pStyle w:val="Main"/>
        <w:ind w:left="360" w:firstLine="0"/>
        <w:rPr>
          <w:lang w:val="ru-RU"/>
        </w:rPr>
      </w:pPr>
      <w:r w:rsidRPr="00EC2A39">
        <w:rPr>
          <w:lang w:val="ru-RU"/>
        </w:rPr>
        <w:t>Строки 7—9 должны быть заключены в фигурные скобки. Тогда строка 11 станет альтернативой оператору, расположенному на строке 6, а не на строке 9.</w:t>
      </w:r>
    </w:p>
    <w:p w:rsidR="002701F3" w:rsidRPr="00EC2A39" w:rsidRDefault="002701F3" w:rsidP="002701F3">
      <w:pPr>
        <w:pStyle w:val="Main"/>
        <w:ind w:left="360" w:firstLine="0"/>
        <w:rPr>
          <w:lang w:val="ru-RU"/>
        </w:rPr>
      </w:pPr>
      <w:r w:rsidRPr="00EC2A39">
        <w:rPr>
          <w:lang w:val="ru-RU"/>
        </w:rPr>
        <w:t>Строка 12: данное выражение необходимо упростить так: (height &lt; 48)</w:t>
      </w:r>
    </w:p>
    <w:p w:rsidR="002701F3" w:rsidRPr="00EC2A39" w:rsidRDefault="002701F3" w:rsidP="002701F3">
      <w:pPr>
        <w:pStyle w:val="Main"/>
        <w:ind w:left="360" w:firstLine="0"/>
        <w:rPr>
          <w:lang w:val="ru-RU"/>
        </w:rPr>
      </w:pPr>
      <w:r w:rsidRPr="00EC2A39">
        <w:rPr>
          <w:lang w:val="ru-RU"/>
        </w:rPr>
        <w:t>Строка 14: это ключевое слово else относится к последнему оператору if, расположенному на строке 12. Операторы, помещенные на строках 12 и 13, необходимо заключить в фигурные скобки, тогда else будет относиться к оператору if на строке 11. Обратите внимание, что последнее сообщение будет напечатано для тех, чей вес заключен между 100 и 300 фунтами.</w:t>
      </w:r>
    </w:p>
    <w:p w:rsidR="002701F3" w:rsidRPr="00EC2A39" w:rsidRDefault="002701F3" w:rsidP="002701F3">
      <w:pPr>
        <w:rPr>
          <w:rFonts w:ascii="Arial" w:hAnsi="Arial" w:cs="Arial"/>
        </w:rPr>
      </w:pPr>
    </w:p>
    <w:p w:rsidR="001D2093" w:rsidRDefault="001D2093" w:rsidP="003F50D3">
      <w:pPr>
        <w:pStyle w:val="Main"/>
        <w:ind w:firstLine="567"/>
        <w:rPr>
          <w:lang w:val="ru-RU"/>
        </w:rPr>
      </w:pPr>
    </w:p>
    <w:p w:rsidR="001D2093" w:rsidRDefault="001D2093" w:rsidP="003F50D3">
      <w:pPr>
        <w:pStyle w:val="Main"/>
        <w:ind w:firstLine="567"/>
        <w:rPr>
          <w:lang w:val="ru-RU"/>
        </w:rPr>
      </w:pPr>
    </w:p>
    <w:sectPr w:rsidR="001D2093" w:rsidSect="00302DE4">
      <w:headerReference w:type="default" r:id="rId27"/>
      <w:pgSz w:w="11906" w:h="16838"/>
      <w:pgMar w:top="567" w:right="567" w:bottom="567"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5A83" w:rsidRDefault="004A5A83">
      <w:r>
        <w:separator/>
      </w:r>
    </w:p>
  </w:endnote>
  <w:endnote w:type="continuationSeparator" w:id="0">
    <w:p w:rsidR="004A5A83" w:rsidRDefault="004A5A83">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5A83" w:rsidRDefault="004A5A83">
      <w:r>
        <w:separator/>
      </w:r>
    </w:p>
  </w:footnote>
  <w:footnote w:type="continuationSeparator" w:id="0">
    <w:p w:rsidR="004A5A83" w:rsidRDefault="004A5A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5F6" w:rsidRPr="00690D63" w:rsidRDefault="002613EC" w:rsidP="00DA51AB">
    <w:pPr>
      <w:pStyle w:val="a7"/>
      <w:jc w:val="right"/>
      <w:rPr>
        <w:rFonts w:ascii="Arial" w:hAnsi="Arial" w:cs="Arial"/>
      </w:rPr>
    </w:pPr>
    <w:fldSimple w:instr=" FILENAME   \* MERGEFORMAT ">
      <w:r w:rsidR="000D773D" w:rsidRPr="000D773D">
        <w:rPr>
          <w:rFonts w:ascii="Arial" w:hAnsi="Arial" w:cs="Arial"/>
          <w:b/>
          <w:noProof/>
          <w:sz w:val="16"/>
          <w:szCs w:val="16"/>
        </w:rPr>
        <w:t>10_Выбор вариантов.docx</w:t>
      </w:r>
    </w:fldSimple>
    <w:r w:rsidR="005965F6" w:rsidRPr="00690D63">
      <w:rPr>
        <w:rFonts w:ascii="Arial" w:hAnsi="Arial" w:cs="Arial"/>
        <w:sz w:val="16"/>
        <w:szCs w:val="16"/>
      </w:rPr>
      <w:t xml:space="preserve"> </w:t>
    </w:r>
    <w:r w:rsidRPr="00690D63">
      <w:rPr>
        <w:rFonts w:ascii="Arial" w:hAnsi="Arial" w:cs="Arial"/>
        <w:b/>
        <w:sz w:val="16"/>
        <w:szCs w:val="16"/>
        <w:lang w:val="en-US"/>
      </w:rPr>
      <w:fldChar w:fldCharType="begin"/>
    </w:r>
    <w:r w:rsidR="005965F6" w:rsidRPr="00690D63">
      <w:rPr>
        <w:rFonts w:ascii="Arial" w:hAnsi="Arial" w:cs="Arial"/>
        <w:b/>
        <w:sz w:val="16"/>
        <w:szCs w:val="16"/>
      </w:rPr>
      <w:instrText xml:space="preserve"> </w:instrText>
    </w:r>
    <w:r w:rsidR="005965F6" w:rsidRPr="00690D63">
      <w:rPr>
        <w:rFonts w:ascii="Arial" w:hAnsi="Arial" w:cs="Arial"/>
        <w:b/>
        <w:sz w:val="16"/>
        <w:szCs w:val="16"/>
        <w:lang w:val="en-US"/>
      </w:rPr>
      <w:instrText>PAGE</w:instrText>
    </w:r>
    <w:r w:rsidR="005965F6" w:rsidRPr="00690D63">
      <w:rPr>
        <w:rFonts w:ascii="Arial" w:hAnsi="Arial" w:cs="Arial"/>
        <w:b/>
        <w:sz w:val="16"/>
        <w:szCs w:val="16"/>
      </w:rPr>
      <w:instrText xml:space="preserve"> </w:instrText>
    </w:r>
    <w:r w:rsidRPr="00690D63">
      <w:rPr>
        <w:rFonts w:ascii="Arial" w:hAnsi="Arial" w:cs="Arial"/>
        <w:b/>
        <w:sz w:val="16"/>
        <w:szCs w:val="16"/>
        <w:lang w:val="en-US"/>
      </w:rPr>
      <w:fldChar w:fldCharType="separate"/>
    </w:r>
    <w:r w:rsidR="00515338">
      <w:rPr>
        <w:rFonts w:ascii="Arial" w:hAnsi="Arial" w:cs="Arial"/>
        <w:b/>
        <w:noProof/>
        <w:sz w:val="16"/>
        <w:szCs w:val="16"/>
        <w:lang w:val="en-US"/>
      </w:rPr>
      <w:t>1</w:t>
    </w:r>
    <w:r w:rsidRPr="00690D63">
      <w:rPr>
        <w:rFonts w:ascii="Arial" w:hAnsi="Arial" w:cs="Arial"/>
        <w:b/>
        <w:sz w:val="16"/>
        <w:szCs w:val="16"/>
        <w:lang w:val="en-US"/>
      </w:rPr>
      <w:fldChar w:fldCharType="end"/>
    </w:r>
    <w:r w:rsidR="005965F6" w:rsidRPr="00690D63">
      <w:rPr>
        <w:rFonts w:ascii="Arial" w:hAnsi="Arial" w:cs="Arial"/>
        <w:sz w:val="16"/>
        <w:szCs w:val="16"/>
      </w:rPr>
      <w:t xml:space="preserve"> / </w:t>
    </w:r>
    <w:r w:rsidRPr="00690D63">
      <w:rPr>
        <w:rFonts w:ascii="Arial" w:hAnsi="Arial" w:cs="Arial"/>
        <w:sz w:val="12"/>
        <w:szCs w:val="12"/>
        <w:lang w:val="en-US"/>
      </w:rPr>
      <w:fldChar w:fldCharType="begin"/>
    </w:r>
    <w:r w:rsidR="005965F6" w:rsidRPr="00690D63">
      <w:rPr>
        <w:rFonts w:ascii="Arial" w:hAnsi="Arial" w:cs="Arial"/>
        <w:sz w:val="12"/>
        <w:szCs w:val="12"/>
      </w:rPr>
      <w:instrText xml:space="preserve"> </w:instrText>
    </w:r>
    <w:r w:rsidR="005965F6" w:rsidRPr="00690D63">
      <w:rPr>
        <w:rFonts w:ascii="Arial" w:hAnsi="Arial" w:cs="Arial"/>
        <w:sz w:val="12"/>
        <w:szCs w:val="12"/>
        <w:lang w:val="en-US"/>
      </w:rPr>
      <w:instrText>NUMPAGES</w:instrText>
    </w:r>
    <w:r w:rsidR="005965F6" w:rsidRPr="00690D63">
      <w:rPr>
        <w:rFonts w:ascii="Arial" w:hAnsi="Arial" w:cs="Arial"/>
        <w:sz w:val="12"/>
        <w:szCs w:val="12"/>
      </w:rPr>
      <w:instrText xml:space="preserve"> </w:instrText>
    </w:r>
    <w:r w:rsidRPr="00690D63">
      <w:rPr>
        <w:rFonts w:ascii="Arial" w:hAnsi="Arial" w:cs="Arial"/>
        <w:sz w:val="12"/>
        <w:szCs w:val="12"/>
        <w:lang w:val="en-US"/>
      </w:rPr>
      <w:fldChar w:fldCharType="separate"/>
    </w:r>
    <w:r w:rsidR="00515338">
      <w:rPr>
        <w:rFonts w:ascii="Arial" w:hAnsi="Arial" w:cs="Arial"/>
        <w:noProof/>
        <w:sz w:val="12"/>
        <w:szCs w:val="12"/>
        <w:lang w:val="en-US"/>
      </w:rPr>
      <w:t>27</w:t>
    </w:r>
    <w:r w:rsidRPr="00690D63">
      <w:rPr>
        <w:rFonts w:ascii="Arial" w:hAnsi="Arial" w:cs="Arial"/>
        <w:sz w:val="12"/>
        <w:szCs w:val="12"/>
        <w:lang w:val="en-US"/>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A3122"/>
    <w:multiLevelType w:val="multilevel"/>
    <w:tmpl w:val="993E6E8C"/>
    <w:lvl w:ilvl="0">
      <w:start w:val="1"/>
      <w:numFmt w:val="decimal"/>
      <w:suff w:val="space"/>
      <w:lvlText w:val="%1."/>
      <w:lvlJc w:val="right"/>
      <w:pPr>
        <w:ind w:left="708" w:hanging="420"/>
      </w:pPr>
      <w:rPr>
        <w:rFonts w:ascii="Arial" w:hAnsi="Arial" w:cs="Times New Roman" w:hint="default"/>
        <w:b/>
        <w:i w:val="0"/>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
    <w:nsid w:val="01C93AC7"/>
    <w:multiLevelType w:val="multilevel"/>
    <w:tmpl w:val="5D8C60C8"/>
    <w:lvl w:ilvl="0">
      <w:start w:val="1"/>
      <w:numFmt w:val="decimal"/>
      <w:suff w:val="space"/>
      <w:lvlText w:val="%1."/>
      <w:lvlJc w:val="right"/>
      <w:pPr>
        <w:ind w:left="708" w:hanging="420"/>
      </w:pPr>
      <w:rPr>
        <w:rFonts w:ascii="Arial" w:hAnsi="Arial" w:cs="Times New Roman" w:hint="default"/>
        <w:b/>
        <w:i w:val="0"/>
        <w:sz w:val="20"/>
        <w:szCs w:val="20"/>
      </w:rPr>
    </w:lvl>
    <w:lvl w:ilvl="1">
      <w:start w:val="1"/>
      <w:numFmt w:val="decimal"/>
      <w:lvlRestart w:val="0"/>
      <w:suff w:val="space"/>
      <w:lvlText w:val="%1.%2."/>
      <w:lvlJc w:val="right"/>
      <w:pPr>
        <w:ind w:left="1416" w:hanging="708"/>
      </w:pPr>
      <w:rPr>
        <w:rFonts w:ascii="Arial" w:hAnsi="Arial" w:cs="Times New Roman" w:hint="default"/>
        <w:b/>
        <w:i w:val="0"/>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2">
    <w:nsid w:val="07323EFD"/>
    <w:multiLevelType w:val="multilevel"/>
    <w:tmpl w:val="98A43FE0"/>
    <w:lvl w:ilvl="0">
      <w:start w:val="1"/>
      <w:numFmt w:val="decimal"/>
      <w:suff w:val="space"/>
      <w:lvlText w:val="%1."/>
      <w:lvlJc w:val="right"/>
      <w:pPr>
        <w:ind w:left="708" w:hanging="420"/>
      </w:pPr>
      <w:rPr>
        <w:rFonts w:ascii="Arial" w:hAnsi="Arial" w:cs="Times New Roman" w:hint="default"/>
        <w:b/>
        <w:i w:val="0"/>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3">
    <w:nsid w:val="088F0286"/>
    <w:multiLevelType w:val="multilevel"/>
    <w:tmpl w:val="5510AFDE"/>
    <w:lvl w:ilvl="0">
      <w:start w:val="1"/>
      <w:numFmt w:val="decimal"/>
      <w:suff w:val="space"/>
      <w:lvlText w:val="%1."/>
      <w:lvlJc w:val="right"/>
      <w:pPr>
        <w:ind w:left="432" w:hanging="144"/>
      </w:pPr>
      <w:rPr>
        <w:rFonts w:ascii="Arial" w:hAnsi="Arial" w:hint="default"/>
        <w:b/>
        <w:i w:val="0"/>
        <w:sz w:val="24"/>
        <w:szCs w:val="24"/>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0AAD3821"/>
    <w:multiLevelType w:val="multilevel"/>
    <w:tmpl w:val="96A4A07E"/>
    <w:name w:val="Разбиение"/>
    <w:lvl w:ilvl="0">
      <w:start w:val="1"/>
      <w:numFmt w:val="decimal"/>
      <w:pStyle w:val="1"/>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0E7665DB"/>
    <w:multiLevelType w:val="multilevel"/>
    <w:tmpl w:val="9D182694"/>
    <w:lvl w:ilvl="0">
      <w:start w:val="1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12EE7AF3"/>
    <w:multiLevelType w:val="multilevel"/>
    <w:tmpl w:val="7D8CFD48"/>
    <w:lvl w:ilvl="0">
      <w:start w:val="1"/>
      <w:numFmt w:val="decimal"/>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1B7D4DAD"/>
    <w:multiLevelType w:val="multilevel"/>
    <w:tmpl w:val="A166557A"/>
    <w:lvl w:ilvl="0">
      <w:start w:val="1"/>
      <w:numFmt w:val="decimal"/>
      <w:suff w:val="space"/>
      <w:lvlText w:val="%1."/>
      <w:lvlJc w:val="right"/>
      <w:pPr>
        <w:ind w:left="708" w:hanging="420"/>
      </w:pPr>
      <w:rPr>
        <w:rFonts w:ascii="Arial" w:hAnsi="Arial" w:cs="Times New Roman" w:hint="default"/>
        <w:b/>
        <w:i w:val="0"/>
        <w:sz w:val="24"/>
        <w:szCs w:val="24"/>
      </w:rPr>
    </w:lvl>
    <w:lvl w:ilvl="1">
      <w:start w:val="1"/>
      <w:numFmt w:val="decimal"/>
      <w:lvlRestart w:val="0"/>
      <w:pStyle w:val="2"/>
      <w:suff w:val="space"/>
      <w:lvlText w:val="%1.%2."/>
      <w:lvlJc w:val="right"/>
      <w:pPr>
        <w:ind w:left="1416" w:hanging="708"/>
      </w:pPr>
      <w:rPr>
        <w:rFonts w:ascii="Arial" w:hAnsi="Arial" w:cs="Times New Roman" w:hint="default"/>
        <w:b/>
        <w:i w:val="0"/>
        <w:sz w:val="20"/>
        <w:szCs w:val="20"/>
      </w:rPr>
    </w:lvl>
    <w:lvl w:ilvl="2">
      <w:start w:val="1"/>
      <w:numFmt w:val="decimal"/>
      <w:pStyle w:val="3"/>
      <w:suff w:val="space"/>
      <w:lvlText w:val="%1.%2.%3."/>
      <w:lvlJc w:val="right"/>
      <w:pPr>
        <w:ind w:left="2124" w:hanging="708"/>
      </w:pPr>
      <w:rPr>
        <w:rFonts w:ascii="Arial" w:hAnsi="Arial" w:cs="Times New Roman" w:hint="default"/>
        <w:b/>
        <w:i w:val="0"/>
        <w:sz w:val="20"/>
        <w:szCs w:val="20"/>
      </w:rPr>
    </w:lvl>
    <w:lvl w:ilvl="3">
      <w:start w:val="1"/>
      <w:numFmt w:val="decimal"/>
      <w:pStyle w:val="4"/>
      <w:suff w:val="space"/>
      <w:lvlText w:val="%1.%2.%3.%4."/>
      <w:lvlJc w:val="right"/>
      <w:pPr>
        <w:ind w:left="2832" w:hanging="708"/>
      </w:pPr>
      <w:rPr>
        <w:rFonts w:ascii="Arial" w:hAnsi="Arial" w:cs="Times New Roman" w:hint="default"/>
        <w:b/>
        <w:i w:val="0"/>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8">
    <w:nsid w:val="2017551E"/>
    <w:multiLevelType w:val="hybridMultilevel"/>
    <w:tmpl w:val="4EC42FFE"/>
    <w:lvl w:ilvl="0" w:tplc="FFFFFFFF">
      <w:start w:val="1"/>
      <w:numFmt w:val="bullet"/>
      <w:lvlText w:val=""/>
      <w:lvlJc w:val="left"/>
      <w:pPr>
        <w:tabs>
          <w:tab w:val="num" w:pos="1800"/>
        </w:tabs>
        <w:ind w:left="1800" w:hanging="360"/>
      </w:pPr>
      <w:rPr>
        <w:rFonts w:ascii="Symbol" w:hAnsi="Symbol" w:hint="default"/>
        <w:b w:val="0"/>
        <w:i w:val="0"/>
        <w:sz w:val="16"/>
        <w:szCs w:val="16"/>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9">
    <w:nsid w:val="2494008C"/>
    <w:multiLevelType w:val="multilevel"/>
    <w:tmpl w:val="B922C984"/>
    <w:lvl w:ilvl="0">
      <w:start w:val="1"/>
      <w:numFmt w:val="decimal"/>
      <w:suff w:val="space"/>
      <w:lvlText w:val="%1."/>
      <w:lvlJc w:val="right"/>
      <w:pPr>
        <w:ind w:left="708" w:hanging="420"/>
      </w:pPr>
      <w:rPr>
        <w:rFonts w:ascii="Arial" w:hAnsi="Arial" w:cs="Times New Roman" w:hint="default"/>
        <w:b/>
        <w:i w:val="0"/>
        <w:sz w:val="20"/>
        <w:szCs w:val="20"/>
      </w:rPr>
    </w:lvl>
    <w:lvl w:ilvl="1">
      <w:start w:val="1"/>
      <w:numFmt w:val="decimal"/>
      <w:lvlRestart w:val="0"/>
      <w:suff w:val="space"/>
      <w:lvlText w:val="%1.%2."/>
      <w:lvlJc w:val="right"/>
      <w:pPr>
        <w:ind w:left="1416" w:hanging="708"/>
      </w:pPr>
      <w:rPr>
        <w:rFonts w:ascii="Arial" w:hAnsi="Arial" w:cs="Times New Roman" w:hint="default"/>
        <w:b/>
        <w:i w:val="0"/>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0">
    <w:nsid w:val="2D5B4896"/>
    <w:multiLevelType w:val="multilevel"/>
    <w:tmpl w:val="86981564"/>
    <w:lvl w:ilvl="0">
      <w:start w:val="1"/>
      <w:numFmt w:val="decimal"/>
      <w:suff w:val="space"/>
      <w:lvlText w:val="%1."/>
      <w:lvlJc w:val="right"/>
      <w:pPr>
        <w:ind w:left="708" w:hanging="420"/>
      </w:pPr>
      <w:rPr>
        <w:rFonts w:ascii="Arial" w:hAnsi="Arial" w:cs="Times New Roman" w:hint="default"/>
        <w:b/>
        <w:i w:val="0"/>
        <w:sz w:val="20"/>
        <w:szCs w:val="20"/>
      </w:rPr>
    </w:lvl>
    <w:lvl w:ilvl="1">
      <w:start w:val="1"/>
      <w:numFmt w:val="decimal"/>
      <w:suff w:val="space"/>
      <w:lvlText w:val="%1.%2."/>
      <w:lvlJc w:val="right"/>
      <w:pPr>
        <w:ind w:left="1416" w:hanging="708"/>
      </w:pPr>
      <w:rPr>
        <w:rFonts w:ascii="Arial" w:hAnsi="Arial" w:cs="Times New Roman" w:hint="default"/>
        <w:b/>
        <w:i w:val="0"/>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1">
    <w:nsid w:val="2E38532B"/>
    <w:multiLevelType w:val="multilevel"/>
    <w:tmpl w:val="D6E8FE06"/>
    <w:lvl w:ilvl="0">
      <w:start w:val="1"/>
      <w:numFmt w:val="decimal"/>
      <w:pStyle w:val="10"/>
      <w:suff w:val="space"/>
      <w:lvlText w:val="%1."/>
      <w:lvlJc w:val="right"/>
      <w:pPr>
        <w:ind w:left="325" w:hanging="144"/>
      </w:pPr>
      <w:rPr>
        <w:rFonts w:ascii="Arial" w:hAnsi="Arial" w:hint="default"/>
        <w:b/>
        <w:i w:val="0"/>
        <w:sz w:val="24"/>
        <w:szCs w:val="24"/>
      </w:rPr>
    </w:lvl>
    <w:lvl w:ilvl="1">
      <w:start w:val="1"/>
      <w:numFmt w:val="decimal"/>
      <w:pStyle w:val="20"/>
      <w:suff w:val="space"/>
      <w:lvlText w:val="%1.%2."/>
      <w:lvlJc w:val="left"/>
      <w:pPr>
        <w:ind w:left="469" w:hanging="576"/>
      </w:pPr>
      <w:rPr>
        <w:rFonts w:ascii="Arial" w:hAnsi="Arial" w:hint="default"/>
        <w:b/>
        <w:i w:val="0"/>
        <w:sz w:val="20"/>
        <w:szCs w:val="20"/>
      </w:rPr>
    </w:lvl>
    <w:lvl w:ilvl="2">
      <w:start w:val="1"/>
      <w:numFmt w:val="decimal"/>
      <w:pStyle w:val="30"/>
      <w:suff w:val="space"/>
      <w:lvlText w:val="%1.%2.%3."/>
      <w:lvlJc w:val="left"/>
      <w:pPr>
        <w:ind w:left="613" w:hanging="720"/>
      </w:pPr>
      <w:rPr>
        <w:rFonts w:ascii="Arial" w:hAnsi="Arial" w:hint="default"/>
        <w:b/>
        <w:i w:val="0"/>
        <w:sz w:val="20"/>
        <w:szCs w:val="20"/>
      </w:rPr>
    </w:lvl>
    <w:lvl w:ilvl="3">
      <w:start w:val="1"/>
      <w:numFmt w:val="decimal"/>
      <w:pStyle w:val="40"/>
      <w:suff w:val="space"/>
      <w:lvlText w:val="%1.%2.%3.%4."/>
      <w:lvlJc w:val="left"/>
      <w:pPr>
        <w:ind w:left="757" w:hanging="864"/>
      </w:pPr>
      <w:rPr>
        <w:rFonts w:ascii="Arial" w:hAnsi="Arial" w:hint="default"/>
        <w:b/>
        <w:i w:val="0"/>
        <w:sz w:val="20"/>
        <w:szCs w:val="20"/>
      </w:rPr>
    </w:lvl>
    <w:lvl w:ilvl="4">
      <w:start w:val="1"/>
      <w:numFmt w:val="decimal"/>
      <w:lvlText w:val="%1.%2.%3.%4.%5"/>
      <w:lvlJc w:val="left"/>
      <w:pPr>
        <w:tabs>
          <w:tab w:val="num" w:pos="901"/>
        </w:tabs>
        <w:ind w:left="901" w:hanging="1008"/>
      </w:pPr>
      <w:rPr>
        <w:rFonts w:hint="default"/>
      </w:rPr>
    </w:lvl>
    <w:lvl w:ilvl="5">
      <w:start w:val="1"/>
      <w:numFmt w:val="decimal"/>
      <w:lvlText w:val="%1.%2.%3.%4.%5.%6"/>
      <w:lvlJc w:val="left"/>
      <w:pPr>
        <w:tabs>
          <w:tab w:val="num" w:pos="1045"/>
        </w:tabs>
        <w:ind w:left="1045" w:hanging="1152"/>
      </w:pPr>
      <w:rPr>
        <w:rFonts w:hint="default"/>
      </w:rPr>
    </w:lvl>
    <w:lvl w:ilvl="6">
      <w:start w:val="1"/>
      <w:numFmt w:val="decimal"/>
      <w:lvlText w:val="%1.%2.%3.%4.%5.%6.%7"/>
      <w:lvlJc w:val="left"/>
      <w:pPr>
        <w:tabs>
          <w:tab w:val="num" w:pos="1189"/>
        </w:tabs>
        <w:ind w:left="1189" w:hanging="1296"/>
      </w:pPr>
      <w:rPr>
        <w:rFonts w:hint="default"/>
      </w:rPr>
    </w:lvl>
    <w:lvl w:ilvl="7">
      <w:start w:val="1"/>
      <w:numFmt w:val="decimal"/>
      <w:lvlText w:val="%1.%2.%3.%4.%5.%6.%7.%8"/>
      <w:lvlJc w:val="left"/>
      <w:pPr>
        <w:tabs>
          <w:tab w:val="num" w:pos="1333"/>
        </w:tabs>
        <w:ind w:left="1333" w:hanging="1440"/>
      </w:pPr>
      <w:rPr>
        <w:rFonts w:hint="default"/>
      </w:rPr>
    </w:lvl>
    <w:lvl w:ilvl="8">
      <w:start w:val="1"/>
      <w:numFmt w:val="decimal"/>
      <w:lvlText w:val="%1.%2.%3.%4.%5.%6.%7.%8.%9"/>
      <w:lvlJc w:val="left"/>
      <w:pPr>
        <w:tabs>
          <w:tab w:val="num" w:pos="1477"/>
        </w:tabs>
        <w:ind w:left="1477" w:hanging="1584"/>
      </w:pPr>
      <w:rPr>
        <w:rFonts w:hint="default"/>
      </w:rPr>
    </w:lvl>
  </w:abstractNum>
  <w:abstractNum w:abstractNumId="12">
    <w:nsid w:val="2F406442"/>
    <w:multiLevelType w:val="multilevel"/>
    <w:tmpl w:val="989889EA"/>
    <w:lvl w:ilvl="0">
      <w:start w:val="7"/>
      <w:numFmt w:val="decimal"/>
      <w:suff w:val="space"/>
      <w:lvlText w:val="%1."/>
      <w:lvlJc w:val="right"/>
      <w:pPr>
        <w:ind w:left="432" w:hanging="144"/>
      </w:pPr>
      <w:rPr>
        <w:rFonts w:ascii="Arial" w:hAnsi="Arial" w:hint="default"/>
        <w:b/>
        <w:i w:val="0"/>
        <w:sz w:val="24"/>
      </w:rPr>
    </w:lvl>
    <w:lvl w:ilvl="1">
      <w:start w:val="1"/>
      <w:numFmt w:val="decimal"/>
      <w:suff w:val="space"/>
      <w:lvlText w:val="%1.%2."/>
      <w:lvlJc w:val="left"/>
      <w:pPr>
        <w:ind w:left="576" w:hanging="576"/>
      </w:pPr>
      <w:rPr>
        <w:rFonts w:ascii="Arial" w:hAnsi="Arial" w:hint="default"/>
        <w:b/>
        <w:i w:val="0"/>
        <w:sz w:val="20"/>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ascii="Arial" w:hAnsi="Arial"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429510D"/>
    <w:multiLevelType w:val="multilevel"/>
    <w:tmpl w:val="48D8DB10"/>
    <w:lvl w:ilvl="0">
      <w:start w:val="1"/>
      <w:numFmt w:val="decimal"/>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344F7EEB"/>
    <w:multiLevelType w:val="singleLevel"/>
    <w:tmpl w:val="B262CDC6"/>
    <w:lvl w:ilvl="0">
      <w:start w:val="1"/>
      <w:numFmt w:val="decimal"/>
      <w:lvlText w:val="%1"/>
      <w:legacy w:legacy="1" w:legacySpace="0" w:legacyIndent="211"/>
      <w:lvlJc w:val="left"/>
      <w:rPr>
        <w:rFonts w:ascii="Times New Roman" w:hAnsi="Times New Roman" w:cs="Times New Roman" w:hint="default"/>
      </w:rPr>
    </w:lvl>
  </w:abstractNum>
  <w:abstractNum w:abstractNumId="15">
    <w:nsid w:val="37904BC2"/>
    <w:multiLevelType w:val="multilevel"/>
    <w:tmpl w:val="AA06220E"/>
    <w:lvl w:ilvl="0">
      <w:start w:val="1"/>
      <w:numFmt w:val="decimal"/>
      <w:suff w:val="space"/>
      <w:lvlText w:val="%1."/>
      <w:lvlJc w:val="right"/>
      <w:pPr>
        <w:ind w:left="708" w:hanging="420"/>
      </w:pPr>
      <w:rPr>
        <w:rFonts w:ascii="Arial" w:hAnsi="Arial" w:cs="Times New Roman" w:hint="default"/>
        <w:b/>
        <w:i w:val="0"/>
        <w:sz w:val="20"/>
        <w:szCs w:val="20"/>
      </w:rPr>
    </w:lvl>
    <w:lvl w:ilvl="1">
      <w:start w:val="1"/>
      <w:numFmt w:val="decimal"/>
      <w:lvlRestart w:val="0"/>
      <w:suff w:val="space"/>
      <w:lvlText w:val="%1.%2."/>
      <w:lvlJc w:val="right"/>
      <w:pPr>
        <w:ind w:left="1416" w:hanging="708"/>
      </w:pPr>
      <w:rPr>
        <w:rFonts w:ascii="Arial" w:hAnsi="Arial" w:cs="Times New Roman" w:hint="default"/>
        <w:b/>
        <w:i w:val="0"/>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6">
    <w:nsid w:val="3DEC4739"/>
    <w:multiLevelType w:val="multilevel"/>
    <w:tmpl w:val="5510AFDE"/>
    <w:lvl w:ilvl="0">
      <w:start w:val="1"/>
      <w:numFmt w:val="decimal"/>
      <w:suff w:val="space"/>
      <w:lvlText w:val="%1."/>
      <w:lvlJc w:val="right"/>
      <w:pPr>
        <w:ind w:left="432" w:hanging="144"/>
      </w:pPr>
      <w:rPr>
        <w:rFonts w:ascii="Arial" w:hAnsi="Arial" w:hint="default"/>
        <w:b/>
        <w:i w:val="0"/>
        <w:sz w:val="24"/>
        <w:szCs w:val="24"/>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40722419"/>
    <w:multiLevelType w:val="multilevel"/>
    <w:tmpl w:val="010202C0"/>
    <w:lvl w:ilvl="0">
      <w:start w:val="1"/>
      <w:numFmt w:val="bullet"/>
      <w:lvlText w:val=""/>
      <w:lvlJc w:val="left"/>
      <w:pPr>
        <w:tabs>
          <w:tab w:val="num" w:pos="360"/>
        </w:tabs>
        <w:ind w:left="360" w:hanging="360"/>
      </w:pPr>
      <w:rPr>
        <w:rFonts w:ascii="Symbol" w:hAnsi="Symbol" w:hint="default"/>
        <w:b w:val="0"/>
        <w:i w:val="0"/>
        <w:sz w:val="16"/>
        <w:szCs w:val="16"/>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407F1564"/>
    <w:multiLevelType w:val="multilevel"/>
    <w:tmpl w:val="3822F2E0"/>
    <w:lvl w:ilvl="0">
      <w:start w:val="1"/>
      <w:numFmt w:val="decimal"/>
      <w:suff w:val="space"/>
      <w:lvlText w:val="%1."/>
      <w:lvlJc w:val="right"/>
      <w:pPr>
        <w:ind w:left="708" w:hanging="420"/>
      </w:pPr>
      <w:rPr>
        <w:rFonts w:ascii="Arial" w:hAnsi="Arial" w:cs="Times New Roman" w:hint="default"/>
        <w:sz w:val="24"/>
        <w:szCs w:val="24"/>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9">
    <w:nsid w:val="4B5D65C6"/>
    <w:multiLevelType w:val="hybridMultilevel"/>
    <w:tmpl w:val="3AB466F0"/>
    <w:lvl w:ilvl="0" w:tplc="9A482488">
      <w:start w:val="1"/>
      <w:numFmt w:val="bullet"/>
      <w:pStyle w:val="a"/>
      <w:lvlText w:val=""/>
      <w:lvlJc w:val="left"/>
      <w:pPr>
        <w:tabs>
          <w:tab w:val="num" w:pos="1827"/>
        </w:tabs>
        <w:ind w:left="1827" w:hanging="360"/>
      </w:pPr>
      <w:rPr>
        <w:rFonts w:ascii="Symbol" w:hAnsi="Symbol" w:hint="default"/>
      </w:rPr>
    </w:lvl>
    <w:lvl w:ilvl="1" w:tplc="04230003" w:tentative="1">
      <w:start w:val="1"/>
      <w:numFmt w:val="bullet"/>
      <w:lvlText w:val="o"/>
      <w:lvlJc w:val="left"/>
      <w:pPr>
        <w:tabs>
          <w:tab w:val="num" w:pos="1980"/>
        </w:tabs>
        <w:ind w:left="1980" w:hanging="360"/>
      </w:pPr>
      <w:rPr>
        <w:rFonts w:ascii="Courier New" w:hAnsi="Courier New" w:cs="Courier New" w:hint="default"/>
      </w:rPr>
    </w:lvl>
    <w:lvl w:ilvl="2" w:tplc="04230005" w:tentative="1">
      <w:start w:val="1"/>
      <w:numFmt w:val="bullet"/>
      <w:lvlText w:val=""/>
      <w:lvlJc w:val="left"/>
      <w:pPr>
        <w:tabs>
          <w:tab w:val="num" w:pos="2700"/>
        </w:tabs>
        <w:ind w:left="2700" w:hanging="360"/>
      </w:pPr>
      <w:rPr>
        <w:rFonts w:ascii="Wingdings" w:hAnsi="Wingdings" w:hint="default"/>
      </w:rPr>
    </w:lvl>
    <w:lvl w:ilvl="3" w:tplc="04230001" w:tentative="1">
      <w:start w:val="1"/>
      <w:numFmt w:val="bullet"/>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20">
    <w:nsid w:val="666159B4"/>
    <w:multiLevelType w:val="multilevel"/>
    <w:tmpl w:val="FC68E760"/>
    <w:lvl w:ilvl="0">
      <w:start w:val="1"/>
      <w:numFmt w:val="decimal"/>
      <w:suff w:val="space"/>
      <w:lvlText w:val="%1."/>
      <w:lvlJc w:val="right"/>
      <w:pPr>
        <w:ind w:left="432" w:hanging="144"/>
      </w:pPr>
      <w:rPr>
        <w:rFonts w:ascii="Arial" w:hAnsi="Arial" w:hint="default"/>
        <w:b/>
        <w:i w:val="0"/>
        <w:sz w:val="24"/>
        <w:szCs w:val="24"/>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ascii="Arial" w:hAnsi="Arial" w:hint="default"/>
        <w:b/>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6CF728E"/>
    <w:multiLevelType w:val="multilevel"/>
    <w:tmpl w:val="2E7EDF30"/>
    <w:lvl w:ilvl="0">
      <w:start w:val="8"/>
      <w:numFmt w:val="decimal"/>
      <w:suff w:val="space"/>
      <w:lvlText w:val="%1."/>
      <w:lvlJc w:val="right"/>
      <w:pPr>
        <w:ind w:left="708" w:hanging="420"/>
      </w:pPr>
      <w:rPr>
        <w:rFonts w:ascii="Arial" w:hAnsi="Arial" w:cs="Times New Roman" w:hint="default"/>
        <w:b/>
        <w:i w:val="0"/>
        <w:sz w:val="20"/>
        <w:szCs w:val="20"/>
      </w:rPr>
    </w:lvl>
    <w:lvl w:ilvl="1">
      <w:start w:val="1"/>
      <w:numFmt w:val="decimal"/>
      <w:lvlRestart w:val="0"/>
      <w:suff w:val="space"/>
      <w:lvlText w:val="%1.%2."/>
      <w:lvlJc w:val="right"/>
      <w:pPr>
        <w:ind w:left="1416" w:hanging="708"/>
      </w:pPr>
      <w:rPr>
        <w:rFonts w:ascii="Arial" w:hAnsi="Arial" w:cs="Times New Roman" w:hint="default"/>
        <w:b/>
        <w:i w:val="0"/>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22">
    <w:nsid w:val="6ACB4396"/>
    <w:multiLevelType w:val="multilevel"/>
    <w:tmpl w:val="774C19E2"/>
    <w:lvl w:ilvl="0">
      <w:start w:val="1"/>
      <w:numFmt w:val="decimal"/>
      <w:suff w:val="space"/>
      <w:lvlText w:val="%1."/>
      <w:lvlJc w:val="right"/>
      <w:pPr>
        <w:ind w:left="708" w:hanging="420"/>
      </w:pPr>
      <w:rPr>
        <w:rFonts w:ascii="Arial" w:hAnsi="Arial" w:cs="Times New Roman" w:hint="default"/>
        <w:b/>
        <w:i w:val="0"/>
        <w:sz w:val="20"/>
        <w:szCs w:val="20"/>
      </w:rPr>
    </w:lvl>
    <w:lvl w:ilvl="1">
      <w:start w:val="1"/>
      <w:numFmt w:val="decimal"/>
      <w:lvlRestart w:val="0"/>
      <w:suff w:val="space"/>
      <w:lvlText w:val="%1.%2."/>
      <w:lvlJc w:val="right"/>
      <w:pPr>
        <w:ind w:left="1416" w:hanging="708"/>
      </w:pPr>
      <w:rPr>
        <w:rFonts w:ascii="Arial" w:hAnsi="Arial" w:cs="Times New Roman" w:hint="default"/>
        <w:b/>
        <w:i w:val="0"/>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23">
    <w:nsid w:val="6AFB6CA3"/>
    <w:multiLevelType w:val="multilevel"/>
    <w:tmpl w:val="5510AFDE"/>
    <w:lvl w:ilvl="0">
      <w:start w:val="1"/>
      <w:numFmt w:val="decimal"/>
      <w:suff w:val="space"/>
      <w:lvlText w:val="%1."/>
      <w:lvlJc w:val="right"/>
      <w:pPr>
        <w:ind w:left="432" w:hanging="144"/>
      </w:pPr>
      <w:rPr>
        <w:rFonts w:ascii="Arial" w:hAnsi="Arial" w:hint="default"/>
        <w:b/>
        <w:i w:val="0"/>
        <w:sz w:val="24"/>
        <w:szCs w:val="24"/>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70E42A9C"/>
    <w:multiLevelType w:val="multilevel"/>
    <w:tmpl w:val="545A7A0E"/>
    <w:lvl w:ilvl="0">
      <w:start w:val="1"/>
      <w:numFmt w:val="decimal"/>
      <w:suff w:val="space"/>
      <w:lvlText w:val="%1."/>
      <w:lvlJc w:val="right"/>
      <w:pPr>
        <w:ind w:left="708" w:hanging="420"/>
      </w:pPr>
      <w:rPr>
        <w:rFonts w:ascii="Arial" w:hAnsi="Arial" w:cs="Times New Roman" w:hint="default"/>
        <w:b/>
        <w:i w:val="0"/>
        <w:sz w:val="20"/>
        <w:szCs w:val="20"/>
      </w:rPr>
    </w:lvl>
    <w:lvl w:ilvl="1">
      <w:start w:val="1"/>
      <w:numFmt w:val="decimal"/>
      <w:lvlRestart w:val="0"/>
      <w:suff w:val="space"/>
      <w:lvlText w:val="%1.%2."/>
      <w:lvlJc w:val="right"/>
      <w:pPr>
        <w:ind w:left="1416" w:hanging="708"/>
      </w:pPr>
      <w:rPr>
        <w:rFonts w:ascii="Arial" w:hAnsi="Arial" w:cs="Times New Roman" w:hint="default"/>
        <w:b/>
        <w:i w:val="0"/>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25">
    <w:nsid w:val="73CB1411"/>
    <w:multiLevelType w:val="multilevel"/>
    <w:tmpl w:val="66E864FE"/>
    <w:lvl w:ilvl="0">
      <w:start w:val="1"/>
      <w:numFmt w:val="decimal"/>
      <w:pStyle w:val="a0"/>
      <w:suff w:val="space"/>
      <w:lvlText w:val="%1."/>
      <w:lvlJc w:val="right"/>
      <w:pPr>
        <w:ind w:left="432" w:hanging="144"/>
      </w:pPr>
      <w:rPr>
        <w:rFonts w:ascii="Arial" w:hAnsi="Aria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758125F3"/>
    <w:multiLevelType w:val="multilevel"/>
    <w:tmpl w:val="B82ABFF6"/>
    <w:lvl w:ilvl="0">
      <w:start w:val="8"/>
      <w:numFmt w:val="decimal"/>
      <w:suff w:val="space"/>
      <w:lvlText w:val="%1."/>
      <w:lvlJc w:val="right"/>
      <w:pPr>
        <w:ind w:left="708" w:hanging="420"/>
      </w:pPr>
      <w:rPr>
        <w:rFonts w:ascii="Arial" w:hAnsi="Arial" w:cs="Times New Roman" w:hint="default"/>
        <w:b/>
        <w:i w:val="0"/>
        <w:sz w:val="20"/>
        <w:szCs w:val="20"/>
      </w:rPr>
    </w:lvl>
    <w:lvl w:ilvl="1">
      <w:start w:val="1"/>
      <w:numFmt w:val="decimal"/>
      <w:lvlRestart w:val="0"/>
      <w:suff w:val="space"/>
      <w:lvlText w:val="10.%2."/>
      <w:lvlJc w:val="right"/>
      <w:pPr>
        <w:ind w:left="1416" w:hanging="708"/>
      </w:pPr>
      <w:rPr>
        <w:rFonts w:ascii="Arial" w:hAnsi="Arial" w:cs="Times New Roman" w:hint="default"/>
        <w:b/>
        <w:i w:val="0"/>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27">
    <w:nsid w:val="7E777D08"/>
    <w:multiLevelType w:val="multilevel"/>
    <w:tmpl w:val="774C19E2"/>
    <w:lvl w:ilvl="0">
      <w:start w:val="1"/>
      <w:numFmt w:val="decimal"/>
      <w:suff w:val="space"/>
      <w:lvlText w:val="%1."/>
      <w:lvlJc w:val="right"/>
      <w:pPr>
        <w:ind w:left="708" w:hanging="420"/>
      </w:pPr>
      <w:rPr>
        <w:rFonts w:ascii="Arial" w:hAnsi="Arial" w:cs="Times New Roman" w:hint="default"/>
        <w:b/>
        <w:i w:val="0"/>
        <w:sz w:val="20"/>
        <w:szCs w:val="20"/>
      </w:rPr>
    </w:lvl>
    <w:lvl w:ilvl="1">
      <w:start w:val="1"/>
      <w:numFmt w:val="decimal"/>
      <w:lvlRestart w:val="0"/>
      <w:suff w:val="space"/>
      <w:lvlText w:val="%1.%2."/>
      <w:lvlJc w:val="right"/>
      <w:pPr>
        <w:ind w:left="1416" w:hanging="708"/>
      </w:pPr>
      <w:rPr>
        <w:rFonts w:ascii="Arial" w:hAnsi="Arial" w:cs="Times New Roman" w:hint="default"/>
        <w:b/>
        <w:i w:val="0"/>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num w:numId="1">
    <w:abstractNumId w:val="4"/>
  </w:num>
  <w:num w:numId="2">
    <w:abstractNumId w:val="11"/>
  </w:num>
  <w:num w:numId="3">
    <w:abstractNumId w:val="19"/>
  </w:num>
  <w:num w:numId="4">
    <w:abstractNumId w:val="25"/>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23"/>
  </w:num>
  <w:num w:numId="11">
    <w:abstractNumId w:val="18"/>
  </w:num>
  <w:num w:numId="12">
    <w:abstractNumId w:val="0"/>
  </w:num>
  <w:num w:numId="13">
    <w:abstractNumId w:val="2"/>
  </w:num>
  <w:num w:numId="14">
    <w:abstractNumId w:val="10"/>
  </w:num>
  <w:num w:numId="15">
    <w:abstractNumId w:val="9"/>
  </w:num>
  <w:num w:numId="16">
    <w:abstractNumId w:val="13"/>
  </w:num>
  <w:num w:numId="17">
    <w:abstractNumId w:val="22"/>
  </w:num>
  <w:num w:numId="18">
    <w:abstractNumId w:val="27"/>
  </w:num>
  <w:num w:numId="19">
    <w:abstractNumId w:val="15"/>
  </w:num>
  <w:num w:numId="20">
    <w:abstractNumId w:val="1"/>
  </w:num>
  <w:num w:numId="21">
    <w:abstractNumId w:val="3"/>
  </w:num>
  <w:num w:numId="22">
    <w:abstractNumId w:val="20"/>
  </w:num>
  <w:num w:numId="23">
    <w:abstractNumId w:val="24"/>
  </w:num>
  <w:num w:numId="24">
    <w:abstractNumId w:val="14"/>
  </w:num>
  <w:num w:numId="25">
    <w:abstractNumId w:val="17"/>
  </w:num>
  <w:num w:numId="26">
    <w:abstractNumId w:val="12"/>
  </w:num>
  <w:num w:numId="27">
    <w:abstractNumId w:val="5"/>
  </w:num>
  <w:num w:numId="28">
    <w:abstractNumId w:val="6"/>
  </w:num>
  <w:num w:numId="29">
    <w:abstractNumId w:val="21"/>
  </w:num>
  <w:num w:numId="30">
    <w:abstractNumId w:val="26"/>
  </w:num>
  <w:num w:numId="31">
    <w:abstractNumId w:val="4"/>
  </w:num>
  <w:num w:numId="32">
    <w:abstractNumId w:val="7"/>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7"/>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7"/>
  </w:num>
  <w:num w:numId="40">
    <w:abstractNumId w:val="7"/>
  </w:num>
  <w:num w:numId="41">
    <w:abstractNumId w:val="7"/>
  </w:num>
  <w:num w:numId="42">
    <w:abstractNumId w:val="7"/>
  </w:num>
  <w:num w:numId="43">
    <w:abstractNumId w:val="7"/>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5"/>
  <w:attachedTemplate r:id="rId1"/>
  <w:stylePaneFormatFilter w:val="3F01"/>
  <w:defaultTabStop w:val="708"/>
  <w:hyphenationZone w:val="141"/>
  <w:noPunctuationKerning/>
  <w:characterSpacingControl w:val="doNotCompress"/>
  <w:footnotePr>
    <w:footnote w:id="-1"/>
    <w:footnote w:id="0"/>
  </w:footnotePr>
  <w:endnotePr>
    <w:endnote w:id="-1"/>
    <w:endnote w:id="0"/>
  </w:endnotePr>
  <w:compat/>
  <w:rsids>
    <w:rsidRoot w:val="00A07048"/>
    <w:rsid w:val="00022F05"/>
    <w:rsid w:val="00044C99"/>
    <w:rsid w:val="0005114A"/>
    <w:rsid w:val="00061A30"/>
    <w:rsid w:val="00070AAD"/>
    <w:rsid w:val="000B376F"/>
    <w:rsid w:val="000D0B42"/>
    <w:rsid w:val="000D773D"/>
    <w:rsid w:val="000E260F"/>
    <w:rsid w:val="00126E13"/>
    <w:rsid w:val="00132367"/>
    <w:rsid w:val="00141ABD"/>
    <w:rsid w:val="00174857"/>
    <w:rsid w:val="001C5276"/>
    <w:rsid w:val="001D2093"/>
    <w:rsid w:val="002103E7"/>
    <w:rsid w:val="002613EC"/>
    <w:rsid w:val="002701F3"/>
    <w:rsid w:val="002733A6"/>
    <w:rsid w:val="00294546"/>
    <w:rsid w:val="002A051B"/>
    <w:rsid w:val="002B1E17"/>
    <w:rsid w:val="002C6E7B"/>
    <w:rsid w:val="002E260B"/>
    <w:rsid w:val="002E2B77"/>
    <w:rsid w:val="00302DE4"/>
    <w:rsid w:val="003433F8"/>
    <w:rsid w:val="00392529"/>
    <w:rsid w:val="003C12B1"/>
    <w:rsid w:val="003F50D3"/>
    <w:rsid w:val="0049651B"/>
    <w:rsid w:val="004A5A83"/>
    <w:rsid w:val="004F2D7F"/>
    <w:rsid w:val="00515338"/>
    <w:rsid w:val="005956E2"/>
    <w:rsid w:val="0059630E"/>
    <w:rsid w:val="005965F6"/>
    <w:rsid w:val="005A2DEE"/>
    <w:rsid w:val="005C5B2B"/>
    <w:rsid w:val="00601DD4"/>
    <w:rsid w:val="00617AD5"/>
    <w:rsid w:val="006226D5"/>
    <w:rsid w:val="00633052"/>
    <w:rsid w:val="00664BF6"/>
    <w:rsid w:val="00682629"/>
    <w:rsid w:val="00684693"/>
    <w:rsid w:val="006A277C"/>
    <w:rsid w:val="006F55FB"/>
    <w:rsid w:val="00740802"/>
    <w:rsid w:val="00805AC6"/>
    <w:rsid w:val="008115C6"/>
    <w:rsid w:val="008120AB"/>
    <w:rsid w:val="008150BC"/>
    <w:rsid w:val="00867A0B"/>
    <w:rsid w:val="008C337F"/>
    <w:rsid w:val="008E65FD"/>
    <w:rsid w:val="0093643E"/>
    <w:rsid w:val="00945007"/>
    <w:rsid w:val="009632AD"/>
    <w:rsid w:val="00986386"/>
    <w:rsid w:val="009C1D21"/>
    <w:rsid w:val="009D66D6"/>
    <w:rsid w:val="009D6CDC"/>
    <w:rsid w:val="00A01491"/>
    <w:rsid w:val="00A07048"/>
    <w:rsid w:val="00A112CD"/>
    <w:rsid w:val="00AE5F2F"/>
    <w:rsid w:val="00BB7699"/>
    <w:rsid w:val="00C1231B"/>
    <w:rsid w:val="00C333B5"/>
    <w:rsid w:val="00C47157"/>
    <w:rsid w:val="00C71672"/>
    <w:rsid w:val="00C83136"/>
    <w:rsid w:val="00C92BF7"/>
    <w:rsid w:val="00CC44A1"/>
    <w:rsid w:val="00D1597D"/>
    <w:rsid w:val="00D20DB6"/>
    <w:rsid w:val="00D55D78"/>
    <w:rsid w:val="00D76BAC"/>
    <w:rsid w:val="00D813E2"/>
    <w:rsid w:val="00DA51AB"/>
    <w:rsid w:val="00DB2F0C"/>
    <w:rsid w:val="00DE113E"/>
    <w:rsid w:val="00DE1470"/>
    <w:rsid w:val="00E240F4"/>
    <w:rsid w:val="00E350BD"/>
    <w:rsid w:val="00E3671F"/>
    <w:rsid w:val="00E36D42"/>
    <w:rsid w:val="00EC2F3E"/>
    <w:rsid w:val="00EC65DE"/>
    <w:rsid w:val="00EC6960"/>
    <w:rsid w:val="00F17479"/>
    <w:rsid w:val="00F227F8"/>
    <w:rsid w:val="00F3066D"/>
    <w:rsid w:val="00F80AB1"/>
    <w:rsid w:val="00FC5EC7"/>
    <w:rsid w:val="00FE49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D76BAC"/>
    <w:rPr>
      <w:sz w:val="24"/>
      <w:szCs w:val="24"/>
      <w:lang w:val="ru-RU" w:eastAsia="be-BY"/>
    </w:rPr>
  </w:style>
  <w:style w:type="paragraph" w:styleId="1">
    <w:name w:val="heading 1"/>
    <w:basedOn w:val="a1"/>
    <w:next w:val="a1"/>
    <w:link w:val="11"/>
    <w:qFormat/>
    <w:rsid w:val="009D6CDC"/>
    <w:pPr>
      <w:keepNext/>
      <w:numPr>
        <w:numId w:val="1"/>
      </w:numPr>
      <w:spacing w:before="240" w:after="60"/>
      <w:outlineLvl w:val="0"/>
    </w:pPr>
    <w:rPr>
      <w:rFonts w:ascii="Arial" w:hAnsi="Arial" w:cs="Arial"/>
      <w:b/>
      <w:bCs/>
      <w:kern w:val="32"/>
      <w:sz w:val="32"/>
      <w:szCs w:val="32"/>
    </w:rPr>
  </w:style>
  <w:style w:type="paragraph" w:styleId="2">
    <w:name w:val="heading 2"/>
    <w:basedOn w:val="a1"/>
    <w:next w:val="a1"/>
    <w:link w:val="21"/>
    <w:qFormat/>
    <w:rsid w:val="006F55FB"/>
    <w:pPr>
      <w:keepNext/>
      <w:widowControl w:val="0"/>
      <w:numPr>
        <w:ilvl w:val="1"/>
        <w:numId w:val="5"/>
      </w:numPr>
      <w:autoSpaceDE w:val="0"/>
      <w:autoSpaceDN w:val="0"/>
      <w:adjustRightInd w:val="0"/>
      <w:spacing w:before="240" w:after="60"/>
      <w:outlineLvl w:val="1"/>
    </w:pPr>
    <w:rPr>
      <w:rFonts w:ascii="Arial" w:hAnsi="Arial" w:cs="Arial"/>
      <w:b/>
      <w:bCs/>
      <w:i/>
      <w:iCs/>
      <w:sz w:val="28"/>
      <w:szCs w:val="28"/>
    </w:rPr>
  </w:style>
  <w:style w:type="paragraph" w:styleId="3">
    <w:name w:val="heading 3"/>
    <w:basedOn w:val="a1"/>
    <w:next w:val="a1"/>
    <w:link w:val="31"/>
    <w:qFormat/>
    <w:rsid w:val="006F55FB"/>
    <w:pPr>
      <w:keepNext/>
      <w:widowControl w:val="0"/>
      <w:numPr>
        <w:ilvl w:val="2"/>
        <w:numId w:val="5"/>
      </w:numPr>
      <w:autoSpaceDE w:val="0"/>
      <w:autoSpaceDN w:val="0"/>
      <w:adjustRightInd w:val="0"/>
      <w:spacing w:before="240" w:after="60"/>
      <w:outlineLvl w:val="2"/>
    </w:pPr>
    <w:rPr>
      <w:rFonts w:ascii="Arial" w:hAnsi="Arial" w:cs="Arial"/>
      <w:b/>
      <w:bCs/>
      <w:sz w:val="26"/>
      <w:szCs w:val="26"/>
    </w:rPr>
  </w:style>
  <w:style w:type="paragraph" w:styleId="4">
    <w:name w:val="heading 4"/>
    <w:basedOn w:val="a1"/>
    <w:next w:val="a1"/>
    <w:link w:val="41"/>
    <w:qFormat/>
    <w:rsid w:val="006F55FB"/>
    <w:pPr>
      <w:keepNext/>
      <w:widowControl w:val="0"/>
      <w:numPr>
        <w:ilvl w:val="3"/>
        <w:numId w:val="5"/>
      </w:numPr>
      <w:autoSpaceDE w:val="0"/>
      <w:autoSpaceDN w:val="0"/>
      <w:adjustRightInd w:val="0"/>
      <w:spacing w:before="240" w:after="60"/>
      <w:outlineLvl w:val="3"/>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2">
    <w:name w:val="Вп1"/>
    <w:basedOn w:val="1"/>
    <w:rsid w:val="00061A30"/>
    <w:pPr>
      <w:keepNext w:val="0"/>
      <w:widowControl w:val="0"/>
    </w:pPr>
    <w:rPr>
      <w:sz w:val="24"/>
      <w:szCs w:val="24"/>
    </w:rPr>
  </w:style>
  <w:style w:type="paragraph" w:styleId="a5">
    <w:name w:val="Document Map"/>
    <w:basedOn w:val="a1"/>
    <w:link w:val="a6"/>
    <w:semiHidden/>
    <w:rsid w:val="00C71672"/>
    <w:pPr>
      <w:shd w:val="clear" w:color="auto" w:fill="000080"/>
    </w:pPr>
    <w:rPr>
      <w:rFonts w:ascii="Tahoma" w:hAnsi="Tahoma" w:cs="Tahoma"/>
    </w:rPr>
  </w:style>
  <w:style w:type="paragraph" w:customStyle="1" w:styleId="Center">
    <w:name w:val="Center"/>
    <w:basedOn w:val="a1"/>
    <w:autoRedefine/>
    <w:rsid w:val="009C1D21"/>
    <w:pPr>
      <w:shd w:val="clear" w:color="auto" w:fill="FFFFFF"/>
      <w:autoSpaceDE w:val="0"/>
      <w:autoSpaceDN w:val="0"/>
      <w:adjustRightInd w:val="0"/>
      <w:jc w:val="center"/>
    </w:pPr>
    <w:rPr>
      <w:rFonts w:ascii="Arial" w:hAnsi="Arial" w:cs="Arial"/>
      <w:sz w:val="20"/>
      <w:szCs w:val="20"/>
    </w:rPr>
  </w:style>
  <w:style w:type="paragraph" w:customStyle="1" w:styleId="Main">
    <w:name w:val="Main"/>
    <w:basedOn w:val="a1"/>
    <w:rsid w:val="00D20DB6"/>
    <w:pPr>
      <w:shd w:val="clear" w:color="auto" w:fill="FFFFFF"/>
      <w:autoSpaceDE w:val="0"/>
      <w:autoSpaceDN w:val="0"/>
      <w:adjustRightInd w:val="0"/>
      <w:ind w:firstLine="540"/>
      <w:jc w:val="both"/>
    </w:pPr>
    <w:rPr>
      <w:rFonts w:ascii="Arial" w:hAnsi="Arial" w:cs="Arial"/>
      <w:sz w:val="20"/>
      <w:szCs w:val="20"/>
      <w:lang w:val="en-US"/>
    </w:rPr>
  </w:style>
  <w:style w:type="paragraph" w:styleId="a7">
    <w:name w:val="header"/>
    <w:basedOn w:val="a1"/>
    <w:link w:val="a8"/>
    <w:rsid w:val="00DA51AB"/>
    <w:pPr>
      <w:tabs>
        <w:tab w:val="center" w:pos="4677"/>
        <w:tab w:val="right" w:pos="9355"/>
      </w:tabs>
    </w:pPr>
  </w:style>
  <w:style w:type="paragraph" w:styleId="a9">
    <w:name w:val="footer"/>
    <w:basedOn w:val="a1"/>
    <w:link w:val="aa"/>
    <w:rsid w:val="00DA51AB"/>
    <w:pPr>
      <w:tabs>
        <w:tab w:val="center" w:pos="4677"/>
        <w:tab w:val="right" w:pos="9355"/>
      </w:tabs>
    </w:pPr>
  </w:style>
  <w:style w:type="paragraph" w:customStyle="1" w:styleId="Arial10pt">
    <w:name w:val="Стиль Arial 10 pt"/>
    <w:basedOn w:val="a1"/>
    <w:rsid w:val="00FE4954"/>
    <w:pPr>
      <w:shd w:val="clear" w:color="auto" w:fill="FFFFFF"/>
    </w:pPr>
    <w:rPr>
      <w:rFonts w:ascii="Arial" w:hAnsi="Arial"/>
      <w:sz w:val="20"/>
      <w:szCs w:val="20"/>
    </w:rPr>
  </w:style>
  <w:style w:type="paragraph" w:customStyle="1" w:styleId="Program">
    <w:name w:val="Program"/>
    <w:basedOn w:val="a1"/>
    <w:rsid w:val="00061A30"/>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customStyle="1" w:styleId="10">
    <w:name w:val="Перечень1"/>
    <w:basedOn w:val="a1"/>
    <w:rsid w:val="00BB7699"/>
    <w:pPr>
      <w:widowControl w:val="0"/>
      <w:numPr>
        <w:numId w:val="2"/>
      </w:numPr>
      <w:shd w:val="clear" w:color="auto" w:fill="FFFFFF"/>
      <w:autoSpaceDE w:val="0"/>
      <w:autoSpaceDN w:val="0"/>
      <w:adjustRightInd w:val="0"/>
      <w:ind w:left="180" w:firstLine="1"/>
    </w:pPr>
    <w:rPr>
      <w:rFonts w:ascii="Arial" w:hAnsi="Arial" w:cs="Arial"/>
      <w:b/>
      <w:color w:val="000000"/>
    </w:rPr>
  </w:style>
  <w:style w:type="paragraph" w:customStyle="1" w:styleId="20">
    <w:name w:val="Перечень2"/>
    <w:basedOn w:val="a1"/>
    <w:rsid w:val="00BB7699"/>
    <w:pPr>
      <w:widowControl w:val="0"/>
      <w:numPr>
        <w:ilvl w:val="1"/>
        <w:numId w:val="2"/>
      </w:numPr>
      <w:shd w:val="clear" w:color="auto" w:fill="FFFFFF"/>
      <w:autoSpaceDE w:val="0"/>
      <w:autoSpaceDN w:val="0"/>
      <w:adjustRightInd w:val="0"/>
      <w:ind w:left="360" w:hanging="360"/>
    </w:pPr>
    <w:rPr>
      <w:rFonts w:ascii="Arial" w:hAnsi="Arial" w:cs="Arial"/>
      <w:b/>
      <w:color w:val="000000"/>
      <w:sz w:val="20"/>
      <w:szCs w:val="20"/>
    </w:rPr>
  </w:style>
  <w:style w:type="paragraph" w:customStyle="1" w:styleId="30">
    <w:name w:val="Перечень3"/>
    <w:basedOn w:val="a1"/>
    <w:rsid w:val="00BB7699"/>
    <w:pPr>
      <w:widowControl w:val="0"/>
      <w:numPr>
        <w:ilvl w:val="2"/>
        <w:numId w:val="2"/>
      </w:numPr>
      <w:shd w:val="clear" w:color="auto" w:fill="FFFFFF"/>
      <w:autoSpaceDE w:val="0"/>
      <w:autoSpaceDN w:val="0"/>
      <w:adjustRightInd w:val="0"/>
      <w:ind w:left="720" w:hanging="540"/>
    </w:pPr>
    <w:rPr>
      <w:rFonts w:ascii="Arial" w:hAnsi="Arial" w:cs="Arial"/>
      <w:b/>
      <w:color w:val="000000"/>
      <w:sz w:val="20"/>
      <w:szCs w:val="20"/>
    </w:rPr>
  </w:style>
  <w:style w:type="paragraph" w:customStyle="1" w:styleId="40">
    <w:name w:val="Перечень4"/>
    <w:basedOn w:val="a1"/>
    <w:rsid w:val="002B1E17"/>
    <w:pPr>
      <w:widowControl w:val="0"/>
      <w:numPr>
        <w:ilvl w:val="3"/>
        <w:numId w:val="2"/>
      </w:numPr>
      <w:shd w:val="clear" w:color="auto" w:fill="FFFFFF"/>
      <w:autoSpaceDE w:val="0"/>
      <w:autoSpaceDN w:val="0"/>
      <w:adjustRightInd w:val="0"/>
      <w:ind w:left="1260" w:hanging="720"/>
    </w:pPr>
    <w:rPr>
      <w:rFonts w:ascii="Arial" w:hAnsi="Arial" w:cs="Arial"/>
      <w:b/>
      <w:sz w:val="20"/>
      <w:szCs w:val="20"/>
    </w:rPr>
  </w:style>
  <w:style w:type="paragraph" w:customStyle="1" w:styleId="22">
    <w:name w:val="Вп2"/>
    <w:basedOn w:val="2"/>
    <w:rsid w:val="008120AB"/>
    <w:pPr>
      <w:keepNext w:val="0"/>
    </w:pPr>
    <w:rPr>
      <w:i w:val="0"/>
      <w:sz w:val="20"/>
      <w:szCs w:val="20"/>
    </w:rPr>
  </w:style>
  <w:style w:type="paragraph" w:customStyle="1" w:styleId="32">
    <w:name w:val="Вп3"/>
    <w:basedOn w:val="3"/>
    <w:rsid w:val="008120AB"/>
    <w:pPr>
      <w:keepNext w:val="0"/>
      <w:ind w:left="720" w:firstLine="0"/>
    </w:pPr>
    <w:rPr>
      <w:sz w:val="20"/>
      <w:szCs w:val="20"/>
    </w:rPr>
  </w:style>
  <w:style w:type="paragraph" w:customStyle="1" w:styleId="42">
    <w:name w:val="Вп4"/>
    <w:basedOn w:val="4"/>
    <w:rsid w:val="008120AB"/>
    <w:pPr>
      <w:keepNext w:val="0"/>
      <w:ind w:left="900" w:firstLine="0"/>
    </w:pPr>
    <w:rPr>
      <w:rFonts w:ascii="Arial" w:hAnsi="Arial" w:cs="Arial"/>
      <w:sz w:val="20"/>
      <w:szCs w:val="20"/>
    </w:rPr>
  </w:style>
  <w:style w:type="paragraph" w:customStyle="1" w:styleId="a">
    <w:name w:val="СписПункт"/>
    <w:basedOn w:val="a1"/>
    <w:rsid w:val="00FE4954"/>
    <w:pPr>
      <w:numPr>
        <w:numId w:val="3"/>
      </w:numPr>
      <w:shd w:val="clear" w:color="auto" w:fill="FFFFFF"/>
      <w:tabs>
        <w:tab w:val="clear" w:pos="1827"/>
        <w:tab w:val="num" w:pos="360"/>
      </w:tabs>
      <w:autoSpaceDE w:val="0"/>
      <w:autoSpaceDN w:val="0"/>
      <w:adjustRightInd w:val="0"/>
      <w:ind w:left="360" w:hanging="180"/>
    </w:pPr>
    <w:rPr>
      <w:rFonts w:ascii="Arial" w:hAnsi="Arial" w:cs="Arial"/>
      <w:sz w:val="20"/>
      <w:szCs w:val="20"/>
    </w:rPr>
  </w:style>
  <w:style w:type="paragraph" w:customStyle="1" w:styleId="a0">
    <w:name w:val="СписЧисло"/>
    <w:basedOn w:val="a1"/>
    <w:rsid w:val="00FE4954"/>
    <w:pPr>
      <w:numPr>
        <w:numId w:val="4"/>
      </w:numPr>
      <w:shd w:val="clear" w:color="auto" w:fill="FFFFFF"/>
      <w:autoSpaceDE w:val="0"/>
      <w:autoSpaceDN w:val="0"/>
      <w:adjustRightInd w:val="0"/>
      <w:ind w:left="360" w:firstLine="0"/>
    </w:pPr>
    <w:rPr>
      <w:rFonts w:ascii="Arial" w:hAnsi="Arial" w:cs="Arial"/>
      <w:sz w:val="20"/>
      <w:szCs w:val="20"/>
    </w:rPr>
  </w:style>
  <w:style w:type="character" w:styleId="ab">
    <w:name w:val="Hyperlink"/>
    <w:basedOn w:val="a2"/>
    <w:uiPriority w:val="99"/>
    <w:unhideWhenUsed/>
    <w:rsid w:val="00044C99"/>
    <w:rPr>
      <w:color w:val="0000FF"/>
      <w:u w:val="single"/>
    </w:rPr>
  </w:style>
  <w:style w:type="paragraph" w:styleId="13">
    <w:name w:val="toc 1"/>
    <w:basedOn w:val="a1"/>
    <w:next w:val="a1"/>
    <w:autoRedefine/>
    <w:uiPriority w:val="39"/>
    <w:unhideWhenUsed/>
    <w:rsid w:val="00044C99"/>
    <w:rPr>
      <w:rFonts w:ascii="Arial" w:hAnsi="Arial"/>
      <w:b/>
    </w:rPr>
  </w:style>
  <w:style w:type="paragraph" w:styleId="23">
    <w:name w:val="toc 2"/>
    <w:basedOn w:val="a1"/>
    <w:next w:val="a1"/>
    <w:autoRedefine/>
    <w:uiPriority w:val="39"/>
    <w:unhideWhenUsed/>
    <w:rsid w:val="00044C99"/>
    <w:pPr>
      <w:ind w:left="240"/>
    </w:pPr>
    <w:rPr>
      <w:rFonts w:ascii="Arial" w:hAnsi="Arial"/>
      <w:b/>
      <w:sz w:val="20"/>
    </w:rPr>
  </w:style>
  <w:style w:type="paragraph" w:styleId="33">
    <w:name w:val="toc 3"/>
    <w:basedOn w:val="a1"/>
    <w:next w:val="a1"/>
    <w:autoRedefine/>
    <w:uiPriority w:val="39"/>
    <w:unhideWhenUsed/>
    <w:rsid w:val="00044C99"/>
    <w:pPr>
      <w:ind w:left="480"/>
    </w:pPr>
    <w:rPr>
      <w:rFonts w:ascii="Arial" w:hAnsi="Arial"/>
      <w:b/>
      <w:sz w:val="20"/>
    </w:rPr>
  </w:style>
  <w:style w:type="paragraph" w:styleId="43">
    <w:name w:val="toc 4"/>
    <w:basedOn w:val="a1"/>
    <w:next w:val="a1"/>
    <w:autoRedefine/>
    <w:uiPriority w:val="39"/>
    <w:unhideWhenUsed/>
    <w:rsid w:val="00044C99"/>
    <w:pPr>
      <w:ind w:left="720"/>
    </w:pPr>
    <w:rPr>
      <w:rFonts w:ascii="Arial" w:hAnsi="Arial"/>
      <w:b/>
      <w:sz w:val="20"/>
    </w:rPr>
  </w:style>
  <w:style w:type="paragraph" w:styleId="5">
    <w:name w:val="toc 5"/>
    <w:basedOn w:val="a1"/>
    <w:next w:val="a1"/>
    <w:autoRedefine/>
    <w:uiPriority w:val="39"/>
    <w:semiHidden/>
    <w:unhideWhenUsed/>
    <w:rsid w:val="00044C99"/>
    <w:pPr>
      <w:ind w:left="960"/>
    </w:pPr>
    <w:rPr>
      <w:rFonts w:ascii="Arial" w:hAnsi="Arial"/>
      <w:b/>
      <w:sz w:val="20"/>
    </w:rPr>
  </w:style>
  <w:style w:type="character" w:customStyle="1" w:styleId="11">
    <w:name w:val="Заголовок 1 Знак"/>
    <w:basedOn w:val="a2"/>
    <w:link w:val="1"/>
    <w:rsid w:val="002701F3"/>
    <w:rPr>
      <w:rFonts w:ascii="Arial" w:hAnsi="Arial" w:cs="Arial"/>
      <w:b/>
      <w:bCs/>
      <w:kern w:val="32"/>
      <w:sz w:val="32"/>
      <w:szCs w:val="32"/>
      <w:lang w:val="ru-RU" w:eastAsia="be-BY"/>
    </w:rPr>
  </w:style>
  <w:style w:type="character" w:customStyle="1" w:styleId="21">
    <w:name w:val="Заголовок 2 Знак"/>
    <w:basedOn w:val="a2"/>
    <w:link w:val="2"/>
    <w:rsid w:val="002701F3"/>
    <w:rPr>
      <w:rFonts w:ascii="Arial" w:hAnsi="Arial" w:cs="Arial"/>
      <w:b/>
      <w:bCs/>
      <w:i/>
      <w:iCs/>
      <w:sz w:val="28"/>
      <w:szCs w:val="28"/>
      <w:lang w:val="ru-RU" w:eastAsia="be-BY"/>
    </w:rPr>
  </w:style>
  <w:style w:type="character" w:customStyle="1" w:styleId="31">
    <w:name w:val="Заголовок 3 Знак"/>
    <w:basedOn w:val="a2"/>
    <w:link w:val="3"/>
    <w:rsid w:val="002701F3"/>
    <w:rPr>
      <w:rFonts w:ascii="Arial" w:hAnsi="Arial" w:cs="Arial"/>
      <w:b/>
      <w:bCs/>
      <w:sz w:val="26"/>
      <w:szCs w:val="26"/>
      <w:lang w:val="ru-RU" w:eastAsia="be-BY"/>
    </w:rPr>
  </w:style>
  <w:style w:type="character" w:customStyle="1" w:styleId="41">
    <w:name w:val="Заголовок 4 Знак"/>
    <w:basedOn w:val="a2"/>
    <w:link w:val="4"/>
    <w:rsid w:val="002701F3"/>
    <w:rPr>
      <w:b/>
      <w:bCs/>
      <w:sz w:val="28"/>
      <w:szCs w:val="28"/>
      <w:lang w:val="ru-RU" w:eastAsia="be-BY"/>
    </w:rPr>
  </w:style>
  <w:style w:type="paragraph" w:customStyle="1" w:styleId="Program0">
    <w:name w:val="Стиль Program + влево"/>
    <w:basedOn w:val="Program"/>
    <w:rsid w:val="002701F3"/>
  </w:style>
  <w:style w:type="character" w:customStyle="1" w:styleId="a6">
    <w:name w:val="Схема документа Знак"/>
    <w:basedOn w:val="a2"/>
    <w:link w:val="a5"/>
    <w:semiHidden/>
    <w:rsid w:val="002701F3"/>
    <w:rPr>
      <w:rFonts w:ascii="Tahoma" w:hAnsi="Tahoma" w:cs="Tahoma"/>
      <w:sz w:val="24"/>
      <w:szCs w:val="24"/>
      <w:shd w:val="clear" w:color="auto" w:fill="000080"/>
      <w:lang w:val="ru-RU" w:eastAsia="be-BY"/>
    </w:rPr>
  </w:style>
  <w:style w:type="character" w:customStyle="1" w:styleId="a8">
    <w:name w:val="Верхний колонтитул Знак"/>
    <w:basedOn w:val="a2"/>
    <w:link w:val="a7"/>
    <w:rsid w:val="002701F3"/>
    <w:rPr>
      <w:sz w:val="24"/>
      <w:szCs w:val="24"/>
      <w:lang w:val="ru-RU" w:eastAsia="be-BY"/>
    </w:rPr>
  </w:style>
  <w:style w:type="character" w:customStyle="1" w:styleId="aa">
    <w:name w:val="Нижний колонтитул Знак"/>
    <w:basedOn w:val="a2"/>
    <w:link w:val="a9"/>
    <w:rsid w:val="002701F3"/>
    <w:rPr>
      <w:sz w:val="24"/>
      <w:szCs w:val="24"/>
      <w:lang w:val="ru-RU" w:eastAsia="be-BY"/>
    </w:rPr>
  </w:style>
  <w:style w:type="paragraph" w:styleId="ac">
    <w:name w:val="Balloon Text"/>
    <w:basedOn w:val="a1"/>
    <w:link w:val="ad"/>
    <w:rsid w:val="002701F3"/>
    <w:rPr>
      <w:rFonts w:ascii="Tahoma" w:hAnsi="Tahoma" w:cs="Tahoma"/>
      <w:sz w:val="16"/>
      <w:szCs w:val="16"/>
      <w:lang w:eastAsia="ru-RU"/>
    </w:rPr>
  </w:style>
  <w:style w:type="character" w:customStyle="1" w:styleId="ad">
    <w:name w:val="Текст выноски Знак"/>
    <w:basedOn w:val="a2"/>
    <w:link w:val="ac"/>
    <w:rsid w:val="002701F3"/>
    <w:rPr>
      <w:rFonts w:ascii="Tahoma" w:hAnsi="Tahoma" w:cs="Tahoma"/>
      <w:sz w:val="16"/>
      <w:szCs w:val="16"/>
      <w:lang w:val="ru-RU"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image" Target="media/image11.wmf"/><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UBJECTS\Lecture.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C42DD-C8BD-4B44-9C23-3A782420D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Lecture.dot</Template>
  <TotalTime>3</TotalTime>
  <Pages>1</Pages>
  <Words>8751</Words>
  <Characters>49885</Characters>
  <Application>Microsoft Office Word</Application>
  <DocSecurity>0</DocSecurity>
  <Lines>415</Lines>
  <Paragraphs>117</Paragraphs>
  <ScaleCrop>false</ScaleCrop>
  <HeadingPairs>
    <vt:vector size="2" baseType="variant">
      <vt:variant>
        <vt:lpstr>Название</vt:lpstr>
      </vt:variant>
      <vt:variant>
        <vt:i4>1</vt:i4>
      </vt:variant>
    </vt:vector>
  </HeadingPairs>
  <TitlesOfParts>
    <vt:vector size="1" baseType="lpstr">
      <vt:lpstr>1</vt:lpstr>
    </vt:vector>
  </TitlesOfParts>
  <Company>БГАТУ</Company>
  <LinksUpToDate>false</LinksUpToDate>
  <CharactersWithSpaces>58519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Windows User</dc:creator>
  <cp:lastModifiedBy>Windows User</cp:lastModifiedBy>
  <cp:revision>8</cp:revision>
  <dcterms:created xsi:type="dcterms:W3CDTF">2011-12-02T08:44:00Z</dcterms:created>
  <dcterms:modified xsi:type="dcterms:W3CDTF">2018-06-03T03:19:00Z</dcterms:modified>
</cp:coreProperties>
</file>